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A170B" w14:textId="77777777" w:rsidR="00836F2D" w:rsidRPr="008D7650" w:rsidRDefault="00836F2D" w:rsidP="00836F2D">
      <w:pPr>
        <w:jc w:val="right"/>
        <w:rPr>
          <w:rFonts w:ascii="Arial" w:hAnsi="Arial" w:cs="Arial"/>
          <w:bCs/>
        </w:rPr>
      </w:pPr>
    </w:p>
    <w:p w14:paraId="5C62DB49" w14:textId="77777777" w:rsidR="00836F2D" w:rsidRPr="008D7650" w:rsidRDefault="00836F2D" w:rsidP="00836F2D">
      <w:pPr>
        <w:spacing w:line="720" w:lineRule="exact"/>
        <w:ind w:left="4963" w:firstLine="709"/>
        <w:jc w:val="center"/>
        <w:rPr>
          <w:rFonts w:ascii="Arial" w:hAnsi="Arial" w:cs="Arial"/>
        </w:rPr>
      </w:pPr>
    </w:p>
    <w:p w14:paraId="578354A3" w14:textId="77777777" w:rsidR="00836F2D" w:rsidRPr="008D7650" w:rsidRDefault="00836F2D" w:rsidP="00836F2D">
      <w:pPr>
        <w:jc w:val="right"/>
        <w:rPr>
          <w:rFonts w:ascii="Arial" w:hAnsi="Arial" w:cs="Arial"/>
        </w:rPr>
      </w:pPr>
    </w:p>
    <w:p w14:paraId="6452D83D" w14:textId="77777777" w:rsidR="00836F2D" w:rsidRPr="008D7650" w:rsidRDefault="00836F2D" w:rsidP="00836F2D">
      <w:pPr>
        <w:jc w:val="right"/>
        <w:rPr>
          <w:rFonts w:ascii="Arial" w:hAnsi="Arial" w:cs="Arial"/>
        </w:rPr>
      </w:pPr>
    </w:p>
    <w:tbl>
      <w:tblPr>
        <w:tblStyle w:val="Grilledutableau"/>
        <w:tblpPr w:leftFromText="141" w:rightFromText="14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425"/>
        <w:gridCol w:w="3510"/>
      </w:tblGrid>
      <w:tr w:rsidR="00A32E67" w:rsidRPr="008D7650" w14:paraId="1EF2C813" w14:textId="77777777" w:rsidTr="00ED57BF">
        <w:tc>
          <w:tcPr>
            <w:tcW w:w="7019" w:type="dxa"/>
            <w:gridSpan w:val="3"/>
          </w:tcPr>
          <w:p w14:paraId="593E92FF" w14:textId="77777777" w:rsidR="00A32E67" w:rsidRPr="008D7650" w:rsidRDefault="00A32E67" w:rsidP="00ED57BF">
            <w:pPr>
              <w:rPr>
                <w:rFonts w:ascii="Arial" w:hAnsi="Arial" w:cs="Arial"/>
                <w:color w:val="808080" w:themeColor="background1" w:themeShade="80"/>
                <w:sz w:val="72"/>
                <w:szCs w:val="72"/>
              </w:rPr>
            </w:pPr>
            <w:r w:rsidRPr="008D7650">
              <w:rPr>
                <w:rFonts w:ascii="Arial" w:hAnsi="Arial" w:cs="Arial"/>
                <w:color w:val="808080" w:themeColor="background1" w:themeShade="80"/>
                <w:sz w:val="72"/>
                <w:szCs w:val="72"/>
              </w:rPr>
              <w:t xml:space="preserve">Questionnaire </w:t>
            </w:r>
          </w:p>
          <w:p w14:paraId="509A1D9F" w14:textId="091F1647" w:rsidR="00A32E67" w:rsidRPr="008D7650" w:rsidRDefault="00B66C36" w:rsidP="00ED57BF">
            <w:pPr>
              <w:rPr>
                <w:rFonts w:ascii="Arial" w:hAnsi="Arial" w:cs="Arial"/>
                <w:color w:val="808080" w:themeColor="background1" w:themeShade="80"/>
                <w:sz w:val="72"/>
                <w:szCs w:val="72"/>
              </w:rPr>
            </w:pPr>
            <w:r>
              <w:rPr>
                <w:rFonts w:ascii="Arial" w:hAnsi="Arial" w:cs="Arial"/>
                <w:color w:val="808080" w:themeColor="background1" w:themeShade="80"/>
                <w:sz w:val="72"/>
                <w:szCs w:val="72"/>
              </w:rPr>
              <w:t>CATI</w:t>
            </w:r>
          </w:p>
          <w:p w14:paraId="436F4690" w14:textId="77777777" w:rsidR="00A32E67" w:rsidRPr="008D7650" w:rsidRDefault="00A32E67" w:rsidP="00ED57BF">
            <w:pPr>
              <w:jc w:val="right"/>
              <w:rPr>
                <w:rFonts w:ascii="Arial" w:hAnsi="Arial" w:cs="Arial"/>
              </w:rPr>
            </w:pPr>
          </w:p>
        </w:tc>
      </w:tr>
      <w:tr w:rsidR="00A32E67" w:rsidRPr="008D7650" w14:paraId="016E57CD" w14:textId="77777777" w:rsidTr="00ED57BF">
        <w:tc>
          <w:tcPr>
            <w:tcW w:w="7019" w:type="dxa"/>
            <w:gridSpan w:val="3"/>
          </w:tcPr>
          <w:p w14:paraId="62F2387F" w14:textId="77777777" w:rsidR="00A32E67" w:rsidRPr="008D7650" w:rsidRDefault="00A32E67" w:rsidP="00ED57BF">
            <w:pPr>
              <w:rPr>
                <w:rFonts w:ascii="Arial" w:hAnsi="Arial" w:cs="Arial"/>
                <w:b/>
                <w:color w:val="262626"/>
                <w:sz w:val="32"/>
                <w:szCs w:val="32"/>
              </w:rPr>
            </w:pPr>
          </w:p>
        </w:tc>
      </w:tr>
      <w:tr w:rsidR="00A32E67" w:rsidRPr="008D7650" w14:paraId="6B2C44A5" w14:textId="77777777" w:rsidTr="00ED57BF">
        <w:tc>
          <w:tcPr>
            <w:tcW w:w="7019" w:type="dxa"/>
            <w:gridSpan w:val="3"/>
          </w:tcPr>
          <w:p w14:paraId="012B0A06" w14:textId="77777777" w:rsidR="00A32E67" w:rsidRPr="008D7650" w:rsidRDefault="00A32E67" w:rsidP="00ED57BF">
            <w:pPr>
              <w:rPr>
                <w:rFonts w:ascii="Arial" w:hAnsi="Arial" w:cs="Arial"/>
                <w:b/>
                <w:color w:val="262626"/>
                <w:sz w:val="32"/>
                <w:szCs w:val="32"/>
              </w:rPr>
            </w:pPr>
          </w:p>
        </w:tc>
      </w:tr>
      <w:tr w:rsidR="00A32E67" w:rsidRPr="008D7650" w14:paraId="20AD33EB" w14:textId="77777777" w:rsidTr="00ED57BF">
        <w:tc>
          <w:tcPr>
            <w:tcW w:w="7019" w:type="dxa"/>
            <w:gridSpan w:val="3"/>
          </w:tcPr>
          <w:p w14:paraId="1C5269B0" w14:textId="77777777" w:rsidR="00A32E67" w:rsidRPr="008D7650" w:rsidRDefault="00A32E67" w:rsidP="00ED57BF">
            <w:pPr>
              <w:rPr>
                <w:rFonts w:ascii="Arial" w:hAnsi="Arial" w:cs="Arial"/>
                <w:b/>
                <w:color w:val="262626"/>
                <w:sz w:val="32"/>
                <w:szCs w:val="32"/>
              </w:rPr>
            </w:pPr>
          </w:p>
        </w:tc>
      </w:tr>
      <w:tr w:rsidR="00A32E67" w:rsidRPr="008D7650" w14:paraId="311148A9" w14:textId="77777777" w:rsidTr="00ED57BF">
        <w:tc>
          <w:tcPr>
            <w:tcW w:w="7019" w:type="dxa"/>
            <w:gridSpan w:val="3"/>
          </w:tcPr>
          <w:p w14:paraId="2FAD93F1" w14:textId="6F5DB12F" w:rsidR="00A32E67" w:rsidRPr="008D7650" w:rsidRDefault="00CB4805" w:rsidP="000471AE">
            <w:pPr>
              <w:rPr>
                <w:rFonts w:ascii="Arial" w:hAnsi="Arial" w:cs="Arial"/>
              </w:rPr>
            </w:pPr>
            <w:r w:rsidRPr="008D7650">
              <w:rPr>
                <w:rFonts w:ascii="Arial" w:hAnsi="Arial" w:cs="Arial"/>
                <w:b/>
                <w:color w:val="262626"/>
                <w:sz w:val="32"/>
                <w:szCs w:val="32"/>
              </w:rPr>
              <w:t xml:space="preserve">Post Electoral Présidentielle </w:t>
            </w:r>
            <w:r w:rsidR="00B66C36">
              <w:rPr>
                <w:rFonts w:ascii="Arial" w:hAnsi="Arial" w:cs="Arial"/>
                <w:b/>
                <w:color w:val="262626"/>
                <w:sz w:val="32"/>
                <w:szCs w:val="32"/>
              </w:rPr>
              <w:t>2022</w:t>
            </w:r>
          </w:p>
        </w:tc>
      </w:tr>
      <w:tr w:rsidR="00A32E67" w:rsidRPr="008D7650" w14:paraId="23FF8919" w14:textId="77777777" w:rsidTr="00ED57BF">
        <w:tc>
          <w:tcPr>
            <w:tcW w:w="7019" w:type="dxa"/>
            <w:gridSpan w:val="3"/>
          </w:tcPr>
          <w:p w14:paraId="7F1D5980" w14:textId="77777777" w:rsidR="00A32E67" w:rsidRPr="008D7650" w:rsidRDefault="00A32E67" w:rsidP="00ED57BF">
            <w:pPr>
              <w:rPr>
                <w:rFonts w:ascii="Arial" w:hAnsi="Arial" w:cs="Arial"/>
              </w:rPr>
            </w:pPr>
          </w:p>
        </w:tc>
      </w:tr>
      <w:tr w:rsidR="00A32E67" w:rsidRPr="008D7650" w14:paraId="0228669C" w14:textId="77777777" w:rsidTr="00ED57BF">
        <w:trPr>
          <w:trHeight w:val="429"/>
        </w:trPr>
        <w:tc>
          <w:tcPr>
            <w:tcW w:w="3085" w:type="dxa"/>
          </w:tcPr>
          <w:p w14:paraId="1D3B58D4" w14:textId="77777777" w:rsidR="00A32E67" w:rsidRPr="008D7650" w:rsidRDefault="00A32E67" w:rsidP="00ED57BF">
            <w:pPr>
              <w:jc w:val="right"/>
              <w:rPr>
                <w:rFonts w:ascii="Arial" w:hAnsi="Arial" w:cs="Arial"/>
              </w:rPr>
            </w:pPr>
          </w:p>
        </w:tc>
        <w:tc>
          <w:tcPr>
            <w:tcW w:w="3934" w:type="dxa"/>
            <w:gridSpan w:val="2"/>
          </w:tcPr>
          <w:p w14:paraId="08CB8134" w14:textId="77777777" w:rsidR="00A32E67" w:rsidRPr="008D7650" w:rsidRDefault="00A32E67" w:rsidP="00ED57BF">
            <w:pPr>
              <w:jc w:val="right"/>
              <w:rPr>
                <w:rFonts w:ascii="Arial" w:hAnsi="Arial" w:cs="Arial"/>
              </w:rPr>
            </w:pPr>
          </w:p>
        </w:tc>
      </w:tr>
      <w:tr w:rsidR="00A32E67" w:rsidRPr="008D7650" w14:paraId="0D8989DC" w14:textId="77777777" w:rsidTr="00ED57BF">
        <w:tc>
          <w:tcPr>
            <w:tcW w:w="3085" w:type="dxa"/>
          </w:tcPr>
          <w:p w14:paraId="62F5236B" w14:textId="77777777" w:rsidR="00A32E67" w:rsidRPr="008D7650" w:rsidRDefault="00A32E67" w:rsidP="00ED57BF">
            <w:pPr>
              <w:jc w:val="right"/>
              <w:rPr>
                <w:rFonts w:ascii="Arial" w:hAnsi="Arial" w:cs="Arial"/>
              </w:rPr>
            </w:pPr>
          </w:p>
        </w:tc>
        <w:tc>
          <w:tcPr>
            <w:tcW w:w="3934" w:type="dxa"/>
            <w:gridSpan w:val="2"/>
          </w:tcPr>
          <w:p w14:paraId="715CBB47" w14:textId="77777777" w:rsidR="00A32E67" w:rsidRPr="008D7650" w:rsidRDefault="00A32E67" w:rsidP="00ED57BF">
            <w:pPr>
              <w:jc w:val="right"/>
              <w:rPr>
                <w:rFonts w:ascii="Arial" w:hAnsi="Arial" w:cs="Arial"/>
              </w:rPr>
            </w:pPr>
          </w:p>
        </w:tc>
      </w:tr>
      <w:tr w:rsidR="00A32E67" w:rsidRPr="008D7650" w14:paraId="2214A34D" w14:textId="77777777" w:rsidTr="00ED57BF">
        <w:tc>
          <w:tcPr>
            <w:tcW w:w="7019" w:type="dxa"/>
            <w:gridSpan w:val="3"/>
          </w:tcPr>
          <w:p w14:paraId="707A6229" w14:textId="34888E5A" w:rsidR="00A32E67" w:rsidRPr="008D7650" w:rsidRDefault="00571934" w:rsidP="00ED57BF">
            <w:pPr>
              <w:rPr>
                <w:rFonts w:ascii="Arial" w:hAnsi="Arial" w:cs="Arial"/>
                <w:b/>
                <w:color w:val="262626"/>
                <w:sz w:val="28"/>
                <w:szCs w:val="28"/>
              </w:rPr>
            </w:pPr>
            <w:r>
              <w:rPr>
                <w:rFonts w:ascii="Arial" w:hAnsi="Arial" w:cs="Arial"/>
                <w:b/>
                <w:color w:val="262626"/>
                <w:sz w:val="28"/>
                <w:szCs w:val="28"/>
              </w:rPr>
              <w:t>Sciences Po Bordeaux</w:t>
            </w:r>
            <w:r w:rsidR="00CB4805" w:rsidRPr="008D7650">
              <w:rPr>
                <w:rFonts w:ascii="Arial" w:hAnsi="Arial" w:cs="Arial"/>
                <w:b/>
                <w:color w:val="262626"/>
                <w:sz w:val="28"/>
                <w:szCs w:val="28"/>
              </w:rPr>
              <w:t xml:space="preserve"> </w:t>
            </w:r>
          </w:p>
        </w:tc>
      </w:tr>
      <w:tr w:rsidR="00A32E67" w:rsidRPr="008D7650" w14:paraId="29CF9712" w14:textId="77777777" w:rsidTr="00ED57BF">
        <w:tc>
          <w:tcPr>
            <w:tcW w:w="7019" w:type="dxa"/>
            <w:gridSpan w:val="3"/>
          </w:tcPr>
          <w:p w14:paraId="0CC983BD" w14:textId="77777777" w:rsidR="00A32E67" w:rsidRPr="008D7650" w:rsidRDefault="00A32E67" w:rsidP="00ED57BF">
            <w:pPr>
              <w:rPr>
                <w:rFonts w:ascii="Arial" w:hAnsi="Arial" w:cs="Arial"/>
                <w:b/>
                <w:color w:val="262626"/>
                <w:sz w:val="28"/>
                <w:szCs w:val="28"/>
              </w:rPr>
            </w:pPr>
          </w:p>
        </w:tc>
      </w:tr>
      <w:tr w:rsidR="00A32E67" w:rsidRPr="008D7650" w14:paraId="78AF4335" w14:textId="77777777" w:rsidTr="00ED57BF">
        <w:tc>
          <w:tcPr>
            <w:tcW w:w="7019" w:type="dxa"/>
            <w:gridSpan w:val="3"/>
          </w:tcPr>
          <w:p w14:paraId="1BE343DD" w14:textId="77777777" w:rsidR="00A32E67" w:rsidRPr="008D7650" w:rsidRDefault="00A32E67" w:rsidP="00ED57BF">
            <w:pPr>
              <w:rPr>
                <w:rFonts w:ascii="Arial" w:hAnsi="Arial" w:cs="Arial"/>
                <w:b/>
                <w:color w:val="262626"/>
                <w:sz w:val="28"/>
                <w:szCs w:val="28"/>
              </w:rPr>
            </w:pPr>
          </w:p>
        </w:tc>
      </w:tr>
      <w:tr w:rsidR="00A32E67" w:rsidRPr="008D7650" w14:paraId="30088876" w14:textId="77777777" w:rsidTr="00ED57BF">
        <w:tc>
          <w:tcPr>
            <w:tcW w:w="7019" w:type="dxa"/>
            <w:gridSpan w:val="3"/>
          </w:tcPr>
          <w:p w14:paraId="76B244DB" w14:textId="0ED6296B" w:rsidR="00A32E67" w:rsidRPr="008D7650" w:rsidRDefault="00A32E67" w:rsidP="00ED57BF">
            <w:pPr>
              <w:rPr>
                <w:rFonts w:ascii="Arial" w:hAnsi="Arial" w:cs="Arial"/>
              </w:rPr>
            </w:pPr>
          </w:p>
        </w:tc>
      </w:tr>
      <w:tr w:rsidR="00A32E67" w:rsidRPr="008D7650" w14:paraId="313D3AA6" w14:textId="77777777" w:rsidTr="00ED57BF">
        <w:tc>
          <w:tcPr>
            <w:tcW w:w="7019" w:type="dxa"/>
            <w:gridSpan w:val="3"/>
          </w:tcPr>
          <w:p w14:paraId="3A0A1E67" w14:textId="77777777" w:rsidR="00A32E67" w:rsidRPr="008D7650" w:rsidRDefault="00A32E67" w:rsidP="00ED57BF">
            <w:pPr>
              <w:rPr>
                <w:rFonts w:ascii="Arial" w:hAnsi="Arial" w:cs="Arial"/>
              </w:rPr>
            </w:pPr>
          </w:p>
        </w:tc>
      </w:tr>
      <w:tr w:rsidR="00A32E67" w:rsidRPr="008D7650" w14:paraId="1A0056B6" w14:textId="77777777" w:rsidTr="00ED57BF">
        <w:tc>
          <w:tcPr>
            <w:tcW w:w="3510" w:type="dxa"/>
            <w:gridSpan w:val="2"/>
          </w:tcPr>
          <w:p w14:paraId="14FFB4FE" w14:textId="77777777" w:rsidR="00A32E67" w:rsidRPr="008D7650" w:rsidRDefault="00A32E67" w:rsidP="00ED57BF">
            <w:pPr>
              <w:jc w:val="right"/>
              <w:rPr>
                <w:rFonts w:ascii="Arial" w:hAnsi="Arial" w:cs="Arial"/>
              </w:rPr>
            </w:pPr>
          </w:p>
        </w:tc>
        <w:tc>
          <w:tcPr>
            <w:tcW w:w="3509" w:type="dxa"/>
          </w:tcPr>
          <w:p w14:paraId="30CF4114" w14:textId="77777777" w:rsidR="00A32E67" w:rsidRPr="008D7650" w:rsidRDefault="00A32E67" w:rsidP="00ED57BF">
            <w:pPr>
              <w:jc w:val="right"/>
              <w:rPr>
                <w:rFonts w:ascii="Arial" w:hAnsi="Arial" w:cs="Arial"/>
              </w:rPr>
            </w:pPr>
          </w:p>
        </w:tc>
      </w:tr>
      <w:tr w:rsidR="00A32E67" w:rsidRPr="008D7650" w14:paraId="6ACE5D2B" w14:textId="77777777" w:rsidTr="00ED57BF">
        <w:tc>
          <w:tcPr>
            <w:tcW w:w="3510" w:type="dxa"/>
            <w:gridSpan w:val="2"/>
          </w:tcPr>
          <w:p w14:paraId="1A0B51AC" w14:textId="77777777" w:rsidR="00A32E67" w:rsidRPr="008D7650" w:rsidRDefault="00A32E67" w:rsidP="00ED57BF">
            <w:pPr>
              <w:jc w:val="right"/>
              <w:rPr>
                <w:rFonts w:ascii="Arial" w:hAnsi="Arial" w:cs="Arial"/>
              </w:rPr>
            </w:pPr>
          </w:p>
        </w:tc>
        <w:tc>
          <w:tcPr>
            <w:tcW w:w="3509" w:type="dxa"/>
          </w:tcPr>
          <w:p w14:paraId="3F48E6E3" w14:textId="77777777" w:rsidR="00A32E67" w:rsidRPr="008D7650" w:rsidRDefault="00A32E67" w:rsidP="00ED57BF">
            <w:pPr>
              <w:jc w:val="right"/>
              <w:rPr>
                <w:rFonts w:ascii="Arial" w:hAnsi="Arial" w:cs="Arial"/>
              </w:rPr>
            </w:pPr>
          </w:p>
        </w:tc>
      </w:tr>
      <w:tr w:rsidR="00A32E67" w:rsidRPr="008D7650" w14:paraId="02E5002B" w14:textId="77777777" w:rsidTr="00ED57BF">
        <w:tc>
          <w:tcPr>
            <w:tcW w:w="3510" w:type="dxa"/>
            <w:gridSpan w:val="2"/>
          </w:tcPr>
          <w:p w14:paraId="09D91823" w14:textId="6E4F1D6C" w:rsidR="00A32E67" w:rsidRPr="008D7650" w:rsidRDefault="00A32E67" w:rsidP="0048758A">
            <w:pPr>
              <w:rPr>
                <w:rFonts w:ascii="Arial" w:hAnsi="Arial" w:cs="Arial"/>
                <w:color w:val="262626"/>
              </w:rPr>
            </w:pPr>
            <w:r w:rsidRPr="008D7650">
              <w:rPr>
                <w:rFonts w:ascii="Arial" w:hAnsi="Arial" w:cs="Arial"/>
                <w:b/>
                <w:color w:val="262626"/>
              </w:rPr>
              <w:t xml:space="preserve">Date de mise à jour de cette version : </w:t>
            </w:r>
          </w:p>
        </w:tc>
        <w:tc>
          <w:tcPr>
            <w:tcW w:w="3509" w:type="dxa"/>
          </w:tcPr>
          <w:p w14:paraId="687F9E33" w14:textId="0CDD47BF" w:rsidR="00A32E67" w:rsidRPr="008D7650" w:rsidRDefault="00AB4355" w:rsidP="00CB4805">
            <w:pPr>
              <w:rPr>
                <w:rFonts w:ascii="Arial" w:hAnsi="Arial" w:cs="Arial"/>
              </w:rPr>
            </w:pPr>
            <w:r>
              <w:rPr>
                <w:rFonts w:ascii="Arial" w:hAnsi="Arial" w:cs="Arial"/>
                <w:color w:val="262626"/>
              </w:rPr>
              <w:t>22</w:t>
            </w:r>
            <w:r w:rsidR="00B66C36">
              <w:rPr>
                <w:rFonts w:ascii="Arial" w:hAnsi="Arial" w:cs="Arial"/>
                <w:color w:val="262626"/>
              </w:rPr>
              <w:t>/04/2022</w:t>
            </w:r>
          </w:p>
        </w:tc>
      </w:tr>
      <w:tr w:rsidR="00A32E67" w:rsidRPr="008D7650" w14:paraId="202173AB" w14:textId="77777777" w:rsidTr="00ED57BF">
        <w:tc>
          <w:tcPr>
            <w:tcW w:w="3510" w:type="dxa"/>
            <w:gridSpan w:val="2"/>
          </w:tcPr>
          <w:p w14:paraId="26442BD8" w14:textId="77777777" w:rsidR="00A32E67" w:rsidRPr="008D7650" w:rsidRDefault="00A32E67" w:rsidP="00ED57BF">
            <w:pPr>
              <w:jc w:val="right"/>
              <w:rPr>
                <w:rFonts w:ascii="Arial" w:hAnsi="Arial" w:cs="Arial"/>
              </w:rPr>
            </w:pPr>
          </w:p>
        </w:tc>
        <w:tc>
          <w:tcPr>
            <w:tcW w:w="3509" w:type="dxa"/>
          </w:tcPr>
          <w:p w14:paraId="2052B61F" w14:textId="77777777" w:rsidR="00A32E67" w:rsidRPr="008D7650" w:rsidRDefault="00A32E67" w:rsidP="00ED57BF">
            <w:pPr>
              <w:jc w:val="right"/>
              <w:rPr>
                <w:rFonts w:ascii="Arial" w:hAnsi="Arial" w:cs="Arial"/>
              </w:rPr>
            </w:pPr>
          </w:p>
        </w:tc>
      </w:tr>
      <w:tr w:rsidR="00A32E67" w:rsidRPr="008D7650" w14:paraId="4E265CFA" w14:textId="77777777" w:rsidTr="00ED57BF">
        <w:tc>
          <w:tcPr>
            <w:tcW w:w="3510" w:type="dxa"/>
            <w:gridSpan w:val="2"/>
          </w:tcPr>
          <w:p w14:paraId="3E5F27A3" w14:textId="7661C8BF" w:rsidR="00A32E67" w:rsidRPr="008D7650" w:rsidRDefault="00CB4805" w:rsidP="00ED57BF">
            <w:pPr>
              <w:rPr>
                <w:rFonts w:ascii="Arial" w:hAnsi="Arial" w:cs="Arial"/>
              </w:rPr>
            </w:pPr>
            <w:r w:rsidRPr="008D7650">
              <w:rPr>
                <w:rFonts w:ascii="Arial" w:hAnsi="Arial" w:cs="Arial"/>
                <w:b/>
                <w:color w:val="262626"/>
                <w:sz w:val="28"/>
                <w:szCs w:val="28"/>
              </w:rPr>
              <w:t>7</w:t>
            </w:r>
            <w:r w:rsidR="00B66C36">
              <w:rPr>
                <w:rFonts w:ascii="Arial" w:hAnsi="Arial" w:cs="Arial"/>
                <w:b/>
                <w:color w:val="262626"/>
                <w:sz w:val="28"/>
                <w:szCs w:val="28"/>
              </w:rPr>
              <w:t>0CD37</w:t>
            </w:r>
          </w:p>
        </w:tc>
        <w:tc>
          <w:tcPr>
            <w:tcW w:w="3509" w:type="dxa"/>
          </w:tcPr>
          <w:p w14:paraId="63805AC0" w14:textId="77777777" w:rsidR="00A32E67" w:rsidRPr="008D7650" w:rsidRDefault="00A32E67" w:rsidP="00ED57BF">
            <w:pPr>
              <w:jc w:val="right"/>
              <w:rPr>
                <w:rFonts w:ascii="Arial" w:hAnsi="Arial" w:cs="Arial"/>
              </w:rPr>
            </w:pPr>
          </w:p>
        </w:tc>
      </w:tr>
      <w:tr w:rsidR="00A32E67" w:rsidRPr="008D7650" w14:paraId="156F6A5F" w14:textId="77777777" w:rsidTr="00ED57BF">
        <w:tc>
          <w:tcPr>
            <w:tcW w:w="3510" w:type="dxa"/>
            <w:gridSpan w:val="2"/>
          </w:tcPr>
          <w:p w14:paraId="30C9CBDF" w14:textId="77777777" w:rsidR="00A32E67" w:rsidRPr="008D7650" w:rsidRDefault="00A32E67" w:rsidP="00ED57BF">
            <w:pPr>
              <w:jc w:val="right"/>
              <w:rPr>
                <w:rFonts w:ascii="Arial" w:hAnsi="Arial" w:cs="Arial"/>
              </w:rPr>
            </w:pPr>
          </w:p>
        </w:tc>
        <w:tc>
          <w:tcPr>
            <w:tcW w:w="3509" w:type="dxa"/>
          </w:tcPr>
          <w:p w14:paraId="489EF6D0" w14:textId="77777777" w:rsidR="00A32E67" w:rsidRPr="008D7650" w:rsidRDefault="00A32E67" w:rsidP="00ED57BF">
            <w:pPr>
              <w:jc w:val="right"/>
              <w:rPr>
                <w:rFonts w:ascii="Arial" w:hAnsi="Arial" w:cs="Arial"/>
              </w:rPr>
            </w:pPr>
          </w:p>
        </w:tc>
      </w:tr>
      <w:tr w:rsidR="00A32E67" w:rsidRPr="008D7650" w14:paraId="3BA0C79F" w14:textId="77777777" w:rsidTr="00ED57BF">
        <w:tc>
          <w:tcPr>
            <w:tcW w:w="3510" w:type="dxa"/>
            <w:gridSpan w:val="2"/>
          </w:tcPr>
          <w:p w14:paraId="6E508C0F" w14:textId="77777777" w:rsidR="00A32E67" w:rsidRPr="008D7650" w:rsidRDefault="00A32E67" w:rsidP="00ED57BF">
            <w:pPr>
              <w:jc w:val="right"/>
              <w:rPr>
                <w:rFonts w:ascii="Arial" w:hAnsi="Arial" w:cs="Arial"/>
              </w:rPr>
            </w:pPr>
          </w:p>
        </w:tc>
        <w:tc>
          <w:tcPr>
            <w:tcW w:w="3509" w:type="dxa"/>
          </w:tcPr>
          <w:p w14:paraId="231A1B94" w14:textId="77777777" w:rsidR="00A32E67" w:rsidRPr="008D7650" w:rsidRDefault="00A32E67" w:rsidP="00ED57BF">
            <w:pPr>
              <w:jc w:val="right"/>
              <w:rPr>
                <w:rFonts w:ascii="Arial" w:hAnsi="Arial" w:cs="Arial"/>
              </w:rPr>
            </w:pPr>
          </w:p>
        </w:tc>
      </w:tr>
      <w:tr w:rsidR="00A32E67" w:rsidRPr="008D7650" w14:paraId="3A1CDC13" w14:textId="77777777" w:rsidTr="00ED57BF">
        <w:tc>
          <w:tcPr>
            <w:tcW w:w="3510" w:type="dxa"/>
            <w:gridSpan w:val="2"/>
          </w:tcPr>
          <w:p w14:paraId="2216E3D9" w14:textId="77777777" w:rsidR="00A32E67" w:rsidRPr="008D7650" w:rsidRDefault="00A32E67" w:rsidP="00ED57BF">
            <w:pPr>
              <w:jc w:val="right"/>
              <w:rPr>
                <w:rFonts w:ascii="Arial" w:hAnsi="Arial" w:cs="Arial"/>
              </w:rPr>
            </w:pPr>
          </w:p>
        </w:tc>
        <w:tc>
          <w:tcPr>
            <w:tcW w:w="3509" w:type="dxa"/>
          </w:tcPr>
          <w:p w14:paraId="632FC170" w14:textId="77777777" w:rsidR="00A32E67" w:rsidRPr="008D7650" w:rsidRDefault="00A32E67" w:rsidP="00ED57BF">
            <w:pPr>
              <w:jc w:val="right"/>
              <w:rPr>
                <w:rFonts w:ascii="Arial" w:hAnsi="Arial" w:cs="Arial"/>
              </w:rPr>
            </w:pPr>
          </w:p>
        </w:tc>
      </w:tr>
      <w:tr w:rsidR="00A32E67" w:rsidRPr="008D7650" w14:paraId="0736CE7F" w14:textId="77777777" w:rsidTr="00ED57BF">
        <w:tc>
          <w:tcPr>
            <w:tcW w:w="3510" w:type="dxa"/>
            <w:gridSpan w:val="2"/>
          </w:tcPr>
          <w:p w14:paraId="00339E72" w14:textId="77777777" w:rsidR="00A32E67" w:rsidRPr="008D7650" w:rsidRDefault="00A32E67" w:rsidP="00ED57BF">
            <w:pPr>
              <w:jc w:val="right"/>
              <w:rPr>
                <w:rFonts w:ascii="Arial" w:hAnsi="Arial" w:cs="Arial"/>
              </w:rPr>
            </w:pPr>
          </w:p>
        </w:tc>
        <w:tc>
          <w:tcPr>
            <w:tcW w:w="3509" w:type="dxa"/>
          </w:tcPr>
          <w:p w14:paraId="57523136" w14:textId="77777777" w:rsidR="00A32E67" w:rsidRPr="008D7650" w:rsidRDefault="00A32E67" w:rsidP="00ED57BF">
            <w:pPr>
              <w:jc w:val="right"/>
              <w:rPr>
                <w:rFonts w:ascii="Arial" w:hAnsi="Arial" w:cs="Arial"/>
              </w:rPr>
            </w:pPr>
          </w:p>
        </w:tc>
      </w:tr>
      <w:tr w:rsidR="00A32E67" w:rsidRPr="008D7650" w14:paraId="2C13D249" w14:textId="77777777" w:rsidTr="00ED57BF">
        <w:tc>
          <w:tcPr>
            <w:tcW w:w="3510" w:type="dxa"/>
            <w:gridSpan w:val="2"/>
          </w:tcPr>
          <w:p w14:paraId="5C9C92E3" w14:textId="77777777" w:rsidR="00A32E67" w:rsidRPr="008D7650" w:rsidRDefault="00A32E67" w:rsidP="00ED57BF">
            <w:pPr>
              <w:jc w:val="right"/>
              <w:rPr>
                <w:rFonts w:ascii="Arial" w:hAnsi="Arial" w:cs="Arial"/>
              </w:rPr>
            </w:pPr>
          </w:p>
        </w:tc>
        <w:tc>
          <w:tcPr>
            <w:tcW w:w="3509" w:type="dxa"/>
          </w:tcPr>
          <w:p w14:paraId="7DBBE381" w14:textId="77777777" w:rsidR="00A32E67" w:rsidRPr="008D7650" w:rsidRDefault="00A32E67" w:rsidP="00ED57BF">
            <w:pPr>
              <w:jc w:val="right"/>
              <w:rPr>
                <w:rFonts w:ascii="Arial" w:hAnsi="Arial" w:cs="Arial"/>
              </w:rPr>
            </w:pPr>
          </w:p>
        </w:tc>
      </w:tr>
      <w:tr w:rsidR="00B66C36" w:rsidRPr="008D7650" w14:paraId="164B548C" w14:textId="77777777" w:rsidTr="00ED57BF">
        <w:trPr>
          <w:gridAfter w:val="1"/>
          <w:wAfter w:w="3510" w:type="dxa"/>
        </w:trPr>
        <w:tc>
          <w:tcPr>
            <w:tcW w:w="3509" w:type="dxa"/>
            <w:gridSpan w:val="2"/>
          </w:tcPr>
          <w:p w14:paraId="659167E3" w14:textId="77777777" w:rsidR="00B66C36" w:rsidRPr="008D7650" w:rsidRDefault="00B66C36" w:rsidP="00ED57BF">
            <w:pPr>
              <w:jc w:val="right"/>
              <w:rPr>
                <w:rFonts w:ascii="Arial" w:hAnsi="Arial" w:cs="Arial"/>
              </w:rPr>
            </w:pPr>
          </w:p>
        </w:tc>
      </w:tr>
      <w:tr w:rsidR="00B66C36" w:rsidRPr="008D7650" w14:paraId="18EB988B" w14:textId="77777777" w:rsidTr="00ED57BF">
        <w:trPr>
          <w:gridAfter w:val="1"/>
          <w:wAfter w:w="3510" w:type="dxa"/>
        </w:trPr>
        <w:tc>
          <w:tcPr>
            <w:tcW w:w="3509" w:type="dxa"/>
            <w:gridSpan w:val="2"/>
          </w:tcPr>
          <w:p w14:paraId="4083BCB7" w14:textId="77777777" w:rsidR="00B66C36" w:rsidRPr="008D7650" w:rsidRDefault="00B66C36" w:rsidP="00ED57BF">
            <w:pPr>
              <w:jc w:val="right"/>
              <w:rPr>
                <w:rFonts w:ascii="Arial" w:hAnsi="Arial" w:cs="Arial"/>
              </w:rPr>
            </w:pPr>
          </w:p>
        </w:tc>
      </w:tr>
      <w:tr w:rsidR="00B66C36" w:rsidRPr="008D7650" w14:paraId="606B2808" w14:textId="77777777" w:rsidTr="00ED57BF">
        <w:trPr>
          <w:gridAfter w:val="1"/>
          <w:wAfter w:w="3510" w:type="dxa"/>
        </w:trPr>
        <w:tc>
          <w:tcPr>
            <w:tcW w:w="3509" w:type="dxa"/>
            <w:gridSpan w:val="2"/>
          </w:tcPr>
          <w:p w14:paraId="57D34E2E" w14:textId="77777777" w:rsidR="00B66C36" w:rsidRPr="008D7650" w:rsidRDefault="00B66C36" w:rsidP="00ED57BF">
            <w:pPr>
              <w:jc w:val="right"/>
              <w:rPr>
                <w:rFonts w:ascii="Arial" w:hAnsi="Arial" w:cs="Arial"/>
              </w:rPr>
            </w:pPr>
          </w:p>
        </w:tc>
      </w:tr>
      <w:tr w:rsidR="00A32E67" w:rsidRPr="008D7650" w14:paraId="460B3F13" w14:textId="77777777" w:rsidTr="00ED57BF">
        <w:tc>
          <w:tcPr>
            <w:tcW w:w="3510" w:type="dxa"/>
            <w:gridSpan w:val="2"/>
          </w:tcPr>
          <w:p w14:paraId="09EB9546" w14:textId="77777777" w:rsidR="00A32E67" w:rsidRPr="008D7650" w:rsidRDefault="00A32E67" w:rsidP="00ED57BF">
            <w:pPr>
              <w:rPr>
                <w:rFonts w:ascii="Arial" w:hAnsi="Arial" w:cs="Arial"/>
                <w:color w:val="262626"/>
                <w:sz w:val="28"/>
                <w:szCs w:val="28"/>
                <w:highlight w:val="cyan"/>
              </w:rPr>
            </w:pPr>
          </w:p>
        </w:tc>
        <w:tc>
          <w:tcPr>
            <w:tcW w:w="3509" w:type="dxa"/>
          </w:tcPr>
          <w:p w14:paraId="2DCA5428" w14:textId="77777777" w:rsidR="00A32E67" w:rsidRPr="008D7650" w:rsidRDefault="00A32E67" w:rsidP="00ED57BF">
            <w:pPr>
              <w:jc w:val="right"/>
              <w:rPr>
                <w:rFonts w:ascii="Arial" w:hAnsi="Arial" w:cs="Arial"/>
              </w:rPr>
            </w:pPr>
          </w:p>
        </w:tc>
      </w:tr>
    </w:tbl>
    <w:p w14:paraId="387F8CC0" w14:textId="4C9BBB48" w:rsidR="00A32E67" w:rsidRDefault="00A32E67" w:rsidP="00A32E67">
      <w:pPr>
        <w:rPr>
          <w:rFonts w:ascii="Arial" w:hAnsi="Arial" w:cs="Arial"/>
        </w:rPr>
      </w:pPr>
      <w:r w:rsidRPr="008D7650">
        <w:rPr>
          <w:rFonts w:ascii="Arial" w:hAnsi="Arial" w:cs="Arial"/>
        </w:rPr>
        <w:br w:type="textWrapping" w:clear="all"/>
      </w:r>
    </w:p>
    <w:p w14:paraId="60FABCA5" w14:textId="0E23F776" w:rsidR="00B66C36" w:rsidRDefault="00B66C36" w:rsidP="00A32E67">
      <w:pPr>
        <w:rPr>
          <w:rFonts w:ascii="Arial" w:hAnsi="Arial" w:cs="Arial"/>
        </w:rPr>
      </w:pPr>
    </w:p>
    <w:p w14:paraId="14D92477" w14:textId="69589E5A" w:rsidR="00B66C36" w:rsidRDefault="00B66C36" w:rsidP="00A32E67">
      <w:pPr>
        <w:rPr>
          <w:rFonts w:ascii="Arial" w:hAnsi="Arial" w:cs="Arial"/>
        </w:rPr>
      </w:pPr>
    </w:p>
    <w:p w14:paraId="07BFDA96" w14:textId="66315194" w:rsidR="00B66C36" w:rsidRDefault="00B66C36" w:rsidP="00A32E67">
      <w:pPr>
        <w:rPr>
          <w:rFonts w:ascii="Arial" w:hAnsi="Arial" w:cs="Arial"/>
        </w:rPr>
      </w:pPr>
    </w:p>
    <w:p w14:paraId="0D139799" w14:textId="43AB9396" w:rsidR="00B66C36" w:rsidRDefault="00B66C36" w:rsidP="00A32E67">
      <w:pPr>
        <w:rPr>
          <w:rFonts w:ascii="Arial" w:hAnsi="Arial" w:cs="Arial"/>
        </w:rPr>
      </w:pPr>
    </w:p>
    <w:p w14:paraId="2849B484" w14:textId="2E9EE952" w:rsidR="00B66C36" w:rsidRDefault="00B66C36" w:rsidP="00A32E67">
      <w:pPr>
        <w:rPr>
          <w:rFonts w:ascii="Arial" w:hAnsi="Arial" w:cs="Arial"/>
        </w:rPr>
      </w:pPr>
    </w:p>
    <w:p w14:paraId="2169BF90" w14:textId="70E6C9CE" w:rsidR="00B66C36" w:rsidRDefault="00B66C36" w:rsidP="00A32E67">
      <w:pPr>
        <w:rPr>
          <w:rFonts w:ascii="Arial" w:hAnsi="Arial" w:cs="Arial"/>
        </w:rPr>
      </w:pPr>
    </w:p>
    <w:p w14:paraId="60D8E383" w14:textId="7B9D0635" w:rsidR="00B66C36" w:rsidRDefault="00B66C36" w:rsidP="00A32E67">
      <w:pPr>
        <w:rPr>
          <w:rFonts w:ascii="Arial" w:hAnsi="Arial" w:cs="Arial"/>
        </w:rPr>
      </w:pPr>
    </w:p>
    <w:p w14:paraId="3D065D05" w14:textId="77777777" w:rsidR="00B66C36" w:rsidRPr="008D7650" w:rsidRDefault="00B66C36" w:rsidP="00A32E67">
      <w:pPr>
        <w:rPr>
          <w:rFonts w:ascii="Arial" w:hAnsi="Arial" w:cs="Arial"/>
        </w:rPr>
      </w:pPr>
    </w:p>
    <w:p w14:paraId="657BFFFA" w14:textId="145F5599" w:rsidR="00836F2D" w:rsidRPr="008D7650" w:rsidRDefault="00967830" w:rsidP="00B66C36">
      <w:pPr>
        <w:rPr>
          <w:rFonts w:ascii="Arial" w:hAnsi="Arial" w:cs="Arial"/>
        </w:rPr>
        <w:sectPr w:rsidR="00836F2D" w:rsidRPr="008D7650" w:rsidSect="00ED57BF">
          <w:footerReference w:type="default" r:id="rId8"/>
          <w:headerReference w:type="first" r:id="rId9"/>
          <w:pgSz w:w="11907" w:h="16840" w:code="9"/>
          <w:pgMar w:top="964" w:right="737" w:bottom="1134" w:left="737" w:header="709" w:footer="709" w:gutter="0"/>
          <w:cols w:space="720"/>
          <w:titlePg/>
        </w:sectPr>
      </w:pPr>
      <w:r>
        <w:rPr>
          <w:rFonts w:ascii="Arial" w:hAnsi="Arial" w:cs="Arial"/>
          <w:i/>
        </w:rPr>
        <w:t>© KANTAR Public</w:t>
      </w:r>
      <w:r w:rsidR="00836F2D" w:rsidRPr="008D7650">
        <w:rPr>
          <w:rFonts w:ascii="Arial" w:hAnsi="Arial" w:cs="Arial"/>
          <w:noProof/>
        </w:rPr>
        <w:drawing>
          <wp:anchor distT="0" distB="0" distL="114300" distR="114300" simplePos="0" relativeHeight="251667456" behindDoc="0" locked="0" layoutInCell="1" allowOverlap="1" wp14:anchorId="72313314" wp14:editId="64818544">
            <wp:simplePos x="0" y="0"/>
            <wp:positionH relativeFrom="column">
              <wp:posOffset>332105</wp:posOffset>
            </wp:positionH>
            <wp:positionV relativeFrom="paragraph">
              <wp:posOffset>106045</wp:posOffset>
            </wp:positionV>
            <wp:extent cx="92075" cy="340995"/>
            <wp:effectExtent l="0" t="0" r="3175" b="0"/>
            <wp:wrapNone/>
            <wp:docPr id="100" name="Image 100" descr="info teken 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nfo teken w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075" cy="340995"/>
                    </a:xfrm>
                    <a:prstGeom prst="rect">
                      <a:avLst/>
                    </a:prstGeom>
                    <a:noFill/>
                  </pic:spPr>
                </pic:pic>
              </a:graphicData>
            </a:graphic>
            <wp14:sizeRelH relativeFrom="page">
              <wp14:pctWidth>0</wp14:pctWidth>
            </wp14:sizeRelH>
            <wp14:sizeRelV relativeFrom="page">
              <wp14:pctHeight>0</wp14:pctHeight>
            </wp14:sizeRelV>
          </wp:anchor>
        </w:drawing>
      </w:r>
      <w:r w:rsidR="00836F2D" w:rsidRPr="008D7650">
        <w:rPr>
          <w:rFonts w:ascii="Arial" w:hAnsi="Arial" w:cs="Arial"/>
          <w:noProof/>
        </w:rPr>
        <mc:AlternateContent>
          <mc:Choice Requires="wps">
            <w:drawing>
              <wp:anchor distT="0" distB="0" distL="114300" distR="114300" simplePos="0" relativeHeight="251668480" behindDoc="0" locked="0" layoutInCell="1" allowOverlap="1" wp14:anchorId="57E27D69" wp14:editId="26F1FAB7">
                <wp:simplePos x="0" y="0"/>
                <wp:positionH relativeFrom="column">
                  <wp:posOffset>217805</wp:posOffset>
                </wp:positionH>
                <wp:positionV relativeFrom="paragraph">
                  <wp:posOffset>6985</wp:posOffset>
                </wp:positionV>
                <wp:extent cx="2160270" cy="1270"/>
                <wp:effectExtent l="0" t="0" r="0" b="0"/>
                <wp:wrapNone/>
                <wp:docPr id="17"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0270" cy="127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C5F00" id="Line 10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5pt,.55pt" to="187.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" strokecolor="white"/>
            </w:pict>
          </mc:Fallback>
        </mc:AlternateContent>
      </w:r>
    </w:p>
    <w:p w14:paraId="61180C89" w14:textId="77777777" w:rsidR="00836F2D" w:rsidRPr="00B66C36" w:rsidRDefault="00836F2D" w:rsidP="00B66C36">
      <w:pPr>
        <w:rPr>
          <w:rFonts w:ascii="Arial" w:hAnsi="Arial" w:cs="Arial"/>
        </w:rPr>
      </w:pPr>
    </w:p>
    <w:p w14:paraId="5BEEF544" w14:textId="40EC4F10" w:rsidR="000A22C4" w:rsidRPr="008D7650" w:rsidRDefault="000A22C4" w:rsidP="000A22C4">
      <w:pPr>
        <w:rPr>
          <w:rFonts w:ascii="Arial" w:hAnsi="Arial" w:cs="Arial"/>
          <w:color w:val="808080" w:themeColor="background1" w:themeShade="80"/>
          <w:sz w:val="48"/>
          <w:szCs w:val="48"/>
        </w:rPr>
      </w:pPr>
      <w:r w:rsidRPr="008D7650">
        <w:rPr>
          <w:rFonts w:ascii="Arial" w:hAnsi="Arial" w:cs="Arial"/>
          <w:color w:val="808080" w:themeColor="background1" w:themeShade="80"/>
          <w:sz w:val="48"/>
          <w:szCs w:val="48"/>
        </w:rPr>
        <w:t>Rappel : princi</w:t>
      </w:r>
      <w:r w:rsidR="00E04E40">
        <w:rPr>
          <w:rFonts w:ascii="Arial" w:hAnsi="Arial" w:cs="Arial"/>
          <w:color w:val="808080" w:themeColor="background1" w:themeShade="80"/>
          <w:sz w:val="48"/>
          <w:szCs w:val="48"/>
        </w:rPr>
        <w:t>pales informations sur l’étude</w:t>
      </w:r>
    </w:p>
    <w:p w14:paraId="7944094B" w14:textId="77777777" w:rsidR="000A22C4" w:rsidRPr="008D7650" w:rsidRDefault="000A22C4" w:rsidP="000A22C4">
      <w:pPr>
        <w:rPr>
          <w:rFonts w:ascii="Arial" w:hAnsi="Arial" w:cs="Arial"/>
        </w:rPr>
      </w:pPr>
    </w:p>
    <w:p w14:paraId="4225690C" w14:textId="77777777" w:rsidR="000A22C4" w:rsidRPr="008D7650" w:rsidRDefault="000A22C4" w:rsidP="000A22C4">
      <w:pPr>
        <w:rPr>
          <w:rFonts w:ascii="Arial" w:hAnsi="Arial" w:cs="Arial"/>
        </w:rPr>
      </w:pPr>
    </w:p>
    <w:tbl>
      <w:tblPr>
        <w:tblW w:w="10440" w:type="dxa"/>
        <w:tblInd w:w="108"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shd w:val="clear" w:color="auto" w:fill="95B3D7"/>
        <w:tblLook w:val="01E0" w:firstRow="1" w:lastRow="1" w:firstColumn="1" w:lastColumn="1" w:noHBand="0" w:noVBand="0"/>
      </w:tblPr>
      <w:tblGrid>
        <w:gridCol w:w="3261"/>
        <w:gridCol w:w="7179"/>
      </w:tblGrid>
      <w:tr w:rsidR="000A22C4" w:rsidRPr="008D7650" w14:paraId="798D6B1B" w14:textId="77777777" w:rsidTr="00E04E40">
        <w:trPr>
          <w:trHeight w:hRule="exact" w:val="643"/>
        </w:trPr>
        <w:tc>
          <w:tcPr>
            <w:tcW w:w="326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00000"/>
            <w:vAlign w:val="center"/>
            <w:hideMark/>
          </w:tcPr>
          <w:p w14:paraId="303BD34B" w14:textId="77777777" w:rsidR="000A22C4" w:rsidRPr="008D7650" w:rsidRDefault="000A22C4" w:rsidP="00ED57BF">
            <w:pPr>
              <w:spacing w:before="60" w:after="60"/>
              <w:ind w:firstLine="181"/>
              <w:rPr>
                <w:rFonts w:ascii="Arial" w:hAnsi="Arial" w:cs="Arial"/>
                <w:b/>
                <w:bCs/>
                <w:color w:val="FFFFFF"/>
              </w:rPr>
            </w:pPr>
            <w:r w:rsidRPr="008D7650">
              <w:rPr>
                <w:rFonts w:ascii="Arial" w:hAnsi="Arial" w:cs="Arial"/>
                <w:b/>
                <w:bCs/>
                <w:color w:val="FFFFFF"/>
              </w:rPr>
              <w:t>Spécificités</w:t>
            </w:r>
          </w:p>
        </w:tc>
        <w:tc>
          <w:tcPr>
            <w:tcW w:w="7179" w:type="dxa"/>
            <w:tcBorders>
              <w:top w:val="nil"/>
              <w:left w:val="single" w:sz="8" w:space="0" w:color="FFFFFF" w:themeColor="background1"/>
              <w:bottom w:val="single" w:sz="6" w:space="0" w:color="FFFFFF" w:themeColor="background1"/>
              <w:right w:val="nil"/>
            </w:tcBorders>
            <w:shd w:val="clear" w:color="auto" w:fill="C00000"/>
            <w:vAlign w:val="center"/>
            <w:hideMark/>
          </w:tcPr>
          <w:p w14:paraId="0225A73C" w14:textId="77777777" w:rsidR="000A22C4" w:rsidRPr="008D7650" w:rsidRDefault="000A22C4" w:rsidP="00ED57BF">
            <w:pPr>
              <w:jc w:val="center"/>
              <w:rPr>
                <w:rFonts w:ascii="Arial" w:hAnsi="Arial" w:cs="Arial"/>
                <w:i/>
                <w:color w:val="FFFFFF"/>
                <w:sz w:val="22"/>
                <w:szCs w:val="22"/>
              </w:rPr>
            </w:pPr>
            <w:r w:rsidRPr="008D7650">
              <w:rPr>
                <w:rFonts w:ascii="Arial" w:hAnsi="Arial" w:cs="Arial"/>
                <w:i/>
                <w:color w:val="FFFFFF"/>
                <w:sz w:val="22"/>
                <w:szCs w:val="22"/>
              </w:rPr>
              <w:t xml:space="preserve">Rappel : les informations entrées ci-dessous doivent être </w:t>
            </w:r>
            <w:r w:rsidRPr="008D7650">
              <w:rPr>
                <w:rFonts w:ascii="Arial" w:hAnsi="Arial" w:cs="Arial"/>
                <w:i/>
                <w:color w:val="FFFFFF"/>
                <w:sz w:val="22"/>
                <w:szCs w:val="22"/>
                <w:shd w:val="clear" w:color="auto" w:fill="C00000"/>
              </w:rPr>
              <w:t>identiques à celles de la demande de lancement</w:t>
            </w:r>
          </w:p>
        </w:tc>
      </w:tr>
      <w:tr w:rsidR="000A22C4" w:rsidRPr="00C53926" w14:paraId="0C341949" w14:textId="77777777" w:rsidTr="00E04E40">
        <w:trPr>
          <w:trHeight w:val="964"/>
        </w:trPr>
        <w:tc>
          <w:tcPr>
            <w:tcW w:w="3261" w:type="dxa"/>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C00000"/>
            <w:vAlign w:val="center"/>
            <w:hideMark/>
          </w:tcPr>
          <w:p w14:paraId="4152E17F" w14:textId="29C62754" w:rsidR="000A22C4" w:rsidRPr="008D7650" w:rsidRDefault="000A22C4" w:rsidP="00ED57BF">
            <w:pPr>
              <w:spacing w:before="60" w:after="60"/>
              <w:ind w:firstLine="181"/>
              <w:rPr>
                <w:rFonts w:ascii="Arial" w:hAnsi="Arial" w:cs="Arial"/>
                <w:b/>
                <w:bCs/>
                <w:color w:val="FFFFFF"/>
              </w:rPr>
            </w:pPr>
            <w:r w:rsidRPr="008D7650">
              <w:rPr>
                <w:rFonts w:ascii="Arial" w:hAnsi="Arial" w:cs="Arial"/>
                <w:b/>
                <w:bCs/>
                <w:color w:val="FFFFFF"/>
              </w:rPr>
              <w:t>CA</w:t>
            </w:r>
            <w:r w:rsidR="00B66C36">
              <w:rPr>
                <w:rFonts w:ascii="Arial" w:hAnsi="Arial" w:cs="Arial"/>
                <w:b/>
                <w:bCs/>
                <w:color w:val="FFFFFF"/>
              </w:rPr>
              <w:t>T</w:t>
            </w:r>
            <w:r w:rsidRPr="008D7650">
              <w:rPr>
                <w:rFonts w:ascii="Arial" w:hAnsi="Arial" w:cs="Arial"/>
                <w:b/>
                <w:bCs/>
                <w:color w:val="FFFFFF"/>
              </w:rPr>
              <w:t>I </w:t>
            </w:r>
          </w:p>
        </w:tc>
        <w:tc>
          <w:tcPr>
            <w:tcW w:w="717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vAlign w:val="center"/>
            <w:hideMark/>
          </w:tcPr>
          <w:p w14:paraId="1749CCA4" w14:textId="77777777" w:rsidR="00E04E40" w:rsidRPr="00E04E40" w:rsidRDefault="00E04E40" w:rsidP="00E04E40">
            <w:pPr>
              <w:spacing w:before="60" w:after="60"/>
              <w:ind w:left="261"/>
              <w:rPr>
                <w:rFonts w:ascii="Arial" w:hAnsi="Arial" w:cs="Arial"/>
                <w:color w:val="808080" w:themeColor="background1" w:themeShade="80"/>
                <w:szCs w:val="28"/>
                <w:lang w:val="en-US"/>
              </w:rPr>
            </w:pPr>
            <w:r w:rsidRPr="00E04E40">
              <w:rPr>
                <w:rFonts w:ascii="Arial" w:hAnsi="Arial" w:cs="Arial"/>
                <w:color w:val="808080" w:themeColor="background1" w:themeShade="80"/>
                <w:szCs w:val="28"/>
                <w:lang w:val="en-US"/>
              </w:rPr>
              <w:t>Terrain chez WeFieldWork</w:t>
            </w:r>
          </w:p>
          <w:p w14:paraId="23A1AB44" w14:textId="053C5C3D" w:rsidR="000A22C4" w:rsidRPr="007C0F0F" w:rsidRDefault="00E04E40" w:rsidP="00E04E40">
            <w:pPr>
              <w:spacing w:before="60" w:after="60"/>
              <w:ind w:left="261"/>
              <w:rPr>
                <w:rFonts w:ascii="Arial" w:hAnsi="Arial" w:cs="Arial"/>
                <w:color w:val="808080" w:themeColor="background1" w:themeShade="80"/>
                <w:szCs w:val="28"/>
                <w:lang w:val="en-US"/>
              </w:rPr>
            </w:pPr>
            <w:r w:rsidRPr="00E04E40">
              <w:rPr>
                <w:rFonts w:ascii="Arial" w:hAnsi="Arial" w:cs="Arial"/>
                <w:color w:val="808080" w:themeColor="background1" w:themeShade="80"/>
                <w:szCs w:val="28"/>
                <w:lang w:val="en-US"/>
              </w:rPr>
              <w:t>Scripting : El Hassane BNIK (e_bnik@yahoo.fr)</w:t>
            </w:r>
          </w:p>
        </w:tc>
      </w:tr>
      <w:tr w:rsidR="000A22C4" w:rsidRPr="008D7650" w14:paraId="4987A750" w14:textId="77777777" w:rsidTr="00E04E40">
        <w:trPr>
          <w:trHeight w:val="964"/>
        </w:trPr>
        <w:tc>
          <w:tcPr>
            <w:tcW w:w="3261" w:type="dxa"/>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C00000"/>
            <w:vAlign w:val="center"/>
            <w:hideMark/>
          </w:tcPr>
          <w:p w14:paraId="45BAC73B" w14:textId="77777777" w:rsidR="000A22C4" w:rsidRPr="008D7650" w:rsidRDefault="000A22C4" w:rsidP="00ED57BF">
            <w:pPr>
              <w:spacing w:before="60" w:after="60"/>
              <w:ind w:firstLine="181"/>
              <w:rPr>
                <w:rFonts w:ascii="Arial" w:hAnsi="Arial" w:cs="Arial"/>
                <w:color w:val="FFFFFF"/>
              </w:rPr>
            </w:pPr>
            <w:r w:rsidRPr="008D7650">
              <w:rPr>
                <w:rFonts w:ascii="Arial" w:hAnsi="Arial" w:cs="Arial"/>
                <w:b/>
                <w:bCs/>
                <w:color w:val="FFFFFF"/>
              </w:rPr>
              <w:t>Durée du questionnaire</w:t>
            </w:r>
          </w:p>
        </w:tc>
        <w:tc>
          <w:tcPr>
            <w:tcW w:w="717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vAlign w:val="center"/>
            <w:hideMark/>
          </w:tcPr>
          <w:p w14:paraId="297A07BD" w14:textId="4EA85614" w:rsidR="000A22C4" w:rsidRPr="00E04E40" w:rsidRDefault="00B66C36" w:rsidP="00CB4805">
            <w:pPr>
              <w:spacing w:before="60" w:after="60"/>
              <w:ind w:left="261"/>
              <w:rPr>
                <w:rFonts w:ascii="Arial" w:hAnsi="Arial" w:cs="Arial"/>
                <w:color w:val="808080" w:themeColor="background1" w:themeShade="80"/>
                <w:szCs w:val="28"/>
              </w:rPr>
            </w:pPr>
            <w:r w:rsidRPr="00E04E40">
              <w:rPr>
                <w:rFonts w:ascii="Arial" w:hAnsi="Arial" w:cs="Arial"/>
                <w:color w:val="808080" w:themeColor="background1" w:themeShade="80"/>
                <w:szCs w:val="28"/>
              </w:rPr>
              <w:t>3</w:t>
            </w:r>
            <w:r w:rsidR="001C1393" w:rsidRPr="00E04E40">
              <w:rPr>
                <w:rFonts w:ascii="Arial" w:hAnsi="Arial" w:cs="Arial"/>
                <w:color w:val="808080" w:themeColor="background1" w:themeShade="80"/>
                <w:szCs w:val="28"/>
              </w:rPr>
              <w:t>0</w:t>
            </w:r>
            <w:r w:rsidRPr="00E04E40">
              <w:rPr>
                <w:rFonts w:ascii="Arial" w:hAnsi="Arial" w:cs="Arial"/>
                <w:color w:val="808080" w:themeColor="background1" w:themeShade="80"/>
                <w:szCs w:val="28"/>
              </w:rPr>
              <w:t xml:space="preserve"> minutes</w:t>
            </w:r>
            <w:r w:rsidR="000A22C4" w:rsidRPr="00E04E40">
              <w:rPr>
                <w:rFonts w:ascii="Arial" w:hAnsi="Arial" w:cs="Arial"/>
                <w:color w:val="808080" w:themeColor="background1" w:themeShade="80"/>
                <w:szCs w:val="28"/>
              </w:rPr>
              <w:t xml:space="preserve"> </w:t>
            </w:r>
            <w:r w:rsidR="00E04E40">
              <w:rPr>
                <w:rFonts w:ascii="Arial" w:hAnsi="Arial" w:cs="Arial"/>
                <w:color w:val="808080" w:themeColor="background1" w:themeShade="80"/>
                <w:szCs w:val="28"/>
              </w:rPr>
              <w:t>(annoncé à 20-25 minutes dans l’accroche)</w:t>
            </w:r>
          </w:p>
        </w:tc>
      </w:tr>
      <w:tr w:rsidR="000A22C4" w:rsidRPr="008D7650" w14:paraId="434C2561" w14:textId="77777777" w:rsidTr="00E04E40">
        <w:trPr>
          <w:trHeight w:val="964"/>
        </w:trPr>
        <w:tc>
          <w:tcPr>
            <w:tcW w:w="3261" w:type="dxa"/>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C00000"/>
            <w:vAlign w:val="center"/>
            <w:hideMark/>
          </w:tcPr>
          <w:p w14:paraId="742A971A" w14:textId="411543B0" w:rsidR="000A22C4" w:rsidRPr="008D7650" w:rsidRDefault="00E04E40" w:rsidP="00E04E40">
            <w:pPr>
              <w:spacing w:before="60" w:after="60"/>
              <w:ind w:left="176"/>
              <w:rPr>
                <w:rFonts w:ascii="Arial" w:hAnsi="Arial" w:cs="Arial"/>
                <w:color w:val="FFFFFF"/>
              </w:rPr>
            </w:pPr>
            <w:r>
              <w:rPr>
                <w:rFonts w:ascii="Arial" w:hAnsi="Arial" w:cs="Arial"/>
                <w:b/>
                <w:bCs/>
                <w:color w:val="FFFFFF"/>
              </w:rPr>
              <w:t>Taille de l'échantillon</w:t>
            </w:r>
          </w:p>
        </w:tc>
        <w:tc>
          <w:tcPr>
            <w:tcW w:w="717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vAlign w:val="center"/>
            <w:hideMark/>
          </w:tcPr>
          <w:p w14:paraId="4C95D2B9" w14:textId="203F2825" w:rsidR="00E04E40" w:rsidRPr="00E04E40" w:rsidRDefault="00E04E40" w:rsidP="00E04E40">
            <w:pPr>
              <w:spacing w:before="60" w:after="60"/>
              <w:ind w:left="261"/>
              <w:rPr>
                <w:rFonts w:ascii="Arial" w:hAnsi="Arial" w:cs="Arial"/>
                <w:color w:val="808080" w:themeColor="background1" w:themeShade="80"/>
                <w:szCs w:val="28"/>
              </w:rPr>
            </w:pPr>
            <w:r w:rsidRPr="00E04E40">
              <w:rPr>
                <w:rFonts w:ascii="Arial" w:hAnsi="Arial" w:cs="Arial"/>
                <w:b/>
                <w:color w:val="808080" w:themeColor="background1" w:themeShade="80"/>
                <w:szCs w:val="28"/>
              </w:rPr>
              <w:t>Echantillon principal</w:t>
            </w:r>
            <w:r w:rsidRPr="00E04E40">
              <w:rPr>
                <w:rFonts w:ascii="Arial" w:hAnsi="Arial" w:cs="Arial"/>
                <w:color w:val="808080" w:themeColor="background1" w:themeShade="80"/>
                <w:szCs w:val="28"/>
              </w:rPr>
              <w:t xml:space="preserve"> : n=1200 </w:t>
            </w:r>
          </w:p>
          <w:p w14:paraId="20F3C7FE" w14:textId="31F3E198" w:rsidR="000A22C4" w:rsidRPr="00E04E40" w:rsidRDefault="00E04E40" w:rsidP="00E04E40">
            <w:pPr>
              <w:spacing w:before="60" w:after="60"/>
              <w:ind w:left="261"/>
              <w:rPr>
                <w:rFonts w:ascii="Arial" w:hAnsi="Arial" w:cs="Arial"/>
                <w:color w:val="808080" w:themeColor="background1" w:themeShade="80"/>
                <w:szCs w:val="28"/>
              </w:rPr>
            </w:pPr>
            <w:r w:rsidRPr="00E04E40">
              <w:rPr>
                <w:rFonts w:ascii="Arial" w:hAnsi="Arial" w:cs="Arial"/>
                <w:b/>
                <w:color w:val="808080" w:themeColor="background1" w:themeShade="80"/>
                <w:szCs w:val="28"/>
              </w:rPr>
              <w:t>Sur-échantillon</w:t>
            </w:r>
            <w:r w:rsidRPr="00E04E40">
              <w:rPr>
                <w:rFonts w:ascii="Arial" w:hAnsi="Arial" w:cs="Arial"/>
                <w:color w:val="808080" w:themeColor="background1" w:themeShade="80"/>
                <w:szCs w:val="28"/>
              </w:rPr>
              <w:t xml:space="preserve"> : n=500 </w:t>
            </w:r>
          </w:p>
        </w:tc>
      </w:tr>
      <w:tr w:rsidR="000A22C4" w:rsidRPr="008D7650" w14:paraId="1E762297" w14:textId="77777777" w:rsidTr="00E04E40">
        <w:trPr>
          <w:trHeight w:val="964"/>
        </w:trPr>
        <w:tc>
          <w:tcPr>
            <w:tcW w:w="3261" w:type="dxa"/>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C00000"/>
            <w:vAlign w:val="center"/>
            <w:hideMark/>
          </w:tcPr>
          <w:p w14:paraId="5B42C65D" w14:textId="277409F7" w:rsidR="000A22C4" w:rsidRPr="008D7650" w:rsidRDefault="00E04E40" w:rsidP="00ED57BF">
            <w:pPr>
              <w:spacing w:before="60" w:after="60"/>
              <w:ind w:left="176" w:firstLine="5"/>
              <w:rPr>
                <w:rFonts w:ascii="Arial" w:hAnsi="Arial" w:cs="Arial"/>
                <w:color w:val="FFFFFF"/>
              </w:rPr>
            </w:pPr>
            <w:r>
              <w:rPr>
                <w:rFonts w:ascii="Arial" w:hAnsi="Arial" w:cs="Arial"/>
                <w:b/>
                <w:bCs/>
                <w:color w:val="FFFFFF"/>
              </w:rPr>
              <w:t>Cible</w:t>
            </w:r>
          </w:p>
        </w:tc>
        <w:tc>
          <w:tcPr>
            <w:tcW w:w="717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vAlign w:val="center"/>
            <w:hideMark/>
          </w:tcPr>
          <w:p w14:paraId="4028E844" w14:textId="62577B76" w:rsidR="00E04E40" w:rsidRPr="00E04E40" w:rsidRDefault="00E04E40" w:rsidP="00ED57BF">
            <w:pPr>
              <w:spacing w:before="60" w:after="60"/>
              <w:ind w:left="261"/>
              <w:rPr>
                <w:rFonts w:ascii="Arial" w:hAnsi="Arial" w:cs="Arial"/>
                <w:color w:val="808080" w:themeColor="background1" w:themeShade="80"/>
                <w:szCs w:val="28"/>
              </w:rPr>
            </w:pPr>
            <w:r w:rsidRPr="00E04E40">
              <w:rPr>
                <w:rFonts w:ascii="Arial" w:hAnsi="Arial" w:cs="Arial"/>
                <w:b/>
                <w:color w:val="808080" w:themeColor="background1" w:themeShade="80"/>
                <w:szCs w:val="28"/>
              </w:rPr>
              <w:t>Echantillon principal</w:t>
            </w:r>
            <w:r w:rsidRPr="00E04E40">
              <w:rPr>
                <w:rFonts w:ascii="Arial" w:hAnsi="Arial" w:cs="Arial"/>
                <w:color w:val="808080" w:themeColor="background1" w:themeShade="80"/>
                <w:szCs w:val="28"/>
              </w:rPr>
              <w:t> : 18+ inscrits sur les listes électorales</w:t>
            </w:r>
          </w:p>
          <w:p w14:paraId="2BC0CC9B" w14:textId="74224900" w:rsidR="00E04E40" w:rsidRPr="00E04E40" w:rsidRDefault="00E04E40" w:rsidP="00E04E40">
            <w:pPr>
              <w:spacing w:before="60" w:after="60"/>
              <w:ind w:left="261"/>
              <w:rPr>
                <w:rFonts w:ascii="Arial" w:hAnsi="Arial" w:cs="Arial"/>
                <w:color w:val="808080" w:themeColor="background1" w:themeShade="80"/>
                <w:szCs w:val="28"/>
              </w:rPr>
            </w:pPr>
            <w:r w:rsidRPr="00D22974">
              <w:rPr>
                <w:rFonts w:ascii="Arial" w:hAnsi="Arial" w:cs="Arial"/>
                <w:b/>
                <w:color w:val="808080" w:themeColor="background1" w:themeShade="80"/>
                <w:szCs w:val="28"/>
                <w:highlight w:val="cyan"/>
              </w:rPr>
              <w:t>Sur-échantillon</w:t>
            </w:r>
            <w:r w:rsidRPr="00D22974">
              <w:rPr>
                <w:rFonts w:ascii="Arial" w:hAnsi="Arial" w:cs="Arial"/>
                <w:color w:val="808080" w:themeColor="background1" w:themeShade="80"/>
                <w:szCs w:val="28"/>
                <w:highlight w:val="cyan"/>
              </w:rPr>
              <w:t> : 18-35 ans inscrits sur les listes électorales</w:t>
            </w:r>
            <w:bookmarkStart w:id="0" w:name="_GoBack"/>
            <w:bookmarkEnd w:id="0"/>
          </w:p>
        </w:tc>
      </w:tr>
      <w:tr w:rsidR="000A22C4" w:rsidRPr="008D7650" w14:paraId="667727A4" w14:textId="77777777" w:rsidTr="00E04E40">
        <w:trPr>
          <w:trHeight w:val="964"/>
        </w:trPr>
        <w:tc>
          <w:tcPr>
            <w:tcW w:w="3261" w:type="dxa"/>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C00000"/>
            <w:vAlign w:val="center"/>
            <w:hideMark/>
          </w:tcPr>
          <w:p w14:paraId="3519AAE3" w14:textId="410DD73A" w:rsidR="000A22C4" w:rsidRPr="008D7650" w:rsidRDefault="000A22C4" w:rsidP="00ED57BF">
            <w:pPr>
              <w:spacing w:before="60" w:after="60"/>
              <w:ind w:firstLine="181"/>
              <w:rPr>
                <w:rFonts w:ascii="Arial" w:hAnsi="Arial" w:cs="Arial"/>
                <w:color w:val="FFFFFF"/>
              </w:rPr>
            </w:pPr>
            <w:r w:rsidRPr="008D7650">
              <w:rPr>
                <w:rFonts w:ascii="Arial" w:hAnsi="Arial" w:cs="Arial"/>
                <w:b/>
                <w:bCs/>
                <w:color w:val="FFFFFF"/>
              </w:rPr>
              <w:t>Quota</w:t>
            </w:r>
          </w:p>
        </w:tc>
        <w:tc>
          <w:tcPr>
            <w:tcW w:w="717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vAlign w:val="center"/>
            <w:hideMark/>
          </w:tcPr>
          <w:p w14:paraId="5D4F5926" w14:textId="77777777" w:rsidR="00E04E40" w:rsidRPr="00E04E40" w:rsidRDefault="00E04E40" w:rsidP="00E04E40">
            <w:pPr>
              <w:spacing w:before="60" w:after="60"/>
              <w:ind w:left="261"/>
              <w:rPr>
                <w:rFonts w:ascii="Arial" w:hAnsi="Arial" w:cs="Arial"/>
                <w:color w:val="808080" w:themeColor="background1" w:themeShade="80"/>
                <w:szCs w:val="28"/>
              </w:rPr>
            </w:pPr>
            <w:r w:rsidRPr="00E04E40">
              <w:rPr>
                <w:rFonts w:ascii="Arial" w:hAnsi="Arial" w:cs="Arial"/>
                <w:b/>
                <w:color w:val="808080" w:themeColor="background1" w:themeShade="80"/>
                <w:szCs w:val="28"/>
              </w:rPr>
              <w:t>Echantillon principal</w:t>
            </w:r>
            <w:r w:rsidRPr="00E04E40">
              <w:rPr>
                <w:rFonts w:ascii="Arial" w:hAnsi="Arial" w:cs="Arial"/>
                <w:color w:val="808080" w:themeColor="background1" w:themeShade="80"/>
                <w:szCs w:val="28"/>
              </w:rPr>
              <w:t xml:space="preserve"> : </w:t>
            </w:r>
          </w:p>
          <w:p w14:paraId="392AF729" w14:textId="77777777" w:rsidR="00E04E40" w:rsidRPr="00E04E40" w:rsidRDefault="00CB4805" w:rsidP="00E04E40">
            <w:pPr>
              <w:spacing w:before="60" w:after="60"/>
              <w:ind w:left="261"/>
              <w:rPr>
                <w:rFonts w:ascii="Arial" w:hAnsi="Arial" w:cs="Arial"/>
                <w:color w:val="808080" w:themeColor="background1" w:themeShade="80"/>
                <w:szCs w:val="28"/>
              </w:rPr>
            </w:pPr>
            <w:r w:rsidRPr="00E04E40">
              <w:rPr>
                <w:rFonts w:ascii="Arial" w:hAnsi="Arial" w:cs="Arial"/>
                <w:color w:val="808080" w:themeColor="background1" w:themeShade="80"/>
                <w:szCs w:val="28"/>
              </w:rPr>
              <w:t xml:space="preserve">Sexe </w:t>
            </w:r>
          </w:p>
          <w:p w14:paraId="15E837BC" w14:textId="4058ADAC" w:rsidR="00E04E40" w:rsidRPr="00E04E40" w:rsidRDefault="00CB4805" w:rsidP="00E04E40">
            <w:pPr>
              <w:spacing w:before="60" w:after="60"/>
              <w:ind w:left="261"/>
              <w:rPr>
                <w:rFonts w:ascii="Arial" w:hAnsi="Arial" w:cs="Arial"/>
                <w:color w:val="808080" w:themeColor="background1" w:themeShade="80"/>
                <w:szCs w:val="28"/>
              </w:rPr>
            </w:pPr>
            <w:r w:rsidRPr="00E04E40">
              <w:rPr>
                <w:rFonts w:ascii="Arial" w:hAnsi="Arial" w:cs="Arial"/>
                <w:color w:val="808080" w:themeColor="background1" w:themeShade="80"/>
                <w:szCs w:val="28"/>
              </w:rPr>
              <w:t>Age</w:t>
            </w:r>
            <w:r w:rsidR="00E04E40" w:rsidRPr="00E04E40">
              <w:rPr>
                <w:rFonts w:ascii="Arial" w:hAnsi="Arial" w:cs="Arial"/>
                <w:color w:val="808080" w:themeColor="background1" w:themeShade="80"/>
                <w:szCs w:val="28"/>
              </w:rPr>
              <w:t xml:space="preserve"> en 5</w:t>
            </w:r>
            <w:r w:rsidRPr="00E04E40">
              <w:rPr>
                <w:rFonts w:ascii="Arial" w:hAnsi="Arial" w:cs="Arial"/>
                <w:color w:val="808080" w:themeColor="background1" w:themeShade="80"/>
                <w:szCs w:val="28"/>
              </w:rPr>
              <w:t xml:space="preserve"> </w:t>
            </w:r>
          </w:p>
          <w:p w14:paraId="65D722C6" w14:textId="77777777" w:rsidR="00E04E40" w:rsidRPr="00E04E40" w:rsidRDefault="00CB4805" w:rsidP="00E04E40">
            <w:pPr>
              <w:spacing w:before="60" w:after="60"/>
              <w:ind w:left="261"/>
              <w:rPr>
                <w:rFonts w:ascii="Arial" w:hAnsi="Arial" w:cs="Arial"/>
                <w:color w:val="808080" w:themeColor="background1" w:themeShade="80"/>
                <w:szCs w:val="28"/>
              </w:rPr>
            </w:pPr>
            <w:r w:rsidRPr="00E04E40">
              <w:rPr>
                <w:rFonts w:ascii="Arial" w:hAnsi="Arial" w:cs="Arial"/>
                <w:color w:val="808080" w:themeColor="background1" w:themeShade="80"/>
                <w:szCs w:val="28"/>
              </w:rPr>
              <w:t xml:space="preserve">PCS </w:t>
            </w:r>
            <w:r w:rsidR="00E04E40" w:rsidRPr="00E04E40">
              <w:rPr>
                <w:rFonts w:ascii="Arial" w:hAnsi="Arial" w:cs="Arial"/>
                <w:color w:val="808080" w:themeColor="background1" w:themeShade="80"/>
                <w:szCs w:val="28"/>
              </w:rPr>
              <w:t>p</w:t>
            </w:r>
            <w:r w:rsidRPr="00E04E40">
              <w:rPr>
                <w:rFonts w:ascii="Arial" w:hAnsi="Arial" w:cs="Arial"/>
                <w:color w:val="808080" w:themeColor="background1" w:themeShade="80"/>
                <w:szCs w:val="28"/>
              </w:rPr>
              <w:t>ers</w:t>
            </w:r>
            <w:r w:rsidR="00E04E40" w:rsidRPr="00E04E40">
              <w:rPr>
                <w:rFonts w:ascii="Arial" w:hAnsi="Arial" w:cs="Arial"/>
                <w:color w:val="808080" w:themeColor="background1" w:themeShade="80"/>
                <w:szCs w:val="28"/>
              </w:rPr>
              <w:t>onne</w:t>
            </w:r>
            <w:r w:rsidRPr="00E04E40">
              <w:rPr>
                <w:rFonts w:ascii="Arial" w:hAnsi="Arial" w:cs="Arial"/>
                <w:color w:val="808080" w:themeColor="background1" w:themeShade="80"/>
                <w:szCs w:val="28"/>
              </w:rPr>
              <w:t xml:space="preserve"> de </w:t>
            </w:r>
            <w:r w:rsidR="00E04E40" w:rsidRPr="00E04E40">
              <w:rPr>
                <w:rFonts w:ascii="Arial" w:hAnsi="Arial" w:cs="Arial"/>
                <w:color w:val="808080" w:themeColor="background1" w:themeShade="80"/>
                <w:szCs w:val="28"/>
              </w:rPr>
              <w:t>référence</w:t>
            </w:r>
            <w:r w:rsidRPr="00E04E40">
              <w:rPr>
                <w:rFonts w:ascii="Arial" w:hAnsi="Arial" w:cs="Arial"/>
                <w:color w:val="808080" w:themeColor="background1" w:themeShade="80"/>
                <w:szCs w:val="28"/>
              </w:rPr>
              <w:t xml:space="preserve"> </w:t>
            </w:r>
            <w:r w:rsidR="001C1393" w:rsidRPr="00E04E40">
              <w:rPr>
                <w:rFonts w:ascii="Arial" w:hAnsi="Arial" w:cs="Arial"/>
                <w:color w:val="808080" w:themeColor="background1" w:themeShade="80"/>
                <w:szCs w:val="28"/>
              </w:rPr>
              <w:t xml:space="preserve">en </w:t>
            </w:r>
            <w:r w:rsidR="00E04E40" w:rsidRPr="00E04E40">
              <w:rPr>
                <w:rFonts w:ascii="Arial" w:hAnsi="Arial" w:cs="Arial"/>
                <w:color w:val="808080" w:themeColor="background1" w:themeShade="80"/>
                <w:szCs w:val="28"/>
              </w:rPr>
              <w:t>9</w:t>
            </w:r>
            <w:r w:rsidR="001C1393" w:rsidRPr="00E04E40">
              <w:rPr>
                <w:rFonts w:ascii="Arial" w:hAnsi="Arial" w:cs="Arial"/>
                <w:color w:val="808080" w:themeColor="background1" w:themeShade="80"/>
                <w:szCs w:val="28"/>
              </w:rPr>
              <w:t xml:space="preserve"> postes </w:t>
            </w:r>
            <w:r w:rsidR="00E04E40" w:rsidRPr="00E04E40">
              <w:rPr>
                <w:rFonts w:ascii="Arial" w:hAnsi="Arial" w:cs="Arial"/>
                <w:color w:val="808080" w:themeColor="background1" w:themeShade="80"/>
                <w:szCs w:val="28"/>
              </w:rPr>
              <w:t xml:space="preserve">(y compris ancienne profession PCS+/PCS-/Inactif) </w:t>
            </w:r>
          </w:p>
          <w:p w14:paraId="467DAE48" w14:textId="77777777" w:rsidR="00E04E40" w:rsidRPr="00E04E40" w:rsidRDefault="00CB4805" w:rsidP="00E04E40">
            <w:pPr>
              <w:spacing w:before="60" w:after="60"/>
              <w:ind w:left="261"/>
              <w:rPr>
                <w:rFonts w:ascii="Arial" w:hAnsi="Arial" w:cs="Arial"/>
                <w:color w:val="808080" w:themeColor="background1" w:themeShade="80"/>
                <w:szCs w:val="28"/>
              </w:rPr>
            </w:pPr>
            <w:r w:rsidRPr="00E04E40">
              <w:rPr>
                <w:rFonts w:ascii="Arial" w:hAnsi="Arial" w:cs="Arial"/>
                <w:color w:val="808080" w:themeColor="background1" w:themeShade="80"/>
                <w:szCs w:val="28"/>
              </w:rPr>
              <w:t xml:space="preserve">Diplôme </w:t>
            </w:r>
          </w:p>
          <w:p w14:paraId="0E5F587A" w14:textId="77777777" w:rsidR="00E04E40" w:rsidRPr="00E04E40" w:rsidRDefault="00CB4805" w:rsidP="00E04E40">
            <w:pPr>
              <w:spacing w:before="60" w:after="60"/>
              <w:ind w:left="261"/>
              <w:rPr>
                <w:rFonts w:ascii="Arial" w:hAnsi="Arial" w:cs="Arial"/>
                <w:color w:val="808080" w:themeColor="background1" w:themeShade="80"/>
                <w:szCs w:val="28"/>
              </w:rPr>
            </w:pPr>
            <w:r w:rsidRPr="00E04E40">
              <w:rPr>
                <w:rFonts w:ascii="Arial" w:hAnsi="Arial" w:cs="Arial"/>
                <w:color w:val="808080" w:themeColor="background1" w:themeShade="80"/>
                <w:szCs w:val="28"/>
              </w:rPr>
              <w:t>Région Sofop</w:t>
            </w:r>
            <w:r w:rsidR="00E04E40" w:rsidRPr="00E04E40">
              <w:rPr>
                <w:rFonts w:ascii="Arial" w:hAnsi="Arial" w:cs="Arial"/>
                <w:color w:val="808080" w:themeColor="background1" w:themeShade="80"/>
                <w:szCs w:val="28"/>
              </w:rPr>
              <w:t xml:space="preserve"> en 7 </w:t>
            </w:r>
          </w:p>
          <w:p w14:paraId="2EBA279E" w14:textId="1A7C52F6" w:rsidR="000A22C4" w:rsidRPr="00E04E40" w:rsidRDefault="00E04E40" w:rsidP="00E04E40">
            <w:pPr>
              <w:spacing w:before="60" w:after="60"/>
              <w:ind w:left="261"/>
              <w:rPr>
                <w:rFonts w:ascii="Arial" w:hAnsi="Arial" w:cs="Arial"/>
                <w:color w:val="808080" w:themeColor="background1" w:themeShade="80"/>
                <w:szCs w:val="28"/>
              </w:rPr>
            </w:pPr>
            <w:r w:rsidRPr="00E04E40">
              <w:rPr>
                <w:rFonts w:ascii="Arial" w:hAnsi="Arial" w:cs="Arial"/>
                <w:color w:val="808080" w:themeColor="background1" w:themeShade="80"/>
                <w:szCs w:val="28"/>
              </w:rPr>
              <w:t>Catégorie d’agglomération</w:t>
            </w:r>
          </w:p>
          <w:p w14:paraId="25EC122B" w14:textId="77777777" w:rsidR="00E04E40" w:rsidRPr="00E04E40" w:rsidRDefault="00E04E40" w:rsidP="00E04E40">
            <w:pPr>
              <w:spacing w:before="60" w:after="60"/>
              <w:ind w:left="261"/>
              <w:rPr>
                <w:rFonts w:ascii="Arial" w:hAnsi="Arial" w:cs="Arial"/>
                <w:color w:val="808080" w:themeColor="background1" w:themeShade="80"/>
                <w:szCs w:val="28"/>
              </w:rPr>
            </w:pPr>
          </w:p>
          <w:p w14:paraId="2E875BF8" w14:textId="77777777" w:rsidR="00E04E40" w:rsidRPr="00E04E40" w:rsidRDefault="00E04E40" w:rsidP="00E04E40">
            <w:pPr>
              <w:spacing w:before="60" w:after="60"/>
              <w:ind w:left="261"/>
              <w:rPr>
                <w:rFonts w:ascii="Arial" w:hAnsi="Arial" w:cs="Arial"/>
                <w:color w:val="808080" w:themeColor="background1" w:themeShade="80"/>
                <w:szCs w:val="28"/>
              </w:rPr>
            </w:pPr>
            <w:r w:rsidRPr="00E04E40">
              <w:rPr>
                <w:rFonts w:ascii="Arial" w:hAnsi="Arial" w:cs="Arial"/>
                <w:b/>
                <w:color w:val="808080" w:themeColor="background1" w:themeShade="80"/>
                <w:szCs w:val="28"/>
              </w:rPr>
              <w:t>Sur-échantillon jeunes</w:t>
            </w:r>
            <w:r w:rsidRPr="00E04E40">
              <w:rPr>
                <w:rFonts w:ascii="Arial" w:hAnsi="Arial" w:cs="Arial"/>
                <w:color w:val="808080" w:themeColor="background1" w:themeShade="80"/>
                <w:szCs w:val="28"/>
              </w:rPr>
              <w:t xml:space="preserve"> : </w:t>
            </w:r>
          </w:p>
          <w:p w14:paraId="3949A9BB" w14:textId="77777777" w:rsidR="00E04E40" w:rsidRPr="00E04E40" w:rsidRDefault="00E04E40" w:rsidP="00E04E40">
            <w:pPr>
              <w:spacing w:before="60" w:after="60"/>
              <w:ind w:left="261"/>
              <w:rPr>
                <w:rFonts w:ascii="Arial" w:hAnsi="Arial" w:cs="Arial"/>
                <w:color w:val="808080" w:themeColor="background1" w:themeShade="80"/>
                <w:szCs w:val="28"/>
              </w:rPr>
            </w:pPr>
            <w:r w:rsidRPr="00E04E40">
              <w:rPr>
                <w:rFonts w:ascii="Arial" w:hAnsi="Arial" w:cs="Arial"/>
                <w:color w:val="808080" w:themeColor="background1" w:themeShade="80"/>
                <w:szCs w:val="28"/>
              </w:rPr>
              <w:t>Sexe</w:t>
            </w:r>
          </w:p>
          <w:p w14:paraId="7034E3A0" w14:textId="33A3DB64" w:rsidR="00E04E40" w:rsidRPr="00E04E40" w:rsidRDefault="00E04E40" w:rsidP="00E04E40">
            <w:pPr>
              <w:spacing w:before="60" w:after="60"/>
              <w:ind w:left="261"/>
              <w:rPr>
                <w:rFonts w:ascii="Arial" w:hAnsi="Arial" w:cs="Arial"/>
                <w:color w:val="808080" w:themeColor="background1" w:themeShade="80"/>
                <w:szCs w:val="28"/>
              </w:rPr>
            </w:pPr>
            <w:r w:rsidRPr="00E04E40">
              <w:rPr>
                <w:rFonts w:ascii="Arial" w:hAnsi="Arial" w:cs="Arial"/>
                <w:color w:val="808080" w:themeColor="background1" w:themeShade="80"/>
                <w:szCs w:val="28"/>
              </w:rPr>
              <w:t>Région sofop en 7</w:t>
            </w:r>
          </w:p>
          <w:p w14:paraId="1E08BF84" w14:textId="2E3F53AE" w:rsidR="00E04E40" w:rsidRPr="00E04E40" w:rsidRDefault="00E04E40" w:rsidP="00E04E40">
            <w:pPr>
              <w:spacing w:before="60" w:after="60"/>
              <w:ind w:left="261"/>
              <w:rPr>
                <w:rFonts w:ascii="Arial" w:hAnsi="Arial" w:cs="Arial"/>
                <w:color w:val="808080" w:themeColor="background1" w:themeShade="80"/>
                <w:szCs w:val="28"/>
              </w:rPr>
            </w:pPr>
            <w:r w:rsidRPr="00E04E40">
              <w:rPr>
                <w:rFonts w:ascii="Arial" w:hAnsi="Arial" w:cs="Arial"/>
                <w:color w:val="808080" w:themeColor="background1" w:themeShade="80"/>
                <w:szCs w:val="28"/>
              </w:rPr>
              <w:t>Catégorie d’agglomération</w:t>
            </w:r>
          </w:p>
          <w:p w14:paraId="4E73DDE9" w14:textId="76BC03D6" w:rsidR="00E04E40" w:rsidRPr="00E04E40" w:rsidRDefault="00E04E40" w:rsidP="00E04E40">
            <w:pPr>
              <w:spacing w:before="60" w:after="60"/>
              <w:ind w:left="261"/>
              <w:rPr>
                <w:rFonts w:ascii="Arial" w:hAnsi="Arial" w:cs="Arial"/>
                <w:color w:val="808080" w:themeColor="background1" w:themeShade="80"/>
                <w:szCs w:val="28"/>
              </w:rPr>
            </w:pPr>
            <w:r w:rsidRPr="00E04E40">
              <w:rPr>
                <w:rFonts w:ascii="Arial" w:hAnsi="Arial" w:cs="Arial"/>
                <w:color w:val="808080" w:themeColor="background1" w:themeShade="80"/>
                <w:szCs w:val="28"/>
              </w:rPr>
              <w:t>Age (18-24 / 25-30 / 31-35) =&gt; COMPTEUR</w:t>
            </w:r>
          </w:p>
          <w:p w14:paraId="34BD8A80" w14:textId="1D552526" w:rsidR="00E04E40" w:rsidRPr="00E04E40" w:rsidRDefault="00E04E40" w:rsidP="00E04E40">
            <w:pPr>
              <w:spacing w:before="60" w:after="60"/>
              <w:ind w:left="261"/>
              <w:rPr>
                <w:rFonts w:ascii="Arial" w:hAnsi="Arial" w:cs="Arial"/>
                <w:color w:val="808080" w:themeColor="background1" w:themeShade="80"/>
                <w:szCs w:val="28"/>
              </w:rPr>
            </w:pPr>
            <w:r w:rsidRPr="00E04E40">
              <w:rPr>
                <w:rFonts w:ascii="Arial" w:hAnsi="Arial" w:cs="Arial"/>
                <w:color w:val="808080" w:themeColor="background1" w:themeShade="80"/>
                <w:szCs w:val="28"/>
              </w:rPr>
              <w:t>PCS actuelle de la personne de réf. (PCS+/PCS-/Inactif) =&gt; COMPTEUR</w:t>
            </w:r>
          </w:p>
        </w:tc>
      </w:tr>
      <w:tr w:rsidR="000A22C4" w:rsidRPr="00837FD1" w14:paraId="69689770" w14:textId="77777777" w:rsidTr="00E04E40">
        <w:trPr>
          <w:trHeight w:val="964"/>
        </w:trPr>
        <w:tc>
          <w:tcPr>
            <w:tcW w:w="3261" w:type="dxa"/>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C00000"/>
            <w:vAlign w:val="center"/>
          </w:tcPr>
          <w:p w14:paraId="0438A1F0" w14:textId="50A7F522" w:rsidR="000A22C4" w:rsidRPr="008D7650" w:rsidRDefault="000A22C4" w:rsidP="00ED57BF">
            <w:pPr>
              <w:spacing w:before="60" w:after="60"/>
              <w:ind w:firstLine="181"/>
              <w:rPr>
                <w:rFonts w:ascii="Arial" w:hAnsi="Arial" w:cs="Arial"/>
                <w:color w:val="FFFFFF"/>
              </w:rPr>
            </w:pPr>
            <w:r w:rsidRPr="008D7650">
              <w:rPr>
                <w:rFonts w:ascii="Arial" w:hAnsi="Arial" w:cs="Arial"/>
                <w:b/>
                <w:bCs/>
                <w:color w:val="FFFFFF"/>
              </w:rPr>
              <w:t>Commentaires</w:t>
            </w:r>
          </w:p>
        </w:tc>
        <w:tc>
          <w:tcPr>
            <w:tcW w:w="717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9D9D9" w:themeFill="background1" w:themeFillShade="D9"/>
            <w:vAlign w:val="center"/>
          </w:tcPr>
          <w:p w14:paraId="728EBFFF" w14:textId="51283E73" w:rsidR="000471AE" w:rsidRPr="007C0F0F" w:rsidRDefault="000471AE" w:rsidP="00E04E40">
            <w:pPr>
              <w:spacing w:before="60" w:after="60"/>
              <w:ind w:left="261"/>
              <w:rPr>
                <w:rFonts w:ascii="Arial" w:hAnsi="Arial" w:cs="Arial"/>
                <w:color w:val="808080" w:themeColor="background1" w:themeShade="80"/>
                <w:szCs w:val="28"/>
              </w:rPr>
            </w:pPr>
            <w:r w:rsidRPr="007C0F0F">
              <w:rPr>
                <w:rFonts w:ascii="Arial" w:hAnsi="Arial" w:cs="Arial"/>
                <w:color w:val="808080" w:themeColor="background1" w:themeShade="80"/>
                <w:szCs w:val="28"/>
              </w:rPr>
              <w:t>Terrain au lendemain du 2</w:t>
            </w:r>
            <w:r w:rsidRPr="007C0F0F">
              <w:rPr>
                <w:rFonts w:ascii="Arial" w:hAnsi="Arial" w:cs="Arial"/>
                <w:color w:val="808080" w:themeColor="background1" w:themeShade="80"/>
                <w:szCs w:val="28"/>
                <w:vertAlign w:val="superscript"/>
              </w:rPr>
              <w:t>nd</w:t>
            </w:r>
            <w:r w:rsidRPr="007C0F0F">
              <w:rPr>
                <w:rFonts w:ascii="Arial" w:hAnsi="Arial" w:cs="Arial"/>
                <w:color w:val="808080" w:themeColor="background1" w:themeShade="80"/>
                <w:szCs w:val="28"/>
              </w:rPr>
              <w:t xml:space="preserve"> tour de la présidentielle 2022 (25 avril au 21 mai)</w:t>
            </w:r>
          </w:p>
        </w:tc>
      </w:tr>
    </w:tbl>
    <w:p w14:paraId="6C86A2FD" w14:textId="0DE69A1C" w:rsidR="000A22C4" w:rsidRPr="007C0F0F" w:rsidRDefault="000A22C4" w:rsidP="000A22C4">
      <w:pPr>
        <w:rPr>
          <w:rFonts w:ascii="Arial" w:hAnsi="Arial" w:cs="Arial"/>
        </w:rPr>
      </w:pPr>
    </w:p>
    <w:p w14:paraId="0427B50E" w14:textId="77777777" w:rsidR="000A22C4" w:rsidRPr="007C0F0F" w:rsidRDefault="000A22C4" w:rsidP="000A22C4">
      <w:pPr>
        <w:rPr>
          <w:rFonts w:ascii="Arial" w:hAnsi="Arial" w:cs="Arial"/>
        </w:rPr>
      </w:pPr>
    </w:p>
    <w:p w14:paraId="0259985B" w14:textId="77777777" w:rsidR="000A22C4" w:rsidRPr="007C0F0F" w:rsidRDefault="000A22C4" w:rsidP="000A22C4">
      <w:pPr>
        <w:rPr>
          <w:rFonts w:ascii="Arial" w:hAnsi="Arial" w:cs="Arial"/>
        </w:rPr>
      </w:pPr>
    </w:p>
    <w:p w14:paraId="0E106248" w14:textId="77777777" w:rsidR="002C4B18" w:rsidRPr="007762CE" w:rsidRDefault="002C4B18" w:rsidP="002C4B18">
      <w:pPr>
        <w:tabs>
          <w:tab w:val="left" w:pos="567"/>
          <w:tab w:val="left" w:pos="709"/>
          <w:tab w:val="num" w:pos="1778"/>
        </w:tabs>
        <w:rPr>
          <w:rFonts w:ascii="Arial" w:hAnsi="Arial" w:cs="Arial"/>
        </w:rPr>
      </w:pPr>
      <w:r w:rsidRPr="007762CE">
        <w:rPr>
          <w:rFonts w:ascii="Arial" w:hAnsi="Arial" w:cs="Arial"/>
        </w:rPr>
        <w:br w:type="page"/>
      </w:r>
    </w:p>
    <w:p w14:paraId="6AF97455" w14:textId="77777777" w:rsidR="001040A8" w:rsidRDefault="001040A8" w:rsidP="00FE2FDE">
      <w:pPr>
        <w:jc w:val="both"/>
        <w:rPr>
          <w:rFonts w:ascii="Calibri" w:hAnsi="Calibri" w:cs="Calibri"/>
          <w:b/>
          <w:bCs/>
          <w:sz w:val="25"/>
          <w:szCs w:val="25"/>
        </w:rPr>
      </w:pPr>
      <w:r w:rsidRPr="001040A8">
        <w:rPr>
          <w:rFonts w:ascii="Calibri" w:hAnsi="Calibri" w:cs="Calibri"/>
          <w:b/>
          <w:bCs/>
          <w:sz w:val="25"/>
          <w:szCs w:val="25"/>
        </w:rPr>
        <w:lastRenderedPageBreak/>
        <w:t>ACCROCHE1.</w:t>
      </w:r>
    </w:p>
    <w:p w14:paraId="19E89EE7" w14:textId="77777777" w:rsidR="001040A8" w:rsidRPr="001040A8" w:rsidRDefault="001040A8" w:rsidP="00FE2FDE">
      <w:pPr>
        <w:jc w:val="both"/>
        <w:rPr>
          <w:rFonts w:ascii="Calibri" w:hAnsi="Calibri" w:cs="Calibri"/>
          <w:b/>
          <w:bCs/>
          <w:sz w:val="25"/>
          <w:szCs w:val="25"/>
        </w:rPr>
      </w:pPr>
    </w:p>
    <w:p w14:paraId="36E3C769" w14:textId="7EF0C20F" w:rsidR="00154A52" w:rsidRPr="00FE2FDE" w:rsidRDefault="00154A52" w:rsidP="00FE2FDE">
      <w:pPr>
        <w:jc w:val="both"/>
        <w:rPr>
          <w:rFonts w:ascii="Arial" w:hAnsi="Arial" w:cs="Arial"/>
          <w:sz w:val="22"/>
          <w:szCs w:val="22"/>
        </w:rPr>
      </w:pPr>
      <w:r w:rsidRPr="00FE2FDE">
        <w:rPr>
          <w:rFonts w:ascii="Arial" w:hAnsi="Arial" w:cs="Arial"/>
          <w:sz w:val="22"/>
          <w:szCs w:val="22"/>
        </w:rPr>
        <w:t xml:space="preserve">Bonjour Madame, Monsieur, </w:t>
      </w:r>
      <w:r w:rsidR="007221F8" w:rsidRPr="00FE2FDE">
        <w:rPr>
          <w:rFonts w:ascii="Arial" w:hAnsi="Arial" w:cs="Arial"/>
          <w:sz w:val="22"/>
          <w:szCs w:val="22"/>
        </w:rPr>
        <w:t xml:space="preserve">je suis </w:t>
      </w:r>
      <w:r w:rsidRPr="00FE2FDE">
        <w:rPr>
          <w:rFonts w:ascii="Arial" w:hAnsi="Arial" w:cs="Arial"/>
          <w:sz w:val="22"/>
          <w:szCs w:val="22"/>
        </w:rPr>
        <w:t>…  de l’institut Kantar (ancien</w:t>
      </w:r>
      <w:r w:rsidR="007221F8" w:rsidRPr="00FE2FDE">
        <w:rPr>
          <w:rFonts w:ascii="Arial" w:hAnsi="Arial" w:cs="Arial"/>
          <w:sz w:val="22"/>
          <w:szCs w:val="22"/>
        </w:rPr>
        <w:t xml:space="preserve">nement la </w:t>
      </w:r>
      <w:r w:rsidRPr="00FE2FDE">
        <w:rPr>
          <w:rFonts w:ascii="Arial" w:hAnsi="Arial" w:cs="Arial"/>
          <w:sz w:val="22"/>
          <w:szCs w:val="22"/>
        </w:rPr>
        <w:t>SOFRES)</w:t>
      </w:r>
    </w:p>
    <w:p w14:paraId="3742AD4E" w14:textId="77777777" w:rsidR="007221F8" w:rsidRPr="00FE2FDE" w:rsidRDefault="007221F8" w:rsidP="00FE2FDE">
      <w:pPr>
        <w:rPr>
          <w:rFonts w:ascii="Arial" w:hAnsi="Arial" w:cs="Arial"/>
          <w:b/>
          <w:bCs/>
          <w:sz w:val="22"/>
          <w:szCs w:val="22"/>
        </w:rPr>
      </w:pPr>
    </w:p>
    <w:p w14:paraId="0247A104" w14:textId="38FB1642" w:rsidR="007221F8" w:rsidRPr="00FE2FDE" w:rsidRDefault="00C95107" w:rsidP="00FE2FDE">
      <w:pPr>
        <w:rPr>
          <w:rStyle w:val="INSTRUCTIONSENQUETEURCar9"/>
          <w:rFonts w:ascii="Arial" w:hAnsi="Arial"/>
          <w:sz w:val="22"/>
          <w:szCs w:val="22"/>
        </w:rPr>
      </w:pPr>
      <w:r w:rsidRPr="00FE2FDE">
        <w:rPr>
          <w:rFonts w:ascii="Arial" w:hAnsi="Arial" w:cs="Arial"/>
          <w:b/>
          <w:bCs/>
          <w:sz w:val="22"/>
          <w:szCs w:val="22"/>
        </w:rPr>
        <w:t>Nous</w:t>
      </w:r>
      <w:r w:rsidR="00154A52" w:rsidRPr="00FE2FDE">
        <w:rPr>
          <w:rFonts w:ascii="Arial" w:hAnsi="Arial" w:cs="Arial"/>
          <w:b/>
          <w:bCs/>
          <w:sz w:val="22"/>
          <w:szCs w:val="22"/>
        </w:rPr>
        <w:t xml:space="preserve"> réalis</w:t>
      </w:r>
      <w:r w:rsidRPr="00FE2FDE">
        <w:rPr>
          <w:rFonts w:ascii="Arial" w:hAnsi="Arial" w:cs="Arial"/>
          <w:b/>
          <w:bCs/>
          <w:sz w:val="22"/>
          <w:szCs w:val="22"/>
        </w:rPr>
        <w:t>ons</w:t>
      </w:r>
      <w:r w:rsidR="00154A52" w:rsidRPr="00FE2FDE">
        <w:rPr>
          <w:rFonts w:ascii="Arial" w:hAnsi="Arial" w:cs="Arial"/>
          <w:b/>
          <w:bCs/>
          <w:sz w:val="22"/>
          <w:szCs w:val="22"/>
        </w:rPr>
        <w:t xml:space="preserve"> actuellement une étude </w:t>
      </w:r>
      <w:r w:rsidR="007221F8" w:rsidRPr="00FE2FDE">
        <w:rPr>
          <w:rFonts w:ascii="Arial" w:hAnsi="Arial" w:cs="Arial"/>
          <w:b/>
          <w:bCs/>
          <w:sz w:val="22"/>
          <w:szCs w:val="22"/>
        </w:rPr>
        <w:t>dite « post-électorale » pour la recherche</w:t>
      </w:r>
      <w:r w:rsidR="007221F8" w:rsidRPr="00C64D65">
        <w:rPr>
          <w:rFonts w:ascii="Arial" w:hAnsi="Arial" w:cs="Arial"/>
          <w:b/>
          <w:bCs/>
          <w:strike/>
          <w:sz w:val="22"/>
          <w:szCs w:val="22"/>
        </w:rPr>
        <w:t>.</w:t>
      </w:r>
      <w:r w:rsidR="007221F8" w:rsidRPr="00FE2FDE">
        <w:rPr>
          <w:rFonts w:ascii="Arial" w:hAnsi="Arial" w:cs="Arial"/>
          <w:b/>
          <w:bCs/>
          <w:sz w:val="22"/>
          <w:szCs w:val="22"/>
        </w:rPr>
        <w:t xml:space="preserve"> Des sujets parfois sensibles tels que les opinions politiques</w:t>
      </w:r>
      <w:r w:rsidR="004E385E" w:rsidRPr="00FE2FDE">
        <w:rPr>
          <w:rFonts w:ascii="Arial" w:hAnsi="Arial" w:cs="Arial"/>
          <w:b/>
          <w:bCs/>
          <w:sz w:val="22"/>
          <w:szCs w:val="22"/>
        </w:rPr>
        <w:t xml:space="preserve"> </w:t>
      </w:r>
      <w:r w:rsidR="007221F8" w:rsidRPr="00FE2FDE">
        <w:rPr>
          <w:rFonts w:ascii="Arial" w:hAnsi="Arial" w:cs="Arial"/>
          <w:b/>
          <w:bCs/>
          <w:sz w:val="22"/>
          <w:szCs w:val="22"/>
        </w:rPr>
        <w:t>seront abordés, mais je peux vous assurer que vos réponses seront traitées de façon strictement anonymes,</w:t>
      </w:r>
      <w:r w:rsidR="004E385E" w:rsidRPr="00FE2FDE">
        <w:rPr>
          <w:rFonts w:ascii="Arial" w:hAnsi="Arial" w:cs="Arial"/>
          <w:b/>
          <w:bCs/>
          <w:sz w:val="22"/>
          <w:szCs w:val="22"/>
        </w:rPr>
        <w:t xml:space="preserve"> </w:t>
      </w:r>
      <w:r w:rsidR="00BB1F73" w:rsidRPr="00FE2FDE">
        <w:rPr>
          <w:rFonts w:ascii="Arial" w:hAnsi="Arial" w:cs="Arial"/>
          <w:b/>
          <w:bCs/>
          <w:sz w:val="22"/>
          <w:szCs w:val="22"/>
        </w:rPr>
        <w:t xml:space="preserve">et </w:t>
      </w:r>
      <w:r w:rsidR="007221F8" w:rsidRPr="00FE2FDE">
        <w:rPr>
          <w:rFonts w:ascii="Arial" w:hAnsi="Arial" w:cs="Arial"/>
          <w:b/>
          <w:bCs/>
          <w:sz w:val="22"/>
          <w:szCs w:val="22"/>
        </w:rPr>
        <w:t xml:space="preserve">utilisées uniquement dans un but scientifique par des chercheurs </w:t>
      </w:r>
      <w:r w:rsidR="004E385E" w:rsidRPr="00FE2FDE">
        <w:rPr>
          <w:rFonts w:ascii="Arial" w:hAnsi="Arial" w:cs="Arial"/>
          <w:b/>
          <w:bCs/>
          <w:sz w:val="22"/>
          <w:szCs w:val="22"/>
        </w:rPr>
        <w:t xml:space="preserve">d’université en sciences politiques </w:t>
      </w:r>
      <w:r w:rsidR="004E385E" w:rsidRPr="00FE2FDE">
        <w:rPr>
          <w:rStyle w:val="INSTRUCTIONSENQUETEURCar9"/>
          <w:rFonts w:ascii="Arial" w:hAnsi="Arial"/>
          <w:sz w:val="22"/>
          <w:szCs w:val="22"/>
        </w:rPr>
        <w:t>(</w:t>
      </w:r>
      <w:r w:rsidR="00D40543" w:rsidRPr="00FE2FDE">
        <w:rPr>
          <w:rStyle w:val="INSTRUCTIONSENQUETEURCar9"/>
          <w:rFonts w:ascii="Arial" w:hAnsi="Arial"/>
          <w:sz w:val="22"/>
          <w:szCs w:val="22"/>
        </w:rPr>
        <w:t xml:space="preserve">Enqueteur : </w:t>
      </w:r>
      <w:r w:rsidR="004E385E" w:rsidRPr="00FE2FDE">
        <w:rPr>
          <w:rStyle w:val="INSTRUCTIONSENQUETEURCar9"/>
          <w:rFonts w:ascii="Arial" w:hAnsi="Arial"/>
          <w:sz w:val="22"/>
          <w:szCs w:val="22"/>
        </w:rPr>
        <w:t xml:space="preserve">si le répondant demande, dire Sciences Po Bordeaux). </w:t>
      </w:r>
    </w:p>
    <w:p w14:paraId="5B65D3CB" w14:textId="37486D22" w:rsidR="00154A52" w:rsidRDefault="007221F8" w:rsidP="00FE2FDE">
      <w:pPr>
        <w:rPr>
          <w:rFonts w:ascii="Arial" w:hAnsi="Arial" w:cs="Arial"/>
          <w:b/>
          <w:bCs/>
          <w:sz w:val="22"/>
          <w:szCs w:val="22"/>
        </w:rPr>
      </w:pPr>
      <w:r w:rsidRPr="00FE2FDE">
        <w:rPr>
          <w:rFonts w:ascii="Arial" w:hAnsi="Arial" w:cs="Arial"/>
          <w:b/>
          <w:bCs/>
          <w:sz w:val="22"/>
          <w:szCs w:val="22"/>
        </w:rPr>
        <w:t>Auriez</w:t>
      </w:r>
      <w:r w:rsidR="00154A52" w:rsidRPr="00FE2FDE">
        <w:rPr>
          <w:rFonts w:ascii="Arial" w:hAnsi="Arial" w:cs="Arial"/>
          <w:b/>
          <w:bCs/>
          <w:sz w:val="22"/>
          <w:szCs w:val="22"/>
        </w:rPr>
        <w:t xml:space="preserve">-vous </w:t>
      </w:r>
      <w:r w:rsidR="00293D28" w:rsidRPr="00FE2FDE">
        <w:rPr>
          <w:rFonts w:ascii="Arial" w:hAnsi="Arial" w:cs="Arial"/>
          <w:b/>
          <w:bCs/>
          <w:sz w:val="22"/>
          <w:szCs w:val="22"/>
        </w:rPr>
        <w:t xml:space="preserve">une vingtaine de minutes </w:t>
      </w:r>
      <w:r w:rsidR="00154A52" w:rsidRPr="00FE2FDE">
        <w:rPr>
          <w:rFonts w:ascii="Arial" w:hAnsi="Arial" w:cs="Arial"/>
          <w:b/>
          <w:bCs/>
          <w:sz w:val="22"/>
          <w:szCs w:val="22"/>
        </w:rPr>
        <w:t>à m’accorder</w:t>
      </w:r>
      <w:r w:rsidRPr="00FE2FDE">
        <w:rPr>
          <w:rFonts w:ascii="Arial" w:hAnsi="Arial" w:cs="Arial"/>
          <w:b/>
          <w:bCs/>
          <w:sz w:val="22"/>
          <w:szCs w:val="22"/>
        </w:rPr>
        <w:t>, maintenant ou plus tard</w:t>
      </w:r>
      <w:r w:rsidR="00D20682" w:rsidRPr="00FE2FDE">
        <w:rPr>
          <w:rFonts w:ascii="Arial" w:hAnsi="Arial" w:cs="Arial"/>
          <w:b/>
          <w:bCs/>
          <w:sz w:val="22"/>
          <w:szCs w:val="22"/>
        </w:rPr>
        <w:t xml:space="preserve"> </w:t>
      </w:r>
      <w:r w:rsidR="00154A52" w:rsidRPr="00FE2FDE">
        <w:rPr>
          <w:rFonts w:ascii="Arial" w:hAnsi="Arial" w:cs="Arial"/>
          <w:b/>
          <w:bCs/>
          <w:sz w:val="22"/>
          <w:szCs w:val="22"/>
        </w:rPr>
        <w:t>?</w:t>
      </w:r>
    </w:p>
    <w:p w14:paraId="5DAC1296" w14:textId="77777777" w:rsidR="00C64D65" w:rsidRPr="00FE2FDE" w:rsidRDefault="00C64D65" w:rsidP="00FE2FDE">
      <w:pPr>
        <w:rPr>
          <w:rFonts w:ascii="Arial" w:hAnsi="Arial" w:cs="Arial"/>
          <w:b/>
          <w:bCs/>
          <w:sz w:val="22"/>
          <w:szCs w:val="22"/>
        </w:rPr>
      </w:pPr>
    </w:p>
    <w:p w14:paraId="5091CE0D" w14:textId="0C4AE13E" w:rsidR="00293D28" w:rsidRPr="001040A8" w:rsidRDefault="00C64D65" w:rsidP="00FE2FDE">
      <w:pPr>
        <w:rPr>
          <w:rFonts w:ascii="Arial" w:hAnsi="Arial" w:cs="Arial"/>
          <w:smallCaps/>
          <w:sz w:val="22"/>
          <w:szCs w:val="22"/>
        </w:rPr>
      </w:pPr>
      <w:r w:rsidRPr="001040A8">
        <w:rPr>
          <w:rFonts w:ascii="Arial" w:hAnsi="Arial" w:cs="Arial"/>
          <w:smallCaps/>
          <w:sz w:val="22"/>
          <w:szCs w:val="22"/>
        </w:rPr>
        <w:t>Enquêteur : si le répondant ne se sent pas légitime pour répondre, ou pas « au niveau » pour une enquete à but « scientifique », relancer en disant par exemple :</w:t>
      </w:r>
    </w:p>
    <w:p w14:paraId="32F8163D" w14:textId="2FAFB169" w:rsidR="00C64D65" w:rsidRPr="00C64D65" w:rsidRDefault="00C64D65" w:rsidP="00FE2FDE">
      <w:pPr>
        <w:rPr>
          <w:rFonts w:ascii="Arial" w:hAnsi="Arial" w:cs="Arial"/>
          <w:b/>
          <w:bCs/>
          <w:sz w:val="22"/>
          <w:szCs w:val="22"/>
        </w:rPr>
      </w:pPr>
      <w:r w:rsidRPr="001040A8">
        <w:rPr>
          <w:rFonts w:ascii="Arial" w:hAnsi="Arial" w:cs="Arial"/>
          <w:b/>
          <w:bCs/>
          <w:sz w:val="22"/>
          <w:szCs w:val="22"/>
        </w:rPr>
        <w:t>Quels que soient votre situation ou votre ressenti, cette enquête vous concerne et vous représentez une partie de la population qui vous ressemble.</w:t>
      </w:r>
    </w:p>
    <w:p w14:paraId="0F137281" w14:textId="77777777" w:rsidR="00C64D65" w:rsidRDefault="00C64D65" w:rsidP="00FE2FDE">
      <w:pPr>
        <w:rPr>
          <w:rFonts w:ascii="Arial" w:hAnsi="Arial" w:cs="Arial"/>
          <w:sz w:val="22"/>
          <w:szCs w:val="22"/>
        </w:rPr>
      </w:pPr>
    </w:p>
    <w:p w14:paraId="385B9105" w14:textId="778135C1" w:rsidR="00293D28" w:rsidRPr="00FE2FDE" w:rsidRDefault="00293D28" w:rsidP="00FE2FDE">
      <w:pPr>
        <w:rPr>
          <w:rFonts w:ascii="Arial" w:hAnsi="Arial" w:cs="Arial"/>
          <w:b/>
          <w:bCs/>
          <w:sz w:val="22"/>
          <w:szCs w:val="22"/>
        </w:rPr>
      </w:pPr>
      <w:r w:rsidRPr="00FE2FDE">
        <w:rPr>
          <w:rFonts w:ascii="Arial" w:hAnsi="Arial" w:cs="Arial"/>
          <w:smallCaps/>
          <w:sz w:val="22"/>
          <w:szCs w:val="22"/>
        </w:rPr>
        <w:t>Enquêteur : si le répondant demande des précisions sur le temps, ou s’il trouve</w:t>
      </w:r>
      <w:r w:rsidR="00447014" w:rsidRPr="00FE2FDE">
        <w:rPr>
          <w:rFonts w:ascii="Arial" w:hAnsi="Arial" w:cs="Arial"/>
          <w:smallCaps/>
          <w:sz w:val="22"/>
          <w:szCs w:val="22"/>
        </w:rPr>
        <w:t xml:space="preserve"> </w:t>
      </w:r>
      <w:r w:rsidRPr="00FE2FDE">
        <w:rPr>
          <w:rFonts w:ascii="Arial" w:hAnsi="Arial" w:cs="Arial"/>
          <w:smallCaps/>
          <w:sz w:val="22"/>
          <w:szCs w:val="22"/>
        </w:rPr>
        <w:t xml:space="preserve">cela trop long, relancer en disant par exemple : </w:t>
      </w:r>
    </w:p>
    <w:p w14:paraId="32E77823" w14:textId="74F8A9E2" w:rsidR="00C64D65" w:rsidRPr="00C64D65" w:rsidRDefault="00293D28" w:rsidP="00C64D65">
      <w:pPr>
        <w:rPr>
          <w:rFonts w:ascii="Arial" w:hAnsi="Arial" w:cs="Arial"/>
          <w:b/>
          <w:bCs/>
          <w:sz w:val="22"/>
          <w:szCs w:val="22"/>
        </w:rPr>
      </w:pPr>
      <w:r w:rsidRPr="00FE2FDE">
        <w:rPr>
          <w:rFonts w:ascii="Arial" w:hAnsi="Arial" w:cs="Arial"/>
          <w:b/>
          <w:smallCaps/>
          <w:sz w:val="22"/>
          <w:szCs w:val="22"/>
        </w:rPr>
        <w:t>L</w:t>
      </w:r>
      <w:r w:rsidRPr="00FE2FDE">
        <w:rPr>
          <w:rFonts w:ascii="Arial" w:hAnsi="Arial" w:cs="Arial"/>
          <w:b/>
          <w:bCs/>
          <w:sz w:val="22"/>
          <w:szCs w:val="22"/>
        </w:rPr>
        <w:t xml:space="preserve">e temps de cette enquête </w:t>
      </w:r>
      <w:r w:rsidR="00D40543" w:rsidRPr="00FE2FDE">
        <w:rPr>
          <w:rFonts w:ascii="Arial" w:hAnsi="Arial" w:cs="Arial"/>
          <w:b/>
          <w:bCs/>
          <w:sz w:val="22"/>
          <w:szCs w:val="22"/>
        </w:rPr>
        <w:t>peut sembler long, mais c’est parce qu’elle aborde en profondeur des sujets complexes, afin d’obtenir des résultats les plus rigoureux possibles qui pourront être exploités par des chercheurs.</w:t>
      </w:r>
      <w:r w:rsidRPr="00FE2FDE">
        <w:rPr>
          <w:rFonts w:ascii="Arial" w:hAnsi="Arial" w:cs="Arial"/>
          <w:b/>
          <w:bCs/>
          <w:sz w:val="22"/>
          <w:szCs w:val="22"/>
        </w:rPr>
        <w:t xml:space="preserve"> </w:t>
      </w:r>
      <w:r w:rsidR="00D40543" w:rsidRPr="00FE2FDE">
        <w:rPr>
          <w:rFonts w:ascii="Arial" w:hAnsi="Arial" w:cs="Arial"/>
          <w:b/>
          <w:bCs/>
          <w:sz w:val="22"/>
          <w:szCs w:val="22"/>
        </w:rPr>
        <w:t xml:space="preserve">Les sujets </w:t>
      </w:r>
      <w:r w:rsidR="00447014" w:rsidRPr="00FE2FDE">
        <w:rPr>
          <w:rFonts w:ascii="Arial" w:hAnsi="Arial" w:cs="Arial"/>
          <w:b/>
          <w:bCs/>
          <w:sz w:val="22"/>
          <w:szCs w:val="22"/>
        </w:rPr>
        <w:t xml:space="preserve">discutés </w:t>
      </w:r>
      <w:r w:rsidR="00D40543" w:rsidRPr="00FE2FDE">
        <w:rPr>
          <w:rFonts w:ascii="Arial" w:hAnsi="Arial" w:cs="Arial"/>
          <w:b/>
          <w:bCs/>
          <w:sz w:val="22"/>
          <w:szCs w:val="22"/>
        </w:rPr>
        <w:t>peuvent</w:t>
      </w:r>
      <w:r w:rsidR="00447014" w:rsidRPr="00FE2FDE">
        <w:rPr>
          <w:rFonts w:ascii="Arial" w:hAnsi="Arial" w:cs="Arial"/>
          <w:b/>
          <w:bCs/>
          <w:sz w:val="22"/>
          <w:szCs w:val="22"/>
        </w:rPr>
        <w:t xml:space="preserve"> d’ailleurs </w:t>
      </w:r>
      <w:r w:rsidR="00D40543" w:rsidRPr="00FE2FDE">
        <w:rPr>
          <w:rFonts w:ascii="Arial" w:hAnsi="Arial" w:cs="Arial"/>
          <w:b/>
          <w:bCs/>
          <w:sz w:val="22"/>
          <w:szCs w:val="22"/>
        </w:rPr>
        <w:t>vous intéresser si vous</w:t>
      </w:r>
      <w:r w:rsidR="00447014" w:rsidRPr="00FE2FDE">
        <w:rPr>
          <w:rFonts w:ascii="Arial" w:hAnsi="Arial" w:cs="Arial"/>
          <w:b/>
          <w:bCs/>
          <w:sz w:val="22"/>
          <w:szCs w:val="22"/>
        </w:rPr>
        <w:t xml:space="preserve"> acceptez de vous </w:t>
      </w:r>
      <w:r w:rsidR="00D40543" w:rsidRPr="00FE2FDE">
        <w:rPr>
          <w:rFonts w:ascii="Arial" w:hAnsi="Arial" w:cs="Arial"/>
          <w:b/>
          <w:bCs/>
          <w:sz w:val="22"/>
          <w:szCs w:val="22"/>
        </w:rPr>
        <w:t>prête</w:t>
      </w:r>
      <w:r w:rsidR="00447014" w:rsidRPr="00FE2FDE">
        <w:rPr>
          <w:rFonts w:ascii="Arial" w:hAnsi="Arial" w:cs="Arial"/>
          <w:b/>
          <w:bCs/>
          <w:sz w:val="22"/>
          <w:szCs w:val="22"/>
        </w:rPr>
        <w:t>r</w:t>
      </w:r>
      <w:r w:rsidR="00D40543" w:rsidRPr="00FE2FDE">
        <w:rPr>
          <w:rFonts w:ascii="Arial" w:hAnsi="Arial" w:cs="Arial"/>
          <w:b/>
          <w:bCs/>
          <w:sz w:val="22"/>
          <w:szCs w:val="22"/>
        </w:rPr>
        <w:t xml:space="preserve"> au jeu.</w:t>
      </w:r>
    </w:p>
    <w:p w14:paraId="70E7322B" w14:textId="77777777" w:rsidR="00C64D65" w:rsidRPr="00FE2FDE" w:rsidRDefault="00C64D65" w:rsidP="00FE2FDE">
      <w:pPr>
        <w:jc w:val="both"/>
        <w:rPr>
          <w:rFonts w:ascii="Arial" w:hAnsi="Arial" w:cs="Arial"/>
          <w:sz w:val="22"/>
          <w:szCs w:val="22"/>
        </w:rPr>
      </w:pPr>
    </w:p>
    <w:p w14:paraId="322C5CE9" w14:textId="281F297C" w:rsidR="00154A52" w:rsidRPr="00FE2FDE" w:rsidRDefault="00154A52" w:rsidP="00FE2FDE">
      <w:pPr>
        <w:rPr>
          <w:rFonts w:ascii="Arial" w:hAnsi="Arial" w:cs="Arial"/>
          <w:b/>
          <w:bCs/>
          <w:sz w:val="22"/>
          <w:szCs w:val="22"/>
        </w:rPr>
      </w:pPr>
      <w:r w:rsidRPr="00FE2FDE">
        <w:rPr>
          <w:rFonts w:ascii="Arial" w:hAnsi="Arial" w:cs="Arial"/>
          <w:b/>
          <w:bCs/>
          <w:sz w:val="22"/>
          <w:szCs w:val="22"/>
        </w:rPr>
        <w:t>Je vous remercie de votre confiance</w:t>
      </w:r>
      <w:r w:rsidR="007221F8" w:rsidRPr="00FE2FDE">
        <w:rPr>
          <w:rFonts w:ascii="Arial" w:hAnsi="Arial" w:cs="Arial"/>
          <w:b/>
          <w:bCs/>
          <w:sz w:val="22"/>
          <w:szCs w:val="22"/>
        </w:rPr>
        <w:t>, vos réponses seront utiles à la recherche.</w:t>
      </w:r>
    </w:p>
    <w:p w14:paraId="1BB93738" w14:textId="77777777" w:rsidR="00154A52" w:rsidRPr="00FC3DD7" w:rsidRDefault="00154A52" w:rsidP="00154A52">
      <w:pPr>
        <w:pBdr>
          <w:bottom w:val="single" w:sz="4" w:space="1" w:color="auto"/>
        </w:pBdr>
        <w:rPr>
          <w:rFonts w:ascii="Arial" w:hAnsi="Arial" w:cs="Arial"/>
          <w:sz w:val="22"/>
          <w:szCs w:val="22"/>
        </w:rPr>
      </w:pPr>
    </w:p>
    <w:p w14:paraId="2B882B19" w14:textId="77777777" w:rsidR="00154A52" w:rsidRPr="00FC3DD7" w:rsidRDefault="00154A52" w:rsidP="00154A52">
      <w:pPr>
        <w:rPr>
          <w:rFonts w:ascii="Arial" w:hAnsi="Arial" w:cs="Arial"/>
          <w:sz w:val="22"/>
          <w:szCs w:val="22"/>
        </w:rPr>
      </w:pPr>
    </w:p>
    <w:p w14:paraId="21EA2A10" w14:textId="77777777" w:rsidR="00154A52" w:rsidRPr="00FE2FDE" w:rsidRDefault="00154A52" w:rsidP="00154A52">
      <w:pPr>
        <w:ind w:left="709"/>
        <w:rPr>
          <w:rFonts w:ascii="Arial" w:hAnsi="Arial" w:cs="Arial"/>
          <w:sz w:val="22"/>
          <w:szCs w:val="22"/>
        </w:rPr>
      </w:pPr>
      <w:r w:rsidRPr="00FE2FDE">
        <w:rPr>
          <w:rFonts w:ascii="Arial" w:hAnsi="Arial" w:cs="Arial"/>
          <w:sz w:val="22"/>
          <w:szCs w:val="22"/>
        </w:rPr>
        <w:t xml:space="preserve"> 1 Commencer l'interview</w:t>
      </w:r>
    </w:p>
    <w:p w14:paraId="2F5C6255" w14:textId="77777777" w:rsidR="00154A52" w:rsidRPr="00FE2FDE" w:rsidRDefault="00154A52" w:rsidP="00154A52">
      <w:pPr>
        <w:ind w:left="709"/>
        <w:rPr>
          <w:rFonts w:ascii="Arial" w:hAnsi="Arial" w:cs="Arial"/>
          <w:sz w:val="22"/>
          <w:szCs w:val="22"/>
        </w:rPr>
      </w:pPr>
      <w:r w:rsidRPr="00FE2FDE">
        <w:rPr>
          <w:rFonts w:ascii="Arial" w:hAnsi="Arial" w:cs="Arial"/>
          <w:sz w:val="22"/>
          <w:szCs w:val="22"/>
        </w:rPr>
        <w:t xml:space="preserve"> 2 Hors Cible</w:t>
      </w:r>
    </w:p>
    <w:p w14:paraId="06352B67" w14:textId="77777777" w:rsidR="00154A52" w:rsidRPr="00FE2FDE" w:rsidRDefault="00154A52" w:rsidP="00154A52">
      <w:pPr>
        <w:ind w:left="709"/>
        <w:rPr>
          <w:rFonts w:ascii="Arial" w:hAnsi="Arial" w:cs="Arial"/>
          <w:sz w:val="22"/>
          <w:szCs w:val="22"/>
        </w:rPr>
      </w:pPr>
      <w:r w:rsidRPr="00FE2FDE">
        <w:rPr>
          <w:rFonts w:ascii="Arial" w:hAnsi="Arial" w:cs="Arial"/>
          <w:sz w:val="22"/>
          <w:szCs w:val="22"/>
        </w:rPr>
        <w:t xml:space="preserve"> 3 Hors Quota déclaratif</w:t>
      </w:r>
    </w:p>
    <w:p w14:paraId="40CEBDB3" w14:textId="77777777" w:rsidR="00154A52" w:rsidRPr="00FE2FDE" w:rsidRDefault="00154A52" w:rsidP="00154A52">
      <w:pPr>
        <w:ind w:left="709"/>
        <w:rPr>
          <w:rFonts w:ascii="Arial" w:hAnsi="Arial" w:cs="Arial"/>
          <w:sz w:val="22"/>
          <w:szCs w:val="22"/>
        </w:rPr>
      </w:pPr>
      <w:r w:rsidRPr="00FE2FDE">
        <w:rPr>
          <w:rFonts w:ascii="Arial" w:hAnsi="Arial" w:cs="Arial"/>
          <w:sz w:val="22"/>
          <w:szCs w:val="22"/>
        </w:rPr>
        <w:t xml:space="preserve"> 4 Absent (NRP/Repondeur)</w:t>
      </w:r>
    </w:p>
    <w:p w14:paraId="5650471B" w14:textId="77777777" w:rsidR="00154A52" w:rsidRPr="00FE2FDE" w:rsidRDefault="00154A52" w:rsidP="00154A52">
      <w:pPr>
        <w:ind w:left="709"/>
        <w:rPr>
          <w:rFonts w:ascii="Arial" w:hAnsi="Arial" w:cs="Arial"/>
          <w:sz w:val="22"/>
          <w:szCs w:val="22"/>
        </w:rPr>
      </w:pPr>
      <w:r w:rsidRPr="00FE2FDE">
        <w:rPr>
          <w:rFonts w:ascii="Arial" w:hAnsi="Arial" w:cs="Arial"/>
          <w:sz w:val="22"/>
          <w:szCs w:val="22"/>
        </w:rPr>
        <w:t xml:space="preserve"> 5 Occupe</w:t>
      </w:r>
    </w:p>
    <w:p w14:paraId="60C4B0CC" w14:textId="77777777" w:rsidR="00154A52" w:rsidRPr="00FE2FDE" w:rsidRDefault="00154A52" w:rsidP="00154A52">
      <w:pPr>
        <w:ind w:left="709"/>
        <w:rPr>
          <w:rFonts w:ascii="Arial" w:hAnsi="Arial" w:cs="Arial"/>
          <w:sz w:val="22"/>
          <w:szCs w:val="22"/>
        </w:rPr>
      </w:pPr>
      <w:r w:rsidRPr="00FE2FDE">
        <w:rPr>
          <w:rFonts w:ascii="Arial" w:hAnsi="Arial" w:cs="Arial"/>
          <w:sz w:val="22"/>
          <w:szCs w:val="22"/>
        </w:rPr>
        <w:t xml:space="preserve"> 6 Prendre un rendez-vous ferme</w:t>
      </w:r>
    </w:p>
    <w:p w14:paraId="74BF61B7" w14:textId="77777777" w:rsidR="00154A52" w:rsidRPr="00FE2FDE" w:rsidRDefault="00154A52" w:rsidP="00154A52">
      <w:pPr>
        <w:ind w:left="709"/>
        <w:rPr>
          <w:rFonts w:ascii="Arial" w:hAnsi="Arial" w:cs="Arial"/>
          <w:sz w:val="22"/>
          <w:szCs w:val="22"/>
        </w:rPr>
      </w:pPr>
      <w:r w:rsidRPr="00FE2FDE">
        <w:rPr>
          <w:rFonts w:ascii="Arial" w:hAnsi="Arial" w:cs="Arial"/>
          <w:sz w:val="22"/>
          <w:szCs w:val="22"/>
        </w:rPr>
        <w:t xml:space="preserve"> 7 Prendre un rendez-vous indicatif</w:t>
      </w:r>
    </w:p>
    <w:p w14:paraId="4B70FF53" w14:textId="5C7D89BB" w:rsidR="00154A52" w:rsidRPr="00FE2FDE" w:rsidRDefault="00154A52" w:rsidP="00AA5623">
      <w:pPr>
        <w:ind w:left="709"/>
        <w:rPr>
          <w:rFonts w:ascii="Arial" w:hAnsi="Arial" w:cs="Arial"/>
          <w:sz w:val="22"/>
          <w:szCs w:val="22"/>
        </w:rPr>
      </w:pPr>
      <w:r w:rsidRPr="00FE2FDE">
        <w:rPr>
          <w:rFonts w:ascii="Arial" w:hAnsi="Arial" w:cs="Arial"/>
          <w:sz w:val="22"/>
          <w:szCs w:val="22"/>
        </w:rPr>
        <w:t xml:space="preserve"> 8 Nouveau contact/numero avec prise de rd</w:t>
      </w:r>
      <w:r w:rsidR="00AA5623" w:rsidRPr="00FE2FDE">
        <w:rPr>
          <w:rFonts w:ascii="Arial" w:hAnsi="Arial" w:cs="Arial"/>
          <w:sz w:val="22"/>
          <w:szCs w:val="22"/>
        </w:rPr>
        <w:t>v</w:t>
      </w:r>
    </w:p>
    <w:p w14:paraId="1B173643" w14:textId="3A8CB3BA" w:rsidR="00154A52" w:rsidRPr="00FE2FDE" w:rsidRDefault="00AA5623" w:rsidP="00154A52">
      <w:pPr>
        <w:ind w:left="709"/>
        <w:rPr>
          <w:rFonts w:ascii="Arial" w:hAnsi="Arial" w:cs="Arial"/>
          <w:sz w:val="22"/>
          <w:szCs w:val="22"/>
        </w:rPr>
      </w:pPr>
      <w:r w:rsidRPr="00FE2FDE">
        <w:rPr>
          <w:rFonts w:ascii="Arial" w:hAnsi="Arial" w:cs="Arial"/>
          <w:sz w:val="22"/>
          <w:szCs w:val="22"/>
        </w:rPr>
        <w:t xml:space="preserve"> 9</w:t>
      </w:r>
      <w:r w:rsidR="00154A52" w:rsidRPr="00FE2FDE">
        <w:rPr>
          <w:rFonts w:ascii="Arial" w:hAnsi="Arial" w:cs="Arial"/>
          <w:sz w:val="22"/>
          <w:szCs w:val="22"/>
        </w:rPr>
        <w:t xml:space="preserve"> Nouveau contact/numero avec rappel immed.</w:t>
      </w:r>
    </w:p>
    <w:p w14:paraId="648962DB" w14:textId="68C6DBC8" w:rsidR="00154A52" w:rsidRPr="00FE2FDE" w:rsidRDefault="00154A52" w:rsidP="00154A52">
      <w:pPr>
        <w:ind w:left="709"/>
        <w:rPr>
          <w:rFonts w:ascii="Arial" w:hAnsi="Arial" w:cs="Arial"/>
          <w:sz w:val="22"/>
          <w:szCs w:val="22"/>
        </w:rPr>
      </w:pPr>
      <w:r w:rsidRPr="00FE2FDE">
        <w:rPr>
          <w:rFonts w:ascii="Arial" w:hAnsi="Arial" w:cs="Arial"/>
          <w:sz w:val="22"/>
          <w:szCs w:val="22"/>
        </w:rPr>
        <w:t>1</w:t>
      </w:r>
      <w:r w:rsidR="00AA5623" w:rsidRPr="00FE2FDE">
        <w:rPr>
          <w:rFonts w:ascii="Arial" w:hAnsi="Arial" w:cs="Arial"/>
          <w:sz w:val="22"/>
          <w:szCs w:val="22"/>
        </w:rPr>
        <w:t>0</w:t>
      </w:r>
      <w:r w:rsidRPr="00FE2FDE">
        <w:rPr>
          <w:rFonts w:ascii="Arial" w:hAnsi="Arial" w:cs="Arial"/>
          <w:sz w:val="22"/>
          <w:szCs w:val="22"/>
        </w:rPr>
        <w:t xml:space="preserve"> Faux numero</w:t>
      </w:r>
    </w:p>
    <w:p w14:paraId="3F3E5C9A" w14:textId="77777777" w:rsidR="00AA5623" w:rsidRPr="00FE2FDE" w:rsidRDefault="00AA5623" w:rsidP="00AA5623">
      <w:pPr>
        <w:ind w:left="709"/>
        <w:rPr>
          <w:rFonts w:ascii="Arial" w:hAnsi="Arial" w:cs="Arial"/>
          <w:sz w:val="22"/>
          <w:szCs w:val="22"/>
        </w:rPr>
      </w:pPr>
      <w:r w:rsidRPr="00FE2FDE">
        <w:rPr>
          <w:rFonts w:ascii="Arial" w:hAnsi="Arial" w:cs="Arial"/>
          <w:sz w:val="22"/>
          <w:szCs w:val="22"/>
        </w:rPr>
        <w:t>11 Interview impossible</w:t>
      </w:r>
    </w:p>
    <w:p w14:paraId="77E40428" w14:textId="45EE9211" w:rsidR="00AA5623" w:rsidRPr="00FE2FDE" w:rsidRDefault="002734F7" w:rsidP="00AA5623">
      <w:pPr>
        <w:rPr>
          <w:rFonts w:ascii="Arial" w:hAnsi="Arial" w:cs="Arial"/>
          <w:sz w:val="22"/>
          <w:szCs w:val="22"/>
        </w:rPr>
      </w:pPr>
      <w:r w:rsidRPr="00FE2FDE">
        <w:rPr>
          <w:rFonts w:ascii="Arial" w:hAnsi="Arial" w:cs="Arial"/>
          <w:sz w:val="22"/>
          <w:szCs w:val="22"/>
        </w:rPr>
        <w:t>7</w:t>
      </w:r>
      <w:r w:rsidR="00AA5623" w:rsidRPr="00FE2FDE">
        <w:rPr>
          <w:rFonts w:ascii="Arial" w:hAnsi="Arial" w:cs="Arial"/>
          <w:sz w:val="22"/>
          <w:szCs w:val="22"/>
        </w:rPr>
        <w:t>1</w:t>
      </w:r>
      <w:r w:rsidR="00AA5623" w:rsidRPr="00FE2FDE">
        <w:rPr>
          <w:rFonts w:ascii="Arial" w:hAnsi="Arial" w:cs="Arial"/>
          <w:sz w:val="22"/>
          <w:szCs w:val="22"/>
        </w:rPr>
        <w:tab/>
        <w:t>Refus - Se méfie des enquêtes</w:t>
      </w:r>
    </w:p>
    <w:p w14:paraId="01807C41" w14:textId="6C6662FA" w:rsidR="00AA5623" w:rsidRPr="00FE2FDE" w:rsidRDefault="002734F7" w:rsidP="00AA5623">
      <w:pPr>
        <w:rPr>
          <w:rFonts w:ascii="Arial" w:hAnsi="Arial" w:cs="Arial"/>
          <w:sz w:val="22"/>
          <w:szCs w:val="22"/>
        </w:rPr>
      </w:pPr>
      <w:r w:rsidRPr="00FE2FDE">
        <w:rPr>
          <w:rFonts w:ascii="Arial" w:hAnsi="Arial" w:cs="Arial"/>
          <w:sz w:val="22"/>
          <w:szCs w:val="22"/>
        </w:rPr>
        <w:t>7</w:t>
      </w:r>
      <w:r w:rsidR="00AA5623" w:rsidRPr="00FE2FDE">
        <w:rPr>
          <w:rFonts w:ascii="Arial" w:hAnsi="Arial" w:cs="Arial"/>
          <w:sz w:val="22"/>
          <w:szCs w:val="22"/>
        </w:rPr>
        <w:t>2</w:t>
      </w:r>
      <w:r w:rsidR="00AA5623" w:rsidRPr="00FE2FDE">
        <w:rPr>
          <w:rFonts w:ascii="Arial" w:hAnsi="Arial" w:cs="Arial"/>
          <w:sz w:val="22"/>
          <w:szCs w:val="22"/>
        </w:rPr>
        <w:tab/>
        <w:t>Refus - Ne se sent pas concerné par le thème de l'enquête</w:t>
      </w:r>
    </w:p>
    <w:p w14:paraId="392B77B2" w14:textId="2EEFF1A1" w:rsidR="00AA5623" w:rsidRPr="00FE2FDE" w:rsidRDefault="002734F7" w:rsidP="00AA5623">
      <w:pPr>
        <w:rPr>
          <w:rFonts w:ascii="Arial" w:hAnsi="Arial" w:cs="Arial"/>
          <w:sz w:val="22"/>
          <w:szCs w:val="22"/>
        </w:rPr>
      </w:pPr>
      <w:r w:rsidRPr="00FE2FDE">
        <w:rPr>
          <w:rFonts w:ascii="Arial" w:hAnsi="Arial" w:cs="Arial"/>
          <w:sz w:val="22"/>
          <w:szCs w:val="22"/>
        </w:rPr>
        <w:t>7</w:t>
      </w:r>
      <w:r w:rsidR="00AA5623" w:rsidRPr="00FE2FDE">
        <w:rPr>
          <w:rFonts w:ascii="Arial" w:hAnsi="Arial" w:cs="Arial"/>
          <w:sz w:val="22"/>
          <w:szCs w:val="22"/>
        </w:rPr>
        <w:t>3</w:t>
      </w:r>
      <w:r w:rsidR="00AA5623" w:rsidRPr="00FE2FDE">
        <w:rPr>
          <w:rFonts w:ascii="Arial" w:hAnsi="Arial" w:cs="Arial"/>
          <w:sz w:val="22"/>
          <w:szCs w:val="22"/>
        </w:rPr>
        <w:tab/>
        <w:t>Refus - L'enquête aborde des sujets trop personnels</w:t>
      </w:r>
    </w:p>
    <w:p w14:paraId="539BB657" w14:textId="46157B0A" w:rsidR="00AA5623" w:rsidRPr="00FE2FDE" w:rsidRDefault="002734F7" w:rsidP="00AA5623">
      <w:pPr>
        <w:rPr>
          <w:rFonts w:ascii="Arial" w:hAnsi="Arial" w:cs="Arial"/>
          <w:sz w:val="22"/>
          <w:szCs w:val="22"/>
        </w:rPr>
      </w:pPr>
      <w:r w:rsidRPr="00FE2FDE">
        <w:rPr>
          <w:rFonts w:ascii="Arial" w:hAnsi="Arial" w:cs="Arial"/>
          <w:sz w:val="22"/>
          <w:szCs w:val="22"/>
        </w:rPr>
        <w:t>7</w:t>
      </w:r>
      <w:r w:rsidR="00AA5623" w:rsidRPr="00FE2FDE">
        <w:rPr>
          <w:rFonts w:ascii="Arial" w:hAnsi="Arial" w:cs="Arial"/>
          <w:sz w:val="22"/>
          <w:szCs w:val="22"/>
        </w:rPr>
        <w:t>4</w:t>
      </w:r>
      <w:r w:rsidR="00AA5623" w:rsidRPr="00FE2FDE">
        <w:rPr>
          <w:rFonts w:ascii="Arial" w:hAnsi="Arial" w:cs="Arial"/>
          <w:sz w:val="22"/>
          <w:szCs w:val="22"/>
        </w:rPr>
        <w:tab/>
        <w:t>Refus - N'a pas de temps à consacrer à une enquête</w:t>
      </w:r>
    </w:p>
    <w:p w14:paraId="17AF0246" w14:textId="411E0866" w:rsidR="00AA5623" w:rsidRPr="00FE2FDE" w:rsidRDefault="002734F7" w:rsidP="00AA5623">
      <w:pPr>
        <w:rPr>
          <w:rFonts w:ascii="Arial" w:hAnsi="Arial" w:cs="Arial"/>
          <w:sz w:val="22"/>
          <w:szCs w:val="22"/>
        </w:rPr>
      </w:pPr>
      <w:r w:rsidRPr="00FE2FDE">
        <w:rPr>
          <w:rFonts w:ascii="Arial" w:hAnsi="Arial" w:cs="Arial"/>
          <w:sz w:val="22"/>
          <w:szCs w:val="22"/>
        </w:rPr>
        <w:t>7</w:t>
      </w:r>
      <w:r w:rsidR="00AA5623" w:rsidRPr="00FE2FDE">
        <w:rPr>
          <w:rFonts w:ascii="Arial" w:hAnsi="Arial" w:cs="Arial"/>
          <w:sz w:val="22"/>
          <w:szCs w:val="22"/>
        </w:rPr>
        <w:t>5</w:t>
      </w:r>
      <w:r w:rsidR="00AA5623" w:rsidRPr="00FE2FDE">
        <w:rPr>
          <w:rFonts w:ascii="Arial" w:hAnsi="Arial" w:cs="Arial"/>
          <w:sz w:val="22"/>
          <w:szCs w:val="22"/>
        </w:rPr>
        <w:tab/>
        <w:t>Refus - La durée de l'enquête est trop importante</w:t>
      </w:r>
    </w:p>
    <w:p w14:paraId="2FF6E2AA" w14:textId="3834FBC2" w:rsidR="00AA5623" w:rsidRPr="00FE2FDE" w:rsidRDefault="002734F7" w:rsidP="00AA5623">
      <w:pPr>
        <w:rPr>
          <w:rFonts w:ascii="Arial" w:hAnsi="Arial" w:cs="Arial"/>
          <w:sz w:val="22"/>
          <w:szCs w:val="22"/>
        </w:rPr>
      </w:pPr>
      <w:r w:rsidRPr="00FE2FDE">
        <w:rPr>
          <w:rFonts w:ascii="Arial" w:hAnsi="Arial" w:cs="Arial"/>
          <w:sz w:val="22"/>
          <w:szCs w:val="22"/>
        </w:rPr>
        <w:t>7</w:t>
      </w:r>
      <w:r w:rsidR="00AA5623" w:rsidRPr="00FE2FDE">
        <w:rPr>
          <w:rFonts w:ascii="Arial" w:hAnsi="Arial" w:cs="Arial"/>
          <w:sz w:val="22"/>
          <w:szCs w:val="22"/>
        </w:rPr>
        <w:t>6</w:t>
      </w:r>
      <w:r w:rsidR="00AA5623" w:rsidRPr="00FE2FDE">
        <w:rPr>
          <w:rFonts w:ascii="Arial" w:hAnsi="Arial" w:cs="Arial"/>
          <w:sz w:val="22"/>
          <w:szCs w:val="22"/>
        </w:rPr>
        <w:tab/>
        <w:t>Refus - S'estime trop âgé</w:t>
      </w:r>
    </w:p>
    <w:p w14:paraId="2D62662E" w14:textId="63AB1EFC" w:rsidR="00AA5623" w:rsidRPr="00FE2FDE" w:rsidRDefault="002734F7" w:rsidP="00AA5623">
      <w:pPr>
        <w:rPr>
          <w:rFonts w:ascii="Arial" w:hAnsi="Arial" w:cs="Arial"/>
          <w:sz w:val="22"/>
          <w:szCs w:val="22"/>
        </w:rPr>
      </w:pPr>
      <w:r w:rsidRPr="00FE2FDE">
        <w:rPr>
          <w:rFonts w:ascii="Arial" w:hAnsi="Arial" w:cs="Arial"/>
          <w:sz w:val="22"/>
          <w:szCs w:val="22"/>
        </w:rPr>
        <w:t>7</w:t>
      </w:r>
      <w:r w:rsidR="00AA5623" w:rsidRPr="00FE2FDE">
        <w:rPr>
          <w:rFonts w:ascii="Arial" w:hAnsi="Arial" w:cs="Arial"/>
          <w:sz w:val="22"/>
          <w:szCs w:val="22"/>
        </w:rPr>
        <w:t>7</w:t>
      </w:r>
      <w:r w:rsidR="00AA5623" w:rsidRPr="00FE2FDE">
        <w:rPr>
          <w:rFonts w:ascii="Arial" w:hAnsi="Arial" w:cs="Arial"/>
          <w:sz w:val="22"/>
          <w:szCs w:val="22"/>
        </w:rPr>
        <w:tab/>
        <w:t>Refus - Invoque un problème de santé qui l'empêche de répondre</w:t>
      </w:r>
    </w:p>
    <w:p w14:paraId="32F6C50F" w14:textId="7AD691BD" w:rsidR="00AA5623" w:rsidRPr="00DA4120" w:rsidRDefault="002734F7" w:rsidP="00AA5623">
      <w:pPr>
        <w:rPr>
          <w:rFonts w:ascii="Arial" w:hAnsi="Arial" w:cs="Arial"/>
          <w:sz w:val="22"/>
          <w:szCs w:val="22"/>
        </w:rPr>
      </w:pPr>
      <w:r w:rsidRPr="00FE2FDE">
        <w:rPr>
          <w:rFonts w:ascii="Arial" w:hAnsi="Arial" w:cs="Arial"/>
          <w:sz w:val="22"/>
          <w:szCs w:val="22"/>
        </w:rPr>
        <w:t>7</w:t>
      </w:r>
      <w:r w:rsidR="00AA5623" w:rsidRPr="00FE2FDE">
        <w:rPr>
          <w:rFonts w:ascii="Arial" w:hAnsi="Arial" w:cs="Arial"/>
          <w:sz w:val="22"/>
          <w:szCs w:val="22"/>
        </w:rPr>
        <w:t>8</w:t>
      </w:r>
      <w:r w:rsidR="00AA5623" w:rsidRPr="00FE2FDE">
        <w:rPr>
          <w:rFonts w:ascii="Arial" w:hAnsi="Arial" w:cs="Arial"/>
          <w:sz w:val="22"/>
          <w:szCs w:val="22"/>
        </w:rPr>
        <w:tab/>
        <w:t xml:space="preserve">Refus - Une autre </w:t>
      </w:r>
      <w:r w:rsidR="00AA5623" w:rsidRPr="00DA4120">
        <w:rPr>
          <w:rFonts w:ascii="Arial" w:hAnsi="Arial" w:cs="Arial"/>
          <w:sz w:val="22"/>
          <w:szCs w:val="22"/>
        </w:rPr>
        <w:t>raison</w:t>
      </w:r>
      <w:r w:rsidR="00845282" w:rsidRPr="00DA4120">
        <w:rPr>
          <w:rFonts w:ascii="Arial" w:hAnsi="Arial" w:cs="Arial"/>
          <w:sz w:val="22"/>
          <w:szCs w:val="22"/>
        </w:rPr>
        <w:t xml:space="preserve"> PRECISER : |_________|</w:t>
      </w:r>
    </w:p>
    <w:p w14:paraId="4C3066C9" w14:textId="7C41111C" w:rsidR="00AA5623" w:rsidRPr="00DA4120" w:rsidRDefault="002734F7" w:rsidP="00AA5623">
      <w:pPr>
        <w:rPr>
          <w:rFonts w:ascii="Arial" w:hAnsi="Arial" w:cs="Arial"/>
          <w:sz w:val="22"/>
          <w:szCs w:val="22"/>
        </w:rPr>
      </w:pPr>
      <w:r w:rsidRPr="00DA4120">
        <w:rPr>
          <w:rFonts w:ascii="Arial" w:hAnsi="Arial" w:cs="Arial"/>
          <w:sz w:val="22"/>
          <w:szCs w:val="22"/>
        </w:rPr>
        <w:t>7</w:t>
      </w:r>
      <w:r w:rsidR="00AA5623" w:rsidRPr="00DA4120">
        <w:rPr>
          <w:rFonts w:ascii="Arial" w:hAnsi="Arial" w:cs="Arial"/>
          <w:sz w:val="22"/>
          <w:szCs w:val="22"/>
        </w:rPr>
        <w:t>9</w:t>
      </w:r>
      <w:r w:rsidR="00AA5623" w:rsidRPr="00DA4120">
        <w:rPr>
          <w:rFonts w:ascii="Arial" w:hAnsi="Arial" w:cs="Arial"/>
          <w:sz w:val="22"/>
          <w:szCs w:val="22"/>
        </w:rPr>
        <w:tab/>
        <w:t>Refus - sans précision</w:t>
      </w:r>
    </w:p>
    <w:p w14:paraId="0CB43009" w14:textId="77777777" w:rsidR="00AA5623" w:rsidRPr="00DA4120" w:rsidRDefault="00AA5623" w:rsidP="00154A52">
      <w:pPr>
        <w:ind w:left="709"/>
        <w:rPr>
          <w:rFonts w:ascii="Arial" w:hAnsi="Arial" w:cs="Arial"/>
          <w:sz w:val="22"/>
          <w:szCs w:val="22"/>
        </w:rPr>
      </w:pPr>
    </w:p>
    <w:p w14:paraId="51432A95" w14:textId="559E0991" w:rsidR="00842CA6" w:rsidRPr="00DA4120" w:rsidRDefault="00842CA6" w:rsidP="00FE2FDE">
      <w:pPr>
        <w:pStyle w:val="FILTRE"/>
      </w:pPr>
      <w:r w:rsidRPr="00DA4120">
        <w:t xml:space="preserve">Si refus de répondre (code </w:t>
      </w:r>
      <w:r w:rsidR="007C0F0F" w:rsidRPr="00DA4120">
        <w:t>7</w:t>
      </w:r>
      <w:r w:rsidRPr="00DA4120">
        <w:t xml:space="preserve">1 à </w:t>
      </w:r>
      <w:r w:rsidR="007C0F0F" w:rsidRPr="00DA4120">
        <w:t>7</w:t>
      </w:r>
      <w:r w:rsidRPr="00DA4120">
        <w:t xml:space="preserve">9), poser </w:t>
      </w:r>
      <w:r w:rsidR="00FE2FDE" w:rsidRPr="00DA4120">
        <w:t>RS00</w:t>
      </w:r>
      <w:r w:rsidRPr="00DA4120">
        <w:t> :</w:t>
      </w:r>
    </w:p>
    <w:p w14:paraId="19354218" w14:textId="77777777" w:rsidR="00842CA6" w:rsidRPr="00DA4120" w:rsidRDefault="00842CA6" w:rsidP="00A61FB3">
      <w:pPr>
        <w:ind w:left="709"/>
        <w:rPr>
          <w:rFonts w:ascii="Arial" w:hAnsi="Arial" w:cs="Arial"/>
          <w:sz w:val="22"/>
          <w:szCs w:val="22"/>
        </w:rPr>
      </w:pPr>
    </w:p>
    <w:p w14:paraId="75B272DB" w14:textId="673A661E" w:rsidR="00842CA6" w:rsidRPr="00DA4120" w:rsidRDefault="00842CA6" w:rsidP="00FE2FDE">
      <w:pPr>
        <w:rPr>
          <w:rFonts w:ascii="Arial" w:hAnsi="Arial" w:cs="Arial"/>
          <w:b/>
        </w:rPr>
      </w:pPr>
      <w:r w:rsidRPr="00DA4120">
        <w:rPr>
          <w:rFonts w:ascii="Arial" w:hAnsi="Arial" w:cs="Arial"/>
          <w:b/>
        </w:rPr>
        <w:t>RS00 – Sexe du refus : Selon vous, le répondant que vous avez eu au téléphone était :</w:t>
      </w:r>
    </w:p>
    <w:p w14:paraId="01933863" w14:textId="25A135CF" w:rsidR="00842CA6" w:rsidRPr="00DA4120" w:rsidRDefault="00842CA6" w:rsidP="00842CA6">
      <w:pPr>
        <w:rPr>
          <w:rFonts w:ascii="Arial" w:hAnsi="Arial" w:cs="Arial"/>
          <w:sz w:val="22"/>
          <w:szCs w:val="22"/>
        </w:rPr>
      </w:pPr>
      <w:r w:rsidRPr="00DA4120">
        <w:rPr>
          <w:rFonts w:ascii="Arial" w:hAnsi="Arial" w:cs="Arial"/>
          <w:sz w:val="22"/>
          <w:szCs w:val="22"/>
        </w:rPr>
        <w:t>1 un homme</w:t>
      </w:r>
    </w:p>
    <w:p w14:paraId="3499FA20" w14:textId="65599CF2" w:rsidR="00842CA6" w:rsidRPr="00DA4120" w:rsidRDefault="00842CA6" w:rsidP="00842CA6">
      <w:pPr>
        <w:rPr>
          <w:rFonts w:ascii="Arial" w:hAnsi="Arial" w:cs="Arial"/>
          <w:sz w:val="22"/>
          <w:szCs w:val="22"/>
        </w:rPr>
      </w:pPr>
      <w:r w:rsidRPr="00DA4120">
        <w:rPr>
          <w:rFonts w:ascii="Arial" w:hAnsi="Arial" w:cs="Arial"/>
          <w:sz w:val="22"/>
          <w:szCs w:val="22"/>
        </w:rPr>
        <w:t>2 une femme</w:t>
      </w:r>
    </w:p>
    <w:p w14:paraId="39E6ECE6" w14:textId="3C063788" w:rsidR="00842CA6" w:rsidRPr="00DA4120" w:rsidRDefault="00842CA6" w:rsidP="00D70DA9">
      <w:pPr>
        <w:rPr>
          <w:rFonts w:ascii="Arial" w:hAnsi="Arial" w:cs="Arial"/>
          <w:sz w:val="22"/>
          <w:szCs w:val="22"/>
        </w:rPr>
      </w:pPr>
      <w:r w:rsidRPr="00DA4120">
        <w:rPr>
          <w:rFonts w:ascii="Arial" w:hAnsi="Arial" w:cs="Arial"/>
          <w:sz w:val="22"/>
          <w:szCs w:val="22"/>
        </w:rPr>
        <w:t>99 Je ne saurais dire</w:t>
      </w:r>
    </w:p>
    <w:p w14:paraId="074845BD" w14:textId="77777777" w:rsidR="00842CA6" w:rsidRPr="00DA4120" w:rsidRDefault="00842CA6" w:rsidP="00A61FB3">
      <w:pPr>
        <w:ind w:left="709"/>
        <w:rPr>
          <w:rFonts w:ascii="Arial" w:hAnsi="Arial" w:cs="Arial"/>
          <w:sz w:val="22"/>
          <w:szCs w:val="22"/>
        </w:rPr>
      </w:pPr>
    </w:p>
    <w:p w14:paraId="309F0B61" w14:textId="20E3D379" w:rsidR="00FE2FDE" w:rsidRPr="00DA4120" w:rsidRDefault="00321C43" w:rsidP="00E80F0F">
      <w:pPr>
        <w:pStyle w:val="INSTRUCTIONSPROGRAMMATION"/>
      </w:pPr>
      <w:r w:rsidRPr="00DA4120">
        <w:t xml:space="preserve">14 END SESSION    </w:t>
      </w:r>
    </w:p>
    <w:p w14:paraId="60844394" w14:textId="77777777" w:rsidR="00FE2FDE" w:rsidRPr="00DA4120" w:rsidRDefault="00FE2FDE" w:rsidP="00FE2FDE">
      <w:pPr>
        <w:pStyle w:val="Normal1"/>
        <w:ind w:left="0"/>
      </w:pPr>
    </w:p>
    <w:p w14:paraId="53535679" w14:textId="43E7BF80" w:rsidR="006672BA" w:rsidRPr="00DA4120" w:rsidRDefault="00FE2FDE" w:rsidP="00FE2FDE">
      <w:pPr>
        <w:pStyle w:val="FILTRE"/>
      </w:pPr>
      <w:r w:rsidRPr="00DA4120">
        <w:lastRenderedPageBreak/>
        <w:t>A TOUS</w:t>
      </w:r>
    </w:p>
    <w:p w14:paraId="4987E43B" w14:textId="77777777" w:rsidR="006672BA" w:rsidRPr="00DA4120" w:rsidRDefault="006672BA" w:rsidP="002C4B18">
      <w:pPr>
        <w:jc w:val="both"/>
        <w:rPr>
          <w:rFonts w:ascii="Arial" w:hAnsi="Arial" w:cs="Arial"/>
          <w:b/>
        </w:rPr>
      </w:pPr>
    </w:p>
    <w:p w14:paraId="7098257E" w14:textId="3C23EEAB" w:rsidR="005F7EDF" w:rsidRPr="00DA4120" w:rsidRDefault="005F7EDF" w:rsidP="002C4B18">
      <w:pPr>
        <w:jc w:val="both"/>
        <w:rPr>
          <w:rFonts w:ascii="Arial" w:hAnsi="Arial" w:cs="Arial"/>
          <w:b/>
        </w:rPr>
      </w:pPr>
      <w:r w:rsidRPr="004C6D4C">
        <w:rPr>
          <w:rFonts w:ascii="Arial" w:hAnsi="Arial" w:cs="Arial"/>
          <w:b/>
          <w:highlight w:val="green"/>
        </w:rPr>
        <w:t>R</w:t>
      </w:r>
      <w:r w:rsidR="00154A52" w:rsidRPr="004C6D4C">
        <w:rPr>
          <w:rFonts w:ascii="Arial" w:hAnsi="Arial" w:cs="Arial"/>
          <w:b/>
          <w:highlight w:val="green"/>
        </w:rPr>
        <w:t>S</w:t>
      </w:r>
      <w:r w:rsidRPr="004C6D4C">
        <w:rPr>
          <w:rFonts w:ascii="Arial" w:hAnsi="Arial" w:cs="Arial"/>
          <w:b/>
          <w:highlight w:val="green"/>
        </w:rPr>
        <w:t>0</w:t>
      </w:r>
      <w:r w:rsidRPr="00DA4120">
        <w:rPr>
          <w:rFonts w:ascii="Arial" w:hAnsi="Arial" w:cs="Arial"/>
          <w:b/>
        </w:rPr>
        <w:t xml:space="preserve"> </w:t>
      </w:r>
      <w:r w:rsidR="00154A52" w:rsidRPr="00DA4120">
        <w:rPr>
          <w:rFonts w:ascii="Arial" w:hAnsi="Arial" w:cs="Arial"/>
          <w:b/>
        </w:rPr>
        <w:t>E</w:t>
      </w:r>
      <w:r w:rsidRPr="00DA4120">
        <w:rPr>
          <w:rFonts w:ascii="Arial" w:hAnsi="Arial" w:cs="Arial"/>
          <w:b/>
        </w:rPr>
        <w:t>tes</w:t>
      </w:r>
      <w:r w:rsidR="00154A52" w:rsidRPr="00DA4120">
        <w:rPr>
          <w:rFonts w:ascii="Arial" w:hAnsi="Arial" w:cs="Arial"/>
          <w:b/>
        </w:rPr>
        <w:t>-</w:t>
      </w:r>
      <w:r w:rsidRPr="00DA4120">
        <w:rPr>
          <w:rFonts w:ascii="Arial" w:hAnsi="Arial" w:cs="Arial"/>
          <w:b/>
        </w:rPr>
        <w:t xml:space="preserve">vous inscrit sur les listes </w:t>
      </w:r>
      <w:r w:rsidR="00154A52" w:rsidRPr="00DA4120">
        <w:rPr>
          <w:rFonts w:ascii="Arial" w:hAnsi="Arial" w:cs="Arial"/>
          <w:b/>
        </w:rPr>
        <w:t>électorales ?</w:t>
      </w:r>
    </w:p>
    <w:p w14:paraId="62C13CA0" w14:textId="77777777" w:rsidR="00FE2FDE" w:rsidRPr="00DA4120" w:rsidRDefault="00FE2FDE" w:rsidP="002C4B18">
      <w:pPr>
        <w:jc w:val="both"/>
        <w:rPr>
          <w:rFonts w:ascii="Arial" w:hAnsi="Arial" w:cs="Arial"/>
          <w:b/>
        </w:rPr>
      </w:pPr>
    </w:p>
    <w:p w14:paraId="10008635" w14:textId="0576E117" w:rsidR="00154A52" w:rsidRPr="00DA4120" w:rsidRDefault="00154A52" w:rsidP="00154A52">
      <w:pPr>
        <w:autoSpaceDE w:val="0"/>
        <w:autoSpaceDN w:val="0"/>
        <w:adjustRightInd w:val="0"/>
        <w:rPr>
          <w:rFonts w:ascii="Arial" w:hAnsi="Arial" w:cs="Arial"/>
        </w:rPr>
      </w:pPr>
      <w:r w:rsidRPr="00DA4120">
        <w:rPr>
          <w:rFonts w:ascii="Arial" w:hAnsi="Arial" w:cs="Arial"/>
        </w:rPr>
        <w:t>1 Oui</w:t>
      </w:r>
      <w:r w:rsidR="004E192B" w:rsidRPr="00DA4120">
        <w:rPr>
          <w:rFonts w:ascii="Arial" w:hAnsi="Arial" w:cs="Arial"/>
        </w:rPr>
        <w:t xml:space="preserve"> dans ma commune de résidence</w:t>
      </w:r>
    </w:p>
    <w:p w14:paraId="3CA5F2B7" w14:textId="019337F8" w:rsidR="004E192B" w:rsidRPr="00DA4120" w:rsidRDefault="004E192B" w:rsidP="00154A52">
      <w:pPr>
        <w:autoSpaceDE w:val="0"/>
        <w:autoSpaceDN w:val="0"/>
        <w:adjustRightInd w:val="0"/>
        <w:rPr>
          <w:rFonts w:ascii="Arial" w:hAnsi="Arial" w:cs="Arial"/>
        </w:rPr>
      </w:pPr>
      <w:r w:rsidRPr="00DA4120">
        <w:rPr>
          <w:rFonts w:ascii="Arial" w:hAnsi="Arial" w:cs="Arial"/>
        </w:rPr>
        <w:t>2 Oui, dans une autre comm</w:t>
      </w:r>
      <w:r w:rsidR="00177334" w:rsidRPr="00DA4120">
        <w:rPr>
          <w:rFonts w:ascii="Arial" w:hAnsi="Arial" w:cs="Arial"/>
        </w:rPr>
        <w:t>u</w:t>
      </w:r>
      <w:r w:rsidRPr="00DA4120">
        <w:rPr>
          <w:rFonts w:ascii="Arial" w:hAnsi="Arial" w:cs="Arial"/>
        </w:rPr>
        <w:t>ne</w:t>
      </w:r>
    </w:p>
    <w:p w14:paraId="48B0EC7F" w14:textId="07247959" w:rsidR="00154A52" w:rsidRPr="00DA4120" w:rsidRDefault="004E192B" w:rsidP="00154A52">
      <w:pPr>
        <w:autoSpaceDE w:val="0"/>
        <w:autoSpaceDN w:val="0"/>
        <w:adjustRightInd w:val="0"/>
        <w:rPr>
          <w:rFonts w:ascii="Arial" w:hAnsi="Arial" w:cs="Arial"/>
        </w:rPr>
      </w:pPr>
      <w:r w:rsidRPr="00DA4120">
        <w:rPr>
          <w:rFonts w:ascii="Arial" w:hAnsi="Arial" w:cs="Arial"/>
        </w:rPr>
        <w:t>3</w:t>
      </w:r>
      <w:r w:rsidR="00154A52" w:rsidRPr="00DA4120">
        <w:rPr>
          <w:rFonts w:ascii="Arial" w:hAnsi="Arial" w:cs="Arial"/>
        </w:rPr>
        <w:t xml:space="preserve"> Non</w:t>
      </w:r>
      <w:r w:rsidR="00FE2FDE" w:rsidRPr="00DA4120">
        <w:rPr>
          <w:rFonts w:ascii="Arial" w:hAnsi="Arial" w:cs="Arial"/>
        </w:rPr>
        <w:t xml:space="preserve"> </w:t>
      </w:r>
      <w:r w:rsidR="00FE2FDE" w:rsidRPr="00DA4120">
        <w:rPr>
          <w:rStyle w:val="INSTRUCTIONSPROGRAMMATIONCar"/>
        </w:rPr>
        <w:t xml:space="preserve">=&gt; </w:t>
      </w:r>
      <w:r w:rsidR="00FE2FDE" w:rsidRPr="00DA4120">
        <w:rPr>
          <w:rFonts w:ascii="Arial" w:hAnsi="Arial" w:cs="Arial"/>
          <w:b/>
          <w:color w:val="FF0000"/>
        </w:rPr>
        <w:t>STOP INTER</w:t>
      </w:r>
    </w:p>
    <w:p w14:paraId="466DB1AF" w14:textId="77777777" w:rsidR="00154A52" w:rsidRPr="00DA4120" w:rsidRDefault="00154A52" w:rsidP="00154A52">
      <w:pPr>
        <w:pStyle w:val="INSTRUCTIONSENQUETEUR"/>
        <w:rPr>
          <w:rFonts w:ascii="Arial" w:hAnsi="Arial"/>
        </w:rPr>
      </w:pPr>
    </w:p>
    <w:p w14:paraId="0A39BC16" w14:textId="743F523B" w:rsidR="008037E0" w:rsidRPr="00DA4120" w:rsidRDefault="009562FA" w:rsidP="008037E0">
      <w:pPr>
        <w:pStyle w:val="Question0"/>
        <w:tabs>
          <w:tab w:val="right" w:pos="8789"/>
        </w:tabs>
        <w:rPr>
          <w:rFonts w:ascii="Arial" w:hAnsi="Arial" w:cs="Arial"/>
        </w:rPr>
      </w:pPr>
      <w:r w:rsidRPr="004C6D4C">
        <w:rPr>
          <w:rFonts w:ascii="Arial" w:hAnsi="Arial" w:cs="Arial"/>
          <w:highlight w:val="green"/>
        </w:rPr>
        <w:t>RS1</w:t>
      </w:r>
      <w:r w:rsidR="00E339CD" w:rsidRPr="004C6D4C">
        <w:rPr>
          <w:rFonts w:ascii="Arial" w:hAnsi="Arial" w:cs="Arial"/>
          <w:highlight w:val="green"/>
        </w:rPr>
        <w:t>_</w:t>
      </w:r>
      <w:r w:rsidR="008037E0" w:rsidRPr="004C6D4C">
        <w:rPr>
          <w:rFonts w:ascii="Arial" w:hAnsi="Arial" w:cs="Arial"/>
          <w:highlight w:val="green"/>
        </w:rPr>
        <w:t>Sexe</w:t>
      </w:r>
      <w:r w:rsidR="008037E0" w:rsidRPr="00DA4120">
        <w:rPr>
          <w:rFonts w:ascii="Arial" w:hAnsi="Arial" w:cs="Arial"/>
        </w:rPr>
        <w:t> </w:t>
      </w:r>
      <w:r w:rsidR="001040A8" w:rsidRPr="00DA4120">
        <w:rPr>
          <w:rFonts w:ascii="Arial" w:hAnsi="Arial" w:cs="Arial"/>
        </w:rPr>
        <w:t>Etes-vous ?</w:t>
      </w:r>
    </w:p>
    <w:p w14:paraId="63F14579" w14:textId="77777777" w:rsidR="008037E0" w:rsidRPr="00DA4120" w:rsidRDefault="008037E0" w:rsidP="008037E0">
      <w:pPr>
        <w:pStyle w:val="questionspacing"/>
        <w:keepNext/>
        <w:tabs>
          <w:tab w:val="right" w:pos="8789"/>
        </w:tabs>
        <w:rPr>
          <w:rFonts w:ascii="Arial" w:hAnsi="Arial" w:cs="Arial"/>
        </w:rPr>
      </w:pPr>
    </w:p>
    <w:p w14:paraId="3A03169D" w14:textId="77777777" w:rsidR="008037E0" w:rsidRPr="00DA4120" w:rsidRDefault="008037E0" w:rsidP="002C64DA">
      <w:pPr>
        <w:numPr>
          <w:ilvl w:val="0"/>
          <w:numId w:val="18"/>
        </w:numPr>
        <w:tabs>
          <w:tab w:val="left" w:pos="1985"/>
          <w:tab w:val="left" w:pos="2977"/>
          <w:tab w:val="left" w:pos="5670"/>
          <w:tab w:val="right" w:pos="8789"/>
        </w:tabs>
        <w:ind w:hanging="357"/>
        <w:rPr>
          <w:rFonts w:ascii="Arial" w:hAnsi="Arial" w:cs="Arial"/>
        </w:rPr>
      </w:pPr>
      <w:r w:rsidRPr="00DA4120">
        <w:rPr>
          <w:rFonts w:ascii="Arial" w:hAnsi="Arial" w:cs="Arial"/>
        </w:rPr>
        <w:t>Homme</w:t>
      </w:r>
      <w:r w:rsidRPr="00DA4120">
        <w:rPr>
          <w:rFonts w:ascii="Arial" w:hAnsi="Arial" w:cs="Arial"/>
        </w:rPr>
        <w:tab/>
      </w:r>
      <w:r w:rsidRPr="00DA4120">
        <w:rPr>
          <w:rFonts w:ascii="Arial" w:hAnsi="Arial" w:cs="Arial"/>
        </w:rPr>
        <w:tab/>
      </w:r>
      <w:r w:rsidRPr="00DA4120">
        <w:rPr>
          <w:rFonts w:ascii="Arial" w:hAnsi="Arial" w:cs="Arial"/>
        </w:rPr>
        <w:tab/>
      </w:r>
    </w:p>
    <w:p w14:paraId="674D588F" w14:textId="08E60E42" w:rsidR="00905666" w:rsidRPr="00DA4120" w:rsidRDefault="008037E0" w:rsidP="00177334">
      <w:pPr>
        <w:numPr>
          <w:ilvl w:val="0"/>
          <w:numId w:val="18"/>
        </w:numPr>
        <w:tabs>
          <w:tab w:val="left" w:pos="1985"/>
          <w:tab w:val="right" w:pos="8789"/>
        </w:tabs>
        <w:ind w:hanging="357"/>
        <w:rPr>
          <w:rFonts w:ascii="Arial" w:hAnsi="Arial" w:cs="Arial"/>
        </w:rPr>
      </w:pPr>
      <w:r w:rsidRPr="00DA4120">
        <w:rPr>
          <w:rFonts w:ascii="Arial" w:hAnsi="Arial" w:cs="Arial"/>
        </w:rPr>
        <w:t>Femme</w:t>
      </w:r>
    </w:p>
    <w:p w14:paraId="289C7D3B" w14:textId="3BBED05F" w:rsidR="00177334" w:rsidRPr="00DA4120" w:rsidRDefault="00E339CD" w:rsidP="00FE2FDE">
      <w:pPr>
        <w:numPr>
          <w:ilvl w:val="0"/>
          <w:numId w:val="18"/>
        </w:numPr>
        <w:tabs>
          <w:tab w:val="left" w:pos="1985"/>
          <w:tab w:val="right" w:pos="8789"/>
        </w:tabs>
        <w:ind w:hanging="357"/>
        <w:rPr>
          <w:rFonts w:ascii="Arial" w:hAnsi="Arial" w:cs="Arial"/>
          <w:color w:val="000000" w:themeColor="text1"/>
        </w:rPr>
      </w:pPr>
      <w:r w:rsidRPr="00DA4120">
        <w:rPr>
          <w:rStyle w:val="INSTRUCTIONSENQUETEURCar9"/>
          <w:color w:val="000000" w:themeColor="text1"/>
        </w:rPr>
        <w:t xml:space="preserve">Enquêteur : </w:t>
      </w:r>
      <w:r w:rsidR="00571934" w:rsidRPr="00DA4120">
        <w:rPr>
          <w:rStyle w:val="INSTRUCTIONSENQUETEURCar9"/>
          <w:color w:val="000000" w:themeColor="text1"/>
        </w:rPr>
        <w:t>NE PAS CITER</w:t>
      </w:r>
      <w:r w:rsidRPr="00DA4120">
        <w:rPr>
          <w:rStyle w:val="INSTRUCTIONSENQUETEURCar9"/>
          <w:color w:val="000000" w:themeColor="text1"/>
        </w:rPr>
        <w:t>, seulement si le répondant le dit spontanément</w:t>
      </w:r>
      <w:r w:rsidR="00571934" w:rsidRPr="00DA4120">
        <w:rPr>
          <w:rStyle w:val="INSTRUCTIONSENQUETEURCar9"/>
          <w:color w:val="000000" w:themeColor="text1"/>
        </w:rPr>
        <w:t xml:space="preserve"> -</w:t>
      </w:r>
      <w:r w:rsidR="00571934" w:rsidRPr="00DA4120">
        <w:rPr>
          <w:rFonts w:ascii="Arial" w:hAnsi="Arial" w:cs="Arial"/>
          <w:color w:val="000000" w:themeColor="text1"/>
        </w:rPr>
        <w:t xml:space="preserve"> </w:t>
      </w:r>
      <w:r w:rsidR="00177334" w:rsidRPr="00DA4120">
        <w:rPr>
          <w:rFonts w:ascii="Arial" w:hAnsi="Arial" w:cs="Arial"/>
          <w:color w:val="000000" w:themeColor="text1"/>
        </w:rPr>
        <w:t xml:space="preserve">Je ne me reconnais pas dans ces catégories </w:t>
      </w:r>
    </w:p>
    <w:p w14:paraId="18E864BA" w14:textId="77777777" w:rsidR="008037E0" w:rsidRPr="00DA4120" w:rsidRDefault="008037E0" w:rsidP="00FE2FDE">
      <w:pPr>
        <w:pStyle w:val="INSTRUCTIONSPROGRAMMATION"/>
        <w:ind w:left="1072"/>
        <w:rPr>
          <w:rFonts w:ascii="Arial" w:hAnsi="Arial"/>
        </w:rPr>
      </w:pPr>
      <w:r w:rsidRPr="00DA4120">
        <w:rPr>
          <w:rFonts w:ascii="Arial" w:hAnsi="Arial"/>
        </w:rPr>
        <w:t>Pas de DK</w:t>
      </w:r>
    </w:p>
    <w:p w14:paraId="65EC1A3B" w14:textId="247F01DD" w:rsidR="00E339CD" w:rsidRPr="00DA4120" w:rsidRDefault="00E339CD" w:rsidP="00E339CD">
      <w:pPr>
        <w:pStyle w:val="Normal1"/>
        <w:ind w:left="0"/>
      </w:pPr>
    </w:p>
    <w:p w14:paraId="5D3DE400" w14:textId="77777777" w:rsidR="00E339CD" w:rsidRPr="00DA4120" w:rsidRDefault="00E339CD" w:rsidP="00E339CD">
      <w:pPr>
        <w:pStyle w:val="Normal1"/>
        <w:ind w:left="0"/>
        <w:rPr>
          <w:rFonts w:ascii="Arial" w:hAnsi="Arial" w:cs="Arial"/>
          <w:b/>
          <w:bCs/>
          <w:smallCaps/>
        </w:rPr>
      </w:pPr>
    </w:p>
    <w:p w14:paraId="107C97EF" w14:textId="61D97BD6" w:rsidR="00072F29" w:rsidRPr="00DA4120" w:rsidRDefault="00E339CD" w:rsidP="00D70DA9">
      <w:pPr>
        <w:pStyle w:val="INSTRUCTIONSPROGRAMMATION"/>
        <w:rPr>
          <w:rStyle w:val="INSTRUCTIONSENQUETEURCar9"/>
        </w:rPr>
      </w:pPr>
      <w:r w:rsidRPr="00DA4120">
        <w:rPr>
          <w:smallCaps/>
        </w:rPr>
        <w:t>RS1B_SEXE</w:t>
      </w:r>
      <w:r w:rsidRPr="00DA4120">
        <w:t> </w:t>
      </w:r>
      <w:r w:rsidRPr="00DA4120">
        <w:rPr>
          <w:rStyle w:val="INSTRUCTIONSENQUETEURCar9"/>
        </w:rPr>
        <w:t xml:space="preserve">: </w:t>
      </w:r>
      <w:r w:rsidR="00072F29" w:rsidRPr="00DA4120">
        <w:t>Recode pour quotas</w:t>
      </w:r>
      <w:r w:rsidR="00FE2FDE" w:rsidRPr="00DA4120">
        <w:t xml:space="preserve"> : </w:t>
      </w:r>
    </w:p>
    <w:p w14:paraId="538F05DA" w14:textId="4F85052D" w:rsidR="00072F29" w:rsidRPr="00DA4120" w:rsidRDefault="00072F29" w:rsidP="00FE2FDE">
      <w:pPr>
        <w:pStyle w:val="INSTRUCTIONSPROGRAMMATION"/>
        <w:ind w:left="1701"/>
      </w:pPr>
      <w:r w:rsidRPr="00DA4120">
        <w:t xml:space="preserve">Si RS1_Sexe = 1 </w:t>
      </w:r>
      <w:r w:rsidR="00FE2FDE" w:rsidRPr="00DA4120">
        <w:t>=&gt;</w:t>
      </w:r>
      <w:r w:rsidRPr="00DA4120">
        <w:t xml:space="preserve"> RS1B_Sexe = 1 (homme)</w:t>
      </w:r>
    </w:p>
    <w:p w14:paraId="36789FD9" w14:textId="6084BFE1" w:rsidR="00072F29" w:rsidRPr="00DA4120" w:rsidRDefault="00072F29" w:rsidP="00FE2FDE">
      <w:pPr>
        <w:pStyle w:val="INSTRUCTIONSPROGRAMMATION"/>
        <w:ind w:left="1701"/>
      </w:pPr>
      <w:r w:rsidRPr="00DA4120">
        <w:t xml:space="preserve">Si RS1_Sexe = 2 </w:t>
      </w:r>
      <w:r w:rsidR="00FE2FDE" w:rsidRPr="00DA4120">
        <w:t xml:space="preserve">=&gt; </w:t>
      </w:r>
      <w:r w:rsidRPr="00DA4120">
        <w:t>RS1B_Sexe = 2 (femme)</w:t>
      </w:r>
    </w:p>
    <w:p w14:paraId="36BE20C3" w14:textId="77777777" w:rsidR="00FE2FDE" w:rsidRPr="00DA4120" w:rsidRDefault="00FE2FDE" w:rsidP="00FE2FDE">
      <w:pPr>
        <w:pStyle w:val="Normal1"/>
      </w:pPr>
    </w:p>
    <w:p w14:paraId="5C031750" w14:textId="327A0131" w:rsidR="00072F29" w:rsidRPr="00DA4120" w:rsidRDefault="00072F29" w:rsidP="00FE2FDE">
      <w:pPr>
        <w:pStyle w:val="FILTRE"/>
      </w:pPr>
      <w:r w:rsidRPr="00DA4120">
        <w:t>Si rs1_sexe=3, poser</w:t>
      </w:r>
      <w:r w:rsidRPr="00DA4120">
        <w:rPr>
          <w:rFonts w:hint="eastAsia"/>
        </w:rPr>
        <w:t> </w:t>
      </w:r>
      <w:r w:rsidR="00FE2FDE" w:rsidRPr="00DA4120">
        <w:t>RS1B</w:t>
      </w:r>
      <w:r w:rsidRPr="00DA4120">
        <w:rPr>
          <w:rFonts w:hint="eastAsia"/>
        </w:rPr>
        <w:t> </w:t>
      </w:r>
      <w:r w:rsidRPr="00DA4120">
        <w:t>:</w:t>
      </w:r>
    </w:p>
    <w:p w14:paraId="4F878737" w14:textId="1D5B1616" w:rsidR="00072F29" w:rsidRPr="00DA4120" w:rsidRDefault="00072F29" w:rsidP="00072F29">
      <w:pPr>
        <w:pStyle w:val="Normal1"/>
      </w:pPr>
    </w:p>
    <w:p w14:paraId="48B679D4" w14:textId="77777777" w:rsidR="00FE2FDE" w:rsidRPr="00DA4120" w:rsidRDefault="00FE2FDE" w:rsidP="00D70DA9">
      <w:pPr>
        <w:pStyle w:val="Normal1"/>
        <w:ind w:left="0"/>
        <w:rPr>
          <w:rFonts w:ascii="Arial" w:hAnsi="Arial"/>
          <w:b/>
          <w:bCs/>
          <w:smallCaps/>
        </w:rPr>
      </w:pPr>
      <w:r w:rsidRPr="004C6D4C">
        <w:rPr>
          <w:rFonts w:ascii="Arial" w:hAnsi="Arial" w:cs="Arial"/>
          <w:b/>
          <w:highlight w:val="green"/>
        </w:rPr>
        <w:t>RS1B_SEXE</w:t>
      </w:r>
      <w:r w:rsidRPr="00DA4120">
        <w:rPr>
          <w:rFonts w:ascii="Arial" w:hAnsi="Arial"/>
          <w:b/>
          <w:bCs/>
          <w:smallCaps/>
        </w:rPr>
        <w:t xml:space="preserve"> </w:t>
      </w:r>
    </w:p>
    <w:p w14:paraId="0D8C8474" w14:textId="1B6C9DF9" w:rsidR="00FE2FDE" w:rsidRPr="00DA4120" w:rsidRDefault="00072F29" w:rsidP="00D70DA9">
      <w:pPr>
        <w:pStyle w:val="Normal1"/>
        <w:ind w:left="0"/>
        <w:rPr>
          <w:rStyle w:val="INSTRUCTIONSENQUETEURCar9"/>
        </w:rPr>
      </w:pPr>
      <w:r w:rsidRPr="00DA4120">
        <w:rPr>
          <w:rStyle w:val="INSTRUCTIONSENQUETEURCar9"/>
        </w:rPr>
        <w:t>enqueteur</w:t>
      </w:r>
      <w:r w:rsidRPr="00DA4120">
        <w:t xml:space="preserve"> : </w:t>
      </w:r>
      <w:r w:rsidRPr="00DA4120">
        <w:rPr>
          <w:rStyle w:val="INSTRUCTIONSENQUETEURCar9"/>
        </w:rPr>
        <w:t>recodification de RS1_Sexe pour quotas</w:t>
      </w:r>
      <w:r w:rsidR="001B71E5" w:rsidRPr="00DA4120">
        <w:rPr>
          <w:rStyle w:val="INSTRUCTIONSENQUETEURCar9"/>
        </w:rPr>
        <w:t xml:space="preserve"> : ne pas poser la question au répondant, c’est à vous de </w:t>
      </w:r>
      <w:r w:rsidR="007667A7" w:rsidRPr="00DA4120">
        <w:rPr>
          <w:rStyle w:val="INSTRUCTIONSENQUETEURCar9"/>
        </w:rPr>
        <w:t>« </w:t>
      </w:r>
      <w:r w:rsidR="001B71E5" w:rsidRPr="00DA4120">
        <w:rPr>
          <w:rStyle w:val="INSTRUCTIONSENQUETEURCar9"/>
        </w:rPr>
        <w:t>coder</w:t>
      </w:r>
      <w:r w:rsidR="007667A7" w:rsidRPr="00DA4120">
        <w:rPr>
          <w:rStyle w:val="INSTRUCTIONSENQUETEURCar9"/>
        </w:rPr>
        <w:t> »</w:t>
      </w:r>
      <w:r w:rsidR="00D70DA9" w:rsidRPr="00DA4120">
        <w:rPr>
          <w:rStyle w:val="INSTRUCTIONSENQUETEURCar9"/>
        </w:rPr>
        <w:t xml:space="preserve"> </w:t>
      </w:r>
    </w:p>
    <w:p w14:paraId="7691B73A" w14:textId="62C20CD6" w:rsidR="00072F29" w:rsidRPr="00DA4120" w:rsidRDefault="00D70DA9" w:rsidP="00D70DA9">
      <w:pPr>
        <w:pStyle w:val="Normal1"/>
        <w:ind w:left="0"/>
        <w:rPr>
          <w:rFonts w:ascii="Arial" w:hAnsi="Arial" w:cs="Arial"/>
          <w:b/>
        </w:rPr>
      </w:pPr>
      <w:r w:rsidRPr="00DA4120">
        <w:rPr>
          <w:rStyle w:val="INSTRUCTIONSENQUETEURCar9"/>
        </w:rPr>
        <w:t xml:space="preserve">NE PAS CITER - </w:t>
      </w:r>
      <w:r w:rsidR="00072F29" w:rsidRPr="00DA4120">
        <w:rPr>
          <w:rFonts w:ascii="Arial" w:hAnsi="Arial" w:cs="Arial"/>
          <w:b/>
        </w:rPr>
        <w:t>Selon vous, le répondant est-il :</w:t>
      </w:r>
    </w:p>
    <w:p w14:paraId="2B3A8712" w14:textId="77777777" w:rsidR="001B71E5" w:rsidRPr="00DA4120" w:rsidRDefault="001B71E5">
      <w:pPr>
        <w:pStyle w:val="Normal1"/>
        <w:ind w:left="0"/>
        <w:rPr>
          <w:rFonts w:ascii="Arial" w:hAnsi="Arial" w:cs="Arial"/>
        </w:rPr>
      </w:pPr>
    </w:p>
    <w:p w14:paraId="14E483AD" w14:textId="280EB49E" w:rsidR="00E339CD" w:rsidRPr="00DA4120" w:rsidRDefault="00072F29" w:rsidP="00072F29">
      <w:pPr>
        <w:pStyle w:val="Paragraphedeliste"/>
        <w:numPr>
          <w:ilvl w:val="0"/>
          <w:numId w:val="69"/>
        </w:numPr>
        <w:autoSpaceDE w:val="0"/>
        <w:autoSpaceDN w:val="0"/>
        <w:adjustRightInd w:val="0"/>
        <w:rPr>
          <w:rFonts w:ascii="Arial" w:hAnsi="Arial" w:cs="Arial"/>
        </w:rPr>
      </w:pPr>
      <w:r w:rsidRPr="00DA4120">
        <w:rPr>
          <w:rFonts w:ascii="Arial" w:hAnsi="Arial" w:cs="Arial"/>
        </w:rPr>
        <w:t>Un h</w:t>
      </w:r>
      <w:r w:rsidR="00E339CD" w:rsidRPr="00DA4120">
        <w:rPr>
          <w:rFonts w:ascii="Arial" w:hAnsi="Arial" w:cs="Arial"/>
        </w:rPr>
        <w:t>omme</w:t>
      </w:r>
    </w:p>
    <w:p w14:paraId="3A64940B" w14:textId="5733D37C" w:rsidR="00E339CD" w:rsidRPr="00DA4120" w:rsidRDefault="00072F29" w:rsidP="00072F29">
      <w:pPr>
        <w:pStyle w:val="Paragraphedeliste"/>
        <w:numPr>
          <w:ilvl w:val="0"/>
          <w:numId w:val="69"/>
        </w:numPr>
        <w:autoSpaceDE w:val="0"/>
        <w:autoSpaceDN w:val="0"/>
        <w:adjustRightInd w:val="0"/>
        <w:rPr>
          <w:rFonts w:ascii="Arial" w:hAnsi="Arial" w:cs="Arial"/>
        </w:rPr>
      </w:pPr>
      <w:r w:rsidRPr="00DA4120">
        <w:rPr>
          <w:rFonts w:ascii="Arial" w:hAnsi="Arial" w:cs="Arial"/>
        </w:rPr>
        <w:t>Une f</w:t>
      </w:r>
      <w:r w:rsidR="00E339CD" w:rsidRPr="00DA4120">
        <w:rPr>
          <w:rFonts w:ascii="Arial" w:hAnsi="Arial" w:cs="Arial"/>
        </w:rPr>
        <w:t>emme</w:t>
      </w:r>
    </w:p>
    <w:p w14:paraId="3AC60A95" w14:textId="2A60B808" w:rsidR="00346D89" w:rsidRPr="00DA4120" w:rsidRDefault="00346D89" w:rsidP="001744E9">
      <w:pPr>
        <w:pStyle w:val="Normal1"/>
        <w:ind w:left="0"/>
      </w:pPr>
    </w:p>
    <w:p w14:paraId="79817753" w14:textId="77777777" w:rsidR="00FE2FDE" w:rsidRPr="00DA4120" w:rsidRDefault="00FE2FDE" w:rsidP="00FE2FDE">
      <w:pPr>
        <w:pStyle w:val="FILTRE"/>
      </w:pPr>
      <w:r w:rsidRPr="00DA4120">
        <w:t>A TOUS</w:t>
      </w:r>
    </w:p>
    <w:p w14:paraId="5B80D130" w14:textId="77777777" w:rsidR="00E339CD" w:rsidRPr="00DA4120" w:rsidRDefault="00E339CD" w:rsidP="001744E9">
      <w:pPr>
        <w:pStyle w:val="Normal1"/>
        <w:ind w:left="0"/>
        <w:rPr>
          <w:rFonts w:ascii="Arial" w:hAnsi="Arial" w:cs="Arial"/>
        </w:rPr>
      </w:pPr>
    </w:p>
    <w:p w14:paraId="5A90DA9B" w14:textId="5E9637CB" w:rsidR="00B03839" w:rsidRPr="00DA4120" w:rsidRDefault="009562FA" w:rsidP="00B03839">
      <w:pPr>
        <w:pStyle w:val="Question0"/>
        <w:tabs>
          <w:tab w:val="right" w:pos="8789"/>
        </w:tabs>
        <w:rPr>
          <w:rFonts w:ascii="Arial" w:hAnsi="Arial" w:cs="Arial"/>
        </w:rPr>
      </w:pPr>
      <w:r w:rsidRPr="004C6D4C">
        <w:rPr>
          <w:rFonts w:ascii="Arial" w:hAnsi="Arial" w:cs="Arial"/>
          <w:highlight w:val="green"/>
        </w:rPr>
        <w:t>RS2</w:t>
      </w:r>
      <w:r w:rsidR="001744E9" w:rsidRPr="00DA4120">
        <w:rPr>
          <w:rFonts w:ascii="Arial" w:hAnsi="Arial" w:cs="Arial"/>
        </w:rPr>
        <w:t xml:space="preserve"> Quel est votre âge ?</w:t>
      </w:r>
      <w:r w:rsidR="001744E9" w:rsidRPr="00DA4120">
        <w:rPr>
          <w:rFonts w:ascii="Arial" w:hAnsi="Arial" w:cs="Arial"/>
        </w:rPr>
        <w:tab/>
      </w:r>
    </w:p>
    <w:p w14:paraId="021F5C68" w14:textId="77777777" w:rsidR="001744E9" w:rsidRPr="00DA4120" w:rsidRDefault="00B03839" w:rsidP="00B03839">
      <w:pPr>
        <w:pStyle w:val="Question0"/>
        <w:tabs>
          <w:tab w:val="right" w:pos="8789"/>
        </w:tabs>
        <w:rPr>
          <w:rFonts w:ascii="Arial" w:hAnsi="Arial" w:cs="Arial"/>
        </w:rPr>
      </w:pPr>
      <w:r w:rsidRPr="00DA4120">
        <w:rPr>
          <w:rStyle w:val="RemarquesCar2"/>
          <w:rFonts w:ascii="Arial" w:hAnsi="Arial"/>
          <w:color w:val="auto"/>
          <w:lang w:val="fr-FR"/>
        </w:rPr>
        <w:t>AGE EN CLAIR</w:t>
      </w:r>
    </w:p>
    <w:p w14:paraId="0828AB12" w14:textId="77777777" w:rsidR="001744E9" w:rsidRPr="00DA4120" w:rsidRDefault="001744E9" w:rsidP="001040A8">
      <w:pPr>
        <w:pStyle w:val="INSTRUCTIONSPROGRAMMATION"/>
      </w:pPr>
      <w:r w:rsidRPr="00DA4120">
        <w:t>VALEUR NUMERIQUE : 18 à 99</w:t>
      </w:r>
    </w:p>
    <w:p w14:paraId="1B37883E" w14:textId="77777777" w:rsidR="001744E9" w:rsidRPr="00DA4120" w:rsidRDefault="001744E9" w:rsidP="001744E9">
      <w:pPr>
        <w:rPr>
          <w:rFonts w:ascii="Arial" w:hAnsi="Arial" w:cs="Arial"/>
          <w:b/>
        </w:rPr>
      </w:pPr>
    </w:p>
    <w:p w14:paraId="3C726D8F" w14:textId="77777777" w:rsidR="001744E9" w:rsidRPr="00DA4120" w:rsidRDefault="001744E9" w:rsidP="001744E9">
      <w:pPr>
        <w:rPr>
          <w:rFonts w:ascii="Arial" w:hAnsi="Arial" w:cs="Arial"/>
          <w:b/>
        </w:rPr>
      </w:pPr>
      <w:r w:rsidRPr="00DA4120">
        <w:rPr>
          <w:rFonts w:ascii="Arial" w:hAnsi="Arial" w:cs="Arial"/>
          <w:b/>
        </w:rPr>
        <w:t>/__/__/</w:t>
      </w:r>
    </w:p>
    <w:p w14:paraId="0CE1D6A4" w14:textId="77777777" w:rsidR="001744E9" w:rsidRPr="00DA4120" w:rsidRDefault="001744E9" w:rsidP="001744E9">
      <w:pPr>
        <w:pStyle w:val="INSTRUCTIONSPROGRAMMATION"/>
        <w:rPr>
          <w:rFonts w:ascii="Arial" w:hAnsi="Arial"/>
        </w:rPr>
      </w:pPr>
      <w:r w:rsidRPr="00DA4120">
        <w:rPr>
          <w:rFonts w:ascii="Arial" w:hAnsi="Arial"/>
        </w:rPr>
        <w:t>Pas de DK</w:t>
      </w:r>
    </w:p>
    <w:p w14:paraId="433427E7" w14:textId="43E76227" w:rsidR="000C1E31" w:rsidRPr="00DA4120" w:rsidRDefault="00055EA6" w:rsidP="000C1E31">
      <w:pPr>
        <w:pStyle w:val="INSTRUCTIONSPROGRAMMATION"/>
        <w:rPr>
          <w:rFonts w:ascii="Arial" w:hAnsi="Arial"/>
        </w:rPr>
      </w:pPr>
      <w:r w:rsidRPr="00055EA6">
        <w:rPr>
          <w:rFonts w:ascii="Arial" w:hAnsi="Arial"/>
          <w:color w:val="000000" w:themeColor="text1"/>
        </w:rPr>
        <w:t xml:space="preserve">+ </w:t>
      </w:r>
      <w:r w:rsidRPr="00055EA6">
        <w:rPr>
          <w:rFonts w:ascii="Segoe UI" w:hAnsi="Segoe UI" w:cs="Segoe UI"/>
          <w:color w:val="333333"/>
          <w:sz w:val="19"/>
          <w:szCs w:val="19"/>
          <w:highlight w:val="green"/>
        </w:rPr>
        <w:t>yearbirth</w:t>
      </w:r>
    </w:p>
    <w:p w14:paraId="4A844099" w14:textId="039FE97D" w:rsidR="00A374DF" w:rsidRPr="00DA4120" w:rsidRDefault="00A374DF" w:rsidP="00A374DF">
      <w:pPr>
        <w:pStyle w:val="FILTRE"/>
        <w:sectPr w:rsidR="00A374DF" w:rsidRPr="00DA4120" w:rsidSect="00182CB4">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391" w:right="737" w:bottom="568" w:left="737" w:header="284" w:footer="149" w:gutter="0"/>
          <w:cols w:space="708"/>
          <w:docGrid w:linePitch="360"/>
        </w:sectPr>
      </w:pPr>
    </w:p>
    <w:p w14:paraId="09B94357" w14:textId="77777777" w:rsidR="00A374DF" w:rsidRPr="00DA4120" w:rsidRDefault="00A374DF" w:rsidP="001744E9">
      <w:pPr>
        <w:pStyle w:val="INSTRUCTIONSPROGRAMMATION"/>
        <w:rPr>
          <w:rFonts w:ascii="Arial" w:hAnsi="Arial"/>
        </w:rPr>
      </w:pPr>
    </w:p>
    <w:p w14:paraId="16AAC721" w14:textId="2E849E62" w:rsidR="001744E9" w:rsidRPr="00DA4120" w:rsidRDefault="009562FA" w:rsidP="001744E9">
      <w:pPr>
        <w:pStyle w:val="INSTRUCTIONSPROGRAMMATION"/>
        <w:rPr>
          <w:rFonts w:ascii="Arial" w:hAnsi="Arial"/>
        </w:rPr>
      </w:pPr>
      <w:r w:rsidRPr="004C6D4C">
        <w:rPr>
          <w:rFonts w:ascii="Arial" w:hAnsi="Arial"/>
          <w:color w:val="auto"/>
          <w:highlight w:val="green"/>
        </w:rPr>
        <w:t>R</w:t>
      </w:r>
      <w:r w:rsidR="008817CD" w:rsidRPr="004C6D4C">
        <w:rPr>
          <w:rFonts w:ascii="Arial" w:hAnsi="Arial"/>
          <w:color w:val="auto"/>
          <w:highlight w:val="green"/>
        </w:rPr>
        <w:t>sAGEP</w:t>
      </w:r>
      <w:r w:rsidR="008817CD" w:rsidRPr="004C6D4C">
        <w:rPr>
          <w:rFonts w:ascii="Arial" w:hAnsi="Arial"/>
          <w:color w:val="auto"/>
        </w:rPr>
        <w:t> </w:t>
      </w:r>
      <w:r w:rsidR="008817CD" w:rsidRPr="00DA4120">
        <w:rPr>
          <w:rFonts w:ascii="Arial" w:hAnsi="Arial"/>
        </w:rPr>
        <w:t>:</w:t>
      </w:r>
      <w:r w:rsidR="001744E9" w:rsidRPr="00DA4120">
        <w:rPr>
          <w:rFonts w:ascii="Arial" w:hAnsi="Arial"/>
        </w:rPr>
        <w:t xml:space="preserve"> Recode </w:t>
      </w:r>
      <w:r w:rsidR="008817CD" w:rsidRPr="00DA4120">
        <w:rPr>
          <w:rFonts w:ascii="Arial" w:hAnsi="Arial"/>
        </w:rPr>
        <w:t>DE rs2</w:t>
      </w:r>
      <w:r w:rsidR="001744E9" w:rsidRPr="00DA4120">
        <w:rPr>
          <w:rFonts w:ascii="Arial" w:hAnsi="Arial"/>
        </w:rPr>
        <w:t xml:space="preserve"> pour quotas</w:t>
      </w:r>
      <w:r w:rsidR="008817CD" w:rsidRPr="00DA4120">
        <w:rPr>
          <w:rFonts w:ascii="Arial" w:hAnsi="Arial"/>
        </w:rPr>
        <w:t xml:space="preserve"> POUR ECHANTILLON PRINCIPAL</w:t>
      </w:r>
    </w:p>
    <w:p w14:paraId="30A5F304" w14:textId="77777777" w:rsidR="001744E9" w:rsidRPr="00DA4120" w:rsidRDefault="001744E9" w:rsidP="001744E9">
      <w:pPr>
        <w:pStyle w:val="Normal1"/>
        <w:rPr>
          <w:rFonts w:ascii="Arial" w:hAnsi="Arial" w:cs="Arial"/>
        </w:rPr>
      </w:pPr>
    </w:p>
    <w:p w14:paraId="69689E01" w14:textId="77777777" w:rsidR="001744E9" w:rsidRPr="00DA4120" w:rsidRDefault="001744E9" w:rsidP="001744E9">
      <w:pPr>
        <w:pStyle w:val="INSTRUCTIONSPROGRAMMATION"/>
        <w:numPr>
          <w:ilvl w:val="0"/>
          <w:numId w:val="19"/>
        </w:numPr>
        <w:rPr>
          <w:rFonts w:ascii="Arial" w:hAnsi="Arial"/>
        </w:rPr>
      </w:pPr>
      <w:r w:rsidRPr="00DA4120">
        <w:rPr>
          <w:rFonts w:ascii="Arial" w:hAnsi="Arial"/>
        </w:rPr>
        <w:t>18 a 24 ans</w:t>
      </w:r>
    </w:p>
    <w:p w14:paraId="6D8281BC" w14:textId="77777777" w:rsidR="001744E9" w:rsidRPr="00DA4120" w:rsidRDefault="001744E9" w:rsidP="001744E9">
      <w:pPr>
        <w:pStyle w:val="INSTRUCTIONSPROGRAMMATION"/>
        <w:numPr>
          <w:ilvl w:val="0"/>
          <w:numId w:val="19"/>
        </w:numPr>
        <w:rPr>
          <w:rFonts w:ascii="Arial" w:hAnsi="Arial"/>
        </w:rPr>
      </w:pPr>
      <w:r w:rsidRPr="00DA4120">
        <w:rPr>
          <w:rFonts w:ascii="Arial" w:hAnsi="Arial"/>
        </w:rPr>
        <w:t xml:space="preserve">25 a 34 ans </w:t>
      </w:r>
    </w:p>
    <w:p w14:paraId="42B80B13" w14:textId="77777777" w:rsidR="001744E9" w:rsidRPr="00DA4120" w:rsidRDefault="001744E9" w:rsidP="001744E9">
      <w:pPr>
        <w:pStyle w:val="INSTRUCTIONSPROGRAMMATION"/>
        <w:numPr>
          <w:ilvl w:val="0"/>
          <w:numId w:val="19"/>
        </w:numPr>
        <w:rPr>
          <w:rFonts w:ascii="Arial" w:hAnsi="Arial"/>
        </w:rPr>
      </w:pPr>
      <w:r w:rsidRPr="00DA4120">
        <w:rPr>
          <w:rFonts w:ascii="Arial" w:hAnsi="Arial"/>
        </w:rPr>
        <w:t xml:space="preserve">35 a 49 ans </w:t>
      </w:r>
    </w:p>
    <w:p w14:paraId="298DA275" w14:textId="77777777" w:rsidR="001744E9" w:rsidRPr="00DA4120" w:rsidRDefault="001744E9" w:rsidP="001744E9">
      <w:pPr>
        <w:pStyle w:val="INSTRUCTIONSPROGRAMMATION"/>
        <w:numPr>
          <w:ilvl w:val="0"/>
          <w:numId w:val="19"/>
        </w:numPr>
        <w:rPr>
          <w:rFonts w:ascii="Arial" w:hAnsi="Arial"/>
        </w:rPr>
      </w:pPr>
      <w:r w:rsidRPr="00DA4120">
        <w:rPr>
          <w:rFonts w:ascii="Arial" w:hAnsi="Arial"/>
        </w:rPr>
        <w:t xml:space="preserve">50 a 64 ans </w:t>
      </w:r>
    </w:p>
    <w:p w14:paraId="61DD6671" w14:textId="19E1C88B" w:rsidR="00990338" w:rsidRPr="00DA4120" w:rsidRDefault="001744E9" w:rsidP="00543018">
      <w:pPr>
        <w:pStyle w:val="INSTRUCTIONSPROGRAMMATION"/>
        <w:numPr>
          <w:ilvl w:val="0"/>
          <w:numId w:val="19"/>
        </w:numPr>
        <w:rPr>
          <w:rFonts w:ascii="Arial" w:hAnsi="Arial"/>
        </w:rPr>
      </w:pPr>
      <w:r w:rsidRPr="00DA4120">
        <w:rPr>
          <w:rFonts w:ascii="Arial" w:hAnsi="Arial"/>
        </w:rPr>
        <w:t xml:space="preserve">65 ans et plus </w:t>
      </w:r>
    </w:p>
    <w:p w14:paraId="5EAEBB11" w14:textId="77777777" w:rsidR="00243081" w:rsidRPr="00DA4120" w:rsidRDefault="00243081" w:rsidP="008817CD">
      <w:pPr>
        <w:pStyle w:val="INSTRUCTIONSPROGRAMMATION"/>
      </w:pPr>
    </w:p>
    <w:p w14:paraId="753A5AA1" w14:textId="30BCD119" w:rsidR="008817CD" w:rsidRPr="00DA4120" w:rsidRDefault="008817CD" w:rsidP="008817CD">
      <w:pPr>
        <w:pStyle w:val="INSTRUCTIONSPROGRAMMATION"/>
        <w:rPr>
          <w:rFonts w:ascii="Arial" w:hAnsi="Arial"/>
        </w:rPr>
      </w:pPr>
      <w:r w:rsidRPr="004C6D4C">
        <w:rPr>
          <w:color w:val="auto"/>
          <w:highlight w:val="green"/>
        </w:rPr>
        <w:t>RSAGESE</w:t>
      </w:r>
      <w:r w:rsidRPr="004C6D4C">
        <w:rPr>
          <w:color w:val="auto"/>
        </w:rPr>
        <w:t> </w:t>
      </w:r>
      <w:r w:rsidRPr="00DA4120">
        <w:t xml:space="preserve">: </w:t>
      </w:r>
      <w:r w:rsidRPr="00DA4120">
        <w:rPr>
          <w:rFonts w:ascii="Arial" w:hAnsi="Arial"/>
        </w:rPr>
        <w:t>Recode DE rs2 pour quotas POUR SURECHANTILLON JEUNE</w:t>
      </w:r>
    </w:p>
    <w:p w14:paraId="749EA3F4" w14:textId="0504CD2B" w:rsidR="008817CD" w:rsidRPr="00DA4120" w:rsidRDefault="008817CD" w:rsidP="008817CD">
      <w:pPr>
        <w:pStyle w:val="Normal1"/>
      </w:pPr>
    </w:p>
    <w:p w14:paraId="2B13AA7F" w14:textId="77777777" w:rsidR="008817CD" w:rsidRPr="00DA4120" w:rsidRDefault="008817CD" w:rsidP="00133C44">
      <w:pPr>
        <w:pStyle w:val="INSTRUCTIONSPROGRAMMATION"/>
        <w:numPr>
          <w:ilvl w:val="0"/>
          <w:numId w:val="30"/>
        </w:numPr>
        <w:rPr>
          <w:rFonts w:ascii="Arial" w:hAnsi="Arial"/>
        </w:rPr>
      </w:pPr>
      <w:r w:rsidRPr="00DA4120">
        <w:rPr>
          <w:rFonts w:ascii="Arial" w:hAnsi="Arial"/>
        </w:rPr>
        <w:t>18 a 24 ans</w:t>
      </w:r>
    </w:p>
    <w:p w14:paraId="2C8092D2" w14:textId="15121787" w:rsidR="008817CD" w:rsidRPr="00990338" w:rsidRDefault="008817CD" w:rsidP="00133C44">
      <w:pPr>
        <w:pStyle w:val="INSTRUCTIONSPROGRAMMATION"/>
        <w:numPr>
          <w:ilvl w:val="0"/>
          <w:numId w:val="30"/>
        </w:numPr>
        <w:rPr>
          <w:rFonts w:ascii="Arial" w:hAnsi="Arial"/>
        </w:rPr>
      </w:pPr>
      <w:r w:rsidRPr="00990338">
        <w:rPr>
          <w:rFonts w:ascii="Arial" w:hAnsi="Arial"/>
        </w:rPr>
        <w:t>25 a 3</w:t>
      </w:r>
      <w:r>
        <w:rPr>
          <w:rFonts w:ascii="Arial" w:hAnsi="Arial"/>
        </w:rPr>
        <w:t>0</w:t>
      </w:r>
      <w:r w:rsidRPr="00990338">
        <w:rPr>
          <w:rFonts w:ascii="Arial" w:hAnsi="Arial"/>
        </w:rPr>
        <w:t xml:space="preserve"> ans </w:t>
      </w:r>
    </w:p>
    <w:p w14:paraId="5B8D3D1B" w14:textId="04CB101F" w:rsidR="008817CD" w:rsidRPr="00990338" w:rsidRDefault="008817CD" w:rsidP="00133C44">
      <w:pPr>
        <w:pStyle w:val="INSTRUCTIONSPROGRAMMATION"/>
        <w:numPr>
          <w:ilvl w:val="0"/>
          <w:numId w:val="30"/>
        </w:numPr>
        <w:rPr>
          <w:rFonts w:ascii="Arial" w:hAnsi="Arial"/>
        </w:rPr>
      </w:pPr>
      <w:r w:rsidRPr="00990338">
        <w:rPr>
          <w:rFonts w:ascii="Arial" w:hAnsi="Arial"/>
        </w:rPr>
        <w:t>3</w:t>
      </w:r>
      <w:r>
        <w:rPr>
          <w:rFonts w:ascii="Arial" w:hAnsi="Arial"/>
        </w:rPr>
        <w:t>1</w:t>
      </w:r>
      <w:r w:rsidRPr="00990338">
        <w:rPr>
          <w:rFonts w:ascii="Arial" w:hAnsi="Arial"/>
        </w:rPr>
        <w:t xml:space="preserve"> a </w:t>
      </w:r>
      <w:r>
        <w:rPr>
          <w:rFonts w:ascii="Arial" w:hAnsi="Arial"/>
        </w:rPr>
        <w:t>35</w:t>
      </w:r>
      <w:r w:rsidRPr="00990338">
        <w:rPr>
          <w:rFonts w:ascii="Arial" w:hAnsi="Arial"/>
        </w:rPr>
        <w:t xml:space="preserve"> ans </w:t>
      </w:r>
    </w:p>
    <w:p w14:paraId="28CD1516" w14:textId="77777777" w:rsidR="00243081" w:rsidRDefault="00243081" w:rsidP="00FE2FDE">
      <w:pPr>
        <w:pStyle w:val="Normal1"/>
        <w:ind w:left="0"/>
        <w:sectPr w:rsidR="00243081" w:rsidSect="00FE2FDE">
          <w:type w:val="continuous"/>
          <w:pgSz w:w="11906" w:h="16838" w:code="9"/>
          <w:pgMar w:top="1391" w:right="737" w:bottom="568" w:left="737" w:header="284" w:footer="149" w:gutter="0"/>
          <w:cols w:num="2" w:space="708"/>
          <w:docGrid w:linePitch="360"/>
        </w:sectPr>
      </w:pPr>
    </w:p>
    <w:p w14:paraId="243F921C" w14:textId="4EAF0D1D" w:rsidR="008817CD" w:rsidRDefault="008817CD" w:rsidP="008817CD">
      <w:pPr>
        <w:pStyle w:val="Normal1"/>
      </w:pPr>
    </w:p>
    <w:p w14:paraId="6D934069" w14:textId="37D9FCAE" w:rsidR="00E24ECA" w:rsidRDefault="00154A52" w:rsidP="00E24ECA">
      <w:pPr>
        <w:rPr>
          <w:rFonts w:ascii="Arial" w:hAnsi="Arial" w:cs="Arial"/>
          <w:b/>
        </w:rPr>
      </w:pPr>
      <w:r w:rsidRPr="00154A52">
        <w:rPr>
          <w:rFonts w:ascii="Arial" w:hAnsi="Arial" w:cs="Arial"/>
          <w:b/>
        </w:rPr>
        <w:lastRenderedPageBreak/>
        <w:t>RS3</w:t>
      </w:r>
      <w:r w:rsidR="00E24ECA" w:rsidRPr="00154A52">
        <w:rPr>
          <w:rFonts w:ascii="Arial" w:hAnsi="Arial" w:cs="Arial"/>
          <w:b/>
        </w:rPr>
        <w:t xml:space="preserve"> Pouvez-vous m’indiquer les 5 chiffres du code postal de la commune où se trouve votre domicile ?</w:t>
      </w:r>
    </w:p>
    <w:p w14:paraId="451ADE13" w14:textId="77777777" w:rsidR="00E24ECA" w:rsidRPr="00C01D33" w:rsidRDefault="00E24ECA" w:rsidP="00E24ECA">
      <w:pPr>
        <w:rPr>
          <w:rFonts w:ascii="Arial" w:hAnsi="Arial" w:cs="Arial"/>
          <w:smallCaps/>
          <w:sz w:val="22"/>
          <w:szCs w:val="22"/>
        </w:rPr>
      </w:pPr>
      <w:r w:rsidRPr="00C01D33">
        <w:rPr>
          <w:rFonts w:ascii="Arial" w:hAnsi="Arial" w:cs="Arial"/>
          <w:smallCaps/>
          <w:sz w:val="22"/>
          <w:szCs w:val="22"/>
        </w:rPr>
        <w:t>Enquêteur relances</w:t>
      </w:r>
    </w:p>
    <w:p w14:paraId="32C66854" w14:textId="77777777" w:rsidR="00E24ECA" w:rsidRPr="00C01D33" w:rsidRDefault="00E24ECA" w:rsidP="00133C44">
      <w:pPr>
        <w:pStyle w:val="Paragraphedeliste"/>
        <w:numPr>
          <w:ilvl w:val="0"/>
          <w:numId w:val="31"/>
        </w:numPr>
        <w:rPr>
          <w:rFonts w:ascii="Arial" w:hAnsi="Arial" w:cs="Arial"/>
          <w:smallCaps/>
          <w:sz w:val="22"/>
          <w:szCs w:val="22"/>
        </w:rPr>
      </w:pPr>
      <w:r w:rsidRPr="00C01D33">
        <w:rPr>
          <w:rFonts w:ascii="Arial" w:hAnsi="Arial" w:cs="Arial"/>
          <w:smallCaps/>
          <w:sz w:val="22"/>
          <w:szCs w:val="22"/>
        </w:rPr>
        <w:t>Cette information est nécessaire pour que je puisse vérifier que vous entrez bien dans mes quotas</w:t>
      </w:r>
    </w:p>
    <w:p w14:paraId="23185DE3" w14:textId="77777777" w:rsidR="00154A52" w:rsidRDefault="00E24ECA" w:rsidP="00154A52">
      <w:pPr>
        <w:rPr>
          <w:rFonts w:ascii="Arial" w:hAnsi="Arial" w:cs="Arial"/>
          <w:smallCaps/>
          <w:sz w:val="22"/>
          <w:szCs w:val="22"/>
        </w:rPr>
      </w:pPr>
      <w:r w:rsidRPr="00C01D33">
        <w:rPr>
          <w:rFonts w:ascii="Arial" w:hAnsi="Arial" w:cs="Arial"/>
          <w:smallCaps/>
          <w:sz w:val="22"/>
          <w:szCs w:val="22"/>
        </w:rPr>
        <w:t>Le domicile est le lieu où la personne passe au moins 3 ou 4 nuits par semaine</w:t>
      </w:r>
    </w:p>
    <w:p w14:paraId="009D27CD" w14:textId="0CE10260" w:rsidR="00E24ECA" w:rsidRDefault="00E24ECA" w:rsidP="00154A52">
      <w:pPr>
        <w:rPr>
          <w:rFonts w:ascii="Arial" w:hAnsi="Arial" w:cs="Arial"/>
          <w:b/>
        </w:rPr>
      </w:pPr>
      <w:r w:rsidRPr="00C01D33">
        <w:rPr>
          <w:rFonts w:ascii="Arial" w:hAnsi="Arial" w:cs="Arial"/>
          <w:smallCaps/>
          <w:sz w:val="22"/>
          <w:szCs w:val="22"/>
        </w:rPr>
        <w:br/>
      </w:r>
      <w:r w:rsidR="00154A52" w:rsidRPr="00990338">
        <w:rPr>
          <w:rFonts w:ascii="Arial" w:hAnsi="Arial" w:cs="Arial"/>
        </w:rPr>
        <w:t>VALEUR NUMERIQUE :</w:t>
      </w:r>
      <w:r w:rsidR="004C6D4C">
        <w:rPr>
          <w:rFonts w:ascii="Arial" w:hAnsi="Arial" w:cs="Arial"/>
        </w:rPr>
        <w:t xml:space="preserve"> </w:t>
      </w:r>
      <w:r w:rsidR="004C6D4C" w:rsidRPr="004C6D4C">
        <w:rPr>
          <w:rFonts w:ascii="Arial" w:hAnsi="Arial" w:cs="Arial"/>
          <w:highlight w:val="green"/>
        </w:rPr>
        <w:t>dpt</w:t>
      </w:r>
    </w:p>
    <w:p w14:paraId="26DBA151" w14:textId="77777777" w:rsidR="00154A52" w:rsidRPr="00154A52" w:rsidRDefault="00154A52" w:rsidP="00154A52">
      <w:pPr>
        <w:rPr>
          <w:rFonts w:ascii="Arial" w:hAnsi="Arial" w:cs="Arial"/>
          <w:b/>
        </w:rPr>
      </w:pPr>
    </w:p>
    <w:p w14:paraId="1CEDC71B" w14:textId="164ABD80" w:rsidR="00154A52" w:rsidRPr="00990338" w:rsidRDefault="00154A52" w:rsidP="00154A52">
      <w:pPr>
        <w:rPr>
          <w:rFonts w:ascii="Arial" w:hAnsi="Arial" w:cs="Arial"/>
          <w:b/>
        </w:rPr>
      </w:pPr>
      <w:r w:rsidRPr="00154A52">
        <w:rPr>
          <w:rFonts w:ascii="Arial" w:hAnsi="Arial" w:cs="Arial"/>
          <w:b/>
        </w:rPr>
        <w:t>/__/__/</w:t>
      </w:r>
      <w:r w:rsidRPr="00990338">
        <w:rPr>
          <w:rFonts w:ascii="Arial" w:hAnsi="Arial" w:cs="Arial"/>
          <w:b/>
        </w:rPr>
        <w:t>/__/__//__/</w:t>
      </w:r>
    </w:p>
    <w:p w14:paraId="5DA06022" w14:textId="77777777" w:rsidR="00154A52" w:rsidRDefault="00154A52" w:rsidP="00E24ECA">
      <w:pPr>
        <w:rPr>
          <w:rFonts w:ascii="Arial" w:hAnsi="Arial" w:cs="Arial"/>
          <w:sz w:val="22"/>
          <w:szCs w:val="22"/>
        </w:rPr>
      </w:pPr>
    </w:p>
    <w:p w14:paraId="27FF490E" w14:textId="77777777" w:rsidR="00154A52" w:rsidRDefault="00154A52" w:rsidP="00E24ECA">
      <w:pPr>
        <w:rPr>
          <w:rFonts w:ascii="Arial" w:hAnsi="Arial" w:cs="Arial"/>
          <w:sz w:val="22"/>
          <w:szCs w:val="22"/>
        </w:rPr>
      </w:pPr>
    </w:p>
    <w:p w14:paraId="0B663C12" w14:textId="579FEB12" w:rsidR="00E24ECA" w:rsidRPr="00154A52" w:rsidRDefault="00154A52" w:rsidP="00154A52">
      <w:pPr>
        <w:rPr>
          <w:rFonts w:ascii="Arial" w:hAnsi="Arial" w:cs="Arial"/>
          <w:b/>
        </w:rPr>
      </w:pPr>
      <w:r w:rsidRPr="00154A52">
        <w:rPr>
          <w:rFonts w:ascii="Arial" w:hAnsi="Arial" w:cs="Arial"/>
          <w:b/>
        </w:rPr>
        <w:t>RS4</w:t>
      </w:r>
      <w:r w:rsidR="00E24ECA" w:rsidRPr="00154A52">
        <w:rPr>
          <w:rFonts w:ascii="Arial" w:hAnsi="Arial" w:cs="Arial"/>
          <w:b/>
        </w:rPr>
        <w:t xml:space="preserve"> Pouvez-vous me précisez le nom exact de votre commune ?</w:t>
      </w:r>
    </w:p>
    <w:p w14:paraId="6C1B3D97" w14:textId="77777777" w:rsidR="00E24ECA" w:rsidRPr="00C01D33" w:rsidRDefault="00E24ECA" w:rsidP="00133C44">
      <w:pPr>
        <w:pStyle w:val="Paragraphedeliste"/>
        <w:numPr>
          <w:ilvl w:val="0"/>
          <w:numId w:val="31"/>
        </w:numPr>
        <w:rPr>
          <w:rFonts w:ascii="Arial" w:hAnsi="Arial" w:cs="Arial"/>
          <w:smallCaps/>
          <w:sz w:val="22"/>
          <w:szCs w:val="22"/>
        </w:rPr>
      </w:pPr>
      <w:r w:rsidRPr="00C01D33">
        <w:rPr>
          <w:rFonts w:ascii="Arial" w:hAnsi="Arial" w:cs="Arial"/>
          <w:smallCaps/>
          <w:sz w:val="22"/>
          <w:szCs w:val="22"/>
        </w:rPr>
        <w:t>Cette information est nécessaire pour que je puisse vérifier que vous entrez bien dans mes quotas</w:t>
      </w:r>
    </w:p>
    <w:p w14:paraId="5CE9747A" w14:textId="0677C742" w:rsidR="00154A52" w:rsidRPr="00154A52" w:rsidRDefault="00E24ECA" w:rsidP="00133C44">
      <w:pPr>
        <w:pStyle w:val="INSTRUCTIONSENQUETEUR"/>
        <w:numPr>
          <w:ilvl w:val="0"/>
          <w:numId w:val="31"/>
        </w:numPr>
      </w:pPr>
      <w:r w:rsidRPr="00C01D33">
        <w:t>Citer les items si liste courte</w:t>
      </w:r>
    </w:p>
    <w:p w14:paraId="3D96AE3C" w14:textId="6598CB23" w:rsidR="00E24ECA" w:rsidRDefault="00E24ECA" w:rsidP="00154A52">
      <w:pPr>
        <w:pStyle w:val="INSTRUCTIONSPROGRAMMATION"/>
      </w:pPr>
      <w:r w:rsidRPr="00154A52">
        <w:t>Insertion des communes correspondant au code postal</w:t>
      </w:r>
    </w:p>
    <w:p w14:paraId="2529F2F0" w14:textId="77777777" w:rsidR="00E24ECA" w:rsidRDefault="00E24ECA" w:rsidP="00F979DB">
      <w:pPr>
        <w:rPr>
          <w:rFonts w:ascii="Arial" w:hAnsi="Arial" w:cs="Arial"/>
          <w:b/>
          <w:sz w:val="22"/>
          <w:szCs w:val="22"/>
          <w:highlight w:val="yellow"/>
        </w:rPr>
      </w:pPr>
    </w:p>
    <w:p w14:paraId="4C0B6E4C" w14:textId="77777777" w:rsidR="00E24ECA" w:rsidRDefault="00E24ECA" w:rsidP="00F979DB">
      <w:pPr>
        <w:rPr>
          <w:rFonts w:ascii="Arial" w:hAnsi="Arial" w:cs="Arial"/>
          <w:b/>
          <w:sz w:val="22"/>
          <w:szCs w:val="22"/>
          <w:highlight w:val="yellow"/>
        </w:rPr>
      </w:pPr>
    </w:p>
    <w:p w14:paraId="30EFFE01" w14:textId="7983563F" w:rsidR="00F979DB" w:rsidRPr="00C01D33" w:rsidRDefault="00AA5623" w:rsidP="00867E72">
      <w:pPr>
        <w:pStyle w:val="INSTRUCTIONSPROGRAMMATION"/>
      </w:pPr>
      <w:r w:rsidRPr="004C6D4C">
        <w:rPr>
          <w:color w:val="auto"/>
          <w:highlight w:val="green"/>
        </w:rPr>
        <w:t>RS</w:t>
      </w:r>
      <w:r w:rsidR="00F979DB" w:rsidRPr="004C6D4C">
        <w:rPr>
          <w:color w:val="auto"/>
          <w:highlight w:val="green"/>
        </w:rPr>
        <w:t>REGION</w:t>
      </w:r>
      <w:r w:rsidR="00867E72">
        <w:t xml:space="preserve"> : RECODE DE </w:t>
      </w:r>
      <w:r w:rsidR="00867E72" w:rsidRPr="00867E72">
        <w:t>RS3 POUR QUOTAS</w:t>
      </w:r>
      <w:r w:rsidR="00F979DB" w:rsidRPr="00C01D33">
        <w:t xml:space="preserve">  </w:t>
      </w:r>
    </w:p>
    <w:p w14:paraId="01F03486" w14:textId="7F3626B8" w:rsidR="00F979DB" w:rsidRPr="00C01D33" w:rsidRDefault="00F979DB" w:rsidP="00867E72">
      <w:pPr>
        <w:pStyle w:val="INSTRUCTIONSPROGRAMMATION"/>
      </w:pPr>
      <w:r w:rsidRPr="00C01D33">
        <w:t>1</w:t>
      </w:r>
      <w:r w:rsidRPr="00C01D33">
        <w:tab/>
      </w:r>
      <w:r w:rsidR="00AA5623">
        <w:t>Nord</w:t>
      </w:r>
    </w:p>
    <w:p w14:paraId="771BA915" w14:textId="38A95D3B" w:rsidR="00F979DB" w:rsidRPr="00C01D33" w:rsidRDefault="00F979DB" w:rsidP="00867E72">
      <w:pPr>
        <w:pStyle w:val="INSTRUCTIONSPROGRAMMATION"/>
      </w:pPr>
      <w:r w:rsidRPr="00C01D33">
        <w:t>2</w:t>
      </w:r>
      <w:r w:rsidRPr="00C01D33">
        <w:tab/>
      </w:r>
      <w:r w:rsidR="00AA5623">
        <w:t>Ouest</w:t>
      </w:r>
    </w:p>
    <w:p w14:paraId="7B327181" w14:textId="10F2E9E0" w:rsidR="00F979DB" w:rsidRPr="00C01D33" w:rsidRDefault="00F979DB" w:rsidP="00867E72">
      <w:pPr>
        <w:pStyle w:val="INSTRUCTIONSPROGRAMMATION"/>
      </w:pPr>
      <w:r w:rsidRPr="00C01D33">
        <w:t>3</w:t>
      </w:r>
      <w:r w:rsidRPr="00C01D33">
        <w:tab/>
      </w:r>
      <w:r w:rsidR="00AA5623">
        <w:t>Sud-Ouest</w:t>
      </w:r>
    </w:p>
    <w:p w14:paraId="593961C4" w14:textId="0F9CCA13" w:rsidR="00F979DB" w:rsidRPr="00C01D33" w:rsidRDefault="00F979DB" w:rsidP="00867E72">
      <w:pPr>
        <w:pStyle w:val="INSTRUCTIONSPROGRAMMATION"/>
      </w:pPr>
      <w:r w:rsidRPr="00C01D33">
        <w:t>4</w:t>
      </w:r>
      <w:r w:rsidRPr="00C01D33">
        <w:tab/>
      </w:r>
      <w:r w:rsidR="00AA5623">
        <w:t>Sud-</w:t>
      </w:r>
      <w:r w:rsidRPr="00C01D33">
        <w:t>Est</w:t>
      </w:r>
    </w:p>
    <w:p w14:paraId="09687872" w14:textId="59BEA883" w:rsidR="00F979DB" w:rsidRPr="00C01D33" w:rsidRDefault="00F979DB" w:rsidP="00867E72">
      <w:pPr>
        <w:pStyle w:val="INSTRUCTIONSPROGRAMMATION"/>
      </w:pPr>
      <w:r w:rsidRPr="00C01D33">
        <w:t>5</w:t>
      </w:r>
      <w:r w:rsidRPr="00C01D33">
        <w:tab/>
      </w:r>
      <w:r w:rsidR="00AA5623">
        <w:t>Centre</w:t>
      </w:r>
    </w:p>
    <w:p w14:paraId="7916067C" w14:textId="735218F9" w:rsidR="00F979DB" w:rsidRDefault="00F979DB" w:rsidP="00867E72">
      <w:pPr>
        <w:pStyle w:val="INSTRUCTIONSPROGRAMMATION"/>
      </w:pPr>
      <w:r w:rsidRPr="00C01D33">
        <w:t>6</w:t>
      </w:r>
      <w:r w:rsidRPr="00C01D33">
        <w:tab/>
      </w:r>
      <w:r w:rsidR="00AA5623">
        <w:t>Est</w:t>
      </w:r>
    </w:p>
    <w:p w14:paraId="2F950630" w14:textId="715BF436" w:rsidR="00AA5623" w:rsidRDefault="00AA5623" w:rsidP="00867E72">
      <w:pPr>
        <w:pStyle w:val="INSTRUCTIONSPROGRAMMATION"/>
      </w:pPr>
      <w:r>
        <w:t>7         Région parisienne</w:t>
      </w:r>
    </w:p>
    <w:p w14:paraId="2FAACC3C" w14:textId="4669E147" w:rsidR="00AA5623" w:rsidRDefault="00AA5623" w:rsidP="00F979DB">
      <w:pPr>
        <w:pStyle w:val="ListeitemsCar"/>
        <w:ind w:left="0"/>
        <w:rPr>
          <w:rFonts w:ascii="Arial" w:hAnsi="Arial" w:cs="Arial"/>
          <w:sz w:val="22"/>
          <w:szCs w:val="22"/>
        </w:rPr>
      </w:pPr>
    </w:p>
    <w:p w14:paraId="66F44592" w14:textId="3C853A4D" w:rsidR="00AA5623" w:rsidRDefault="00AA5623" w:rsidP="00867E72">
      <w:pPr>
        <w:pStyle w:val="INSTRUCTIONSPROGRAMMATION"/>
      </w:pPr>
      <w:r>
        <w:t>SI DEUX PREMIERS CHIFFRES DE RS3 = 02, 60, 80, 59, 62 ALORS NORD</w:t>
      </w:r>
    </w:p>
    <w:p w14:paraId="5E1A6EC4" w14:textId="3DD49A0C" w:rsidR="00AA5623" w:rsidRDefault="00AA5623" w:rsidP="00867E72">
      <w:pPr>
        <w:pStyle w:val="INSTRUCTIONSPROGRAMMATION"/>
      </w:pPr>
      <w:r>
        <w:t>SI DEUX PREMIERS CHIFFRES DE RS3 = 27, 76, 14, 50, 61, 44, 49, 53, 72, 85, 22, 29, 35, 56 ALORS OUEST</w:t>
      </w:r>
    </w:p>
    <w:p w14:paraId="20269BCC" w14:textId="27A7DD3E" w:rsidR="00AA5623" w:rsidRDefault="00AA5623" w:rsidP="00867E72">
      <w:pPr>
        <w:pStyle w:val="INSTRUCTIONSPROGRAMMATION"/>
      </w:pPr>
      <w:r>
        <w:t xml:space="preserve">SI DEUX PREMIERS CHIFFRES DE RS3 = </w:t>
      </w:r>
      <w:r w:rsidRPr="00AA5623">
        <w:t>16</w:t>
      </w:r>
      <w:r>
        <w:t xml:space="preserve">, </w:t>
      </w:r>
      <w:r w:rsidRPr="00AA5623">
        <w:t>17</w:t>
      </w:r>
      <w:r>
        <w:t xml:space="preserve">, </w:t>
      </w:r>
      <w:r w:rsidRPr="00AA5623">
        <w:t>79</w:t>
      </w:r>
      <w:r>
        <w:t xml:space="preserve">, </w:t>
      </w:r>
      <w:r w:rsidRPr="00AA5623">
        <w:t>8</w:t>
      </w:r>
      <w:r>
        <w:t xml:space="preserve">6, </w:t>
      </w:r>
      <w:r w:rsidRPr="00AA5623">
        <w:t>24</w:t>
      </w:r>
      <w:r>
        <w:t xml:space="preserve">, </w:t>
      </w:r>
      <w:r w:rsidRPr="00AA5623">
        <w:t>33</w:t>
      </w:r>
      <w:r>
        <w:t xml:space="preserve">, </w:t>
      </w:r>
      <w:r w:rsidRPr="00AA5623">
        <w:t>40</w:t>
      </w:r>
      <w:r>
        <w:t xml:space="preserve">, </w:t>
      </w:r>
      <w:r w:rsidRPr="00AA5623">
        <w:t>47</w:t>
      </w:r>
      <w:r>
        <w:t xml:space="preserve">, </w:t>
      </w:r>
      <w:r w:rsidRPr="00AA5623">
        <w:t>64</w:t>
      </w:r>
      <w:r>
        <w:t xml:space="preserve">, </w:t>
      </w:r>
      <w:r w:rsidRPr="00AA5623">
        <w:t>09</w:t>
      </w:r>
      <w:r>
        <w:t xml:space="preserve">, </w:t>
      </w:r>
      <w:r w:rsidRPr="00AA5623">
        <w:t>12</w:t>
      </w:r>
      <w:r>
        <w:t xml:space="preserve">, </w:t>
      </w:r>
      <w:r w:rsidRPr="00AA5623">
        <w:t>31</w:t>
      </w:r>
      <w:r>
        <w:t xml:space="preserve">, </w:t>
      </w:r>
      <w:r w:rsidRPr="00AA5623">
        <w:t>32</w:t>
      </w:r>
      <w:r>
        <w:t xml:space="preserve">, </w:t>
      </w:r>
      <w:r w:rsidRPr="00AA5623">
        <w:t>46</w:t>
      </w:r>
      <w:r>
        <w:t xml:space="preserve">, </w:t>
      </w:r>
      <w:r w:rsidRPr="00AA5623">
        <w:t>65</w:t>
      </w:r>
      <w:r>
        <w:t xml:space="preserve">, </w:t>
      </w:r>
      <w:r w:rsidRPr="00AA5623">
        <w:t>8</w:t>
      </w:r>
      <w:r>
        <w:t xml:space="preserve">1, </w:t>
      </w:r>
      <w:r w:rsidRPr="00AA5623">
        <w:t>82</w:t>
      </w:r>
      <w:r>
        <w:t xml:space="preserve"> ALORS SUD-OUEST</w:t>
      </w:r>
    </w:p>
    <w:p w14:paraId="79FD92A1" w14:textId="7B711027" w:rsidR="00217290" w:rsidRDefault="00217290" w:rsidP="00867E72">
      <w:pPr>
        <w:pStyle w:val="INSTRUCTIONSPROGRAMMATION"/>
      </w:pPr>
      <w:r>
        <w:t>SI DEUX PREMIERS CHIFFRES DE RS3 = 01, 07, 26, 38, 42, 69, 73, 74, 11, 30, 34, 48, 66, 04, 05, 06, 13, 83, 84, 20 ALORS SUD-EST</w:t>
      </w:r>
    </w:p>
    <w:p w14:paraId="3B85A406" w14:textId="7DFD848E" w:rsidR="00217290" w:rsidRDefault="00217290" w:rsidP="00867E72">
      <w:pPr>
        <w:pStyle w:val="INSTRUCTIONSPROGRAMMATION"/>
      </w:pPr>
      <w:r>
        <w:t>SI DEUX PREMIERS CHIFFRES DE RS3 =18, 28, 36, 37, 41, 45, 21, 58, 71, 89, 19, 23, 87, 03, 15, 43, 63 ALORS CENTRE</w:t>
      </w:r>
    </w:p>
    <w:p w14:paraId="1F254C15" w14:textId="04EC640D" w:rsidR="00217290" w:rsidRDefault="00217290" w:rsidP="00867E72">
      <w:pPr>
        <w:pStyle w:val="INSTRUCTIONSPROGRAMMATION"/>
      </w:pPr>
      <w:r>
        <w:t>SI DEUX PREMIERS CHIFFRES DE RS3 = 08, 10, 51, 52, 54, 55, 57, 88, 67, 68, 25, 39, 70, 90 ALORS EST</w:t>
      </w:r>
    </w:p>
    <w:p w14:paraId="71D85B2B" w14:textId="306893C2" w:rsidR="00AA5623" w:rsidRDefault="00217290" w:rsidP="00867E72">
      <w:pPr>
        <w:pStyle w:val="INSTRUCTIONSPROGRAMMATION"/>
      </w:pPr>
      <w:r>
        <w:t>SI DEUX PREMIERS CHIFFRES DE RS3 = 75, 77, 78, 91, 92, 93, 94, 95 ALORS REGION PARISIENNE</w:t>
      </w:r>
    </w:p>
    <w:p w14:paraId="4D3770C5" w14:textId="77777777" w:rsidR="00867E72" w:rsidRPr="00867E72" w:rsidRDefault="00867E72" w:rsidP="00867E72">
      <w:pPr>
        <w:pStyle w:val="Normal1"/>
      </w:pPr>
    </w:p>
    <w:p w14:paraId="5D03AE31" w14:textId="77777777" w:rsidR="00F979DB" w:rsidRPr="00C01D33" w:rsidRDefault="00F979DB" w:rsidP="00F979DB">
      <w:pPr>
        <w:pStyle w:val="Question0"/>
        <w:rPr>
          <w:rFonts w:ascii="Arial" w:hAnsi="Arial" w:cs="Arial"/>
          <w:sz w:val="22"/>
          <w:szCs w:val="22"/>
        </w:rPr>
      </w:pPr>
    </w:p>
    <w:p w14:paraId="713E8469" w14:textId="208A2F80" w:rsidR="00F979DB" w:rsidRPr="00867E72" w:rsidRDefault="00867E72" w:rsidP="00867E72">
      <w:pPr>
        <w:pStyle w:val="INSTRUCTIONSPROGRAMMATION"/>
      </w:pPr>
      <w:r w:rsidRPr="00FF2312">
        <w:t>RS</w:t>
      </w:r>
      <w:r w:rsidR="00F979DB" w:rsidRPr="00FF2312">
        <w:t xml:space="preserve">AGGLO </w:t>
      </w:r>
      <w:r w:rsidRPr="00FF2312">
        <w:t>–</w:t>
      </w:r>
      <w:r w:rsidR="00FF2312">
        <w:t xml:space="preserve"> </w:t>
      </w:r>
      <w:r w:rsidR="00BF69B1">
        <w:rPr>
          <w:b w:val="0"/>
          <w:bCs w:val="0"/>
        </w:rPr>
        <w:t>CATEGORIE D’AGGLOMERATION</w:t>
      </w:r>
      <w:r w:rsidR="004D4C3C">
        <w:rPr>
          <w:b w:val="0"/>
          <w:bCs w:val="0"/>
        </w:rPr>
        <w:t xml:space="preserve"> Catégorie </w:t>
      </w:r>
      <w:r w:rsidRPr="00FF2312">
        <w:t>POUR QUOTAS</w:t>
      </w:r>
      <w:r w:rsidRPr="00867E72">
        <w:t xml:space="preserve"> </w:t>
      </w:r>
      <w:r w:rsidR="004C6D4C" w:rsidRPr="004C6D4C">
        <w:rPr>
          <w:caps w:val="0"/>
          <w:color w:val="auto"/>
          <w:highlight w:val="green"/>
        </w:rPr>
        <w:t>qccc</w:t>
      </w:r>
    </w:p>
    <w:p w14:paraId="066A9E98" w14:textId="77777777" w:rsidR="00F979DB" w:rsidRPr="00867E72" w:rsidRDefault="00F979DB" w:rsidP="00867E72">
      <w:pPr>
        <w:pStyle w:val="INSTRUCTIONSPROGRAMMATION"/>
      </w:pPr>
      <w:r w:rsidRPr="00867E72">
        <w:t>1</w:t>
      </w:r>
      <w:r w:rsidRPr="00867E72">
        <w:tab/>
        <w:t>Moins de 2 000 habitants (rural)</w:t>
      </w:r>
    </w:p>
    <w:p w14:paraId="4352D6CE" w14:textId="77777777" w:rsidR="00F979DB" w:rsidRPr="00867E72" w:rsidRDefault="00F979DB" w:rsidP="00867E72">
      <w:pPr>
        <w:pStyle w:val="INSTRUCTIONSPROGRAMMATION"/>
      </w:pPr>
      <w:r w:rsidRPr="00867E72">
        <w:t>2</w:t>
      </w:r>
      <w:r w:rsidRPr="00867E72">
        <w:tab/>
        <w:t>2 000 à 20 000 habitants</w:t>
      </w:r>
    </w:p>
    <w:p w14:paraId="5C076F68" w14:textId="77777777" w:rsidR="00F979DB" w:rsidRPr="00867E72" w:rsidRDefault="00F979DB" w:rsidP="00867E72">
      <w:pPr>
        <w:pStyle w:val="INSTRUCTIONSPROGRAMMATION"/>
      </w:pPr>
      <w:r w:rsidRPr="00867E72">
        <w:t>3</w:t>
      </w:r>
      <w:r w:rsidRPr="00867E72">
        <w:tab/>
        <w:t>20 000 à 100 000 habitants</w:t>
      </w:r>
    </w:p>
    <w:p w14:paraId="2449C911" w14:textId="77777777" w:rsidR="00F979DB" w:rsidRPr="00867E72" w:rsidRDefault="00F979DB" w:rsidP="00867E72">
      <w:pPr>
        <w:pStyle w:val="INSTRUCTIONSPROGRAMMATION"/>
      </w:pPr>
      <w:r w:rsidRPr="00867E72">
        <w:t>4</w:t>
      </w:r>
      <w:r w:rsidRPr="00867E72">
        <w:tab/>
        <w:t>Plus de 100 000 habitants</w:t>
      </w:r>
    </w:p>
    <w:p w14:paraId="3DB35450" w14:textId="424F8F4A" w:rsidR="00F979DB" w:rsidRDefault="00F979DB" w:rsidP="00867E72">
      <w:pPr>
        <w:pStyle w:val="INSTRUCTIONSPROGRAMMATION"/>
      </w:pPr>
      <w:r w:rsidRPr="00867E72">
        <w:t>5</w:t>
      </w:r>
      <w:r w:rsidRPr="00867E72">
        <w:tab/>
        <w:t>Agglomération parisienne</w:t>
      </w:r>
    </w:p>
    <w:p w14:paraId="0138D1D1" w14:textId="77777777" w:rsidR="006672BA" w:rsidRPr="006672BA" w:rsidRDefault="006672BA" w:rsidP="006672BA">
      <w:pPr>
        <w:pStyle w:val="Normal1"/>
      </w:pPr>
    </w:p>
    <w:p w14:paraId="07FF9515" w14:textId="7306E8F1" w:rsidR="00F979DB" w:rsidRDefault="00F979DB" w:rsidP="00543018">
      <w:pPr>
        <w:pStyle w:val="Listederponsesprnumrotes"/>
      </w:pPr>
    </w:p>
    <w:p w14:paraId="7DB557A3" w14:textId="77777777" w:rsidR="00F979DB" w:rsidRDefault="00F979DB" w:rsidP="00543018">
      <w:pPr>
        <w:pStyle w:val="Listederponsesprnumrotes"/>
      </w:pPr>
    </w:p>
    <w:p w14:paraId="53564EB0" w14:textId="77777777" w:rsidR="001040A8" w:rsidRPr="00990338" w:rsidRDefault="001040A8" w:rsidP="00543018">
      <w:pPr>
        <w:pStyle w:val="Listederponsesprnumrotes"/>
      </w:pPr>
    </w:p>
    <w:p w14:paraId="689E776D" w14:textId="77777777" w:rsidR="00917342" w:rsidRPr="00990338" w:rsidRDefault="00917342" w:rsidP="00917342">
      <w:pPr>
        <w:pStyle w:val="Normal1"/>
        <w:rPr>
          <w:rFonts w:ascii="Arial" w:hAnsi="Arial" w:cs="Arial"/>
        </w:rPr>
      </w:pPr>
    </w:p>
    <w:p w14:paraId="225889E9" w14:textId="1A838F5F" w:rsidR="00397E97" w:rsidRPr="00990338" w:rsidRDefault="005F7EDF" w:rsidP="00397E97">
      <w:pPr>
        <w:pStyle w:val="Question0"/>
        <w:rPr>
          <w:rFonts w:ascii="Arial" w:hAnsi="Arial" w:cs="Arial"/>
        </w:rPr>
      </w:pPr>
      <w:r w:rsidRPr="004C6D4C">
        <w:rPr>
          <w:rFonts w:ascii="Arial" w:hAnsi="Arial" w:cs="Arial"/>
          <w:highlight w:val="green"/>
        </w:rPr>
        <w:lastRenderedPageBreak/>
        <w:t>RS</w:t>
      </w:r>
      <w:r w:rsidR="00D454C8" w:rsidRPr="004C6D4C">
        <w:rPr>
          <w:rFonts w:ascii="Arial" w:hAnsi="Arial" w:cs="Arial"/>
          <w:highlight w:val="green"/>
        </w:rPr>
        <w:t>5</w:t>
      </w:r>
      <w:r w:rsidR="00397E97" w:rsidRPr="00990338">
        <w:rPr>
          <w:rFonts w:ascii="Arial" w:hAnsi="Arial" w:cs="Arial"/>
        </w:rPr>
        <w:t xml:space="preserve"> Etes-vous la personne de référence de votre foyer ? </w:t>
      </w:r>
    </w:p>
    <w:p w14:paraId="39AF660B" w14:textId="77777777" w:rsidR="00397E97" w:rsidRPr="00990338" w:rsidRDefault="00397E97" w:rsidP="00397E97">
      <w:pPr>
        <w:pStyle w:val="INSTRUCTIONSENQUETEUR"/>
        <w:rPr>
          <w:rFonts w:ascii="Arial" w:hAnsi="Arial"/>
        </w:rPr>
      </w:pPr>
      <w:r w:rsidRPr="00990338">
        <w:rPr>
          <w:rFonts w:ascii="Arial" w:hAnsi="Arial"/>
        </w:rPr>
        <w:t>enquêteur : Lire la définition correspondant à la composition du foyer</w:t>
      </w:r>
    </w:p>
    <w:p w14:paraId="18EA88E4" w14:textId="77777777" w:rsidR="00397E97" w:rsidRPr="00990338" w:rsidRDefault="00397E97" w:rsidP="00397E97">
      <w:pPr>
        <w:pStyle w:val="Question0"/>
        <w:rPr>
          <w:rFonts w:ascii="Arial" w:hAnsi="Arial" w:cs="Arial"/>
        </w:rPr>
      </w:pPr>
      <w:r w:rsidRPr="00990338">
        <w:rPr>
          <w:rFonts w:ascii="Arial" w:hAnsi="Arial" w:cs="Arial"/>
        </w:rPr>
        <w:t xml:space="preserve">Selon l’INSEE, la </w:t>
      </w:r>
      <w:r w:rsidRPr="00990338">
        <w:rPr>
          <w:rFonts w:ascii="Arial" w:hAnsi="Arial" w:cs="Arial"/>
          <w:bCs/>
        </w:rPr>
        <w:t xml:space="preserve">personne de référence du foyer </w:t>
      </w:r>
      <w:r w:rsidRPr="00990338">
        <w:rPr>
          <w:rFonts w:ascii="Arial" w:hAnsi="Arial" w:cs="Arial"/>
        </w:rPr>
        <w:t xml:space="preserve">est déterminée </w:t>
      </w:r>
      <w:r w:rsidR="004A0A6C" w:rsidRPr="00990338">
        <w:rPr>
          <w:rFonts w:ascii="Arial" w:hAnsi="Arial" w:cs="Arial"/>
        </w:rPr>
        <w:t xml:space="preserve">de la façon suivante </w:t>
      </w:r>
      <w:r w:rsidRPr="00990338">
        <w:rPr>
          <w:rFonts w:ascii="Arial" w:hAnsi="Arial" w:cs="Arial"/>
        </w:rPr>
        <w:t>:</w:t>
      </w:r>
    </w:p>
    <w:p w14:paraId="789264F2" w14:textId="77777777" w:rsidR="00397E97" w:rsidRPr="00990338" w:rsidRDefault="00397E97" w:rsidP="00397E97">
      <w:pPr>
        <w:pStyle w:val="Question0"/>
        <w:rPr>
          <w:rFonts w:ascii="Arial" w:hAnsi="Arial" w:cs="Arial"/>
        </w:rPr>
      </w:pPr>
    </w:p>
    <w:p w14:paraId="23379B1E" w14:textId="77777777" w:rsidR="00397E97" w:rsidRPr="00990338" w:rsidRDefault="00397E97" w:rsidP="00397E97">
      <w:pPr>
        <w:pStyle w:val="Question0"/>
        <w:rPr>
          <w:rFonts w:ascii="Arial" w:hAnsi="Arial" w:cs="Arial"/>
        </w:rPr>
      </w:pPr>
      <w:r w:rsidRPr="00990338">
        <w:rPr>
          <w:rFonts w:ascii="Arial" w:hAnsi="Arial" w:cs="Arial"/>
        </w:rPr>
        <w:t>- Si le foyer compte une seule personne, cette dernière est donc la personne de référence.</w:t>
      </w:r>
      <w:r w:rsidRPr="00990338">
        <w:rPr>
          <w:rFonts w:ascii="Arial" w:hAnsi="Arial" w:cs="Arial"/>
        </w:rPr>
        <w:br/>
        <w:t>- Si le foyer compte deux personnes : si elles sont de sexe différent et identifiées comme formant un couple, l'homme est la personne de référence ; sinon la personne de référence est la personne active la plus âgée, ou si aucune des deux n'est active, la personne la plus âgée.</w:t>
      </w:r>
      <w:r w:rsidRPr="00990338">
        <w:rPr>
          <w:rFonts w:ascii="Arial" w:hAnsi="Arial" w:cs="Arial"/>
        </w:rPr>
        <w:br/>
        <w:t>- Si le foyer compte trois personnes ou plus : si un couple formé d'un homme et d'une femme est identifié, l'homme du couple est la personne de référence ; sinon la personne de référence est la personne active la plus âgée, ou si aucune des trois personnes considérées n'est active, la personne la plus âgée.</w:t>
      </w:r>
    </w:p>
    <w:p w14:paraId="27468379" w14:textId="77777777" w:rsidR="00397E97" w:rsidRPr="00990338" w:rsidRDefault="00397E97" w:rsidP="00397E97">
      <w:pPr>
        <w:rPr>
          <w:rFonts w:ascii="Arial" w:hAnsi="Arial" w:cs="Arial"/>
        </w:rPr>
      </w:pPr>
    </w:p>
    <w:p w14:paraId="572E8DED" w14:textId="77777777" w:rsidR="00397E97" w:rsidRPr="00990338" w:rsidRDefault="00397E97" w:rsidP="00397E97">
      <w:pPr>
        <w:ind w:left="709"/>
        <w:rPr>
          <w:rFonts w:ascii="Arial" w:hAnsi="Arial" w:cs="Arial"/>
        </w:rPr>
      </w:pPr>
      <w:r w:rsidRPr="00990338">
        <w:rPr>
          <w:rFonts w:ascii="Arial" w:hAnsi="Arial" w:cs="Arial"/>
        </w:rPr>
        <w:t xml:space="preserve">  1 - Oui</w:t>
      </w:r>
    </w:p>
    <w:p w14:paraId="30079630" w14:textId="77777777" w:rsidR="00397E97" w:rsidRPr="00990338" w:rsidRDefault="00397E97" w:rsidP="00397E97">
      <w:pPr>
        <w:ind w:left="709"/>
        <w:rPr>
          <w:rFonts w:ascii="Arial" w:hAnsi="Arial" w:cs="Arial"/>
        </w:rPr>
      </w:pPr>
      <w:r w:rsidRPr="00990338">
        <w:rPr>
          <w:rFonts w:ascii="Arial" w:hAnsi="Arial" w:cs="Arial"/>
        </w:rPr>
        <w:t xml:space="preserve">  2 - Non</w:t>
      </w:r>
    </w:p>
    <w:p w14:paraId="3B52158D" w14:textId="083F9CB2" w:rsidR="003B1628" w:rsidRPr="00A61FB3" w:rsidRDefault="00182CB4" w:rsidP="00A61FB3">
      <w:pPr>
        <w:pStyle w:val="INSTRUCTIONSPROGRAMMATION"/>
        <w:rPr>
          <w:rFonts w:ascii="Arial" w:hAnsi="Arial"/>
        </w:rPr>
      </w:pPr>
      <w:r w:rsidRPr="00990338">
        <w:rPr>
          <w:rFonts w:ascii="Arial" w:hAnsi="Arial"/>
        </w:rPr>
        <w:t xml:space="preserve">           </w:t>
      </w:r>
      <w:r w:rsidR="00397E97" w:rsidRPr="00990338">
        <w:rPr>
          <w:rFonts w:ascii="Arial" w:hAnsi="Arial"/>
        </w:rPr>
        <w:t>Pas De Dk</w:t>
      </w:r>
    </w:p>
    <w:p w14:paraId="57E51745" w14:textId="77777777" w:rsidR="003B1628" w:rsidRDefault="003B1628" w:rsidP="003B1628">
      <w:pPr>
        <w:pStyle w:val="Normal1"/>
      </w:pPr>
    </w:p>
    <w:p w14:paraId="15D23685" w14:textId="77777777" w:rsidR="00D72EC1" w:rsidRDefault="00D72EC1" w:rsidP="003B1628">
      <w:pPr>
        <w:pStyle w:val="Normal1"/>
      </w:pPr>
    </w:p>
    <w:p w14:paraId="31B5F11B" w14:textId="6ACCE008" w:rsidR="00D72EC1" w:rsidRPr="003B1628" w:rsidRDefault="00D72EC1" w:rsidP="00D72EC1">
      <w:pPr>
        <w:pStyle w:val="Normal1"/>
        <w:ind w:left="0"/>
      </w:pPr>
      <w:r w:rsidRPr="00990338">
        <w:rPr>
          <w:rFonts w:ascii="Arial" w:hAnsi="Arial" w:cs="Arial"/>
          <w:b/>
          <w:color w:val="FF0000"/>
        </w:rPr>
        <w:t xml:space="preserve">PROG : </w:t>
      </w:r>
      <w:r>
        <w:rPr>
          <w:rFonts w:ascii="Arial" w:hAnsi="Arial" w:cs="Arial"/>
          <w:b/>
          <w:color w:val="FF0000"/>
        </w:rPr>
        <w:t xml:space="preserve">RS6 </w:t>
      </w:r>
      <w:r w:rsidRPr="00990338">
        <w:rPr>
          <w:rFonts w:ascii="Arial" w:hAnsi="Arial" w:cs="Arial"/>
          <w:b/>
          <w:color w:val="FF0000"/>
        </w:rPr>
        <w:t xml:space="preserve">SI CODE 2 EN </w:t>
      </w:r>
      <w:r>
        <w:rPr>
          <w:rFonts w:ascii="Arial" w:hAnsi="Arial" w:cs="Arial"/>
          <w:b/>
          <w:color w:val="FF0000"/>
        </w:rPr>
        <w:t>RS5</w:t>
      </w:r>
    </w:p>
    <w:p w14:paraId="77F8AEF1" w14:textId="7AD47F72" w:rsidR="004A0A6C" w:rsidRPr="00990338" w:rsidRDefault="00F979DB" w:rsidP="004A0A6C">
      <w:pPr>
        <w:rPr>
          <w:rFonts w:ascii="Arial" w:hAnsi="Arial" w:cs="Arial"/>
          <w:b/>
        </w:rPr>
      </w:pPr>
      <w:r w:rsidRPr="004C6D4C">
        <w:rPr>
          <w:rFonts w:ascii="Arial" w:hAnsi="Arial" w:cs="Arial"/>
          <w:b/>
          <w:highlight w:val="green"/>
        </w:rPr>
        <w:t>RS</w:t>
      </w:r>
      <w:r w:rsidR="00D454C8" w:rsidRPr="004C6D4C">
        <w:rPr>
          <w:rFonts w:ascii="Arial" w:hAnsi="Arial" w:cs="Arial"/>
          <w:b/>
          <w:highlight w:val="green"/>
        </w:rPr>
        <w:t>6</w:t>
      </w:r>
      <w:r w:rsidR="004A0A6C" w:rsidRPr="00990338">
        <w:rPr>
          <w:rFonts w:ascii="Arial" w:hAnsi="Arial" w:cs="Arial"/>
          <w:b/>
        </w:rPr>
        <w:t xml:space="preserve"> Actuellement, la personne de référence du foyer exerce-t-elle une activité professionnelle ?</w:t>
      </w:r>
    </w:p>
    <w:p w14:paraId="1A5C5421" w14:textId="77777777" w:rsidR="004A0A6C" w:rsidRPr="00990338" w:rsidRDefault="004A0A6C" w:rsidP="004A0A6C">
      <w:pPr>
        <w:pStyle w:val="INSTRUCTIONSENQUETEUR"/>
        <w:rPr>
          <w:rFonts w:ascii="Arial" w:hAnsi="Arial"/>
        </w:rPr>
      </w:pPr>
      <w:r w:rsidRPr="00990338">
        <w:rPr>
          <w:rFonts w:ascii="Arial" w:hAnsi="Arial"/>
        </w:rPr>
        <w:t>Citer – une seule réponse possible</w:t>
      </w:r>
    </w:p>
    <w:p w14:paraId="63144423" w14:textId="77777777" w:rsidR="004A0A6C" w:rsidRPr="00990338" w:rsidRDefault="004A0A6C" w:rsidP="004A0A6C">
      <w:pPr>
        <w:rPr>
          <w:rFonts w:ascii="Arial" w:hAnsi="Arial" w:cs="Arial"/>
          <w:b/>
        </w:rPr>
      </w:pPr>
    </w:p>
    <w:p w14:paraId="1B86DDDD" w14:textId="77777777" w:rsidR="004A0A6C" w:rsidRPr="00990338" w:rsidRDefault="004A0A6C" w:rsidP="004A0A6C">
      <w:pPr>
        <w:rPr>
          <w:rFonts w:ascii="Arial" w:hAnsi="Arial" w:cs="Arial"/>
        </w:rPr>
      </w:pPr>
      <w:r w:rsidRPr="00990338">
        <w:rPr>
          <w:rFonts w:ascii="Arial" w:hAnsi="Arial" w:cs="Arial"/>
        </w:rPr>
        <w:t>1</w:t>
      </w:r>
      <w:r w:rsidRPr="00990338">
        <w:rPr>
          <w:rFonts w:ascii="Arial" w:hAnsi="Arial" w:cs="Arial"/>
        </w:rPr>
        <w:tab/>
        <w:t>Oui, travaille</w:t>
      </w:r>
    </w:p>
    <w:p w14:paraId="1FFA3763" w14:textId="77777777" w:rsidR="004A0A6C" w:rsidRPr="00990338" w:rsidRDefault="004A0A6C" w:rsidP="004A0A6C">
      <w:pPr>
        <w:rPr>
          <w:rFonts w:ascii="Arial" w:hAnsi="Arial" w:cs="Arial"/>
        </w:rPr>
      </w:pPr>
      <w:r w:rsidRPr="00990338">
        <w:rPr>
          <w:rFonts w:ascii="Arial" w:hAnsi="Arial" w:cs="Arial"/>
        </w:rPr>
        <w:t>2</w:t>
      </w:r>
      <w:r w:rsidRPr="00990338">
        <w:rPr>
          <w:rFonts w:ascii="Arial" w:hAnsi="Arial" w:cs="Arial"/>
        </w:rPr>
        <w:tab/>
        <w:t>Non, chômeur ayant déjà travaillé</w:t>
      </w:r>
    </w:p>
    <w:p w14:paraId="5D2B8B1C" w14:textId="77777777" w:rsidR="004A0A6C" w:rsidRPr="00990338" w:rsidRDefault="004A0A6C" w:rsidP="004A0A6C">
      <w:pPr>
        <w:rPr>
          <w:rFonts w:ascii="Arial" w:hAnsi="Arial" w:cs="Arial"/>
        </w:rPr>
      </w:pPr>
      <w:r w:rsidRPr="00990338">
        <w:rPr>
          <w:rFonts w:ascii="Arial" w:hAnsi="Arial" w:cs="Arial"/>
        </w:rPr>
        <w:t>3</w:t>
      </w:r>
      <w:r w:rsidRPr="00990338">
        <w:rPr>
          <w:rFonts w:ascii="Arial" w:hAnsi="Arial" w:cs="Arial"/>
        </w:rPr>
        <w:tab/>
        <w:t>Non, retraité, préretraité</w:t>
      </w:r>
    </w:p>
    <w:p w14:paraId="6A848936" w14:textId="77777777" w:rsidR="004A0A6C" w:rsidRPr="00990338" w:rsidRDefault="004A0A6C" w:rsidP="004A0A6C">
      <w:pPr>
        <w:rPr>
          <w:rFonts w:ascii="Arial" w:hAnsi="Arial" w:cs="Arial"/>
        </w:rPr>
      </w:pPr>
      <w:r w:rsidRPr="00990338">
        <w:rPr>
          <w:rFonts w:ascii="Arial" w:hAnsi="Arial" w:cs="Arial"/>
        </w:rPr>
        <w:t>4</w:t>
      </w:r>
      <w:r w:rsidRPr="00990338">
        <w:rPr>
          <w:rFonts w:ascii="Arial" w:hAnsi="Arial" w:cs="Arial"/>
        </w:rPr>
        <w:tab/>
        <w:t>Non, à la recherche d’un premier emploi</w:t>
      </w:r>
    </w:p>
    <w:p w14:paraId="7990C6DD" w14:textId="77777777" w:rsidR="004A0A6C" w:rsidRPr="00990338" w:rsidRDefault="004A0A6C" w:rsidP="004A0A6C">
      <w:pPr>
        <w:rPr>
          <w:rFonts w:ascii="Arial" w:hAnsi="Arial" w:cs="Arial"/>
        </w:rPr>
      </w:pPr>
      <w:r w:rsidRPr="00990338">
        <w:rPr>
          <w:rFonts w:ascii="Arial" w:hAnsi="Arial" w:cs="Arial"/>
        </w:rPr>
        <w:t>5</w:t>
      </w:r>
      <w:r w:rsidRPr="00990338">
        <w:rPr>
          <w:rFonts w:ascii="Arial" w:hAnsi="Arial" w:cs="Arial"/>
        </w:rPr>
        <w:tab/>
        <w:t>Non, élève ou étudiant</w:t>
      </w:r>
    </w:p>
    <w:p w14:paraId="4229FBDB" w14:textId="77777777" w:rsidR="004A0A6C" w:rsidRPr="00990338" w:rsidRDefault="004A0A6C" w:rsidP="004A0A6C">
      <w:pPr>
        <w:rPr>
          <w:rFonts w:ascii="Arial" w:hAnsi="Arial" w:cs="Arial"/>
        </w:rPr>
      </w:pPr>
      <w:r w:rsidRPr="00990338">
        <w:rPr>
          <w:rFonts w:ascii="Arial" w:hAnsi="Arial" w:cs="Arial"/>
        </w:rPr>
        <w:t>6</w:t>
      </w:r>
      <w:r w:rsidRPr="00990338">
        <w:rPr>
          <w:rFonts w:ascii="Arial" w:hAnsi="Arial" w:cs="Arial"/>
        </w:rPr>
        <w:tab/>
        <w:t>Non, femme au foyer</w:t>
      </w:r>
    </w:p>
    <w:p w14:paraId="5FAFC5DE" w14:textId="77777777" w:rsidR="004A0A6C" w:rsidRPr="00990338" w:rsidRDefault="004A0A6C" w:rsidP="004A0A6C">
      <w:pPr>
        <w:rPr>
          <w:rFonts w:ascii="Arial" w:hAnsi="Arial" w:cs="Arial"/>
        </w:rPr>
      </w:pPr>
      <w:r w:rsidRPr="00990338">
        <w:rPr>
          <w:rFonts w:ascii="Arial" w:hAnsi="Arial" w:cs="Arial"/>
        </w:rPr>
        <w:t>7</w:t>
      </w:r>
      <w:r w:rsidRPr="00990338">
        <w:rPr>
          <w:rFonts w:ascii="Arial" w:hAnsi="Arial" w:cs="Arial"/>
        </w:rPr>
        <w:tab/>
        <w:t>Non, autre sans profession</w:t>
      </w:r>
    </w:p>
    <w:p w14:paraId="7546B029" w14:textId="77777777" w:rsidR="004A0A6C" w:rsidRPr="00990338" w:rsidRDefault="004A0A6C" w:rsidP="004A0A6C">
      <w:pPr>
        <w:pStyle w:val="INSTRUCTIONSPROGRAMMATION"/>
        <w:rPr>
          <w:rFonts w:ascii="Arial" w:hAnsi="Arial"/>
        </w:rPr>
      </w:pPr>
      <w:r w:rsidRPr="00990338">
        <w:rPr>
          <w:rFonts w:ascii="Arial" w:hAnsi="Arial"/>
        </w:rPr>
        <w:t>Pas De Dk</w:t>
      </w:r>
    </w:p>
    <w:p w14:paraId="33E0FEEB" w14:textId="77777777" w:rsidR="004A0A6C" w:rsidRPr="00990338" w:rsidRDefault="004A0A6C" w:rsidP="004A0A6C">
      <w:pPr>
        <w:rPr>
          <w:rFonts w:ascii="Arial" w:hAnsi="Arial" w:cs="Arial"/>
          <w:b/>
        </w:rPr>
      </w:pPr>
    </w:p>
    <w:p w14:paraId="59A0581C" w14:textId="77777777" w:rsidR="00ED57BF" w:rsidRDefault="00ED57BF" w:rsidP="00ED57BF">
      <w:pPr>
        <w:rPr>
          <w:rFonts w:ascii="Arial" w:hAnsi="Arial" w:cs="Arial"/>
          <w:b/>
        </w:rPr>
      </w:pPr>
    </w:p>
    <w:p w14:paraId="3C824C75" w14:textId="77777777" w:rsidR="00D72EC1" w:rsidRDefault="00D72EC1" w:rsidP="00ED57BF">
      <w:pPr>
        <w:rPr>
          <w:rFonts w:ascii="Arial" w:hAnsi="Arial" w:cs="Arial"/>
          <w:b/>
        </w:rPr>
      </w:pPr>
    </w:p>
    <w:p w14:paraId="2BEF6829" w14:textId="470A4AB7" w:rsidR="00D72EC1" w:rsidRPr="00990338" w:rsidRDefault="00D72EC1" w:rsidP="00ED57BF">
      <w:pPr>
        <w:rPr>
          <w:rFonts w:ascii="Arial" w:hAnsi="Arial" w:cs="Arial"/>
          <w:b/>
        </w:rPr>
      </w:pPr>
      <w:r w:rsidRPr="00990338">
        <w:rPr>
          <w:rFonts w:ascii="Arial" w:hAnsi="Arial" w:cs="Arial"/>
          <w:b/>
          <w:color w:val="FF0000"/>
        </w:rPr>
        <w:t xml:space="preserve">PROG : </w:t>
      </w:r>
      <w:r>
        <w:rPr>
          <w:rFonts w:ascii="Arial" w:hAnsi="Arial" w:cs="Arial"/>
          <w:b/>
          <w:color w:val="FF0000"/>
        </w:rPr>
        <w:t xml:space="preserve">RS6 </w:t>
      </w:r>
      <w:r w:rsidRPr="00990338">
        <w:rPr>
          <w:rFonts w:ascii="Arial" w:hAnsi="Arial" w:cs="Arial"/>
          <w:b/>
          <w:color w:val="FF0000"/>
        </w:rPr>
        <w:t xml:space="preserve">SI CODE 1 EN </w:t>
      </w:r>
      <w:r>
        <w:rPr>
          <w:rFonts w:ascii="Arial" w:hAnsi="Arial" w:cs="Arial"/>
          <w:b/>
          <w:color w:val="FF0000"/>
        </w:rPr>
        <w:t xml:space="preserve">RS5 : </w:t>
      </w:r>
    </w:p>
    <w:p w14:paraId="776102BC" w14:textId="452A41FB" w:rsidR="00ED57BF" w:rsidRPr="00990338" w:rsidRDefault="00F979DB" w:rsidP="00ED57BF">
      <w:pPr>
        <w:rPr>
          <w:rFonts w:ascii="Arial" w:hAnsi="Arial" w:cs="Arial"/>
        </w:rPr>
      </w:pPr>
      <w:r w:rsidRPr="004C6D4C">
        <w:rPr>
          <w:rFonts w:ascii="Arial" w:hAnsi="Arial" w:cs="Arial"/>
          <w:b/>
          <w:highlight w:val="green"/>
        </w:rPr>
        <w:t>RS</w:t>
      </w:r>
      <w:r w:rsidR="003B1628" w:rsidRPr="004C6D4C">
        <w:rPr>
          <w:rFonts w:ascii="Arial" w:hAnsi="Arial" w:cs="Arial"/>
          <w:b/>
          <w:highlight w:val="green"/>
        </w:rPr>
        <w:t>6</w:t>
      </w:r>
      <w:r w:rsidR="003B1628">
        <w:rPr>
          <w:rFonts w:ascii="Arial" w:hAnsi="Arial" w:cs="Arial"/>
          <w:b/>
        </w:rPr>
        <w:t xml:space="preserve"> </w:t>
      </w:r>
      <w:r w:rsidR="00ED57BF" w:rsidRPr="00990338">
        <w:rPr>
          <w:rFonts w:ascii="Arial" w:hAnsi="Arial" w:cs="Arial"/>
          <w:b/>
        </w:rPr>
        <w:t>Actuellement, exercez-vous une activité professionnelle ?</w:t>
      </w:r>
      <w:r w:rsidR="00ED57BF" w:rsidRPr="00990338">
        <w:rPr>
          <w:rFonts w:ascii="Arial" w:hAnsi="Arial" w:cs="Arial"/>
        </w:rPr>
        <w:tab/>
      </w:r>
      <w:r w:rsidR="00ED57BF" w:rsidRPr="00990338">
        <w:rPr>
          <w:rFonts w:ascii="Arial" w:hAnsi="Arial" w:cs="Arial"/>
        </w:rPr>
        <w:tab/>
      </w:r>
    </w:p>
    <w:p w14:paraId="5FB2DAF5" w14:textId="77777777" w:rsidR="00ED57BF" w:rsidRPr="00990338" w:rsidRDefault="00ED57BF" w:rsidP="00ED57BF">
      <w:pPr>
        <w:pStyle w:val="INSTRUCTIONSENQUETEUR"/>
        <w:rPr>
          <w:rFonts w:ascii="Arial" w:hAnsi="Arial"/>
        </w:rPr>
      </w:pPr>
      <w:r w:rsidRPr="00990338">
        <w:rPr>
          <w:rFonts w:ascii="Arial" w:hAnsi="Arial"/>
        </w:rPr>
        <w:t>Citer – une seule réponse possible</w:t>
      </w:r>
    </w:p>
    <w:p w14:paraId="6B86E229" w14:textId="77777777" w:rsidR="00ED57BF" w:rsidRPr="00990338" w:rsidRDefault="00ED57BF" w:rsidP="00ED57BF">
      <w:pPr>
        <w:rPr>
          <w:rFonts w:ascii="Arial" w:hAnsi="Arial" w:cs="Arial"/>
        </w:rPr>
      </w:pPr>
    </w:p>
    <w:p w14:paraId="309F3415" w14:textId="77777777" w:rsidR="00ED57BF" w:rsidRPr="00990338" w:rsidRDefault="00ED57BF" w:rsidP="00ED57BF">
      <w:pPr>
        <w:rPr>
          <w:rFonts w:ascii="Arial" w:hAnsi="Arial" w:cs="Arial"/>
        </w:rPr>
      </w:pPr>
      <w:r w:rsidRPr="00990338">
        <w:rPr>
          <w:rFonts w:ascii="Arial" w:hAnsi="Arial" w:cs="Arial"/>
        </w:rPr>
        <w:t>1</w:t>
      </w:r>
      <w:r w:rsidRPr="00990338">
        <w:rPr>
          <w:rFonts w:ascii="Arial" w:hAnsi="Arial" w:cs="Arial"/>
        </w:rPr>
        <w:tab/>
        <w:t>Oui, j’ai un travail</w:t>
      </w:r>
    </w:p>
    <w:p w14:paraId="669DE6C3" w14:textId="77777777" w:rsidR="00ED57BF" w:rsidRPr="00990338" w:rsidRDefault="00ED57BF" w:rsidP="00ED57BF">
      <w:pPr>
        <w:rPr>
          <w:rFonts w:ascii="Arial" w:hAnsi="Arial" w:cs="Arial"/>
        </w:rPr>
      </w:pPr>
      <w:r w:rsidRPr="00990338">
        <w:rPr>
          <w:rFonts w:ascii="Arial" w:hAnsi="Arial" w:cs="Arial"/>
        </w:rPr>
        <w:t>2</w:t>
      </w:r>
      <w:r w:rsidRPr="00990338">
        <w:rPr>
          <w:rFonts w:ascii="Arial" w:hAnsi="Arial" w:cs="Arial"/>
        </w:rPr>
        <w:tab/>
        <w:t>Non, je suis au chômage et j'ai déjà travaillé</w:t>
      </w:r>
    </w:p>
    <w:p w14:paraId="52AABE93" w14:textId="77777777" w:rsidR="00ED57BF" w:rsidRPr="00990338" w:rsidRDefault="00ED57BF" w:rsidP="00ED57BF">
      <w:pPr>
        <w:rPr>
          <w:rFonts w:ascii="Arial" w:hAnsi="Arial" w:cs="Arial"/>
        </w:rPr>
      </w:pPr>
      <w:r w:rsidRPr="00990338">
        <w:rPr>
          <w:rFonts w:ascii="Arial" w:hAnsi="Arial" w:cs="Arial"/>
        </w:rPr>
        <w:t>3</w:t>
      </w:r>
      <w:r w:rsidRPr="00990338">
        <w:rPr>
          <w:rFonts w:ascii="Arial" w:hAnsi="Arial" w:cs="Arial"/>
        </w:rPr>
        <w:tab/>
        <w:t>Non, je suis à la retraite ou préretraité</w:t>
      </w:r>
    </w:p>
    <w:p w14:paraId="7B5DF147" w14:textId="77777777" w:rsidR="00ED57BF" w:rsidRPr="00990338" w:rsidRDefault="00ED57BF" w:rsidP="00ED57BF">
      <w:pPr>
        <w:rPr>
          <w:rFonts w:ascii="Arial" w:hAnsi="Arial" w:cs="Arial"/>
        </w:rPr>
      </w:pPr>
      <w:r w:rsidRPr="00990338">
        <w:rPr>
          <w:rFonts w:ascii="Arial" w:hAnsi="Arial" w:cs="Arial"/>
        </w:rPr>
        <w:t>4</w:t>
      </w:r>
      <w:r w:rsidRPr="00990338">
        <w:rPr>
          <w:rFonts w:ascii="Arial" w:hAnsi="Arial" w:cs="Arial"/>
        </w:rPr>
        <w:tab/>
        <w:t>Non, je suis à la recherche d'un premier emploi</w:t>
      </w:r>
    </w:p>
    <w:p w14:paraId="5DFE35DD" w14:textId="77777777" w:rsidR="00ED57BF" w:rsidRPr="00990338" w:rsidRDefault="00ED57BF" w:rsidP="00ED57BF">
      <w:pPr>
        <w:rPr>
          <w:rFonts w:ascii="Arial" w:hAnsi="Arial" w:cs="Arial"/>
        </w:rPr>
      </w:pPr>
      <w:r w:rsidRPr="00990338">
        <w:rPr>
          <w:rFonts w:ascii="Arial" w:hAnsi="Arial" w:cs="Arial"/>
        </w:rPr>
        <w:t>5</w:t>
      </w:r>
      <w:r w:rsidRPr="00990338">
        <w:rPr>
          <w:rFonts w:ascii="Arial" w:hAnsi="Arial" w:cs="Arial"/>
        </w:rPr>
        <w:tab/>
        <w:t>Non, je suis étudiant ou lycéen</w:t>
      </w:r>
    </w:p>
    <w:p w14:paraId="7C654FE6" w14:textId="77777777" w:rsidR="00ED57BF" w:rsidRPr="00990338" w:rsidRDefault="00ED57BF" w:rsidP="00ED57BF">
      <w:pPr>
        <w:rPr>
          <w:rFonts w:ascii="Arial" w:hAnsi="Arial" w:cs="Arial"/>
        </w:rPr>
      </w:pPr>
      <w:r w:rsidRPr="00990338">
        <w:rPr>
          <w:rFonts w:ascii="Arial" w:hAnsi="Arial" w:cs="Arial"/>
        </w:rPr>
        <w:t>6</w:t>
      </w:r>
      <w:r w:rsidRPr="00990338">
        <w:rPr>
          <w:rFonts w:ascii="Arial" w:hAnsi="Arial" w:cs="Arial"/>
        </w:rPr>
        <w:tab/>
        <w:t>Non, je suis femme au foyer</w:t>
      </w:r>
    </w:p>
    <w:p w14:paraId="55B72AFB" w14:textId="20E72AF9" w:rsidR="00ED57BF" w:rsidRDefault="00ED57BF" w:rsidP="00ED57BF">
      <w:pPr>
        <w:rPr>
          <w:rFonts w:ascii="Arial" w:hAnsi="Arial" w:cs="Arial"/>
        </w:rPr>
      </w:pPr>
      <w:r w:rsidRPr="00990338">
        <w:rPr>
          <w:rFonts w:ascii="Arial" w:hAnsi="Arial" w:cs="Arial"/>
        </w:rPr>
        <w:t>7</w:t>
      </w:r>
      <w:r w:rsidRPr="00990338">
        <w:rPr>
          <w:rFonts w:ascii="Arial" w:hAnsi="Arial" w:cs="Arial"/>
        </w:rPr>
        <w:tab/>
        <w:t>Non, autre sans profession</w:t>
      </w:r>
    </w:p>
    <w:p w14:paraId="2B394829" w14:textId="6690A544" w:rsidR="003B1628" w:rsidRDefault="00ED57BF" w:rsidP="00A61FB3">
      <w:pPr>
        <w:pStyle w:val="INSTRUCTIONSPROGRAMMATION"/>
        <w:rPr>
          <w:rFonts w:ascii="Arial" w:hAnsi="Arial"/>
        </w:rPr>
      </w:pPr>
      <w:r w:rsidRPr="00990338">
        <w:rPr>
          <w:rFonts w:ascii="Arial" w:hAnsi="Arial"/>
        </w:rPr>
        <w:t>Pas De Dk</w:t>
      </w:r>
    </w:p>
    <w:p w14:paraId="562117F0" w14:textId="77777777" w:rsidR="00A61FB3" w:rsidRPr="00A61FB3" w:rsidRDefault="00A61FB3" w:rsidP="00A61FB3">
      <w:pPr>
        <w:pStyle w:val="Normal1"/>
      </w:pPr>
    </w:p>
    <w:p w14:paraId="588065ED" w14:textId="77777777" w:rsidR="004A0A6C" w:rsidRDefault="004A0A6C" w:rsidP="00397E97">
      <w:pPr>
        <w:pStyle w:val="INSTRUCTIONSPROGRAMMATION"/>
        <w:rPr>
          <w:rFonts w:ascii="Arial" w:hAnsi="Arial"/>
        </w:rPr>
      </w:pPr>
    </w:p>
    <w:p w14:paraId="6DBBEA8F" w14:textId="77777777" w:rsidR="00D72EC1" w:rsidRDefault="00D72EC1" w:rsidP="00D72EC1">
      <w:pPr>
        <w:pStyle w:val="Normal1"/>
      </w:pPr>
    </w:p>
    <w:p w14:paraId="70E123BF" w14:textId="77777777" w:rsidR="00D72EC1" w:rsidRPr="00D72EC1" w:rsidRDefault="00D72EC1" w:rsidP="00D72EC1">
      <w:pPr>
        <w:pStyle w:val="Normal1"/>
      </w:pPr>
    </w:p>
    <w:p w14:paraId="1A7BAE16" w14:textId="77777777" w:rsidR="00D72EC1" w:rsidRPr="00D72EC1" w:rsidRDefault="00D72EC1" w:rsidP="00D72EC1">
      <w:pPr>
        <w:pStyle w:val="Normal1"/>
      </w:pPr>
    </w:p>
    <w:p w14:paraId="50D32B55" w14:textId="30F14478" w:rsidR="004A0A6C" w:rsidRPr="00990338" w:rsidRDefault="004A0A6C" w:rsidP="004A0A6C">
      <w:pPr>
        <w:pBdr>
          <w:top w:val="single" w:sz="4" w:space="1" w:color="auto"/>
          <w:left w:val="single" w:sz="4" w:space="4" w:color="auto"/>
          <w:bottom w:val="single" w:sz="4" w:space="1" w:color="auto"/>
          <w:right w:val="single" w:sz="4" w:space="4" w:color="auto"/>
        </w:pBdr>
        <w:rPr>
          <w:rFonts w:ascii="Arial" w:hAnsi="Arial" w:cs="Arial"/>
          <w:b/>
          <w:caps/>
          <w:color w:val="FF0000"/>
        </w:rPr>
      </w:pPr>
      <w:r w:rsidRPr="00990338">
        <w:rPr>
          <w:rFonts w:ascii="Arial" w:hAnsi="Arial" w:cs="Arial"/>
          <w:b/>
          <w:caps/>
          <w:color w:val="FF0000"/>
        </w:rPr>
        <w:lastRenderedPageBreak/>
        <w:t xml:space="preserve">Si code 1 ou 2 EN </w:t>
      </w:r>
      <w:r w:rsidR="003B1628">
        <w:rPr>
          <w:rFonts w:ascii="Arial" w:hAnsi="Arial" w:cs="Arial"/>
          <w:b/>
          <w:caps/>
          <w:color w:val="FF0000"/>
        </w:rPr>
        <w:t>RS6</w:t>
      </w:r>
      <w:r w:rsidRPr="00990338">
        <w:rPr>
          <w:rFonts w:ascii="Arial" w:hAnsi="Arial" w:cs="Arial"/>
          <w:b/>
          <w:caps/>
          <w:color w:val="FF0000"/>
        </w:rPr>
        <w:t xml:space="preserve"> (TRAVAILLE ou chômeur ayant déjà travaillé) poser </w:t>
      </w:r>
      <w:r w:rsidR="003B1628">
        <w:rPr>
          <w:rFonts w:ascii="Arial" w:hAnsi="Arial" w:cs="Arial"/>
          <w:b/>
          <w:caps/>
          <w:color w:val="FF0000"/>
        </w:rPr>
        <w:t>RS7 ET RS8</w:t>
      </w:r>
    </w:p>
    <w:p w14:paraId="3A089AF6" w14:textId="1A5AB3DB" w:rsidR="00FD2232" w:rsidRPr="007A5469" w:rsidRDefault="00FD2232" w:rsidP="004A0A6C">
      <w:pPr>
        <w:pBdr>
          <w:top w:val="single" w:sz="4" w:space="1" w:color="auto"/>
          <w:left w:val="single" w:sz="4" w:space="4" w:color="auto"/>
          <w:bottom w:val="single" w:sz="4" w:space="1" w:color="auto"/>
          <w:right w:val="single" w:sz="4" w:space="4" w:color="auto"/>
        </w:pBdr>
        <w:rPr>
          <w:rFonts w:ascii="Arial" w:hAnsi="Arial" w:cs="Arial"/>
          <w:b/>
          <w:caps/>
          <w:color w:val="FF0000"/>
        </w:rPr>
      </w:pPr>
      <w:r w:rsidRPr="007A5469">
        <w:rPr>
          <w:rFonts w:ascii="Arial" w:hAnsi="Arial" w:cs="Arial"/>
          <w:b/>
          <w:caps/>
          <w:color w:val="FF0000"/>
        </w:rPr>
        <w:t xml:space="preserve">SI rs6=3 (retraite ou pre-retraité), </w:t>
      </w:r>
      <w:r w:rsidR="00152225" w:rsidRPr="007A5469">
        <w:rPr>
          <w:rFonts w:ascii="Arial" w:hAnsi="Arial" w:cs="Arial"/>
          <w:b/>
          <w:caps/>
          <w:color w:val="FF0000"/>
        </w:rPr>
        <w:t>ALLER EN</w:t>
      </w:r>
      <w:r w:rsidRPr="007A5469">
        <w:rPr>
          <w:rFonts w:ascii="Arial" w:hAnsi="Arial" w:cs="Arial"/>
          <w:b/>
          <w:caps/>
          <w:color w:val="FF0000"/>
        </w:rPr>
        <w:t xml:space="preserve"> rs7</w:t>
      </w:r>
      <w:r w:rsidR="00F93A4E" w:rsidRPr="007A5469">
        <w:rPr>
          <w:rFonts w:ascii="Arial" w:hAnsi="Arial" w:cs="Arial"/>
          <w:b/>
          <w:caps/>
          <w:color w:val="FF0000"/>
        </w:rPr>
        <w:t>b</w:t>
      </w:r>
    </w:p>
    <w:p w14:paraId="2ACD29F1" w14:textId="7042EBFC" w:rsidR="00FD2232" w:rsidRPr="00990338" w:rsidRDefault="00F93A4E" w:rsidP="004A0A6C">
      <w:pPr>
        <w:pBdr>
          <w:top w:val="single" w:sz="4" w:space="1" w:color="auto"/>
          <w:left w:val="single" w:sz="4" w:space="4" w:color="auto"/>
          <w:bottom w:val="single" w:sz="4" w:space="1" w:color="auto"/>
          <w:right w:val="single" w:sz="4" w:space="4" w:color="auto"/>
        </w:pBdr>
        <w:rPr>
          <w:rFonts w:ascii="Arial" w:hAnsi="Arial" w:cs="Arial"/>
          <w:b/>
          <w:caps/>
          <w:color w:val="FF0000"/>
        </w:rPr>
      </w:pPr>
      <w:r w:rsidRPr="007A5469">
        <w:rPr>
          <w:rFonts w:ascii="Arial" w:hAnsi="Arial" w:cs="Arial"/>
          <w:b/>
          <w:caps/>
          <w:color w:val="FF0000"/>
        </w:rPr>
        <w:t>les autres (rs6=4, 5, 6, 7), aller a rs</w:t>
      </w:r>
      <w:r w:rsidR="00D8271A" w:rsidRPr="007A5469">
        <w:rPr>
          <w:rFonts w:ascii="Arial" w:hAnsi="Arial" w:cs="Arial"/>
          <w:b/>
          <w:caps/>
          <w:color w:val="FF0000"/>
        </w:rPr>
        <w:t>pcsp</w:t>
      </w:r>
    </w:p>
    <w:p w14:paraId="34E13BE0" w14:textId="77777777" w:rsidR="004A0A6C" w:rsidRPr="00990338" w:rsidRDefault="004A0A6C" w:rsidP="004A0A6C">
      <w:pPr>
        <w:rPr>
          <w:rFonts w:ascii="Arial" w:hAnsi="Arial" w:cs="Arial"/>
          <w:b/>
        </w:rPr>
      </w:pPr>
    </w:p>
    <w:p w14:paraId="3FC2C323" w14:textId="6BCDCAE2" w:rsidR="004A0A6C" w:rsidRPr="00990338" w:rsidRDefault="003B1628" w:rsidP="004A0A6C">
      <w:pPr>
        <w:rPr>
          <w:rFonts w:ascii="Arial" w:hAnsi="Arial" w:cs="Arial"/>
          <w:b/>
        </w:rPr>
      </w:pPr>
      <w:r>
        <w:rPr>
          <w:rFonts w:ascii="Arial" w:hAnsi="Arial" w:cs="Arial"/>
          <w:b/>
        </w:rPr>
        <w:t>RS7</w:t>
      </w:r>
      <w:r w:rsidR="004A0A6C" w:rsidRPr="00990338">
        <w:rPr>
          <w:rFonts w:ascii="Arial" w:hAnsi="Arial" w:cs="Arial"/>
          <w:b/>
          <w:color w:val="FF0000"/>
        </w:rPr>
        <w:t xml:space="preserve">&lt;PROG : TEXTE SI CODE 1 EN </w:t>
      </w:r>
      <w:r>
        <w:rPr>
          <w:rFonts w:ascii="Arial" w:hAnsi="Arial" w:cs="Arial"/>
          <w:b/>
          <w:color w:val="FF0000"/>
        </w:rPr>
        <w:t>RS5</w:t>
      </w:r>
      <w:r w:rsidR="004A0A6C" w:rsidRPr="00990338">
        <w:rPr>
          <w:rFonts w:ascii="Arial" w:hAnsi="Arial" w:cs="Arial"/>
          <w:b/>
          <w:color w:val="FF0000"/>
        </w:rPr>
        <w:t xml:space="preserve"> ET 1 EN </w:t>
      </w:r>
      <w:r>
        <w:rPr>
          <w:rFonts w:ascii="Arial" w:hAnsi="Arial" w:cs="Arial"/>
          <w:b/>
          <w:color w:val="FF0000"/>
        </w:rPr>
        <w:t>RS6</w:t>
      </w:r>
      <w:r w:rsidR="004A0A6C" w:rsidRPr="00990338">
        <w:rPr>
          <w:rFonts w:ascii="Arial" w:hAnsi="Arial" w:cs="Arial"/>
          <w:b/>
          <w:color w:val="FF0000"/>
        </w:rPr>
        <w:t>&gt;</w:t>
      </w:r>
      <w:r w:rsidR="004A0A6C" w:rsidRPr="00990338">
        <w:rPr>
          <w:rFonts w:ascii="Arial" w:hAnsi="Arial" w:cs="Arial"/>
          <w:b/>
        </w:rPr>
        <w:t xml:space="preserve"> Quelle est votre profession actuelle ?</w:t>
      </w:r>
    </w:p>
    <w:p w14:paraId="2DC4E97C" w14:textId="7F272044" w:rsidR="004A0A6C" w:rsidRPr="00990338" w:rsidRDefault="003B1628" w:rsidP="004A0A6C">
      <w:pPr>
        <w:rPr>
          <w:rFonts w:ascii="Arial" w:hAnsi="Arial" w:cs="Arial"/>
          <w:b/>
        </w:rPr>
      </w:pPr>
      <w:r>
        <w:rPr>
          <w:rFonts w:ascii="Arial" w:hAnsi="Arial" w:cs="Arial"/>
          <w:b/>
        </w:rPr>
        <w:t>RS7</w:t>
      </w:r>
      <w:r w:rsidR="004A0A6C" w:rsidRPr="00990338">
        <w:rPr>
          <w:rFonts w:ascii="Arial" w:hAnsi="Arial" w:cs="Arial"/>
          <w:b/>
        </w:rPr>
        <w:t xml:space="preserve"> </w:t>
      </w:r>
      <w:r w:rsidR="004A0A6C" w:rsidRPr="00990338">
        <w:rPr>
          <w:rFonts w:ascii="Arial" w:hAnsi="Arial" w:cs="Arial"/>
          <w:b/>
          <w:color w:val="FF0000"/>
        </w:rPr>
        <w:t xml:space="preserve">&lt;PROG : TEXTE SI CODE 1 EN </w:t>
      </w:r>
      <w:r>
        <w:rPr>
          <w:rFonts w:ascii="Arial" w:hAnsi="Arial" w:cs="Arial"/>
          <w:b/>
          <w:color w:val="FF0000"/>
        </w:rPr>
        <w:t>RS5</w:t>
      </w:r>
      <w:r w:rsidR="004A0A6C" w:rsidRPr="00990338">
        <w:rPr>
          <w:rFonts w:ascii="Arial" w:hAnsi="Arial" w:cs="Arial"/>
          <w:b/>
          <w:color w:val="FF0000"/>
        </w:rPr>
        <w:t xml:space="preserve"> ET 2 EN </w:t>
      </w:r>
      <w:r>
        <w:rPr>
          <w:rFonts w:ascii="Arial" w:hAnsi="Arial" w:cs="Arial"/>
          <w:b/>
          <w:color w:val="FF0000"/>
        </w:rPr>
        <w:t>RS6</w:t>
      </w:r>
      <w:r w:rsidR="004A0A6C" w:rsidRPr="00990338">
        <w:rPr>
          <w:rFonts w:ascii="Arial" w:hAnsi="Arial" w:cs="Arial"/>
          <w:b/>
          <w:color w:val="FF0000"/>
        </w:rPr>
        <w:t>&gt;</w:t>
      </w:r>
      <w:r w:rsidR="004A0A6C" w:rsidRPr="00990338">
        <w:rPr>
          <w:rFonts w:ascii="Arial" w:hAnsi="Arial" w:cs="Arial"/>
          <w:b/>
        </w:rPr>
        <w:t xml:space="preserve"> Quelle est la dernière profession que vous avez exercée ?</w:t>
      </w:r>
    </w:p>
    <w:p w14:paraId="763E16BB" w14:textId="7CF0649B" w:rsidR="004A0A6C" w:rsidRPr="00990338" w:rsidRDefault="003B1628" w:rsidP="004A0A6C">
      <w:pPr>
        <w:rPr>
          <w:rFonts w:ascii="Arial" w:hAnsi="Arial" w:cs="Arial"/>
          <w:b/>
        </w:rPr>
      </w:pPr>
      <w:r>
        <w:rPr>
          <w:rFonts w:ascii="Arial" w:hAnsi="Arial" w:cs="Arial"/>
          <w:b/>
        </w:rPr>
        <w:t>RS7</w:t>
      </w:r>
      <w:r w:rsidR="004A0A6C" w:rsidRPr="00990338">
        <w:rPr>
          <w:rFonts w:ascii="Arial" w:hAnsi="Arial" w:cs="Arial"/>
          <w:b/>
        </w:rPr>
        <w:t xml:space="preserve"> </w:t>
      </w:r>
      <w:r w:rsidR="004A0A6C" w:rsidRPr="00990338">
        <w:rPr>
          <w:rFonts w:ascii="Arial" w:hAnsi="Arial" w:cs="Arial"/>
          <w:b/>
          <w:color w:val="FF0000"/>
        </w:rPr>
        <w:t xml:space="preserve">&lt;PROG : TEXTE SI CODE 2 EN </w:t>
      </w:r>
      <w:r>
        <w:rPr>
          <w:rFonts w:ascii="Arial" w:hAnsi="Arial" w:cs="Arial"/>
          <w:b/>
          <w:color w:val="FF0000"/>
        </w:rPr>
        <w:t>RS5</w:t>
      </w:r>
      <w:r w:rsidR="004A0A6C" w:rsidRPr="00990338">
        <w:rPr>
          <w:rFonts w:ascii="Arial" w:hAnsi="Arial" w:cs="Arial"/>
          <w:b/>
          <w:color w:val="FF0000"/>
        </w:rPr>
        <w:t xml:space="preserve"> ET 1 EN </w:t>
      </w:r>
      <w:r>
        <w:rPr>
          <w:rFonts w:ascii="Arial" w:hAnsi="Arial" w:cs="Arial"/>
          <w:b/>
          <w:color w:val="FF0000"/>
        </w:rPr>
        <w:t>RS6</w:t>
      </w:r>
      <w:r w:rsidR="004A0A6C" w:rsidRPr="00990338">
        <w:rPr>
          <w:rFonts w:ascii="Arial" w:hAnsi="Arial" w:cs="Arial"/>
          <w:b/>
          <w:color w:val="FF0000"/>
        </w:rPr>
        <w:t>&gt;</w:t>
      </w:r>
      <w:r w:rsidR="004A0A6C" w:rsidRPr="00990338">
        <w:rPr>
          <w:rFonts w:ascii="Arial" w:hAnsi="Arial" w:cs="Arial"/>
          <w:b/>
        </w:rPr>
        <w:t xml:space="preserve"> Quelle est la profession actuelle de la personne de référence du foyer ?</w:t>
      </w:r>
    </w:p>
    <w:p w14:paraId="46FAF839" w14:textId="1C2BA710" w:rsidR="004A0A6C" w:rsidRPr="00990338" w:rsidRDefault="003B1628" w:rsidP="004A0A6C">
      <w:pPr>
        <w:rPr>
          <w:rFonts w:ascii="Arial" w:hAnsi="Arial" w:cs="Arial"/>
          <w:b/>
        </w:rPr>
      </w:pPr>
      <w:r>
        <w:rPr>
          <w:rFonts w:ascii="Arial" w:hAnsi="Arial" w:cs="Arial"/>
          <w:b/>
        </w:rPr>
        <w:t>RS7</w:t>
      </w:r>
      <w:r w:rsidR="004A0A6C" w:rsidRPr="00990338">
        <w:rPr>
          <w:rFonts w:ascii="Arial" w:hAnsi="Arial" w:cs="Arial"/>
          <w:b/>
        </w:rPr>
        <w:t xml:space="preserve"> </w:t>
      </w:r>
      <w:r w:rsidR="004A0A6C" w:rsidRPr="00990338">
        <w:rPr>
          <w:rFonts w:ascii="Arial" w:hAnsi="Arial" w:cs="Arial"/>
          <w:b/>
          <w:color w:val="FF0000"/>
        </w:rPr>
        <w:t xml:space="preserve">&lt;PROG : TEXTE SI CODE 2 EN </w:t>
      </w:r>
      <w:r>
        <w:rPr>
          <w:rFonts w:ascii="Arial" w:hAnsi="Arial" w:cs="Arial"/>
          <w:b/>
          <w:color w:val="FF0000"/>
        </w:rPr>
        <w:t>RS5</w:t>
      </w:r>
      <w:r w:rsidR="004A0A6C" w:rsidRPr="00990338">
        <w:rPr>
          <w:rFonts w:ascii="Arial" w:hAnsi="Arial" w:cs="Arial"/>
          <w:b/>
          <w:color w:val="FF0000"/>
        </w:rPr>
        <w:t xml:space="preserve"> ET 2 EN </w:t>
      </w:r>
      <w:r>
        <w:rPr>
          <w:rFonts w:ascii="Arial" w:hAnsi="Arial" w:cs="Arial"/>
          <w:b/>
          <w:color w:val="FF0000"/>
        </w:rPr>
        <w:t>RS6</w:t>
      </w:r>
      <w:r w:rsidR="004A0A6C" w:rsidRPr="00990338">
        <w:rPr>
          <w:rFonts w:ascii="Arial" w:hAnsi="Arial" w:cs="Arial"/>
          <w:b/>
          <w:color w:val="FF0000"/>
        </w:rPr>
        <w:t>&gt;</w:t>
      </w:r>
      <w:r w:rsidR="004A0A6C" w:rsidRPr="00990338">
        <w:rPr>
          <w:rFonts w:ascii="Arial" w:hAnsi="Arial" w:cs="Arial"/>
          <w:b/>
        </w:rPr>
        <w:t xml:space="preserve"> Quelle est la dernière profession exercée par la personne de référence du foyer ?</w:t>
      </w:r>
    </w:p>
    <w:p w14:paraId="251178F4" w14:textId="77777777" w:rsidR="004A0A6C" w:rsidRPr="00990338" w:rsidRDefault="004A0A6C" w:rsidP="004A0A6C">
      <w:pPr>
        <w:pStyle w:val="INSTRUCTIONSENQUETEUR"/>
        <w:rPr>
          <w:rFonts w:ascii="Arial" w:hAnsi="Arial"/>
        </w:rPr>
      </w:pPr>
      <w:r w:rsidRPr="00990338">
        <w:rPr>
          <w:rFonts w:ascii="Arial" w:hAnsi="Arial"/>
        </w:rPr>
        <w:t>écrire en clair puis coder</w:t>
      </w:r>
    </w:p>
    <w:p w14:paraId="2A59DEBE" w14:textId="77777777" w:rsidR="004A0A6C" w:rsidRPr="00990338" w:rsidRDefault="004A0A6C" w:rsidP="004A0A6C">
      <w:pPr>
        <w:pStyle w:val="Question0"/>
        <w:rPr>
          <w:rFonts w:ascii="Arial" w:hAnsi="Arial" w:cs="Arial"/>
          <w:b w:val="0"/>
          <w:caps/>
        </w:rPr>
      </w:pPr>
      <w:r w:rsidRPr="00990338">
        <w:rPr>
          <w:rFonts w:ascii="Arial" w:hAnsi="Arial" w:cs="Arial"/>
          <w:b w:val="0"/>
          <w:caps/>
        </w:rPr>
        <w:t>/____________________________________/</w:t>
      </w:r>
    </w:p>
    <w:p w14:paraId="54C2D80B" w14:textId="77777777" w:rsidR="004A0A6C" w:rsidRPr="00990338" w:rsidRDefault="004A0A6C" w:rsidP="004A0A6C">
      <w:pPr>
        <w:pStyle w:val="Question0"/>
        <w:rPr>
          <w:rFonts w:ascii="Arial" w:hAnsi="Arial" w:cs="Arial"/>
          <w:caps/>
        </w:rPr>
      </w:pPr>
    </w:p>
    <w:p w14:paraId="51E7009A" w14:textId="3E68424D" w:rsidR="004A0A6C" w:rsidRPr="00990338" w:rsidRDefault="003B1628" w:rsidP="00543018">
      <w:pPr>
        <w:pStyle w:val="Listederponsesprnumrotes"/>
      </w:pPr>
      <w:r w:rsidRPr="004C6D4C">
        <w:rPr>
          <w:b/>
          <w:highlight w:val="green"/>
        </w:rPr>
        <w:t>RS8</w:t>
      </w:r>
      <w:r w:rsidR="004A0A6C" w:rsidRPr="00990338">
        <w:rPr>
          <w:b/>
        </w:rPr>
        <w:t xml:space="preserve"> </w:t>
      </w:r>
      <w:r w:rsidR="00917342" w:rsidRPr="00990338">
        <w:rPr>
          <w:rStyle w:val="INSTRUCTIONSENQUETEURCar9"/>
          <w:rFonts w:ascii="Arial" w:hAnsi="Arial"/>
        </w:rPr>
        <w:t xml:space="preserve">codification de la profession </w:t>
      </w:r>
      <w:r w:rsidR="004A0A6C" w:rsidRPr="00990338">
        <w:rPr>
          <w:rStyle w:val="INSTRUCTIONSENQUETEURCar9"/>
          <w:rFonts w:ascii="Arial" w:hAnsi="Arial"/>
        </w:rPr>
        <w:t>de la personne de référence du foyer</w:t>
      </w:r>
      <w:r w:rsidR="004A0A6C" w:rsidRPr="00990338">
        <w:t xml:space="preserve"> </w:t>
      </w:r>
    </w:p>
    <w:p w14:paraId="260EEF49" w14:textId="27CB7FA5" w:rsidR="004A0A6C" w:rsidRPr="00990338" w:rsidRDefault="004A0A6C" w:rsidP="004A0A6C">
      <w:pPr>
        <w:autoSpaceDE w:val="0"/>
        <w:autoSpaceDN w:val="0"/>
        <w:adjustRightInd w:val="0"/>
        <w:rPr>
          <w:rFonts w:ascii="Arial" w:hAnsi="Arial" w:cs="Arial"/>
        </w:rPr>
      </w:pPr>
      <w:r w:rsidRPr="00990338">
        <w:rPr>
          <w:rFonts w:ascii="Arial" w:hAnsi="Arial" w:cs="Arial"/>
        </w:rPr>
        <w:t>[</w:t>
      </w:r>
      <w:r w:rsidRPr="00990338">
        <w:rPr>
          <w:rStyle w:val="INSTRUCTIONSPROGRAMMATIONCar"/>
          <w:rFonts w:ascii="Arial" w:hAnsi="Arial"/>
        </w:rPr>
        <w:t>PROG : rappel réponse</w:t>
      </w:r>
      <w:r w:rsidRPr="00990338">
        <w:rPr>
          <w:rFonts w:ascii="Arial" w:hAnsi="Arial" w:cs="Arial"/>
        </w:rPr>
        <w:t xml:space="preserve"> </w:t>
      </w:r>
      <w:r w:rsidR="003B1628">
        <w:rPr>
          <w:rStyle w:val="INSTRUCTIONSPROGRAMMATIONCar"/>
          <w:rFonts w:ascii="Arial" w:hAnsi="Arial"/>
        </w:rPr>
        <w:t>RS</w:t>
      </w:r>
      <w:r w:rsidR="001C4A75">
        <w:rPr>
          <w:rStyle w:val="INSTRUCTIONSPROGRAMMATIONCar"/>
          <w:rFonts w:ascii="Arial" w:hAnsi="Arial"/>
        </w:rPr>
        <w:t>7</w:t>
      </w:r>
      <w:r w:rsidRPr="00990338">
        <w:rPr>
          <w:rFonts w:ascii="Arial" w:hAnsi="Arial" w:cs="Arial"/>
        </w:rPr>
        <w:t>]</w:t>
      </w:r>
    </w:p>
    <w:p w14:paraId="25FE871B" w14:textId="77777777" w:rsidR="004A0A6C" w:rsidRPr="00990338" w:rsidRDefault="004A0A6C" w:rsidP="00397E97">
      <w:pPr>
        <w:pStyle w:val="INSTRUCTIONSPROGRAMMATION"/>
        <w:rPr>
          <w:rFonts w:ascii="Arial" w:hAnsi="Arial"/>
        </w:rPr>
      </w:pPr>
    </w:p>
    <w:p w14:paraId="3091EA81" w14:textId="77777777" w:rsidR="004A0A6C" w:rsidRPr="00990338" w:rsidRDefault="004A0A6C" w:rsidP="004A0A6C">
      <w:pPr>
        <w:pStyle w:val="Textebrut"/>
        <w:rPr>
          <w:rFonts w:ascii="Arial" w:hAnsi="Arial" w:cs="Arial"/>
          <w:sz w:val="24"/>
          <w:szCs w:val="24"/>
        </w:rPr>
      </w:pPr>
      <w:r w:rsidRPr="00990338">
        <w:rPr>
          <w:rFonts w:ascii="Arial" w:hAnsi="Arial" w:cs="Arial"/>
          <w:sz w:val="24"/>
          <w:szCs w:val="24"/>
        </w:rPr>
        <w:t>1.</w:t>
      </w:r>
      <w:r w:rsidRPr="00990338">
        <w:rPr>
          <w:rFonts w:ascii="Arial" w:hAnsi="Arial" w:cs="Arial"/>
          <w:sz w:val="24"/>
          <w:szCs w:val="24"/>
        </w:rPr>
        <w:tab/>
        <w:t>Agriculteurs exploitants</w:t>
      </w:r>
    </w:p>
    <w:p w14:paraId="68DE2C94" w14:textId="77777777" w:rsidR="004A0A6C" w:rsidRPr="00990338" w:rsidRDefault="004A0A6C" w:rsidP="004A0A6C">
      <w:pPr>
        <w:pStyle w:val="Textebrut"/>
        <w:rPr>
          <w:rFonts w:ascii="Arial" w:hAnsi="Arial" w:cs="Arial"/>
          <w:sz w:val="24"/>
          <w:szCs w:val="24"/>
        </w:rPr>
      </w:pPr>
      <w:r w:rsidRPr="00990338">
        <w:rPr>
          <w:rFonts w:ascii="Arial" w:hAnsi="Arial" w:cs="Arial"/>
          <w:sz w:val="24"/>
          <w:szCs w:val="24"/>
        </w:rPr>
        <w:t>2.</w:t>
      </w:r>
      <w:r w:rsidRPr="00990338">
        <w:rPr>
          <w:rFonts w:ascii="Arial" w:hAnsi="Arial" w:cs="Arial"/>
          <w:sz w:val="24"/>
          <w:szCs w:val="24"/>
        </w:rPr>
        <w:tab/>
        <w:t>Artisans, Commerçants, Chefs d'entreprise</w:t>
      </w:r>
    </w:p>
    <w:p w14:paraId="2E61222D" w14:textId="77777777" w:rsidR="004A0A6C" w:rsidRPr="00990338" w:rsidRDefault="004A0A6C" w:rsidP="004A0A6C">
      <w:pPr>
        <w:pStyle w:val="Textebrut"/>
        <w:rPr>
          <w:rFonts w:ascii="Arial" w:hAnsi="Arial" w:cs="Arial"/>
          <w:sz w:val="24"/>
          <w:szCs w:val="24"/>
        </w:rPr>
      </w:pPr>
      <w:r w:rsidRPr="00990338">
        <w:rPr>
          <w:rFonts w:ascii="Arial" w:hAnsi="Arial" w:cs="Arial"/>
          <w:sz w:val="24"/>
          <w:szCs w:val="24"/>
        </w:rPr>
        <w:t>3.</w:t>
      </w:r>
      <w:r w:rsidRPr="00990338">
        <w:rPr>
          <w:rFonts w:ascii="Arial" w:hAnsi="Arial" w:cs="Arial"/>
          <w:sz w:val="24"/>
          <w:szCs w:val="24"/>
        </w:rPr>
        <w:tab/>
        <w:t>Cadres et professions libérales</w:t>
      </w:r>
    </w:p>
    <w:p w14:paraId="5F68EE37" w14:textId="77777777" w:rsidR="004A0A6C" w:rsidRPr="00990338" w:rsidRDefault="004A0A6C" w:rsidP="004A0A6C">
      <w:pPr>
        <w:pStyle w:val="Textebrut"/>
        <w:rPr>
          <w:rFonts w:ascii="Arial" w:hAnsi="Arial" w:cs="Arial"/>
          <w:sz w:val="24"/>
          <w:szCs w:val="24"/>
        </w:rPr>
      </w:pPr>
      <w:r w:rsidRPr="00990338">
        <w:rPr>
          <w:rFonts w:ascii="Arial" w:hAnsi="Arial" w:cs="Arial"/>
          <w:sz w:val="24"/>
          <w:szCs w:val="24"/>
        </w:rPr>
        <w:t>4.</w:t>
      </w:r>
      <w:r w:rsidRPr="00990338">
        <w:rPr>
          <w:rFonts w:ascii="Arial" w:hAnsi="Arial" w:cs="Arial"/>
          <w:sz w:val="24"/>
          <w:szCs w:val="24"/>
        </w:rPr>
        <w:tab/>
        <w:t>Professions intermédiaires</w:t>
      </w:r>
      <w:r w:rsidRPr="00990338">
        <w:rPr>
          <w:rFonts w:ascii="Arial" w:hAnsi="Arial" w:cs="Arial"/>
          <w:sz w:val="24"/>
          <w:szCs w:val="24"/>
        </w:rPr>
        <w:tab/>
        <w:t>, techniciens, contremaîtres et agents de maîtrise</w:t>
      </w:r>
    </w:p>
    <w:p w14:paraId="578793F6" w14:textId="77777777" w:rsidR="004A0A6C" w:rsidRPr="00990338" w:rsidRDefault="004A0A6C" w:rsidP="004A0A6C">
      <w:pPr>
        <w:pStyle w:val="Textebrut"/>
        <w:rPr>
          <w:rFonts w:ascii="Arial" w:hAnsi="Arial" w:cs="Arial"/>
          <w:sz w:val="24"/>
          <w:szCs w:val="24"/>
        </w:rPr>
      </w:pPr>
      <w:r w:rsidRPr="00990338">
        <w:rPr>
          <w:rFonts w:ascii="Arial" w:hAnsi="Arial" w:cs="Arial"/>
          <w:sz w:val="24"/>
          <w:szCs w:val="24"/>
        </w:rPr>
        <w:t>5.</w:t>
      </w:r>
      <w:r w:rsidRPr="00990338">
        <w:rPr>
          <w:rFonts w:ascii="Arial" w:hAnsi="Arial" w:cs="Arial"/>
          <w:sz w:val="24"/>
          <w:szCs w:val="24"/>
        </w:rPr>
        <w:tab/>
        <w:t>Employés et personnels de services</w:t>
      </w:r>
    </w:p>
    <w:p w14:paraId="0744385C" w14:textId="77777777" w:rsidR="004A0A6C" w:rsidRPr="00990338" w:rsidRDefault="004A0A6C" w:rsidP="004A0A6C">
      <w:pPr>
        <w:pStyle w:val="Textebrut"/>
        <w:rPr>
          <w:rFonts w:ascii="Arial" w:hAnsi="Arial" w:cs="Arial"/>
          <w:sz w:val="24"/>
          <w:szCs w:val="24"/>
        </w:rPr>
      </w:pPr>
      <w:r w:rsidRPr="00990338">
        <w:rPr>
          <w:rFonts w:ascii="Arial" w:hAnsi="Arial" w:cs="Arial"/>
          <w:sz w:val="24"/>
          <w:szCs w:val="24"/>
        </w:rPr>
        <w:t>6.</w:t>
      </w:r>
      <w:r w:rsidRPr="00990338">
        <w:rPr>
          <w:rFonts w:ascii="Arial" w:hAnsi="Arial" w:cs="Arial"/>
          <w:sz w:val="24"/>
          <w:szCs w:val="24"/>
        </w:rPr>
        <w:tab/>
        <w:t>Ouvriers</w:t>
      </w:r>
    </w:p>
    <w:p w14:paraId="5F32DBCA" w14:textId="50C1E93C" w:rsidR="004A0A6C" w:rsidRDefault="004A0A6C" w:rsidP="00397E97">
      <w:pPr>
        <w:pStyle w:val="INSTRUCTIONSPROGRAMMATION"/>
        <w:rPr>
          <w:rFonts w:ascii="Arial" w:hAnsi="Arial"/>
        </w:rPr>
      </w:pPr>
    </w:p>
    <w:p w14:paraId="3A1D7299" w14:textId="77777777" w:rsidR="00D70C3E" w:rsidRPr="00D70C3E" w:rsidRDefault="00D70C3E" w:rsidP="00D70C3E">
      <w:pPr>
        <w:pStyle w:val="Normal1"/>
      </w:pPr>
    </w:p>
    <w:p w14:paraId="3D26C154" w14:textId="77777777" w:rsidR="004A0A6C" w:rsidRPr="00990338" w:rsidRDefault="004A0A6C" w:rsidP="00397E97">
      <w:pPr>
        <w:pStyle w:val="INSTRUCTIONSPROGRAMMATION"/>
        <w:rPr>
          <w:rFonts w:ascii="Arial" w:hAnsi="Arial"/>
        </w:rPr>
      </w:pPr>
    </w:p>
    <w:p w14:paraId="12D39167" w14:textId="5736C938" w:rsidR="004A0A6C" w:rsidRPr="00990338" w:rsidRDefault="004A0A6C" w:rsidP="004A0A6C">
      <w:pPr>
        <w:pBdr>
          <w:top w:val="single" w:sz="4" w:space="1" w:color="auto"/>
          <w:left w:val="single" w:sz="4" w:space="4" w:color="auto"/>
          <w:bottom w:val="single" w:sz="4" w:space="1" w:color="auto"/>
          <w:right w:val="single" w:sz="4" w:space="4" w:color="auto"/>
        </w:pBdr>
        <w:rPr>
          <w:rFonts w:ascii="Arial" w:hAnsi="Arial" w:cs="Arial"/>
          <w:b/>
          <w:caps/>
          <w:color w:val="FF0000"/>
        </w:rPr>
      </w:pPr>
      <w:r w:rsidRPr="00990338">
        <w:rPr>
          <w:rFonts w:ascii="Arial" w:hAnsi="Arial" w:cs="Arial"/>
          <w:b/>
          <w:caps/>
          <w:color w:val="FF0000"/>
        </w:rPr>
        <w:t xml:space="preserve">Si code 3 EN </w:t>
      </w:r>
      <w:r w:rsidR="003B1628">
        <w:rPr>
          <w:rFonts w:ascii="Arial" w:hAnsi="Arial" w:cs="Arial"/>
          <w:b/>
          <w:caps/>
          <w:color w:val="FF0000"/>
        </w:rPr>
        <w:t>RS6</w:t>
      </w:r>
      <w:r w:rsidRPr="00990338">
        <w:rPr>
          <w:rFonts w:ascii="Arial" w:hAnsi="Arial" w:cs="Arial"/>
          <w:b/>
          <w:caps/>
          <w:color w:val="FF0000"/>
        </w:rPr>
        <w:t xml:space="preserve"> (RETRAITE) poser </w:t>
      </w:r>
      <w:r w:rsidR="001C4A75">
        <w:rPr>
          <w:rFonts w:ascii="Arial" w:hAnsi="Arial" w:cs="Arial"/>
          <w:b/>
          <w:caps/>
          <w:color w:val="FF0000"/>
        </w:rPr>
        <w:t>RS7</w:t>
      </w:r>
      <w:r w:rsidR="00463DEC">
        <w:rPr>
          <w:rFonts w:ascii="Arial" w:hAnsi="Arial" w:cs="Arial"/>
          <w:b/>
          <w:caps/>
          <w:color w:val="FF0000"/>
        </w:rPr>
        <w:t>b</w:t>
      </w:r>
      <w:r w:rsidR="001C4A75">
        <w:rPr>
          <w:rFonts w:ascii="Arial" w:hAnsi="Arial" w:cs="Arial"/>
          <w:b/>
          <w:caps/>
          <w:color w:val="FF0000"/>
        </w:rPr>
        <w:t xml:space="preserve"> </w:t>
      </w:r>
      <w:r w:rsidRPr="00990338">
        <w:rPr>
          <w:rFonts w:ascii="Arial" w:hAnsi="Arial" w:cs="Arial"/>
          <w:b/>
          <w:caps/>
          <w:color w:val="FF0000"/>
        </w:rPr>
        <w:t xml:space="preserve">ET </w:t>
      </w:r>
      <w:r w:rsidR="001C4A75">
        <w:rPr>
          <w:rFonts w:ascii="Arial" w:hAnsi="Arial" w:cs="Arial"/>
          <w:b/>
          <w:caps/>
          <w:color w:val="FF0000"/>
        </w:rPr>
        <w:t>RS8</w:t>
      </w:r>
      <w:r w:rsidR="00463DEC">
        <w:rPr>
          <w:rFonts w:ascii="Arial" w:hAnsi="Arial" w:cs="Arial"/>
          <w:b/>
          <w:caps/>
          <w:color w:val="FF0000"/>
        </w:rPr>
        <w:t>b</w:t>
      </w:r>
    </w:p>
    <w:p w14:paraId="4E0A0E6B" w14:textId="77777777" w:rsidR="00917342" w:rsidRPr="00990338" w:rsidRDefault="00917342" w:rsidP="004A0A6C">
      <w:pPr>
        <w:rPr>
          <w:rFonts w:ascii="Arial" w:hAnsi="Arial" w:cs="Arial"/>
          <w:b/>
        </w:rPr>
      </w:pPr>
    </w:p>
    <w:p w14:paraId="72D80153" w14:textId="6BB7D717" w:rsidR="004A0A6C" w:rsidRPr="00990338" w:rsidRDefault="001C4A75" w:rsidP="004A0A6C">
      <w:pPr>
        <w:rPr>
          <w:rFonts w:ascii="Arial" w:hAnsi="Arial" w:cs="Arial"/>
          <w:b/>
        </w:rPr>
      </w:pPr>
      <w:r>
        <w:rPr>
          <w:rFonts w:ascii="Arial" w:hAnsi="Arial" w:cs="Arial"/>
          <w:b/>
        </w:rPr>
        <w:t>RS7</w:t>
      </w:r>
      <w:r w:rsidR="00463DEC">
        <w:rPr>
          <w:rFonts w:ascii="Arial" w:hAnsi="Arial" w:cs="Arial"/>
          <w:b/>
        </w:rPr>
        <w:t>B</w:t>
      </w:r>
      <w:r w:rsidR="004A0A6C" w:rsidRPr="00990338">
        <w:rPr>
          <w:rFonts w:ascii="Arial" w:hAnsi="Arial" w:cs="Arial"/>
          <w:b/>
        </w:rPr>
        <w:t xml:space="preserve"> </w:t>
      </w:r>
      <w:r w:rsidR="004A0A6C" w:rsidRPr="00990338">
        <w:rPr>
          <w:rFonts w:ascii="Arial" w:hAnsi="Arial" w:cs="Arial"/>
          <w:b/>
          <w:color w:val="FF0000"/>
        </w:rPr>
        <w:t xml:space="preserve">&lt;PROG : TEXTE SI CODE 1 EN </w:t>
      </w:r>
      <w:r>
        <w:rPr>
          <w:rFonts w:ascii="Arial" w:hAnsi="Arial" w:cs="Arial"/>
          <w:b/>
          <w:color w:val="FF0000"/>
        </w:rPr>
        <w:t>RS5</w:t>
      </w:r>
      <w:r w:rsidR="004A0A6C" w:rsidRPr="00990338">
        <w:rPr>
          <w:rFonts w:ascii="Arial" w:hAnsi="Arial" w:cs="Arial"/>
          <w:b/>
          <w:color w:val="FF0000"/>
        </w:rPr>
        <w:t xml:space="preserve"> ET 3 EN </w:t>
      </w:r>
      <w:r>
        <w:rPr>
          <w:rFonts w:ascii="Arial" w:hAnsi="Arial" w:cs="Arial"/>
          <w:b/>
          <w:color w:val="FF0000"/>
        </w:rPr>
        <w:t>RS6</w:t>
      </w:r>
      <w:r w:rsidR="004A0A6C" w:rsidRPr="00990338">
        <w:rPr>
          <w:rFonts w:ascii="Arial" w:hAnsi="Arial" w:cs="Arial"/>
          <w:b/>
          <w:color w:val="FF0000"/>
        </w:rPr>
        <w:t>&gt;</w:t>
      </w:r>
      <w:r w:rsidR="004A0A6C" w:rsidRPr="00990338">
        <w:rPr>
          <w:rFonts w:ascii="Arial" w:hAnsi="Arial" w:cs="Arial"/>
          <w:b/>
        </w:rPr>
        <w:t xml:space="preserve"> Quelle profession exerciez-vous avant ?</w:t>
      </w:r>
    </w:p>
    <w:p w14:paraId="34FCE39F" w14:textId="06C36ED7" w:rsidR="001B4A71" w:rsidRPr="00463DEC" w:rsidRDefault="001C4A75" w:rsidP="00463DEC">
      <w:pPr>
        <w:rPr>
          <w:rFonts w:ascii="Arial" w:hAnsi="Arial" w:cs="Arial"/>
          <w:b/>
        </w:rPr>
      </w:pPr>
      <w:r>
        <w:rPr>
          <w:rFonts w:ascii="Arial" w:hAnsi="Arial" w:cs="Arial"/>
          <w:b/>
        </w:rPr>
        <w:t>RS7</w:t>
      </w:r>
      <w:r w:rsidR="00463DEC">
        <w:rPr>
          <w:rFonts w:ascii="Arial" w:hAnsi="Arial" w:cs="Arial"/>
          <w:b/>
        </w:rPr>
        <w:t>B</w:t>
      </w:r>
      <w:r w:rsidR="004A0A6C" w:rsidRPr="00990338">
        <w:rPr>
          <w:rFonts w:ascii="Arial" w:hAnsi="Arial" w:cs="Arial"/>
          <w:b/>
        </w:rPr>
        <w:t xml:space="preserve"> </w:t>
      </w:r>
      <w:r w:rsidR="004A0A6C" w:rsidRPr="00990338">
        <w:rPr>
          <w:rFonts w:ascii="Arial" w:hAnsi="Arial" w:cs="Arial"/>
          <w:b/>
          <w:color w:val="FF0000"/>
        </w:rPr>
        <w:t xml:space="preserve">&lt;PROG : TEXTE SI CODE 2 EN </w:t>
      </w:r>
      <w:r>
        <w:rPr>
          <w:rFonts w:ascii="Arial" w:hAnsi="Arial" w:cs="Arial"/>
          <w:b/>
          <w:color w:val="FF0000"/>
        </w:rPr>
        <w:t>RS5</w:t>
      </w:r>
      <w:r w:rsidR="004A0A6C" w:rsidRPr="00990338">
        <w:rPr>
          <w:rFonts w:ascii="Arial" w:hAnsi="Arial" w:cs="Arial"/>
          <w:b/>
          <w:color w:val="FF0000"/>
        </w:rPr>
        <w:t xml:space="preserve"> ET 3 EN </w:t>
      </w:r>
      <w:r>
        <w:rPr>
          <w:rFonts w:ascii="Arial" w:hAnsi="Arial" w:cs="Arial"/>
          <w:b/>
          <w:color w:val="FF0000"/>
        </w:rPr>
        <w:t>RS6</w:t>
      </w:r>
      <w:r w:rsidR="004A0A6C" w:rsidRPr="00990338">
        <w:rPr>
          <w:rFonts w:ascii="Arial" w:hAnsi="Arial" w:cs="Arial"/>
          <w:b/>
          <w:color w:val="FF0000"/>
        </w:rPr>
        <w:t>&gt;</w:t>
      </w:r>
      <w:r w:rsidR="004A0A6C" w:rsidRPr="00990338">
        <w:rPr>
          <w:rFonts w:ascii="Arial" w:hAnsi="Arial" w:cs="Arial"/>
          <w:b/>
        </w:rPr>
        <w:t xml:space="preserve"> Quelle profession exerçait-elle avant ?</w:t>
      </w:r>
    </w:p>
    <w:p w14:paraId="1B70C347" w14:textId="08D42D06" w:rsidR="004A0A6C" w:rsidRPr="00990338" w:rsidRDefault="004A0A6C" w:rsidP="004A0A6C">
      <w:pPr>
        <w:pStyle w:val="INSTRUCTIONSENQUETEUR"/>
        <w:tabs>
          <w:tab w:val="right" w:pos="8789"/>
        </w:tabs>
        <w:rPr>
          <w:rFonts w:ascii="Arial" w:hAnsi="Arial"/>
        </w:rPr>
      </w:pPr>
      <w:r w:rsidRPr="00990338">
        <w:rPr>
          <w:rFonts w:ascii="Arial" w:hAnsi="Arial"/>
        </w:rPr>
        <w:t xml:space="preserve"> </w:t>
      </w:r>
      <w:r w:rsidR="00917342" w:rsidRPr="00990338">
        <w:rPr>
          <w:rFonts w:ascii="Arial" w:hAnsi="Arial"/>
        </w:rPr>
        <w:t>écrire</w:t>
      </w:r>
      <w:r w:rsidRPr="00990338">
        <w:rPr>
          <w:rFonts w:ascii="Arial" w:hAnsi="Arial"/>
        </w:rPr>
        <w:t xml:space="preserve"> en clair</w:t>
      </w:r>
      <w:r w:rsidR="00211106">
        <w:rPr>
          <w:rFonts w:ascii="Arial" w:hAnsi="Arial"/>
        </w:rPr>
        <w:t xml:space="preserve"> </w:t>
      </w:r>
      <w:r w:rsidR="00211106" w:rsidRPr="00990338">
        <w:rPr>
          <w:rFonts w:ascii="Arial" w:hAnsi="Arial"/>
        </w:rPr>
        <w:t>puis coder</w:t>
      </w:r>
    </w:p>
    <w:p w14:paraId="50002E58" w14:textId="77777777" w:rsidR="004A0A6C" w:rsidRPr="00990338" w:rsidRDefault="004A0A6C" w:rsidP="004A0A6C">
      <w:pPr>
        <w:rPr>
          <w:rFonts w:ascii="Arial" w:hAnsi="Arial" w:cs="Arial"/>
        </w:rPr>
      </w:pPr>
      <w:r w:rsidRPr="00990338">
        <w:rPr>
          <w:rFonts w:ascii="Arial" w:hAnsi="Arial" w:cs="Arial"/>
        </w:rPr>
        <w:t>/______________________________/</w:t>
      </w:r>
    </w:p>
    <w:p w14:paraId="31FEBE9C" w14:textId="77777777" w:rsidR="009C3510" w:rsidRPr="00990338" w:rsidRDefault="009C3510" w:rsidP="004A0A6C">
      <w:pPr>
        <w:pStyle w:val="INSTRUCTIONSENQUETEUR"/>
        <w:tabs>
          <w:tab w:val="right" w:pos="8789"/>
        </w:tabs>
        <w:rPr>
          <w:rFonts w:ascii="Arial" w:hAnsi="Arial"/>
          <w:b/>
        </w:rPr>
      </w:pPr>
    </w:p>
    <w:p w14:paraId="14E33BF1" w14:textId="127FEDB9" w:rsidR="004A0A6C" w:rsidRPr="00990338" w:rsidRDefault="003B1628" w:rsidP="004A0A6C">
      <w:pPr>
        <w:pStyle w:val="INSTRUCTIONSENQUETEUR"/>
        <w:tabs>
          <w:tab w:val="right" w:pos="8789"/>
        </w:tabs>
        <w:rPr>
          <w:rFonts w:ascii="Arial" w:hAnsi="Arial"/>
        </w:rPr>
      </w:pPr>
      <w:r w:rsidRPr="004C6D4C">
        <w:rPr>
          <w:rFonts w:ascii="Arial" w:hAnsi="Arial"/>
          <w:b/>
          <w:highlight w:val="green"/>
        </w:rPr>
        <w:t>RS</w:t>
      </w:r>
      <w:r w:rsidR="001C4A75" w:rsidRPr="004C6D4C">
        <w:rPr>
          <w:rFonts w:ascii="Arial" w:hAnsi="Arial"/>
          <w:b/>
          <w:highlight w:val="green"/>
        </w:rPr>
        <w:t>8</w:t>
      </w:r>
      <w:r w:rsidR="00463DEC" w:rsidRPr="004C6D4C">
        <w:rPr>
          <w:rFonts w:ascii="Arial" w:hAnsi="Arial"/>
          <w:b/>
          <w:highlight w:val="green"/>
        </w:rPr>
        <w:t>B</w:t>
      </w:r>
      <w:r w:rsidR="004A0A6C" w:rsidRPr="00990338">
        <w:rPr>
          <w:rFonts w:ascii="Arial" w:hAnsi="Arial"/>
        </w:rPr>
        <w:t xml:space="preserve"> codification de l'ancienne profession </w:t>
      </w:r>
      <w:r w:rsidR="00C832B7" w:rsidRPr="00C832B7">
        <w:t>de la personne de référence du foyer</w:t>
      </w:r>
    </w:p>
    <w:p w14:paraId="6C7F5B26" w14:textId="50CF8DD9" w:rsidR="004A0A6C" w:rsidRPr="00990338" w:rsidRDefault="004A0A6C" w:rsidP="004A0A6C">
      <w:pPr>
        <w:autoSpaceDE w:val="0"/>
        <w:autoSpaceDN w:val="0"/>
        <w:adjustRightInd w:val="0"/>
        <w:rPr>
          <w:rFonts w:ascii="Arial" w:hAnsi="Arial" w:cs="Arial"/>
        </w:rPr>
      </w:pPr>
      <w:r w:rsidRPr="00990338">
        <w:rPr>
          <w:rFonts w:ascii="Arial" w:hAnsi="Arial" w:cs="Arial"/>
        </w:rPr>
        <w:t>[</w:t>
      </w:r>
      <w:r w:rsidRPr="00990338">
        <w:rPr>
          <w:rStyle w:val="INSTRUCTIONSPROGRAMMATIONCar"/>
          <w:rFonts w:ascii="Arial" w:hAnsi="Arial"/>
        </w:rPr>
        <w:t xml:space="preserve">PROG : rappel réponse </w:t>
      </w:r>
      <w:r w:rsidR="001C4A75">
        <w:rPr>
          <w:rStyle w:val="INSTRUCTIONSPROGRAMMATIONCar"/>
          <w:rFonts w:ascii="Arial" w:hAnsi="Arial"/>
        </w:rPr>
        <w:t>RS7</w:t>
      </w:r>
      <w:r w:rsidR="00463DEC">
        <w:rPr>
          <w:rStyle w:val="INSTRUCTIONSPROGRAMMATIONCar"/>
          <w:rFonts w:ascii="Arial" w:hAnsi="Arial"/>
        </w:rPr>
        <w:t>b</w:t>
      </w:r>
      <w:r w:rsidRPr="00990338">
        <w:rPr>
          <w:rFonts w:ascii="Arial" w:hAnsi="Arial" w:cs="Arial"/>
        </w:rPr>
        <w:t>]</w:t>
      </w:r>
    </w:p>
    <w:p w14:paraId="6CD8AF65" w14:textId="77777777" w:rsidR="00917342" w:rsidRPr="00990338" w:rsidRDefault="00917342" w:rsidP="004A0A6C">
      <w:pPr>
        <w:autoSpaceDE w:val="0"/>
        <w:autoSpaceDN w:val="0"/>
        <w:adjustRightInd w:val="0"/>
        <w:rPr>
          <w:rFonts w:ascii="Arial" w:hAnsi="Arial" w:cs="Arial"/>
        </w:rPr>
      </w:pPr>
    </w:p>
    <w:p w14:paraId="4FCDB9CA" w14:textId="77777777" w:rsidR="00917342" w:rsidRPr="00990338" w:rsidRDefault="00917342" w:rsidP="00917342">
      <w:pPr>
        <w:pStyle w:val="Textebrut"/>
        <w:rPr>
          <w:rFonts w:ascii="Arial" w:hAnsi="Arial" w:cs="Arial"/>
          <w:sz w:val="24"/>
          <w:szCs w:val="24"/>
        </w:rPr>
      </w:pPr>
      <w:r w:rsidRPr="00990338">
        <w:rPr>
          <w:rFonts w:ascii="Arial" w:hAnsi="Arial" w:cs="Arial"/>
          <w:sz w:val="24"/>
          <w:szCs w:val="24"/>
        </w:rPr>
        <w:t>1.</w:t>
      </w:r>
      <w:r w:rsidRPr="00990338">
        <w:rPr>
          <w:rFonts w:ascii="Arial" w:hAnsi="Arial" w:cs="Arial"/>
          <w:sz w:val="24"/>
          <w:szCs w:val="24"/>
        </w:rPr>
        <w:tab/>
        <w:t>Agriculteurs exploitants</w:t>
      </w:r>
    </w:p>
    <w:p w14:paraId="225D5D37" w14:textId="77777777" w:rsidR="00917342" w:rsidRPr="00990338" w:rsidRDefault="00917342" w:rsidP="00917342">
      <w:pPr>
        <w:pStyle w:val="Textebrut"/>
        <w:rPr>
          <w:rFonts w:ascii="Arial" w:hAnsi="Arial" w:cs="Arial"/>
          <w:sz w:val="24"/>
          <w:szCs w:val="24"/>
        </w:rPr>
      </w:pPr>
      <w:r w:rsidRPr="00990338">
        <w:rPr>
          <w:rFonts w:ascii="Arial" w:hAnsi="Arial" w:cs="Arial"/>
          <w:sz w:val="24"/>
          <w:szCs w:val="24"/>
        </w:rPr>
        <w:t>2.</w:t>
      </w:r>
      <w:r w:rsidRPr="00990338">
        <w:rPr>
          <w:rFonts w:ascii="Arial" w:hAnsi="Arial" w:cs="Arial"/>
          <w:sz w:val="24"/>
          <w:szCs w:val="24"/>
        </w:rPr>
        <w:tab/>
        <w:t>Artisans, Commerçants, Chefs d'entreprise</w:t>
      </w:r>
    </w:p>
    <w:p w14:paraId="72CDD0DB" w14:textId="77777777" w:rsidR="00917342" w:rsidRPr="00990338" w:rsidRDefault="00917342" w:rsidP="00917342">
      <w:pPr>
        <w:pStyle w:val="Textebrut"/>
        <w:rPr>
          <w:rFonts w:ascii="Arial" w:hAnsi="Arial" w:cs="Arial"/>
          <w:sz w:val="24"/>
          <w:szCs w:val="24"/>
        </w:rPr>
      </w:pPr>
      <w:r w:rsidRPr="00990338">
        <w:rPr>
          <w:rFonts w:ascii="Arial" w:hAnsi="Arial" w:cs="Arial"/>
          <w:sz w:val="24"/>
          <w:szCs w:val="24"/>
        </w:rPr>
        <w:t>3.</w:t>
      </w:r>
      <w:r w:rsidRPr="00990338">
        <w:rPr>
          <w:rFonts w:ascii="Arial" w:hAnsi="Arial" w:cs="Arial"/>
          <w:sz w:val="24"/>
          <w:szCs w:val="24"/>
        </w:rPr>
        <w:tab/>
        <w:t>Cadres et professions libérales</w:t>
      </w:r>
    </w:p>
    <w:p w14:paraId="5CD26582" w14:textId="77777777" w:rsidR="00917342" w:rsidRPr="00990338" w:rsidRDefault="00917342" w:rsidP="00917342">
      <w:pPr>
        <w:pStyle w:val="Textebrut"/>
        <w:rPr>
          <w:rFonts w:ascii="Arial" w:hAnsi="Arial" w:cs="Arial"/>
          <w:sz w:val="24"/>
          <w:szCs w:val="24"/>
        </w:rPr>
      </w:pPr>
      <w:r w:rsidRPr="00990338">
        <w:rPr>
          <w:rFonts w:ascii="Arial" w:hAnsi="Arial" w:cs="Arial"/>
          <w:sz w:val="24"/>
          <w:szCs w:val="24"/>
        </w:rPr>
        <w:t>4.</w:t>
      </w:r>
      <w:r w:rsidRPr="00990338">
        <w:rPr>
          <w:rFonts w:ascii="Arial" w:hAnsi="Arial" w:cs="Arial"/>
          <w:sz w:val="24"/>
          <w:szCs w:val="24"/>
        </w:rPr>
        <w:tab/>
        <w:t>Professions intermédiaires</w:t>
      </w:r>
      <w:r w:rsidRPr="00990338">
        <w:rPr>
          <w:rFonts w:ascii="Arial" w:hAnsi="Arial" w:cs="Arial"/>
          <w:sz w:val="24"/>
          <w:szCs w:val="24"/>
        </w:rPr>
        <w:tab/>
        <w:t>, techniciens, contremaîtres et agents de maîtrise</w:t>
      </w:r>
    </w:p>
    <w:p w14:paraId="0E8D0120" w14:textId="77777777" w:rsidR="00917342" w:rsidRPr="00990338" w:rsidRDefault="00917342" w:rsidP="00917342">
      <w:pPr>
        <w:pStyle w:val="Textebrut"/>
        <w:rPr>
          <w:rFonts w:ascii="Arial" w:hAnsi="Arial" w:cs="Arial"/>
          <w:sz w:val="24"/>
          <w:szCs w:val="24"/>
        </w:rPr>
      </w:pPr>
      <w:r w:rsidRPr="00990338">
        <w:rPr>
          <w:rFonts w:ascii="Arial" w:hAnsi="Arial" w:cs="Arial"/>
          <w:sz w:val="24"/>
          <w:szCs w:val="24"/>
        </w:rPr>
        <w:t>5.</w:t>
      </w:r>
      <w:r w:rsidRPr="00990338">
        <w:rPr>
          <w:rFonts w:ascii="Arial" w:hAnsi="Arial" w:cs="Arial"/>
          <w:sz w:val="24"/>
          <w:szCs w:val="24"/>
        </w:rPr>
        <w:tab/>
        <w:t>Employés et personnels de services</w:t>
      </w:r>
    </w:p>
    <w:p w14:paraId="20B1D307" w14:textId="40DD252C" w:rsidR="00DD1915" w:rsidRDefault="00917342" w:rsidP="00DD1915">
      <w:r w:rsidRPr="00DD1915">
        <w:rPr>
          <w:rFonts w:ascii="Arial" w:hAnsi="Arial" w:cs="Arial"/>
        </w:rPr>
        <w:t>6.</w:t>
      </w:r>
      <w:r w:rsidR="009E0DA6">
        <w:rPr>
          <w:rFonts w:ascii="Arial" w:hAnsi="Arial" w:cs="Arial"/>
        </w:rPr>
        <w:t xml:space="preserve">        </w:t>
      </w:r>
      <w:r w:rsidRPr="00DD1915">
        <w:rPr>
          <w:rFonts w:ascii="Arial" w:hAnsi="Arial" w:cs="Arial"/>
        </w:rPr>
        <w:t>Ouvriers</w:t>
      </w:r>
    </w:p>
    <w:p w14:paraId="4D909070" w14:textId="7EE7E272" w:rsidR="00917342" w:rsidRPr="00DD1915" w:rsidRDefault="009E0DA6" w:rsidP="00DD1915">
      <w:r>
        <w:t>7</w:t>
      </w:r>
      <w:r w:rsidR="00DD1915">
        <w:t xml:space="preserve">. </w:t>
      </w:r>
      <w:r>
        <w:t xml:space="preserve">     </w:t>
      </w:r>
      <w:r w:rsidR="00917342" w:rsidRPr="00990338">
        <w:rPr>
          <w:rFonts w:ascii="Arial" w:hAnsi="Arial" w:cs="Arial"/>
        </w:rPr>
        <w:t>Etait inactif (sans profession, femme au foyer, invalide, autres inactifs)</w:t>
      </w:r>
    </w:p>
    <w:p w14:paraId="3E01F48D" w14:textId="77777777" w:rsidR="00917342" w:rsidRPr="00990338" w:rsidRDefault="00917342" w:rsidP="00397E97">
      <w:pPr>
        <w:pStyle w:val="INSTRUCTIONSPROGRAMMATION"/>
        <w:rPr>
          <w:rFonts w:ascii="Arial" w:hAnsi="Arial"/>
        </w:rPr>
      </w:pPr>
    </w:p>
    <w:p w14:paraId="19C88401" w14:textId="77777777" w:rsidR="00D72EC1" w:rsidRDefault="00D72EC1" w:rsidP="00D8271A">
      <w:pPr>
        <w:pStyle w:val="Normal1"/>
        <w:ind w:left="0"/>
      </w:pPr>
    </w:p>
    <w:p w14:paraId="3C7CD8B4" w14:textId="77777777" w:rsidR="00D72EC1" w:rsidRDefault="00D72EC1" w:rsidP="00D72EC1">
      <w:pPr>
        <w:pStyle w:val="Normal1"/>
      </w:pPr>
    </w:p>
    <w:p w14:paraId="20E09FDB" w14:textId="77777777" w:rsidR="00152225" w:rsidRDefault="00152225" w:rsidP="00D72EC1">
      <w:pPr>
        <w:pStyle w:val="Normal1"/>
      </w:pPr>
    </w:p>
    <w:p w14:paraId="64616781" w14:textId="77777777" w:rsidR="00152225" w:rsidRPr="00D72EC1" w:rsidRDefault="00152225" w:rsidP="00D72EC1">
      <w:pPr>
        <w:pStyle w:val="Normal1"/>
      </w:pPr>
    </w:p>
    <w:p w14:paraId="04EC08CC" w14:textId="6DC104C3" w:rsidR="00BF69B1" w:rsidRDefault="001C4A75" w:rsidP="00BF69B1">
      <w:pPr>
        <w:pStyle w:val="INSTRUCTIONSPROGRAMMATION"/>
        <w:rPr>
          <w:rFonts w:ascii="Arial" w:hAnsi="Arial"/>
        </w:rPr>
      </w:pPr>
      <w:r w:rsidRPr="004C6D4C">
        <w:rPr>
          <w:rFonts w:ascii="Arial" w:hAnsi="Arial"/>
          <w:color w:val="auto"/>
          <w:highlight w:val="green"/>
        </w:rPr>
        <w:lastRenderedPageBreak/>
        <w:t>R</w:t>
      </w:r>
      <w:r w:rsidR="0010459F" w:rsidRPr="004C6D4C">
        <w:rPr>
          <w:rFonts w:ascii="Arial" w:hAnsi="Arial"/>
          <w:color w:val="auto"/>
          <w:highlight w:val="green"/>
        </w:rPr>
        <w:t>S</w:t>
      </w:r>
      <w:r w:rsidRPr="004C6D4C">
        <w:rPr>
          <w:rFonts w:ascii="Arial" w:hAnsi="Arial"/>
          <w:color w:val="auto"/>
          <w:highlight w:val="green"/>
        </w:rPr>
        <w:t>PCS</w:t>
      </w:r>
      <w:r w:rsidR="00BF69B1" w:rsidRPr="004C6D4C">
        <w:rPr>
          <w:rFonts w:ascii="Arial" w:hAnsi="Arial"/>
          <w:color w:val="auto"/>
          <w:highlight w:val="green"/>
        </w:rPr>
        <w:t>p</w:t>
      </w:r>
      <w:r w:rsidR="00152225">
        <w:rPr>
          <w:rFonts w:ascii="Arial" w:hAnsi="Arial"/>
        </w:rPr>
        <w:t> :</w:t>
      </w:r>
      <w:r w:rsidR="00917342" w:rsidRPr="00463DEC">
        <w:rPr>
          <w:rFonts w:ascii="Arial" w:hAnsi="Arial"/>
        </w:rPr>
        <w:t xml:space="preserve"> </w:t>
      </w:r>
      <w:r w:rsidR="00917342" w:rsidRPr="00243081">
        <w:rPr>
          <w:rFonts w:ascii="Arial" w:hAnsi="Arial"/>
        </w:rPr>
        <w:t>Recode</w:t>
      </w:r>
      <w:r w:rsidR="000B17E7" w:rsidRPr="00243081">
        <w:rPr>
          <w:rFonts w:ascii="Arial" w:hAnsi="Arial"/>
        </w:rPr>
        <w:t xml:space="preserve"> </w:t>
      </w:r>
      <w:r w:rsidRPr="00463DEC">
        <w:rPr>
          <w:rFonts w:ascii="Arial" w:hAnsi="Arial"/>
        </w:rPr>
        <w:t>POUR</w:t>
      </w:r>
      <w:r w:rsidR="00BF69B1" w:rsidRPr="00463DEC">
        <w:rPr>
          <w:rFonts w:ascii="Arial" w:hAnsi="Arial"/>
        </w:rPr>
        <w:t xml:space="preserve"> quotas POUR ECHANTILLON PRINCIPAL</w:t>
      </w:r>
    </w:p>
    <w:p w14:paraId="78542F93" w14:textId="77777777" w:rsidR="00F93A4E" w:rsidRPr="00F93A4E" w:rsidRDefault="00F93A4E" w:rsidP="00F93A4E">
      <w:pPr>
        <w:pStyle w:val="Normal1"/>
      </w:pPr>
    </w:p>
    <w:p w14:paraId="3FD55AFC" w14:textId="38DB4A6D" w:rsidR="00463DEC" w:rsidRPr="00243081" w:rsidRDefault="00463DEC" w:rsidP="009B5414">
      <w:pPr>
        <w:pStyle w:val="INSTRUCTIONSPROGRAMMATION"/>
      </w:pPr>
      <w:r w:rsidRPr="00243081">
        <w:t xml:space="preserve">Si rs8=1 </w:t>
      </w:r>
      <w:r w:rsidR="00152225">
        <w:t>=&gt;</w:t>
      </w:r>
      <w:r w:rsidRPr="00243081">
        <w:t xml:space="preserve"> rspcsp=1</w:t>
      </w:r>
      <w:r w:rsidR="00152225">
        <w:t xml:space="preserve"> (Agriculteur)</w:t>
      </w:r>
    </w:p>
    <w:p w14:paraId="7A5DF4DE" w14:textId="12E0103A" w:rsidR="00463DEC" w:rsidRPr="00243081" w:rsidRDefault="00463DEC" w:rsidP="009B5414">
      <w:pPr>
        <w:pStyle w:val="INSTRUCTIONSPROGRAMMATION"/>
      </w:pPr>
      <w:r w:rsidRPr="00243081">
        <w:t xml:space="preserve">Si rs8=2 </w:t>
      </w:r>
      <w:r w:rsidR="00152225">
        <w:t>=&gt;</w:t>
      </w:r>
      <w:r w:rsidRPr="00243081">
        <w:t xml:space="preserve"> rspcsp=2</w:t>
      </w:r>
      <w:r w:rsidR="00152225">
        <w:t xml:space="preserve"> (</w:t>
      </w:r>
      <w:r w:rsidR="00152225" w:rsidRPr="00243081">
        <w:t>Commerçant, artisan, chef d’entreprise</w:t>
      </w:r>
      <w:r w:rsidR="00152225">
        <w:t>)</w:t>
      </w:r>
    </w:p>
    <w:p w14:paraId="6957DFB9" w14:textId="29EA0C21" w:rsidR="00463DEC" w:rsidRPr="00243081" w:rsidRDefault="00463DEC" w:rsidP="009B5414">
      <w:pPr>
        <w:pStyle w:val="INSTRUCTIONSPROGRAMMATION"/>
      </w:pPr>
      <w:r w:rsidRPr="00243081">
        <w:t xml:space="preserve">Si rs8=3 </w:t>
      </w:r>
      <w:r w:rsidR="00152225">
        <w:t>=&gt;</w:t>
      </w:r>
      <w:r w:rsidRPr="00243081">
        <w:t xml:space="preserve"> rspcsp=3</w:t>
      </w:r>
      <w:r w:rsidR="00152225">
        <w:t xml:space="preserve"> (</w:t>
      </w:r>
      <w:r w:rsidR="00152225" w:rsidRPr="00243081">
        <w:t>Cadre, prof. libérale</w:t>
      </w:r>
      <w:r w:rsidR="00152225">
        <w:t>)</w:t>
      </w:r>
    </w:p>
    <w:p w14:paraId="15424E38" w14:textId="13652285" w:rsidR="00463DEC" w:rsidRPr="00243081" w:rsidRDefault="00463DEC" w:rsidP="009B5414">
      <w:pPr>
        <w:pStyle w:val="INSTRUCTIONSPROGRAMMATION"/>
      </w:pPr>
      <w:r w:rsidRPr="00243081">
        <w:t xml:space="preserve">Si rs8=4 </w:t>
      </w:r>
      <w:r w:rsidR="00152225">
        <w:t xml:space="preserve">=&gt; </w:t>
      </w:r>
      <w:r w:rsidRPr="00243081">
        <w:t>rspcsp=4</w:t>
      </w:r>
      <w:r w:rsidR="00152225">
        <w:t xml:space="preserve"> (</w:t>
      </w:r>
      <w:r w:rsidR="00152225" w:rsidRPr="00243081">
        <w:t>Profession intermédiaire</w:t>
      </w:r>
      <w:r w:rsidR="00152225">
        <w:t>)</w:t>
      </w:r>
    </w:p>
    <w:p w14:paraId="360FC3BA" w14:textId="44DAA7D3" w:rsidR="009B5414" w:rsidRPr="00243081" w:rsidRDefault="009B5414" w:rsidP="009B5414">
      <w:pPr>
        <w:pStyle w:val="INSTRUCTIONSPROGRAMMATION"/>
      </w:pPr>
      <w:r w:rsidRPr="00243081">
        <w:t xml:space="preserve">Si rs8=5 </w:t>
      </w:r>
      <w:r w:rsidR="00152225">
        <w:t xml:space="preserve">=&gt; </w:t>
      </w:r>
      <w:r w:rsidRPr="00243081">
        <w:t>rspcsp=5</w:t>
      </w:r>
      <w:r w:rsidR="00152225">
        <w:t xml:space="preserve"> (</w:t>
      </w:r>
      <w:r w:rsidR="00152225" w:rsidRPr="00243081">
        <w:t>Employé</w:t>
      </w:r>
      <w:r w:rsidR="00152225">
        <w:t>)</w:t>
      </w:r>
    </w:p>
    <w:p w14:paraId="78D3B81D" w14:textId="1AFF07CB" w:rsidR="009B5414" w:rsidRPr="00243081" w:rsidRDefault="009B5414" w:rsidP="009B5414">
      <w:pPr>
        <w:pStyle w:val="INSTRUCTIONSPROGRAMMATION"/>
      </w:pPr>
      <w:r w:rsidRPr="00243081">
        <w:t xml:space="preserve">Si rs8=6 </w:t>
      </w:r>
      <w:r w:rsidR="00152225">
        <w:t xml:space="preserve">=&gt; </w:t>
      </w:r>
      <w:r w:rsidRPr="00243081">
        <w:t>rspcsp=6</w:t>
      </w:r>
      <w:r w:rsidR="00152225">
        <w:t xml:space="preserve"> (</w:t>
      </w:r>
      <w:r w:rsidR="00152225" w:rsidRPr="00243081">
        <w:t>Ouvrier</w:t>
      </w:r>
      <w:r w:rsidR="00152225">
        <w:t>)</w:t>
      </w:r>
    </w:p>
    <w:p w14:paraId="394A7F2A" w14:textId="0880F2E0" w:rsidR="009B5414" w:rsidRPr="00152225" w:rsidRDefault="009B5414" w:rsidP="009B5414">
      <w:pPr>
        <w:pStyle w:val="INSTRUCTIONSPROGRAMMATION"/>
      </w:pPr>
      <w:r w:rsidRPr="00152225">
        <w:t>Si rs8b=1</w:t>
      </w:r>
      <w:r w:rsidR="00243081" w:rsidRPr="00152225">
        <w:t>, 2, 3 ou 4</w:t>
      </w:r>
      <w:r w:rsidRPr="00152225">
        <w:t xml:space="preserve"> </w:t>
      </w:r>
      <w:r w:rsidR="00152225">
        <w:t xml:space="preserve">=&gt; </w:t>
      </w:r>
      <w:r w:rsidRPr="00152225">
        <w:t>rspcsp=7</w:t>
      </w:r>
      <w:r w:rsidR="00152225">
        <w:t xml:space="preserve"> (</w:t>
      </w:r>
      <w:r w:rsidR="00152225" w:rsidRPr="00152225">
        <w:t>Ancien PCS+</w:t>
      </w:r>
      <w:r w:rsidR="00152225">
        <w:t>)</w:t>
      </w:r>
    </w:p>
    <w:p w14:paraId="54A42C76" w14:textId="446430BE" w:rsidR="009B5414" w:rsidRPr="00152225" w:rsidRDefault="009B5414" w:rsidP="009B5414">
      <w:pPr>
        <w:pStyle w:val="INSTRUCTIONSPROGRAMMATION"/>
      </w:pPr>
      <w:r w:rsidRPr="00152225">
        <w:t>Si rs8b=</w:t>
      </w:r>
      <w:r w:rsidR="00243081" w:rsidRPr="00152225">
        <w:t xml:space="preserve">5 ou 6  </w:t>
      </w:r>
      <w:r w:rsidR="00152225">
        <w:t xml:space="preserve">       =&gt; </w:t>
      </w:r>
      <w:r w:rsidRPr="00152225">
        <w:t>rspcsp=8</w:t>
      </w:r>
      <w:r w:rsidR="00152225">
        <w:t xml:space="preserve"> (</w:t>
      </w:r>
      <w:r w:rsidR="00152225" w:rsidRPr="00152225">
        <w:t>Ancien PCS-</w:t>
      </w:r>
      <w:r w:rsidR="00152225">
        <w:t>)</w:t>
      </w:r>
    </w:p>
    <w:p w14:paraId="3F69AE32" w14:textId="14541706" w:rsidR="009B5414" w:rsidRPr="00243081" w:rsidRDefault="009B5414" w:rsidP="009B5414">
      <w:pPr>
        <w:pStyle w:val="INSTRUCTIONSPROGRAMMATION"/>
      </w:pPr>
      <w:r w:rsidRPr="00152225">
        <w:t>Si rs8b=</w:t>
      </w:r>
      <w:r w:rsidR="00243081" w:rsidRPr="00152225">
        <w:t xml:space="preserve">7 ou rs6=4, 5, 6, 7 </w:t>
      </w:r>
      <w:r w:rsidRPr="00152225">
        <w:t xml:space="preserve"> ou 4 </w:t>
      </w:r>
      <w:r w:rsidR="00152225">
        <w:t xml:space="preserve">=&gt; </w:t>
      </w:r>
      <w:r w:rsidRPr="00152225">
        <w:t>rspcsp=9</w:t>
      </w:r>
      <w:r w:rsidR="00152225">
        <w:t xml:space="preserve"> (</w:t>
      </w:r>
      <w:r w:rsidR="00152225" w:rsidRPr="00152225">
        <w:t>INACTIFS DIVERS</w:t>
      </w:r>
      <w:r w:rsidR="00152225">
        <w:t>)</w:t>
      </w:r>
    </w:p>
    <w:p w14:paraId="522573F2" w14:textId="072F2D60" w:rsidR="001E7218" w:rsidRDefault="001E7218" w:rsidP="004229F1">
      <w:pPr>
        <w:pStyle w:val="Textebrut"/>
        <w:rPr>
          <w:rFonts w:ascii="Arial" w:hAnsi="Arial" w:cs="Arial"/>
          <w:color w:val="000000"/>
        </w:rPr>
      </w:pPr>
    </w:p>
    <w:p w14:paraId="37EC622A" w14:textId="027EB822" w:rsidR="00FD2232" w:rsidRDefault="00FD2232" w:rsidP="004229F1">
      <w:pPr>
        <w:pStyle w:val="Textebrut"/>
        <w:rPr>
          <w:rFonts w:ascii="Arial" w:hAnsi="Arial" w:cs="Arial"/>
          <w:color w:val="000000"/>
        </w:rPr>
      </w:pPr>
    </w:p>
    <w:p w14:paraId="7C23B480" w14:textId="16701023" w:rsidR="000B17E7" w:rsidRPr="00152225" w:rsidRDefault="000B17E7" w:rsidP="00F93A4E">
      <w:pPr>
        <w:pStyle w:val="INSTRUCTIONSPROGRAMMATION"/>
      </w:pPr>
      <w:r w:rsidRPr="004C6D4C">
        <w:rPr>
          <w:color w:val="auto"/>
          <w:highlight w:val="green"/>
        </w:rPr>
        <w:t>RSPCSP2</w:t>
      </w:r>
      <w:r w:rsidRPr="00152225">
        <w:t xml:space="preserve"> : Recode </w:t>
      </w:r>
      <w:r w:rsidR="00243081" w:rsidRPr="00152225">
        <w:t xml:space="preserve">SUPPLEMENTAIRE </w:t>
      </w:r>
      <w:r w:rsidRPr="00152225">
        <w:t>pour quotas echantillon principal</w:t>
      </w:r>
    </w:p>
    <w:p w14:paraId="387FEEC5" w14:textId="77777777" w:rsidR="000B17E7" w:rsidRPr="00152225" w:rsidRDefault="000B17E7" w:rsidP="00F93A4E">
      <w:pPr>
        <w:pStyle w:val="INSTRUCTIONSPROGRAMMATION"/>
      </w:pPr>
    </w:p>
    <w:p w14:paraId="1EF7D4E2" w14:textId="341F6987" w:rsidR="000B17E7" w:rsidRPr="00152225" w:rsidRDefault="000B17E7" w:rsidP="000B17E7">
      <w:pPr>
        <w:pStyle w:val="INSTRUCTIONSPROGRAMMATION"/>
      </w:pPr>
      <w:r w:rsidRPr="00152225">
        <w:t xml:space="preserve">Si rs_pcs_p=1 </w:t>
      </w:r>
      <w:r w:rsidR="00152225">
        <w:t xml:space="preserve">=&gt; </w:t>
      </w:r>
      <w:r w:rsidRPr="00152225">
        <w:t>rspcsp2=1</w:t>
      </w:r>
      <w:r w:rsidR="00152225">
        <w:t xml:space="preserve"> (Agriculteur)</w:t>
      </w:r>
    </w:p>
    <w:p w14:paraId="7D52DA25" w14:textId="27C0C216" w:rsidR="000B17E7" w:rsidRPr="00152225" w:rsidRDefault="000B17E7" w:rsidP="000B17E7">
      <w:pPr>
        <w:pStyle w:val="INSTRUCTIONSPROGRAMMATION"/>
      </w:pPr>
      <w:r w:rsidRPr="00152225">
        <w:t xml:space="preserve">Si rs_pcs_p=2 </w:t>
      </w:r>
      <w:r w:rsidR="00152225">
        <w:t xml:space="preserve">=&gt; </w:t>
      </w:r>
      <w:r w:rsidRPr="00152225">
        <w:t>rspcsp2=</w:t>
      </w:r>
      <w:r w:rsidR="00FD2232" w:rsidRPr="00152225">
        <w:t>2</w:t>
      </w:r>
      <w:r w:rsidR="00152225">
        <w:t xml:space="preserve"> (</w:t>
      </w:r>
      <w:r w:rsidR="00152225" w:rsidRPr="00243081">
        <w:t>Commerçant, artisan, chef d’entreprise</w:t>
      </w:r>
      <w:r w:rsidR="00152225">
        <w:t>)</w:t>
      </w:r>
    </w:p>
    <w:p w14:paraId="57708845" w14:textId="0D45DE3B" w:rsidR="00FD2232" w:rsidRPr="00152225" w:rsidRDefault="00FD2232" w:rsidP="00FD2232">
      <w:pPr>
        <w:pStyle w:val="INSTRUCTIONSPROGRAMMATION"/>
      </w:pPr>
      <w:r w:rsidRPr="00152225">
        <w:t xml:space="preserve">Si rs_pcs_p=3 </w:t>
      </w:r>
      <w:r w:rsidR="00152225">
        <w:t xml:space="preserve">=&gt; </w:t>
      </w:r>
      <w:r w:rsidRPr="00152225">
        <w:t>rspcsp2=3</w:t>
      </w:r>
      <w:r w:rsidR="00152225">
        <w:t xml:space="preserve"> (</w:t>
      </w:r>
      <w:r w:rsidR="00152225" w:rsidRPr="00243081">
        <w:t>Cadre, prof. libérale</w:t>
      </w:r>
      <w:r w:rsidR="00152225">
        <w:t>)</w:t>
      </w:r>
    </w:p>
    <w:p w14:paraId="718C6A55" w14:textId="73AB8EE5" w:rsidR="00FD2232" w:rsidRPr="00152225" w:rsidRDefault="00FD2232" w:rsidP="00FD2232">
      <w:pPr>
        <w:pStyle w:val="INSTRUCTIONSPROGRAMMATION"/>
      </w:pPr>
      <w:r w:rsidRPr="00152225">
        <w:t xml:space="preserve">Si rs_pcs_p=4 </w:t>
      </w:r>
      <w:r w:rsidR="00152225">
        <w:t xml:space="preserve">=&gt; </w:t>
      </w:r>
      <w:r w:rsidRPr="00152225">
        <w:t>rspcsp2=4</w:t>
      </w:r>
      <w:r w:rsidR="00152225">
        <w:t xml:space="preserve"> (</w:t>
      </w:r>
      <w:r w:rsidR="00152225" w:rsidRPr="00243081">
        <w:t>Profession intermédiaire</w:t>
      </w:r>
      <w:r w:rsidR="00152225">
        <w:t>)</w:t>
      </w:r>
    </w:p>
    <w:p w14:paraId="657A860E" w14:textId="687BE634" w:rsidR="00FD2232" w:rsidRPr="00152225" w:rsidRDefault="00FD2232" w:rsidP="00FD2232">
      <w:pPr>
        <w:pStyle w:val="INSTRUCTIONSPROGRAMMATION"/>
      </w:pPr>
      <w:r w:rsidRPr="00152225">
        <w:t xml:space="preserve">Si rs_pcs_p=5 </w:t>
      </w:r>
      <w:r w:rsidR="00152225">
        <w:t xml:space="preserve">=&gt; </w:t>
      </w:r>
      <w:r w:rsidRPr="00152225">
        <w:t>rspcsp2=5</w:t>
      </w:r>
      <w:r w:rsidR="00152225">
        <w:t xml:space="preserve"> (</w:t>
      </w:r>
      <w:r w:rsidR="00152225" w:rsidRPr="00243081">
        <w:t>Employé</w:t>
      </w:r>
      <w:r w:rsidR="00152225">
        <w:t>)</w:t>
      </w:r>
    </w:p>
    <w:p w14:paraId="33E6CF14" w14:textId="06A941A9" w:rsidR="00FD2232" w:rsidRPr="00152225" w:rsidRDefault="00FD2232" w:rsidP="00FD2232">
      <w:pPr>
        <w:pStyle w:val="INSTRUCTIONSPROGRAMMATION"/>
      </w:pPr>
      <w:r w:rsidRPr="00152225">
        <w:t xml:space="preserve">Si rs_pcs_p=6 </w:t>
      </w:r>
      <w:r w:rsidR="00152225">
        <w:t xml:space="preserve">=&gt; </w:t>
      </w:r>
      <w:r w:rsidRPr="00152225">
        <w:t>rspcsp2=6</w:t>
      </w:r>
      <w:r w:rsidR="00152225">
        <w:t xml:space="preserve"> (</w:t>
      </w:r>
      <w:r w:rsidR="00152225" w:rsidRPr="00243081">
        <w:t>Ouvrier</w:t>
      </w:r>
      <w:r w:rsidR="00152225">
        <w:t>)</w:t>
      </w:r>
    </w:p>
    <w:p w14:paraId="7C0A36F1" w14:textId="6771AF1A" w:rsidR="00FD2232" w:rsidRDefault="00FD2232" w:rsidP="00FD2232">
      <w:pPr>
        <w:pStyle w:val="INSTRUCTIONSPROGRAMMATION"/>
      </w:pPr>
      <w:r w:rsidRPr="00152225">
        <w:t>Si rs_pcs_p=</w:t>
      </w:r>
      <w:r w:rsidR="00F93A4E" w:rsidRPr="00152225">
        <w:t>7 ou 8 ou 9</w:t>
      </w:r>
      <w:r w:rsidRPr="00152225">
        <w:t xml:space="preserve"> </w:t>
      </w:r>
      <w:r w:rsidR="00152225">
        <w:t xml:space="preserve">=&gt; </w:t>
      </w:r>
      <w:r w:rsidRPr="00152225">
        <w:t>rspcsp2=</w:t>
      </w:r>
      <w:r w:rsidR="00F93A4E" w:rsidRPr="00152225">
        <w:t>7</w:t>
      </w:r>
      <w:r w:rsidR="00152225">
        <w:t xml:space="preserve"> (</w:t>
      </w:r>
      <w:r w:rsidR="00152225" w:rsidRPr="00152225">
        <w:t>Retraité et Autre inactif</w:t>
      </w:r>
      <w:r w:rsidR="00152225">
        <w:t>)</w:t>
      </w:r>
    </w:p>
    <w:p w14:paraId="12F534B8" w14:textId="10A7B4DF" w:rsidR="00BF69B1" w:rsidRDefault="00152225" w:rsidP="004229F1">
      <w:pPr>
        <w:pStyle w:val="Textebrut"/>
      </w:pPr>
      <w:r>
        <w:t xml:space="preserve"> </w:t>
      </w:r>
    </w:p>
    <w:p w14:paraId="67BF18A9" w14:textId="77777777" w:rsidR="000C1E31" w:rsidRDefault="000C1E31" w:rsidP="009B5414">
      <w:pPr>
        <w:pStyle w:val="INSTRUCTIONSPROGRAMMATION"/>
      </w:pPr>
    </w:p>
    <w:p w14:paraId="0924E56F" w14:textId="66F804F3" w:rsidR="00BF69B1" w:rsidRDefault="00BF69B1" w:rsidP="009B5414">
      <w:pPr>
        <w:pStyle w:val="INSTRUCTIONSPROGRAMMATION"/>
      </w:pPr>
      <w:r w:rsidRPr="004C6D4C">
        <w:rPr>
          <w:color w:val="auto"/>
          <w:highlight w:val="green"/>
        </w:rPr>
        <w:t>RSPCSSE</w:t>
      </w:r>
      <w:r w:rsidRPr="004C6D4C">
        <w:rPr>
          <w:color w:val="auto"/>
        </w:rPr>
        <w:t xml:space="preserve"> </w:t>
      </w:r>
      <w:r w:rsidRPr="00564B0A">
        <w:t xml:space="preserve">- </w:t>
      </w:r>
      <w:r w:rsidRPr="00990338">
        <w:t>Recode pour quotas</w:t>
      </w:r>
      <w:r>
        <w:t xml:space="preserve"> POUR SURECHANTILLON JEUNE</w:t>
      </w:r>
    </w:p>
    <w:p w14:paraId="749D97BC" w14:textId="5147049B" w:rsidR="00E41106" w:rsidRDefault="00E41106" w:rsidP="00E41106">
      <w:pPr>
        <w:pStyle w:val="Textebrut"/>
        <w:rPr>
          <w:rFonts w:ascii="Arial" w:hAnsi="Arial" w:cs="Arial"/>
        </w:rPr>
      </w:pPr>
    </w:p>
    <w:p w14:paraId="3C7B212C" w14:textId="52F8E790" w:rsidR="00B02104" w:rsidRDefault="00B02104" w:rsidP="00B02104">
      <w:pPr>
        <w:pStyle w:val="INSTRUCTIONSPROGRAMMATION"/>
      </w:pPr>
      <w:r>
        <w:t>Si rs8=1</w:t>
      </w:r>
      <w:r w:rsidR="00152225">
        <w:t>,</w:t>
      </w:r>
      <w:r>
        <w:t xml:space="preserve"> 2</w:t>
      </w:r>
      <w:r w:rsidR="00152225">
        <w:t>,</w:t>
      </w:r>
      <w:r>
        <w:t xml:space="preserve"> 3</w:t>
      </w:r>
      <w:r w:rsidR="00152225">
        <w:t>,</w:t>
      </w:r>
      <w:r>
        <w:t xml:space="preserve"> 4 </w:t>
      </w:r>
      <w:r w:rsidR="00152225">
        <w:t xml:space="preserve">          =&gt; </w:t>
      </w:r>
      <w:r>
        <w:t>rspcsse=1</w:t>
      </w:r>
      <w:r w:rsidR="00152225">
        <w:t xml:space="preserve"> (</w:t>
      </w:r>
      <w:r w:rsidR="00152225" w:rsidRPr="009B5414">
        <w:t>PCS +</w:t>
      </w:r>
      <w:r w:rsidR="00152225">
        <w:t>)</w:t>
      </w:r>
    </w:p>
    <w:p w14:paraId="32611B06" w14:textId="1EC3A761" w:rsidR="00B02104" w:rsidRDefault="00B02104" w:rsidP="00B02104">
      <w:pPr>
        <w:pStyle w:val="INSTRUCTIONSPROGRAMMATION"/>
      </w:pPr>
      <w:r>
        <w:t xml:space="preserve">Si rs8=5 ou 6 </w:t>
      </w:r>
      <w:r w:rsidR="00152225">
        <w:t xml:space="preserve">            =&gt; </w:t>
      </w:r>
      <w:r>
        <w:t>rspcsse=2</w:t>
      </w:r>
      <w:r w:rsidR="00152225">
        <w:t xml:space="preserve"> (PCS -)</w:t>
      </w:r>
    </w:p>
    <w:p w14:paraId="0CC5E953" w14:textId="5C8A57AF" w:rsidR="00B02104" w:rsidRDefault="00B02104" w:rsidP="00B02104">
      <w:pPr>
        <w:pStyle w:val="INSTRUCTIONSPROGRAMMATION"/>
      </w:pPr>
      <w:r>
        <w:t>Si rs6=</w:t>
      </w:r>
      <w:r w:rsidR="00152225">
        <w:t>3,</w:t>
      </w:r>
      <w:r w:rsidR="00B55CE7">
        <w:t xml:space="preserve"> </w:t>
      </w:r>
      <w:r>
        <w:t>4</w:t>
      </w:r>
      <w:r w:rsidR="00152225">
        <w:t>,</w:t>
      </w:r>
      <w:r>
        <w:t xml:space="preserve"> 5</w:t>
      </w:r>
      <w:r w:rsidR="00152225">
        <w:t>,</w:t>
      </w:r>
      <w:r>
        <w:t xml:space="preserve"> 6 ou 7 </w:t>
      </w:r>
      <w:r w:rsidR="00152225">
        <w:t xml:space="preserve">=&gt; </w:t>
      </w:r>
      <w:r>
        <w:t>rspcsse=3</w:t>
      </w:r>
      <w:r w:rsidR="00152225">
        <w:t xml:space="preserve"> (</w:t>
      </w:r>
      <w:r w:rsidR="00152225" w:rsidRPr="009B5414">
        <w:t>Inactif, retraité</w:t>
      </w:r>
      <w:r w:rsidR="00152225">
        <w:t>)</w:t>
      </w:r>
    </w:p>
    <w:p w14:paraId="53E2D08B" w14:textId="77777777" w:rsidR="00152225" w:rsidRDefault="00152225" w:rsidP="00A22B31">
      <w:pPr>
        <w:pStyle w:val="Normal1"/>
        <w:ind w:left="0"/>
      </w:pPr>
    </w:p>
    <w:p w14:paraId="3F673E69" w14:textId="77777777" w:rsidR="00152225" w:rsidRDefault="00152225" w:rsidP="00A22B31">
      <w:pPr>
        <w:pStyle w:val="Normal1"/>
        <w:ind w:left="0"/>
      </w:pPr>
    </w:p>
    <w:p w14:paraId="4246C401" w14:textId="459196EF" w:rsidR="00F54D65" w:rsidRPr="00F54D65" w:rsidRDefault="00F54D65" w:rsidP="00F54D65">
      <w:pPr>
        <w:pStyle w:val="Lignes"/>
        <w:rPr>
          <w:rFonts w:ascii="Arial" w:eastAsia="Times New Roman" w:hAnsi="Arial" w:cs="Arial"/>
          <w:b/>
          <w:sz w:val="24"/>
          <w:szCs w:val="24"/>
          <w:lang w:eastAsia="fr-FR"/>
        </w:rPr>
      </w:pPr>
      <w:r w:rsidRPr="004C6D4C">
        <w:rPr>
          <w:rFonts w:ascii="Arial" w:eastAsia="Times New Roman" w:hAnsi="Arial" w:cs="Arial"/>
          <w:b/>
          <w:sz w:val="24"/>
          <w:szCs w:val="24"/>
          <w:highlight w:val="green"/>
          <w:lang w:eastAsia="fr-FR"/>
        </w:rPr>
        <w:t>R</w:t>
      </w:r>
      <w:r w:rsidR="0010459F" w:rsidRPr="004C6D4C">
        <w:rPr>
          <w:rFonts w:ascii="Arial" w:eastAsia="Times New Roman" w:hAnsi="Arial" w:cs="Arial"/>
          <w:b/>
          <w:sz w:val="24"/>
          <w:szCs w:val="24"/>
          <w:highlight w:val="green"/>
          <w:lang w:eastAsia="fr-FR"/>
        </w:rPr>
        <w:t>S9</w:t>
      </w:r>
      <w:r w:rsidRPr="00F54D65">
        <w:rPr>
          <w:rFonts w:ascii="Arial" w:eastAsia="Times New Roman" w:hAnsi="Arial" w:cs="Arial"/>
          <w:b/>
          <w:sz w:val="24"/>
          <w:szCs w:val="24"/>
          <w:lang w:eastAsia="fr-FR"/>
        </w:rPr>
        <w:t xml:space="preserve">. [DIPLOME] Quel est votre niveau d’études atteint ? </w:t>
      </w:r>
    </w:p>
    <w:p w14:paraId="668F183B" w14:textId="77777777" w:rsidR="00F54D65" w:rsidRPr="00990338" w:rsidRDefault="00F54D65" w:rsidP="00F54D65">
      <w:pPr>
        <w:pStyle w:val="INSTRUCTIONSENQUETEUR"/>
        <w:rPr>
          <w:rFonts w:ascii="Arial" w:hAnsi="Arial"/>
        </w:rPr>
      </w:pPr>
      <w:r w:rsidRPr="00990338">
        <w:rPr>
          <w:rFonts w:ascii="Arial" w:hAnsi="Arial"/>
        </w:rPr>
        <w:t>citer – Une seule réponse possible</w:t>
      </w:r>
    </w:p>
    <w:p w14:paraId="2FDA358D" w14:textId="77777777" w:rsidR="00F54D65" w:rsidRPr="00A03441" w:rsidRDefault="00F54D65" w:rsidP="00F54D65">
      <w:pPr>
        <w:pStyle w:val="Lignes"/>
      </w:pPr>
    </w:p>
    <w:p w14:paraId="38715FBC" w14:textId="77777777" w:rsidR="00F54D65" w:rsidRPr="00A03441" w:rsidRDefault="00F54D65" w:rsidP="008E3E63">
      <w:pPr>
        <w:pStyle w:val="Paragraphedeliste"/>
        <w:numPr>
          <w:ilvl w:val="0"/>
          <w:numId w:val="20"/>
        </w:numPr>
        <w:jc w:val="both"/>
      </w:pPr>
      <w:r w:rsidRPr="00A03441">
        <w:t>Enseignement primaire</w:t>
      </w:r>
    </w:p>
    <w:p w14:paraId="70728443" w14:textId="77777777" w:rsidR="00F54D65" w:rsidRPr="00A03441" w:rsidRDefault="00F54D65" w:rsidP="008E3E63">
      <w:pPr>
        <w:pStyle w:val="Paragraphedeliste"/>
        <w:numPr>
          <w:ilvl w:val="0"/>
          <w:numId w:val="20"/>
        </w:numPr>
        <w:jc w:val="both"/>
      </w:pPr>
      <w:r w:rsidRPr="00A03441">
        <w:t>Enseignement secondaire (6ème , 5ème, 4ème, 3ème)</w:t>
      </w:r>
    </w:p>
    <w:p w14:paraId="7448FDCA" w14:textId="77777777" w:rsidR="00F54D65" w:rsidRPr="00A03441" w:rsidRDefault="00F54D65" w:rsidP="008E3E63">
      <w:pPr>
        <w:pStyle w:val="Paragraphedeliste"/>
        <w:numPr>
          <w:ilvl w:val="0"/>
          <w:numId w:val="20"/>
        </w:numPr>
        <w:jc w:val="both"/>
      </w:pPr>
      <w:r w:rsidRPr="00A03441">
        <w:t>Technique court (CAP, BEP, ...)</w:t>
      </w:r>
    </w:p>
    <w:p w14:paraId="2F3D2D8A" w14:textId="77777777" w:rsidR="00F54D65" w:rsidRPr="00A03441" w:rsidRDefault="00F54D65" w:rsidP="008E3E63">
      <w:pPr>
        <w:pStyle w:val="Paragraphedeliste"/>
        <w:numPr>
          <w:ilvl w:val="0"/>
          <w:numId w:val="20"/>
        </w:numPr>
        <w:jc w:val="both"/>
      </w:pPr>
      <w:r w:rsidRPr="00A03441">
        <w:t>Seconde, 1ère, Terminale, niveau bac ou brevet professionnel</w:t>
      </w:r>
    </w:p>
    <w:p w14:paraId="5908C40C" w14:textId="77777777" w:rsidR="00F54D65" w:rsidRPr="00A03441" w:rsidRDefault="00F54D65" w:rsidP="008E3E63">
      <w:pPr>
        <w:pStyle w:val="Paragraphedeliste"/>
        <w:numPr>
          <w:ilvl w:val="0"/>
          <w:numId w:val="20"/>
        </w:numPr>
        <w:jc w:val="both"/>
      </w:pPr>
      <w:r w:rsidRPr="00A03441">
        <w:t>Technique supérieur (IUT, BTS, ...)</w:t>
      </w:r>
    </w:p>
    <w:p w14:paraId="4055F40D" w14:textId="77777777" w:rsidR="00F54D65" w:rsidRPr="00A03441" w:rsidRDefault="00F54D65" w:rsidP="008E3E63">
      <w:pPr>
        <w:pStyle w:val="Paragraphedeliste"/>
        <w:numPr>
          <w:ilvl w:val="0"/>
          <w:numId w:val="20"/>
        </w:numPr>
        <w:jc w:val="both"/>
      </w:pPr>
      <w:r w:rsidRPr="00A03441">
        <w:t>Supérieur 1er cycle (BAC + 1 ou BAC + 2)</w:t>
      </w:r>
    </w:p>
    <w:p w14:paraId="3C805B95" w14:textId="77777777" w:rsidR="00F54D65" w:rsidRPr="00A03441" w:rsidRDefault="00F54D65" w:rsidP="008E3E63">
      <w:pPr>
        <w:pStyle w:val="Paragraphedeliste"/>
        <w:numPr>
          <w:ilvl w:val="0"/>
          <w:numId w:val="20"/>
        </w:numPr>
        <w:jc w:val="both"/>
      </w:pPr>
      <w:r w:rsidRPr="00A03441">
        <w:t>Supérieur 2ème cycle (BAC + 3 ou BAC + 4)</w:t>
      </w:r>
    </w:p>
    <w:p w14:paraId="23463A33" w14:textId="77777777" w:rsidR="00F54D65" w:rsidRPr="00A03441" w:rsidRDefault="00F54D65" w:rsidP="008E3E63">
      <w:pPr>
        <w:pStyle w:val="Paragraphedeliste"/>
        <w:numPr>
          <w:ilvl w:val="0"/>
          <w:numId w:val="20"/>
        </w:numPr>
        <w:jc w:val="both"/>
      </w:pPr>
      <w:r w:rsidRPr="00A03441">
        <w:t>Supérieur 3ème cycle ( BAC + 5 ou plus)</w:t>
      </w:r>
    </w:p>
    <w:p w14:paraId="58336C8D" w14:textId="77777777" w:rsidR="00F54D65" w:rsidRPr="00A03441" w:rsidRDefault="00F54D65" w:rsidP="008E3E63">
      <w:pPr>
        <w:pStyle w:val="Paragraphedeliste"/>
        <w:numPr>
          <w:ilvl w:val="0"/>
          <w:numId w:val="20"/>
        </w:numPr>
        <w:jc w:val="both"/>
      </w:pPr>
      <w:r w:rsidRPr="00A03441">
        <w:t>[Ne pas citer] N’est jamais allé à l’école</w:t>
      </w:r>
    </w:p>
    <w:p w14:paraId="684BE2C0" w14:textId="77777777" w:rsidR="00F54D65" w:rsidRPr="00F54D65" w:rsidRDefault="00F54D65" w:rsidP="00F54D65">
      <w:pPr>
        <w:pStyle w:val="Normal1"/>
      </w:pPr>
    </w:p>
    <w:p w14:paraId="2478CD3F" w14:textId="79C13BAC" w:rsidR="002E4DE1" w:rsidRDefault="0010459F" w:rsidP="0010459F">
      <w:pPr>
        <w:pStyle w:val="INSTRUCTIONSPROGRAMMATION"/>
        <w:rPr>
          <w:rFonts w:ascii="Arial" w:hAnsi="Arial"/>
        </w:rPr>
      </w:pPr>
      <w:r w:rsidRPr="004C6D4C">
        <w:rPr>
          <w:rFonts w:ascii="Arial" w:hAnsi="Arial"/>
          <w:color w:val="auto"/>
          <w:highlight w:val="green"/>
        </w:rPr>
        <w:t>RS</w:t>
      </w:r>
      <w:r w:rsidR="00F54D65" w:rsidRPr="004C6D4C">
        <w:rPr>
          <w:rFonts w:ascii="Arial" w:hAnsi="Arial"/>
          <w:color w:val="auto"/>
          <w:highlight w:val="green"/>
        </w:rPr>
        <w:t>DIP</w:t>
      </w:r>
      <w:r w:rsidR="00F54D65" w:rsidRPr="004C6D4C">
        <w:rPr>
          <w:rFonts w:ascii="Arial" w:hAnsi="Arial"/>
          <w:color w:val="auto"/>
        </w:rPr>
        <w:t> </w:t>
      </w:r>
      <w:r w:rsidR="00F54D65">
        <w:rPr>
          <w:rFonts w:ascii="Arial" w:hAnsi="Arial"/>
        </w:rPr>
        <w:t xml:space="preserve">: </w:t>
      </w:r>
      <w:r w:rsidR="00F54D65" w:rsidRPr="00990338">
        <w:rPr>
          <w:rFonts w:ascii="Arial" w:hAnsi="Arial"/>
        </w:rPr>
        <w:t xml:space="preserve"> recode </w:t>
      </w:r>
      <w:r>
        <w:rPr>
          <w:rFonts w:ascii="Arial" w:hAnsi="Arial"/>
        </w:rPr>
        <w:t xml:space="preserve">DE R9 </w:t>
      </w:r>
      <w:r w:rsidR="00F54D65" w:rsidRPr="00990338">
        <w:rPr>
          <w:rFonts w:ascii="Arial" w:hAnsi="Arial"/>
        </w:rPr>
        <w:t xml:space="preserve">pour Quotas </w:t>
      </w:r>
      <w:r w:rsidR="00243081" w:rsidRPr="00A22B31">
        <w:t>pour echantillon principal</w:t>
      </w:r>
    </w:p>
    <w:p w14:paraId="358FE76A" w14:textId="6CADAFA9" w:rsidR="00816174" w:rsidRDefault="00816174" w:rsidP="00816174">
      <w:pPr>
        <w:pStyle w:val="Normal1"/>
        <w:ind w:left="0"/>
      </w:pPr>
    </w:p>
    <w:p w14:paraId="5E38E4A6" w14:textId="1C97B2A3" w:rsidR="00816174" w:rsidRPr="00816174" w:rsidRDefault="00816174" w:rsidP="00816174">
      <w:pPr>
        <w:pStyle w:val="INSTRUCTIONSPROGRAMMATION"/>
      </w:pPr>
      <w:r>
        <w:t xml:space="preserve">SI RS9=1 ou 9 </w:t>
      </w:r>
      <w:r w:rsidR="00A22B31">
        <w:t xml:space="preserve"> =&gt; </w:t>
      </w:r>
      <w:r>
        <w:t>rs_dip=1</w:t>
      </w:r>
      <w:r w:rsidR="00A22B31">
        <w:t xml:space="preserve"> (</w:t>
      </w:r>
      <w:r w:rsidR="00A22B31">
        <w:rPr>
          <w:rFonts w:ascii="Arial" w:hAnsi="Arial"/>
        </w:rPr>
        <w:t>etude primaire ou sans etude)</w:t>
      </w:r>
    </w:p>
    <w:p w14:paraId="26EB1A9E" w14:textId="02ACCD2B" w:rsidR="0010459F" w:rsidRDefault="00816174" w:rsidP="00816174">
      <w:pPr>
        <w:pStyle w:val="INSTRUCTIONSPROGRAMMATION"/>
        <w:rPr>
          <w:rFonts w:ascii="Arial" w:hAnsi="Arial"/>
        </w:rPr>
      </w:pPr>
      <w:r>
        <w:t xml:space="preserve">SI rs9= 2 ou 3 </w:t>
      </w:r>
      <w:r w:rsidR="00A22B31">
        <w:t xml:space="preserve">=&gt; </w:t>
      </w:r>
      <w:r>
        <w:t>rs_dip=2</w:t>
      </w:r>
      <w:r w:rsidR="00A22B31">
        <w:t xml:space="preserve"> (</w:t>
      </w:r>
      <w:r w:rsidR="00A22B31">
        <w:rPr>
          <w:rFonts w:ascii="Arial" w:hAnsi="Arial"/>
        </w:rPr>
        <w:t>niveau secondaire court)</w:t>
      </w:r>
    </w:p>
    <w:p w14:paraId="4010B5DB" w14:textId="3A4795B5" w:rsidR="00816174" w:rsidRPr="002E4DE1" w:rsidRDefault="00816174" w:rsidP="00816174">
      <w:pPr>
        <w:pStyle w:val="INSTRUCTIONSPROGRAMMATION"/>
        <w:rPr>
          <w:rFonts w:ascii="Arial" w:hAnsi="Arial"/>
        </w:rPr>
      </w:pPr>
      <w:r>
        <w:t xml:space="preserve">si rs9=4 </w:t>
      </w:r>
      <w:r w:rsidR="00A22B31">
        <w:t xml:space="preserve">          =&gt; </w:t>
      </w:r>
      <w:r>
        <w:t>rs_dip=3</w:t>
      </w:r>
      <w:r w:rsidR="00A22B31">
        <w:t xml:space="preserve"> (Niveau secondaire long)</w:t>
      </w:r>
    </w:p>
    <w:p w14:paraId="1916A451" w14:textId="6747053D" w:rsidR="00F54D65" w:rsidRDefault="00816174" w:rsidP="00816174">
      <w:pPr>
        <w:pStyle w:val="INSTRUCTIONSPROGRAMMATION"/>
      </w:pPr>
      <w:r>
        <w:t xml:space="preserve">si rs9=5 ou 6 </w:t>
      </w:r>
      <w:r w:rsidR="00A22B31">
        <w:t xml:space="preserve"> =&gt; </w:t>
      </w:r>
      <w:r>
        <w:t>rs_dip=4</w:t>
      </w:r>
      <w:r w:rsidR="00A22B31">
        <w:t xml:space="preserve"> (niveau bac +2)</w:t>
      </w:r>
    </w:p>
    <w:p w14:paraId="2078B616" w14:textId="2AA0E6C1" w:rsidR="00A34E93" w:rsidRDefault="00816174" w:rsidP="00700581">
      <w:pPr>
        <w:pStyle w:val="INSTRUCTIONSPROGRAMMATION"/>
      </w:pPr>
      <w:r>
        <w:t xml:space="preserve">si rs9=7 ou 8 </w:t>
      </w:r>
      <w:r w:rsidR="00A22B31">
        <w:t xml:space="preserve"> =&gt; </w:t>
      </w:r>
      <w:r>
        <w:t>rs_dip=5</w:t>
      </w:r>
      <w:r w:rsidR="00A22B31">
        <w:t xml:space="preserve"> (niveau &gt; bac +2)</w:t>
      </w:r>
    </w:p>
    <w:p w14:paraId="4AFA1BE9" w14:textId="780D9C66" w:rsidR="00DC6458" w:rsidRDefault="00DC6458" w:rsidP="00FE3F30">
      <w:pPr>
        <w:pStyle w:val="Normal1"/>
        <w:ind w:left="0"/>
      </w:pPr>
    </w:p>
    <w:p w14:paraId="5C983B99" w14:textId="77777777" w:rsidR="00243081" w:rsidRDefault="00243081" w:rsidP="00FE3F30">
      <w:pPr>
        <w:pStyle w:val="Normal1"/>
        <w:ind w:left="0"/>
      </w:pPr>
    </w:p>
    <w:p w14:paraId="57333991" w14:textId="77777777" w:rsidR="00243081" w:rsidRDefault="00243081" w:rsidP="00FE3F30">
      <w:pPr>
        <w:pStyle w:val="Normal1"/>
        <w:ind w:left="0"/>
      </w:pPr>
    </w:p>
    <w:p w14:paraId="24BFC340" w14:textId="77777777" w:rsidR="00AD7832" w:rsidRPr="00154A52" w:rsidRDefault="00AD7832" w:rsidP="00AD7832">
      <w:pPr>
        <w:pBdr>
          <w:top w:val="single" w:sz="4" w:space="1" w:color="auto"/>
          <w:left w:val="single" w:sz="4" w:space="4" w:color="auto"/>
          <w:bottom w:val="single" w:sz="4" w:space="1" w:color="auto"/>
          <w:right w:val="single" w:sz="4" w:space="4" w:color="auto"/>
        </w:pBdr>
        <w:jc w:val="both"/>
        <w:rPr>
          <w:rFonts w:eastAsia="SimSun" w:cs="Arial"/>
          <w:b/>
          <w:caps/>
          <w:smallCaps/>
          <w:color w:val="FF0000"/>
        </w:rPr>
      </w:pPr>
      <w:r w:rsidRPr="00154A52">
        <w:rPr>
          <w:rFonts w:eastAsia="SimSun" w:cs="Arial"/>
          <w:b/>
          <w:caps/>
          <w:smallCaps/>
          <w:color w:val="FF0000"/>
        </w:rPr>
        <w:t>prog: horloge</w:t>
      </w:r>
    </w:p>
    <w:p w14:paraId="6BB22A57" w14:textId="0758443A" w:rsidR="00917342" w:rsidRPr="00154A52" w:rsidRDefault="00917342" w:rsidP="00397E97">
      <w:pPr>
        <w:pStyle w:val="INSTRUCTIONSPROGRAMMATION"/>
        <w:rPr>
          <w:rFonts w:ascii="Arial" w:hAnsi="Arial"/>
        </w:rPr>
      </w:pPr>
    </w:p>
    <w:p w14:paraId="21D1834C" w14:textId="04F146AC" w:rsidR="00943BEE" w:rsidRPr="00154A52" w:rsidRDefault="00943BEE" w:rsidP="00943BEE">
      <w:pPr>
        <w:pStyle w:val="INSTRUCTIONSPROGRAMMATION"/>
        <w:rPr>
          <w:shd w:val="clear" w:color="auto" w:fill="FFFFFF"/>
        </w:rPr>
      </w:pPr>
      <w:r w:rsidRPr="00154A52">
        <w:rPr>
          <w:shd w:val="clear" w:color="auto" w:fill="FFFFFF"/>
        </w:rPr>
        <w:t>ECRAN INTERMEDIAIRE</w:t>
      </w:r>
    </w:p>
    <w:p w14:paraId="66A37370" w14:textId="20A00AE4" w:rsidR="00F979DB" w:rsidRPr="00FE3F30" w:rsidRDefault="00943BEE" w:rsidP="00943BEE">
      <w:pPr>
        <w:pStyle w:val="Intitul"/>
        <w:rPr>
          <w:rFonts w:ascii="Arial" w:eastAsia="Times New Roman" w:hAnsi="Arial" w:cs="Arial"/>
          <w:sz w:val="24"/>
          <w:szCs w:val="24"/>
          <w:lang w:eastAsia="fr-FR"/>
        </w:rPr>
      </w:pPr>
      <w:r w:rsidRPr="00FE3F30">
        <w:rPr>
          <w:rFonts w:ascii="Arial" w:eastAsia="Times New Roman" w:hAnsi="Arial" w:cs="Arial"/>
          <w:sz w:val="24"/>
          <w:szCs w:val="24"/>
          <w:lang w:eastAsia="fr-FR"/>
        </w:rPr>
        <w:t>Certaines questions de cette étude concernent vos opinions politiques</w:t>
      </w:r>
      <w:r w:rsidR="00BB1F73" w:rsidRPr="00FE3F30">
        <w:rPr>
          <w:rFonts w:ascii="Arial" w:eastAsia="Times New Roman" w:hAnsi="Arial" w:cs="Arial"/>
          <w:sz w:val="24"/>
          <w:szCs w:val="24"/>
          <w:lang w:eastAsia="fr-FR"/>
        </w:rPr>
        <w:t>,</w:t>
      </w:r>
      <w:r w:rsidRPr="00FE3F30">
        <w:rPr>
          <w:rFonts w:ascii="Arial" w:eastAsia="Times New Roman" w:hAnsi="Arial" w:cs="Arial"/>
          <w:sz w:val="24"/>
          <w:szCs w:val="24"/>
          <w:lang w:eastAsia="fr-FR"/>
        </w:rPr>
        <w:t xml:space="preserve"> qui sont considérées comme des données sensibles. Ces données seront utilisées uniquement à des fins statistiques et resteront confidentielles. Si </w:t>
      </w:r>
      <w:r w:rsidR="00BB1F73" w:rsidRPr="00FE3F30">
        <w:rPr>
          <w:rFonts w:ascii="Arial" w:eastAsia="Times New Roman" w:hAnsi="Arial" w:cs="Arial"/>
          <w:sz w:val="24"/>
          <w:szCs w:val="24"/>
          <w:lang w:eastAsia="fr-FR"/>
        </w:rPr>
        <w:t>certaines</w:t>
      </w:r>
      <w:r w:rsidRPr="00FE3F30">
        <w:rPr>
          <w:rFonts w:ascii="Arial" w:eastAsia="Times New Roman" w:hAnsi="Arial" w:cs="Arial"/>
          <w:sz w:val="24"/>
          <w:szCs w:val="24"/>
          <w:lang w:eastAsia="fr-FR"/>
        </w:rPr>
        <w:t xml:space="preserve"> questions vous met</w:t>
      </w:r>
      <w:r w:rsidR="00BB1F73" w:rsidRPr="00FE3F30">
        <w:rPr>
          <w:rFonts w:ascii="Arial" w:eastAsia="Times New Roman" w:hAnsi="Arial" w:cs="Arial"/>
          <w:sz w:val="24"/>
          <w:szCs w:val="24"/>
          <w:lang w:eastAsia="fr-FR"/>
        </w:rPr>
        <w:t>tent</w:t>
      </w:r>
      <w:r w:rsidRPr="00FE3F30">
        <w:rPr>
          <w:rFonts w:ascii="Arial" w:eastAsia="Times New Roman" w:hAnsi="Arial" w:cs="Arial"/>
          <w:sz w:val="24"/>
          <w:szCs w:val="24"/>
          <w:lang w:eastAsia="fr-FR"/>
        </w:rPr>
        <w:t xml:space="preserve"> mal à l'aise, vous n'êtes pas obligé(e) d'y répondre.</w:t>
      </w:r>
    </w:p>
    <w:p w14:paraId="6589F58F" w14:textId="77777777" w:rsidR="00F979DB" w:rsidRDefault="00F979DB" w:rsidP="00243081">
      <w:pPr>
        <w:pStyle w:val="Normal1"/>
        <w:ind w:left="0"/>
      </w:pPr>
    </w:p>
    <w:p w14:paraId="49FEB1FA" w14:textId="561402D3" w:rsidR="00E24ECA" w:rsidRPr="001C69C6" w:rsidRDefault="001C1393" w:rsidP="001C1393">
      <w:pPr>
        <w:pStyle w:val="Intitul"/>
        <w:rPr>
          <w:rFonts w:ascii="Arial" w:eastAsia="Times New Roman" w:hAnsi="Arial" w:cs="Arial"/>
          <w:sz w:val="24"/>
          <w:szCs w:val="24"/>
          <w:lang w:eastAsia="fr-FR"/>
        </w:rPr>
      </w:pPr>
      <w:r w:rsidRPr="00E24ECA">
        <w:rPr>
          <w:rFonts w:ascii="Arial" w:eastAsia="Times New Roman" w:hAnsi="Arial" w:cs="Arial"/>
          <w:sz w:val="24"/>
          <w:szCs w:val="24"/>
          <w:lang w:eastAsia="fr-FR"/>
        </w:rPr>
        <w:t>Q1.</w:t>
      </w:r>
      <w:r w:rsidR="00167965" w:rsidRPr="00167965">
        <w:t xml:space="preserve"> </w:t>
      </w:r>
      <w:r w:rsidR="00167965" w:rsidRPr="00A03441">
        <w:t xml:space="preserve">[MIP1] </w:t>
      </w:r>
      <w:r w:rsidR="00167965">
        <w:rPr>
          <w:rFonts w:ascii="Arial" w:eastAsia="Times New Roman" w:hAnsi="Arial" w:cs="Arial"/>
          <w:sz w:val="24"/>
          <w:szCs w:val="24"/>
          <w:lang w:eastAsia="fr-FR"/>
        </w:rPr>
        <w:t xml:space="preserve"> </w:t>
      </w:r>
      <w:r w:rsidRPr="00E24ECA">
        <w:rPr>
          <w:rFonts w:ascii="Arial" w:eastAsia="Times New Roman" w:hAnsi="Arial" w:cs="Arial"/>
          <w:sz w:val="24"/>
          <w:szCs w:val="24"/>
          <w:lang w:eastAsia="fr-FR"/>
        </w:rPr>
        <w:t xml:space="preserve">À votre avis, quel est le problème le plus important pour la France aujourd’hui ? </w:t>
      </w:r>
    </w:p>
    <w:p w14:paraId="10D467A2" w14:textId="4524695D" w:rsidR="00943BEE" w:rsidRPr="00943BEE" w:rsidRDefault="00943BEE" w:rsidP="001C1393">
      <w:pPr>
        <w:pStyle w:val="Intitul"/>
        <w:rPr>
          <w:rFonts w:eastAsia="Times New Roman"/>
          <w:b w:val="0"/>
          <w:lang w:eastAsia="fr-FR"/>
        </w:rPr>
      </w:pPr>
      <w:r w:rsidRPr="00E24ECA">
        <w:rPr>
          <w:rFonts w:eastAsia="Times New Roman"/>
          <w:b w:val="0"/>
          <w:lang w:eastAsia="fr-FR"/>
        </w:rPr>
        <w:t>ECRIRE EN CLAIR</w:t>
      </w:r>
      <w:r>
        <w:rPr>
          <w:rFonts w:eastAsia="Times New Roman"/>
          <w:b w:val="0"/>
          <w:lang w:eastAsia="fr-FR"/>
        </w:rPr>
        <w:t xml:space="preserve"> PUIS CODER DANS LA LISTE – UNE SEULE REPONSE POSSIBLE</w:t>
      </w:r>
    </w:p>
    <w:p w14:paraId="049E7230" w14:textId="0C7776B4" w:rsidR="00E24ECA" w:rsidRDefault="00E24ECA" w:rsidP="001C1393">
      <w:pPr>
        <w:pStyle w:val="Intitul"/>
        <w:rPr>
          <w:rFonts w:ascii="Arial" w:eastAsia="Times New Roman" w:hAnsi="Arial" w:cs="Arial"/>
          <w:b w:val="0"/>
          <w:bCs/>
          <w:sz w:val="24"/>
          <w:szCs w:val="24"/>
          <w:lang w:eastAsia="fr-FR"/>
        </w:rPr>
      </w:pPr>
    </w:p>
    <w:p w14:paraId="2D11000B" w14:textId="77777777" w:rsidR="00E24ECA" w:rsidRPr="00C01D33" w:rsidRDefault="00E24ECA" w:rsidP="00E24ECA">
      <w:pPr>
        <w:pBdr>
          <w:top w:val="single" w:sz="4" w:space="1" w:color="auto"/>
          <w:left w:val="single" w:sz="4" w:space="4" w:color="auto"/>
          <w:bottom w:val="single" w:sz="4" w:space="1" w:color="auto"/>
          <w:right w:val="single" w:sz="4" w:space="4" w:color="auto"/>
        </w:pBdr>
        <w:tabs>
          <w:tab w:val="left" w:pos="1701"/>
        </w:tabs>
        <w:ind w:left="709" w:right="8902"/>
        <w:rPr>
          <w:rFonts w:ascii="Arial" w:hAnsi="Arial" w:cs="Arial"/>
          <w:sz w:val="22"/>
          <w:szCs w:val="22"/>
        </w:rPr>
      </w:pPr>
      <w:r w:rsidRPr="00C01D33">
        <w:rPr>
          <w:rFonts w:ascii="Arial" w:hAnsi="Arial" w:cs="Arial"/>
          <w:sz w:val="22"/>
          <w:szCs w:val="22"/>
        </w:rPr>
        <w:t xml:space="preserve">    </w:t>
      </w:r>
    </w:p>
    <w:p w14:paraId="3B9A6492" w14:textId="77777777" w:rsidR="00E24ECA" w:rsidRPr="00E24ECA" w:rsidRDefault="00E24ECA" w:rsidP="001C1393">
      <w:pPr>
        <w:pStyle w:val="Intitul"/>
        <w:rPr>
          <w:rFonts w:ascii="Arial" w:eastAsia="Times New Roman" w:hAnsi="Arial" w:cs="Arial"/>
          <w:b w:val="0"/>
          <w:bCs/>
          <w:sz w:val="24"/>
          <w:szCs w:val="24"/>
          <w:lang w:eastAsia="fr-FR"/>
        </w:rPr>
      </w:pPr>
    </w:p>
    <w:p w14:paraId="64972362" w14:textId="17D99E00" w:rsidR="001C1393" w:rsidRPr="00DA4120" w:rsidRDefault="00A22B31" w:rsidP="001C1393">
      <w:pPr>
        <w:pStyle w:val="Lignes"/>
        <w:rPr>
          <w:rFonts w:ascii="Arial" w:eastAsia="Times New Roman" w:hAnsi="Arial" w:cs="Arial"/>
          <w:b/>
          <w:sz w:val="24"/>
          <w:szCs w:val="24"/>
          <w:lang w:eastAsia="fr-FR"/>
        </w:rPr>
      </w:pPr>
      <w:r w:rsidRPr="00DA4120">
        <w:rPr>
          <w:rFonts w:ascii="Arial" w:eastAsia="Times New Roman" w:hAnsi="Arial" w:cs="Arial"/>
          <w:b/>
          <w:sz w:val="24"/>
          <w:szCs w:val="24"/>
          <w:lang w:eastAsia="fr-FR"/>
        </w:rPr>
        <w:t>Q1R</w:t>
      </w:r>
      <w:r w:rsidR="00EE790A" w:rsidRPr="00DA4120">
        <w:rPr>
          <w:rFonts w:ascii="Arial" w:eastAsia="Times New Roman" w:hAnsi="Arial" w:cs="Arial"/>
          <w:b/>
          <w:sz w:val="24"/>
          <w:szCs w:val="24"/>
          <w:lang w:eastAsia="fr-FR"/>
        </w:rPr>
        <w:t xml:space="preserve"> NE PAS CITER</w:t>
      </w:r>
    </w:p>
    <w:p w14:paraId="153555CC" w14:textId="26BCB0C7" w:rsidR="001C1393" w:rsidRPr="00DA4120" w:rsidRDefault="001C1393" w:rsidP="001C1393">
      <w:pPr>
        <w:pStyle w:val="Lignes"/>
      </w:pPr>
      <w:r w:rsidRPr="00DA4120">
        <w:t>1.</w:t>
      </w:r>
      <w:r w:rsidRPr="00DA4120">
        <w:tab/>
        <w:t>Le système de protection sociale (santé, retraite, assurance chômage, etc.)</w:t>
      </w:r>
      <w:r w:rsidRPr="00DA4120">
        <w:cr/>
        <w:t>2.</w:t>
      </w:r>
      <w:r w:rsidRPr="00DA4120">
        <w:tab/>
        <w:t>L’éducation et la formation professionnelle</w:t>
      </w:r>
      <w:r w:rsidRPr="00DA4120">
        <w:cr/>
        <w:t>3.</w:t>
      </w:r>
      <w:r w:rsidRPr="00DA4120">
        <w:tab/>
        <w:t>L’épidémie de la Covid-19</w:t>
      </w:r>
      <w:r w:rsidRPr="00DA4120">
        <w:cr/>
        <w:t>4.</w:t>
      </w:r>
      <w:r w:rsidRPr="00DA4120">
        <w:tab/>
        <w:t>L’immigration</w:t>
      </w:r>
      <w:r w:rsidRPr="00DA4120">
        <w:cr/>
        <w:t>5.</w:t>
      </w:r>
      <w:r w:rsidRPr="00DA4120">
        <w:tab/>
        <w:t>L’insécurité et la délinquance</w:t>
      </w:r>
      <w:r w:rsidRPr="00DA4120">
        <w:cr/>
        <w:t>6.</w:t>
      </w:r>
      <w:r w:rsidRPr="00DA4120">
        <w:tab/>
        <w:t>L’Union européenne et son fonctionnement</w:t>
      </w:r>
      <w:r w:rsidRPr="00DA4120">
        <w:cr/>
        <w:t>7.</w:t>
      </w:r>
      <w:r w:rsidRPr="00DA4120">
        <w:tab/>
        <w:t>La démocratie et le fonctionnement des institutions</w:t>
      </w:r>
      <w:r w:rsidRPr="00DA4120">
        <w:cr/>
        <w:t>8.</w:t>
      </w:r>
      <w:r w:rsidRPr="00DA4120">
        <w:tab/>
        <w:t>La protection de l’environnement (réchauffement climatique, biodiversité, etc.)</w:t>
      </w:r>
      <w:r w:rsidRPr="00DA4120">
        <w:cr/>
        <w:t>9.</w:t>
      </w:r>
      <w:r w:rsidRPr="00DA4120">
        <w:tab/>
        <w:t>La régulation du libre-échange et des marchés</w:t>
      </w:r>
      <w:r w:rsidRPr="00DA4120">
        <w:cr/>
        <w:t>10.</w:t>
      </w:r>
      <w:r w:rsidRPr="00DA4120">
        <w:tab/>
        <w:t>La relance économique et la réindustrialisation</w:t>
      </w:r>
      <w:r w:rsidRPr="00DA4120">
        <w:cr/>
        <w:t>11.</w:t>
      </w:r>
      <w:r w:rsidRPr="00DA4120">
        <w:tab/>
        <w:t>Le chômage</w:t>
      </w:r>
      <w:r w:rsidRPr="00DA4120">
        <w:cr/>
        <w:t>12.</w:t>
      </w:r>
      <w:r w:rsidRPr="00DA4120">
        <w:tab/>
        <w:t>Le pouvoir d’achat (salaires, impôts, inflation, etc.)</w:t>
      </w:r>
      <w:r w:rsidRPr="00DA4120">
        <w:cr/>
        <w:t>13.</w:t>
      </w:r>
      <w:r w:rsidRPr="00DA4120">
        <w:tab/>
        <w:t>Le terrorisme</w:t>
      </w:r>
      <w:r w:rsidRPr="00DA4120">
        <w:cr/>
        <w:t>14.</w:t>
      </w:r>
      <w:r w:rsidRPr="00DA4120">
        <w:tab/>
        <w:t>Les déficits publics et la dette</w:t>
      </w:r>
      <w:r w:rsidRPr="00DA4120">
        <w:cr/>
        <w:t>15.</w:t>
      </w:r>
      <w:r w:rsidRPr="00DA4120">
        <w:tab/>
        <w:t>Les discriminations (racisme, sexisme, etc.)</w:t>
      </w:r>
      <w:r w:rsidRPr="00DA4120">
        <w:cr/>
        <w:t>16.</w:t>
      </w:r>
      <w:r w:rsidRPr="00DA4120">
        <w:tab/>
        <w:t>Les inégalités sociales</w:t>
      </w:r>
    </w:p>
    <w:p w14:paraId="3A293BDE" w14:textId="77777777" w:rsidR="001C1393" w:rsidRPr="00DA4120" w:rsidRDefault="001C1393" w:rsidP="001C1393">
      <w:pPr>
        <w:pStyle w:val="Lignes"/>
      </w:pPr>
      <w:r w:rsidRPr="00DA4120">
        <w:t>17.         La guerre en Ukraine</w:t>
      </w:r>
    </w:p>
    <w:p w14:paraId="5AEA756F" w14:textId="77777777" w:rsidR="001C1393" w:rsidRPr="00DA4120" w:rsidRDefault="001C1393" w:rsidP="001C1393">
      <w:pPr>
        <w:pStyle w:val="Lignes"/>
      </w:pPr>
      <w:r w:rsidRPr="00DA4120">
        <w:t>18.</w:t>
      </w:r>
      <w:r w:rsidRPr="00DA4120">
        <w:tab/>
        <w:t>Aucun de ces sujets</w:t>
      </w:r>
    </w:p>
    <w:p w14:paraId="6FA80F98" w14:textId="77777777" w:rsidR="001C1393" w:rsidRPr="00DA4120" w:rsidRDefault="001C1393" w:rsidP="001C1393">
      <w:pPr>
        <w:pStyle w:val="Lignes"/>
      </w:pPr>
    </w:p>
    <w:p w14:paraId="32A215F4" w14:textId="77777777" w:rsidR="001C1393" w:rsidRPr="00DA4120" w:rsidRDefault="001C1393" w:rsidP="001C1393">
      <w:pPr>
        <w:pStyle w:val="Lignes"/>
      </w:pPr>
    </w:p>
    <w:p w14:paraId="0F310F4E" w14:textId="7960AADE" w:rsidR="00243081" w:rsidRPr="00DA4120" w:rsidRDefault="00243081">
      <w:pPr>
        <w:rPr>
          <w:rFonts w:asciiTheme="minorHAnsi" w:eastAsiaTheme="minorHAnsi" w:hAnsiTheme="minorHAnsi" w:cstheme="minorBidi"/>
          <w:sz w:val="22"/>
          <w:szCs w:val="22"/>
          <w:lang w:eastAsia="en-US"/>
        </w:rPr>
      </w:pPr>
      <w:r w:rsidRPr="00DA4120">
        <w:br w:type="page"/>
      </w:r>
    </w:p>
    <w:p w14:paraId="4306F960" w14:textId="169F05B0" w:rsidR="00943BEE" w:rsidRPr="00DA4120" w:rsidRDefault="001C1393" w:rsidP="001C1393">
      <w:pPr>
        <w:pStyle w:val="Intitul"/>
      </w:pPr>
      <w:r w:rsidRPr="00DA4120">
        <w:rPr>
          <w:rFonts w:ascii="Arial" w:eastAsia="Times New Roman" w:hAnsi="Arial" w:cs="Arial"/>
          <w:sz w:val="24"/>
          <w:szCs w:val="24"/>
          <w:lang w:eastAsia="fr-FR"/>
        </w:rPr>
        <w:lastRenderedPageBreak/>
        <w:t>Q2.</w:t>
      </w:r>
      <w:r w:rsidR="00167965" w:rsidRPr="00DA4120">
        <w:t xml:space="preserve"> [MIP2] </w:t>
      </w:r>
      <w:r w:rsidRPr="00DA4120">
        <w:rPr>
          <w:rFonts w:ascii="Arial" w:eastAsia="Times New Roman" w:hAnsi="Arial" w:cs="Arial"/>
          <w:sz w:val="24"/>
          <w:szCs w:val="24"/>
          <w:lang w:eastAsia="fr-FR"/>
        </w:rPr>
        <w:t xml:space="preserve"> Et en second ? À votre avis, quel est le deuxième problème le plus important pour la France aujourd’hui ?</w:t>
      </w:r>
      <w:r w:rsidRPr="00DA4120">
        <w:t xml:space="preserve">  </w:t>
      </w:r>
    </w:p>
    <w:p w14:paraId="2BA1CCDF" w14:textId="142F0BC1" w:rsidR="00943BEE" w:rsidRPr="00DA4120" w:rsidRDefault="00795CAA" w:rsidP="00943BEE">
      <w:pPr>
        <w:pStyle w:val="Lignes"/>
        <w:rPr>
          <w:bCs/>
        </w:rPr>
      </w:pPr>
      <w:r w:rsidRPr="00DA4120">
        <w:rPr>
          <w:rStyle w:val="INSTRUCTIONSENQUETEURCar9"/>
        </w:rPr>
        <w:t>Question ouverte</w:t>
      </w:r>
      <w:r w:rsidRPr="00DA4120">
        <w:rPr>
          <w:rFonts w:eastAsia="Times New Roman"/>
          <w:bCs/>
          <w:lang w:eastAsia="fr-FR"/>
        </w:rPr>
        <w:t xml:space="preserve"> : </w:t>
      </w:r>
      <w:r w:rsidR="00943BEE" w:rsidRPr="00DA4120">
        <w:rPr>
          <w:rFonts w:eastAsia="Times New Roman"/>
          <w:bCs/>
          <w:lang w:eastAsia="fr-FR"/>
        </w:rPr>
        <w:t>ECRIRE EN CLAIR PUIS CODER DANS LA LISTE – UNE SEULE REPONSE POSSIBLE</w:t>
      </w:r>
    </w:p>
    <w:p w14:paraId="689C77DF" w14:textId="77777777" w:rsidR="001C1393" w:rsidRPr="00DA4120" w:rsidRDefault="001C1393" w:rsidP="001C1393">
      <w:pPr>
        <w:pStyle w:val="Intitul"/>
      </w:pPr>
    </w:p>
    <w:p w14:paraId="531BA615" w14:textId="77777777" w:rsidR="00167965" w:rsidRPr="00DA4120" w:rsidRDefault="00167965" w:rsidP="00167965">
      <w:pPr>
        <w:pBdr>
          <w:top w:val="single" w:sz="4" w:space="1" w:color="auto"/>
          <w:left w:val="single" w:sz="4" w:space="4" w:color="auto"/>
          <w:bottom w:val="single" w:sz="4" w:space="1" w:color="auto"/>
          <w:right w:val="single" w:sz="4" w:space="4" w:color="auto"/>
        </w:pBdr>
        <w:tabs>
          <w:tab w:val="left" w:pos="1701"/>
        </w:tabs>
        <w:ind w:left="709" w:right="8902"/>
        <w:rPr>
          <w:rFonts w:ascii="Arial" w:hAnsi="Arial" w:cs="Arial"/>
          <w:sz w:val="22"/>
          <w:szCs w:val="22"/>
        </w:rPr>
      </w:pPr>
      <w:r w:rsidRPr="00DA4120">
        <w:rPr>
          <w:rFonts w:ascii="Arial" w:hAnsi="Arial" w:cs="Arial"/>
          <w:sz w:val="22"/>
          <w:szCs w:val="22"/>
        </w:rPr>
        <w:t xml:space="preserve">    </w:t>
      </w:r>
    </w:p>
    <w:p w14:paraId="66BF5EB3" w14:textId="77777777" w:rsidR="00167965" w:rsidRPr="00DA4120" w:rsidRDefault="00167965" w:rsidP="00167965">
      <w:pPr>
        <w:pStyle w:val="Intitul"/>
        <w:rPr>
          <w:rFonts w:ascii="Arial" w:eastAsia="Times New Roman" w:hAnsi="Arial" w:cs="Arial"/>
          <w:b w:val="0"/>
          <w:bCs/>
          <w:sz w:val="24"/>
          <w:szCs w:val="24"/>
          <w:lang w:eastAsia="fr-FR"/>
        </w:rPr>
      </w:pPr>
    </w:p>
    <w:p w14:paraId="56A0E885" w14:textId="5B87CDD7" w:rsidR="00167965" w:rsidRPr="00DA4120" w:rsidRDefault="00A22B31" w:rsidP="00167965">
      <w:pPr>
        <w:pStyle w:val="Lignes"/>
        <w:rPr>
          <w:rFonts w:ascii="Arial" w:eastAsia="Times New Roman" w:hAnsi="Arial" w:cs="Arial"/>
          <w:b/>
          <w:sz w:val="24"/>
          <w:szCs w:val="24"/>
          <w:lang w:eastAsia="fr-FR"/>
        </w:rPr>
      </w:pPr>
      <w:r w:rsidRPr="00DA4120">
        <w:rPr>
          <w:rFonts w:ascii="Arial" w:eastAsia="Times New Roman" w:hAnsi="Arial" w:cs="Arial"/>
          <w:b/>
          <w:sz w:val="24"/>
          <w:szCs w:val="24"/>
          <w:lang w:eastAsia="fr-FR"/>
        </w:rPr>
        <w:t>Q</w:t>
      </w:r>
      <w:r w:rsidR="000D76A1" w:rsidRPr="00DA4120">
        <w:rPr>
          <w:rFonts w:ascii="Arial" w:eastAsia="Times New Roman" w:hAnsi="Arial" w:cs="Arial"/>
          <w:b/>
          <w:sz w:val="24"/>
          <w:szCs w:val="24"/>
          <w:lang w:eastAsia="fr-FR"/>
        </w:rPr>
        <w:t>1R2</w:t>
      </w:r>
      <w:r w:rsidR="00EE790A" w:rsidRPr="00DA4120">
        <w:rPr>
          <w:rFonts w:ascii="Arial" w:eastAsia="Times New Roman" w:hAnsi="Arial" w:cs="Arial"/>
          <w:b/>
          <w:sz w:val="24"/>
          <w:szCs w:val="24"/>
          <w:lang w:eastAsia="fr-FR"/>
        </w:rPr>
        <w:t xml:space="preserve"> NE PAS CITER</w:t>
      </w:r>
    </w:p>
    <w:p w14:paraId="76051AF1" w14:textId="77777777" w:rsidR="00167965" w:rsidRDefault="00167965" w:rsidP="00167965">
      <w:pPr>
        <w:pStyle w:val="Lignes"/>
      </w:pPr>
      <w:r w:rsidRPr="00DA4120">
        <w:t>1.</w:t>
      </w:r>
      <w:r w:rsidRPr="00DA4120">
        <w:tab/>
        <w:t>Le système de protection sociale (santé, retraite, assurance chômage, etc.)</w:t>
      </w:r>
      <w:r w:rsidRPr="00DA4120">
        <w:cr/>
        <w:t>2.</w:t>
      </w:r>
      <w:r w:rsidRPr="00DA4120">
        <w:tab/>
        <w:t>L’éducation et la formation professionnelle</w:t>
      </w:r>
      <w:r w:rsidRPr="00DA4120">
        <w:cr/>
        <w:t>3.</w:t>
      </w:r>
      <w:r w:rsidRPr="00DA4120">
        <w:tab/>
        <w:t>L’épidémie de la Covid-19</w:t>
      </w:r>
      <w:r w:rsidRPr="00DA4120">
        <w:cr/>
        <w:t>4.</w:t>
      </w:r>
      <w:r w:rsidRPr="00DA4120">
        <w:tab/>
        <w:t>L’immigration</w:t>
      </w:r>
      <w:r w:rsidRPr="00DA4120">
        <w:cr/>
        <w:t>5.</w:t>
      </w:r>
      <w:r w:rsidRPr="00DA4120">
        <w:tab/>
        <w:t>L’insécurité et la délinquance</w:t>
      </w:r>
      <w:r w:rsidRPr="00DA4120">
        <w:cr/>
        <w:t>6.</w:t>
      </w:r>
      <w:r w:rsidRPr="00DA4120">
        <w:tab/>
        <w:t>L’Union européenne et son fonctionnement</w:t>
      </w:r>
      <w:r w:rsidRPr="00DA4120">
        <w:cr/>
        <w:t>7.</w:t>
      </w:r>
      <w:r w:rsidRPr="00DA4120">
        <w:tab/>
        <w:t>La démocratie et le fonctionnement des institutions</w:t>
      </w:r>
      <w:r w:rsidRPr="00DA4120">
        <w:cr/>
        <w:t>8.</w:t>
      </w:r>
      <w:r w:rsidRPr="00DA4120">
        <w:tab/>
        <w:t>La protection de l’environnement (réchauffement climatique, biodiversité, etc.)</w:t>
      </w:r>
      <w:r w:rsidRPr="00DA4120">
        <w:cr/>
        <w:t>9.</w:t>
      </w:r>
      <w:r w:rsidRPr="00DA4120">
        <w:tab/>
        <w:t>La régulation du libre-échange et des marchés</w:t>
      </w:r>
      <w:r w:rsidRPr="00DA4120">
        <w:cr/>
        <w:t>10.</w:t>
      </w:r>
      <w:r w:rsidRPr="00DA4120">
        <w:tab/>
        <w:t>La relance économique et la réindustrialisation</w:t>
      </w:r>
      <w:r w:rsidRPr="00DA4120">
        <w:cr/>
        <w:t>11.</w:t>
      </w:r>
      <w:r w:rsidRPr="00DA4120">
        <w:tab/>
        <w:t>Le chômage</w:t>
      </w:r>
      <w:r w:rsidRPr="00284F5A">
        <w:cr/>
        <w:t>12.</w:t>
      </w:r>
      <w:r w:rsidRPr="00284F5A">
        <w:tab/>
        <w:t>Le pouvoir d’achat (salaires, impôts, inflation, etc.)</w:t>
      </w:r>
      <w:r w:rsidRPr="00284F5A">
        <w:cr/>
        <w:t>13.</w:t>
      </w:r>
      <w:r w:rsidRPr="00284F5A">
        <w:tab/>
        <w:t>Le terrorisme</w:t>
      </w:r>
      <w:r w:rsidRPr="00284F5A">
        <w:cr/>
        <w:t>14.</w:t>
      </w:r>
      <w:r w:rsidRPr="00284F5A">
        <w:tab/>
        <w:t>Les déficits publics et la dette</w:t>
      </w:r>
      <w:r w:rsidRPr="00284F5A">
        <w:cr/>
        <w:t>15.</w:t>
      </w:r>
      <w:r w:rsidRPr="00284F5A">
        <w:tab/>
        <w:t>Les discriminations (racisme, sexisme, etc.)</w:t>
      </w:r>
      <w:r w:rsidRPr="00284F5A">
        <w:cr/>
        <w:t>16.</w:t>
      </w:r>
      <w:r w:rsidRPr="00284F5A">
        <w:tab/>
        <w:t>Les inégalités sociales</w:t>
      </w:r>
    </w:p>
    <w:p w14:paraId="3CE78D95" w14:textId="12C64A02" w:rsidR="00167965" w:rsidRDefault="00167965" w:rsidP="00167965">
      <w:pPr>
        <w:pStyle w:val="Lignes"/>
      </w:pPr>
      <w:r>
        <w:t>17.        La guerre en Ukraine</w:t>
      </w:r>
    </w:p>
    <w:p w14:paraId="1A2F54B0" w14:textId="77777777" w:rsidR="00167965" w:rsidRDefault="00167965" w:rsidP="00167965">
      <w:pPr>
        <w:pStyle w:val="Lignes"/>
      </w:pPr>
      <w:r w:rsidRPr="00284F5A">
        <w:t>1</w:t>
      </w:r>
      <w:r>
        <w:t>8</w:t>
      </w:r>
      <w:r w:rsidRPr="00284F5A">
        <w:t>.</w:t>
      </w:r>
      <w:r w:rsidRPr="00284F5A">
        <w:tab/>
        <w:t>Aucun de ces sujets</w:t>
      </w:r>
    </w:p>
    <w:p w14:paraId="20208694" w14:textId="77777777" w:rsidR="001C1393" w:rsidRDefault="001C1393" w:rsidP="001C1393">
      <w:pPr>
        <w:pStyle w:val="Lignes"/>
      </w:pPr>
    </w:p>
    <w:p w14:paraId="2EE2BEB4" w14:textId="77777777" w:rsidR="00FE3F30" w:rsidRDefault="00FE3F30" w:rsidP="001C1393">
      <w:pPr>
        <w:pStyle w:val="Lignes"/>
      </w:pPr>
    </w:p>
    <w:p w14:paraId="416A87A6" w14:textId="77777777" w:rsidR="00FE3F30" w:rsidRPr="00A03441" w:rsidRDefault="00FE3F30" w:rsidP="001C1393">
      <w:pPr>
        <w:pStyle w:val="Lignes"/>
      </w:pPr>
    </w:p>
    <w:p w14:paraId="3AEE80E0" w14:textId="77777777" w:rsidR="00B261F1" w:rsidRPr="004C6D4C" w:rsidRDefault="00B261F1" w:rsidP="00B261F1">
      <w:pPr>
        <w:pStyle w:val="Lignes"/>
        <w:rPr>
          <w:rFonts w:ascii="Arial" w:eastAsia="Times New Roman" w:hAnsi="Arial" w:cs="Arial"/>
          <w:b/>
          <w:sz w:val="24"/>
          <w:szCs w:val="24"/>
          <w:lang w:eastAsia="fr-FR"/>
        </w:rPr>
      </w:pPr>
      <w:r w:rsidRPr="004C6D4C">
        <w:rPr>
          <w:rFonts w:ascii="Arial" w:eastAsia="Times New Roman" w:hAnsi="Arial" w:cs="Arial"/>
          <w:b/>
          <w:sz w:val="24"/>
          <w:szCs w:val="24"/>
          <w:lang w:eastAsia="fr-FR"/>
        </w:rPr>
        <w:t>Q4. [</w:t>
      </w:r>
      <w:r w:rsidRPr="004C6D4C">
        <w:rPr>
          <w:rFonts w:ascii="Arial" w:eastAsia="Times New Roman" w:hAnsi="Arial" w:cs="Arial"/>
          <w:b/>
          <w:sz w:val="24"/>
          <w:szCs w:val="24"/>
          <w:highlight w:val="green"/>
          <w:lang w:eastAsia="fr-FR"/>
        </w:rPr>
        <w:t>INTPOL</w:t>
      </w:r>
      <w:r w:rsidRPr="004C6D4C">
        <w:rPr>
          <w:rFonts w:ascii="Arial" w:eastAsia="Times New Roman" w:hAnsi="Arial" w:cs="Arial"/>
          <w:b/>
          <w:sz w:val="24"/>
          <w:szCs w:val="24"/>
          <w:lang w:eastAsia="fr-FR"/>
        </w:rPr>
        <w:t xml:space="preserve">] Est-ce que vous vous intéressez à la politique ?  </w:t>
      </w:r>
    </w:p>
    <w:p w14:paraId="6AD2F75A" w14:textId="77777777" w:rsidR="00B261F1" w:rsidRPr="004C6D4C" w:rsidRDefault="00B261F1" w:rsidP="00B261F1">
      <w:pPr>
        <w:pStyle w:val="INSTRUCTIONSENQUETEUR"/>
        <w:rPr>
          <w:rFonts w:ascii="Arial" w:hAnsi="Arial"/>
        </w:rPr>
      </w:pPr>
      <w:r w:rsidRPr="004C6D4C">
        <w:rPr>
          <w:rFonts w:ascii="Arial" w:hAnsi="Arial"/>
        </w:rPr>
        <w:t>Citer – une seule réponse possible</w:t>
      </w:r>
    </w:p>
    <w:p w14:paraId="3A6819B4" w14:textId="77777777" w:rsidR="00B261F1" w:rsidRPr="004C6D4C" w:rsidRDefault="00B261F1" w:rsidP="00B261F1">
      <w:pPr>
        <w:pStyle w:val="Lignes"/>
      </w:pPr>
    </w:p>
    <w:p w14:paraId="3CAE8C86" w14:textId="77777777" w:rsidR="00B261F1" w:rsidRPr="004C6D4C" w:rsidRDefault="00B261F1" w:rsidP="00133C44">
      <w:pPr>
        <w:pStyle w:val="Paragraphedeliste"/>
        <w:numPr>
          <w:ilvl w:val="0"/>
          <w:numId w:val="27"/>
        </w:numPr>
        <w:jc w:val="both"/>
      </w:pPr>
      <w:r w:rsidRPr="004C6D4C">
        <w:t>Beaucoup</w:t>
      </w:r>
    </w:p>
    <w:p w14:paraId="0F51C161" w14:textId="77777777" w:rsidR="00B261F1" w:rsidRPr="004C6D4C" w:rsidRDefault="00B261F1" w:rsidP="00133C44">
      <w:pPr>
        <w:pStyle w:val="Paragraphedeliste"/>
        <w:numPr>
          <w:ilvl w:val="0"/>
          <w:numId w:val="27"/>
        </w:numPr>
        <w:jc w:val="both"/>
      </w:pPr>
      <w:r w:rsidRPr="004C6D4C">
        <w:t>Assez</w:t>
      </w:r>
    </w:p>
    <w:p w14:paraId="4E7471C4" w14:textId="77777777" w:rsidR="00B261F1" w:rsidRPr="004C6D4C" w:rsidRDefault="00B261F1" w:rsidP="00133C44">
      <w:pPr>
        <w:pStyle w:val="Paragraphedeliste"/>
        <w:numPr>
          <w:ilvl w:val="0"/>
          <w:numId w:val="27"/>
        </w:numPr>
        <w:jc w:val="both"/>
      </w:pPr>
      <w:r w:rsidRPr="004C6D4C">
        <w:t>Peu</w:t>
      </w:r>
    </w:p>
    <w:p w14:paraId="643D49A3" w14:textId="77777777" w:rsidR="00B261F1" w:rsidRPr="004C6D4C" w:rsidRDefault="00B261F1" w:rsidP="00133C44">
      <w:pPr>
        <w:pStyle w:val="Paragraphedeliste"/>
        <w:numPr>
          <w:ilvl w:val="0"/>
          <w:numId w:val="27"/>
        </w:numPr>
        <w:jc w:val="both"/>
      </w:pPr>
      <w:r w:rsidRPr="004C6D4C">
        <w:t>Pas du tout</w:t>
      </w:r>
    </w:p>
    <w:p w14:paraId="1E3EDF76" w14:textId="28ABE567" w:rsidR="00B261F1" w:rsidRPr="004C6D4C" w:rsidRDefault="00B261F1" w:rsidP="00B261F1">
      <w:pPr>
        <w:ind w:left="360"/>
        <w:jc w:val="both"/>
      </w:pPr>
      <w:bookmarkStart w:id="1" w:name="_Hlk100071748"/>
      <w:r w:rsidRPr="004C6D4C">
        <w:t xml:space="preserve">99. </w:t>
      </w:r>
      <w:r w:rsidR="00275F61" w:rsidRPr="004C6D4C">
        <w:t>[JE NE SAIS PAS]</w:t>
      </w:r>
    </w:p>
    <w:p w14:paraId="6D0F8543" w14:textId="50D464CD" w:rsidR="00B261F1" w:rsidRDefault="00B261F1" w:rsidP="00B261F1">
      <w:pPr>
        <w:ind w:left="360"/>
      </w:pPr>
      <w:r w:rsidRPr="004C6D4C">
        <w:t xml:space="preserve">98. </w:t>
      </w:r>
      <w:r w:rsidR="00275F61" w:rsidRPr="004C6D4C">
        <w:t>[JE REFUSE DE RÉPONDRE]</w:t>
      </w:r>
    </w:p>
    <w:bookmarkEnd w:id="1"/>
    <w:p w14:paraId="1AD78C79" w14:textId="77777777" w:rsidR="001C1393" w:rsidRDefault="001C1393" w:rsidP="001C1393">
      <w:pPr>
        <w:pStyle w:val="Intitul"/>
      </w:pPr>
    </w:p>
    <w:p w14:paraId="07783B8D" w14:textId="77777777" w:rsidR="00B261F1" w:rsidRDefault="00B261F1" w:rsidP="001C1393">
      <w:pPr>
        <w:pStyle w:val="Intitul"/>
      </w:pPr>
    </w:p>
    <w:p w14:paraId="4BBAB93C" w14:textId="77777777" w:rsidR="00FE3F30" w:rsidRDefault="00FE3F30" w:rsidP="001C1393">
      <w:pPr>
        <w:pStyle w:val="Intitul"/>
      </w:pPr>
    </w:p>
    <w:p w14:paraId="5A34BF7B" w14:textId="228C5990" w:rsidR="001C1393" w:rsidRPr="00375D27" w:rsidRDefault="001C1393" w:rsidP="00375D27">
      <w:pPr>
        <w:pStyle w:val="Lignes"/>
        <w:rPr>
          <w:rFonts w:ascii="Arial" w:eastAsia="Times New Roman" w:hAnsi="Arial" w:cs="Arial"/>
          <w:b/>
          <w:sz w:val="24"/>
          <w:szCs w:val="24"/>
          <w:lang w:eastAsia="fr-FR"/>
        </w:rPr>
      </w:pPr>
      <w:r w:rsidRPr="00375D27">
        <w:rPr>
          <w:rFonts w:ascii="Arial" w:eastAsia="Times New Roman" w:hAnsi="Arial" w:cs="Arial"/>
          <w:b/>
          <w:sz w:val="24"/>
          <w:szCs w:val="24"/>
          <w:lang w:eastAsia="fr-FR"/>
        </w:rPr>
        <w:t>Q3.</w:t>
      </w:r>
      <w:r w:rsidR="00375D27" w:rsidRPr="00375D27">
        <w:rPr>
          <w:rFonts w:ascii="Arial" w:eastAsia="Times New Roman" w:hAnsi="Arial" w:cs="Arial"/>
          <w:b/>
          <w:sz w:val="24"/>
          <w:szCs w:val="24"/>
          <w:lang w:eastAsia="fr-FR"/>
        </w:rPr>
        <w:t xml:space="preserve"> [</w:t>
      </w:r>
      <w:r w:rsidR="00375D27" w:rsidRPr="004C6D4C">
        <w:rPr>
          <w:rFonts w:ascii="Arial" w:eastAsia="Times New Roman" w:hAnsi="Arial" w:cs="Arial"/>
          <w:b/>
          <w:sz w:val="24"/>
          <w:szCs w:val="24"/>
          <w:highlight w:val="green"/>
          <w:lang w:eastAsia="fr-FR"/>
        </w:rPr>
        <w:t>FONCDEM</w:t>
      </w:r>
      <w:r w:rsidR="00375D27" w:rsidRPr="00375D27">
        <w:rPr>
          <w:rFonts w:ascii="Arial" w:eastAsia="Times New Roman" w:hAnsi="Arial" w:cs="Arial"/>
          <w:b/>
          <w:sz w:val="24"/>
          <w:szCs w:val="24"/>
          <w:lang w:eastAsia="fr-FR"/>
        </w:rPr>
        <w:t>]</w:t>
      </w:r>
      <w:r w:rsidRPr="00375D27">
        <w:rPr>
          <w:rFonts w:ascii="Arial" w:eastAsia="Times New Roman" w:hAnsi="Arial" w:cs="Arial"/>
          <w:b/>
          <w:sz w:val="24"/>
          <w:szCs w:val="24"/>
          <w:lang w:eastAsia="fr-FR"/>
        </w:rPr>
        <w:t xml:space="preserve"> Diriez-vous qu’en France la démocratie fonctionne</w:t>
      </w:r>
      <w:r w:rsidR="00375D27" w:rsidRPr="00375D27">
        <w:rPr>
          <w:rFonts w:ascii="Arial" w:eastAsia="Times New Roman" w:hAnsi="Arial" w:cs="Arial"/>
          <w:b/>
          <w:sz w:val="24"/>
          <w:szCs w:val="24"/>
          <w:lang w:eastAsia="fr-FR"/>
        </w:rPr>
        <w:t>…</w:t>
      </w:r>
    </w:p>
    <w:p w14:paraId="5A39CDF7" w14:textId="77777777" w:rsidR="00DD5AAB" w:rsidRPr="00990338" w:rsidRDefault="00DD5AAB" w:rsidP="00DD5AAB">
      <w:pPr>
        <w:pStyle w:val="INSTRUCTIONSENQUETEUR"/>
        <w:rPr>
          <w:rFonts w:ascii="Arial" w:hAnsi="Arial"/>
        </w:rPr>
      </w:pPr>
      <w:r w:rsidRPr="00990338">
        <w:rPr>
          <w:rFonts w:ascii="Arial" w:hAnsi="Arial"/>
        </w:rPr>
        <w:t>Citer – une seule réponse possible</w:t>
      </w:r>
    </w:p>
    <w:p w14:paraId="34A2B8C0" w14:textId="77777777" w:rsidR="001C1393" w:rsidRPr="00A03441" w:rsidRDefault="001C1393" w:rsidP="001C1393">
      <w:pPr>
        <w:pStyle w:val="Lignes"/>
      </w:pPr>
    </w:p>
    <w:p w14:paraId="0BB158A2" w14:textId="77777777" w:rsidR="00375D27" w:rsidRDefault="001C1393" w:rsidP="00133C44">
      <w:pPr>
        <w:pStyle w:val="Paragraphedeliste"/>
        <w:numPr>
          <w:ilvl w:val="0"/>
          <w:numId w:val="29"/>
        </w:numPr>
        <w:jc w:val="both"/>
      </w:pPr>
      <w:r w:rsidRPr="00A03441">
        <w:t>Très bien</w:t>
      </w:r>
    </w:p>
    <w:p w14:paraId="413D8CC7" w14:textId="77777777" w:rsidR="00375D27" w:rsidRDefault="001C1393" w:rsidP="00133C44">
      <w:pPr>
        <w:pStyle w:val="Paragraphedeliste"/>
        <w:numPr>
          <w:ilvl w:val="0"/>
          <w:numId w:val="29"/>
        </w:numPr>
        <w:jc w:val="both"/>
      </w:pPr>
      <w:r w:rsidRPr="00A03441">
        <w:t>Assez bien</w:t>
      </w:r>
    </w:p>
    <w:p w14:paraId="76FE1F19" w14:textId="77777777" w:rsidR="00375D27" w:rsidRDefault="001C1393" w:rsidP="00133C44">
      <w:pPr>
        <w:pStyle w:val="Paragraphedeliste"/>
        <w:numPr>
          <w:ilvl w:val="0"/>
          <w:numId w:val="29"/>
        </w:numPr>
        <w:jc w:val="both"/>
      </w:pPr>
      <w:r w:rsidRPr="00A03441">
        <w:t>Pas très bien</w:t>
      </w:r>
    </w:p>
    <w:p w14:paraId="0A8C7316" w14:textId="77777777" w:rsidR="00375D27" w:rsidRDefault="001C1393" w:rsidP="00133C44">
      <w:pPr>
        <w:pStyle w:val="Paragraphedeliste"/>
        <w:numPr>
          <w:ilvl w:val="0"/>
          <w:numId w:val="29"/>
        </w:numPr>
        <w:jc w:val="both"/>
      </w:pPr>
      <w:r w:rsidRPr="00A03441">
        <w:t>Pas bien du tout</w:t>
      </w:r>
    </w:p>
    <w:p w14:paraId="174C0225" w14:textId="57D0D7F1" w:rsidR="001C1393" w:rsidRPr="00080E21" w:rsidRDefault="00375D27" w:rsidP="00375D27">
      <w:pPr>
        <w:ind w:left="360"/>
        <w:jc w:val="both"/>
      </w:pPr>
      <w:r w:rsidRPr="00080E21">
        <w:t xml:space="preserve">99. </w:t>
      </w:r>
      <w:r w:rsidR="00275F61" w:rsidRPr="00080E21">
        <w:t>[JE NE SAIS PAS]</w:t>
      </w:r>
    </w:p>
    <w:p w14:paraId="5A7277E5" w14:textId="53CD4A1C" w:rsidR="00375D27" w:rsidRDefault="00375D27" w:rsidP="00375D27">
      <w:pPr>
        <w:ind w:firstLine="360"/>
      </w:pPr>
      <w:r w:rsidRPr="00080E21">
        <w:t xml:space="preserve">98. </w:t>
      </w:r>
      <w:r w:rsidR="00275F61" w:rsidRPr="00080E21">
        <w:t>[JE REFUSE DE RÉPONDRE]</w:t>
      </w:r>
    </w:p>
    <w:p w14:paraId="56BE2A66" w14:textId="77777777" w:rsidR="00FE3F30" w:rsidRDefault="00FE3F30" w:rsidP="00E339CD">
      <w:pPr>
        <w:pStyle w:val="Commentaire"/>
        <w:rPr>
          <w:rFonts w:ascii="Arial" w:hAnsi="Arial" w:cs="Arial"/>
          <w:b/>
          <w:sz w:val="24"/>
          <w:szCs w:val="24"/>
        </w:rPr>
      </w:pPr>
    </w:p>
    <w:p w14:paraId="586D603F" w14:textId="77777777" w:rsidR="00FE3F30" w:rsidRDefault="00FE3F30" w:rsidP="00E339CD">
      <w:pPr>
        <w:pStyle w:val="Commentaire"/>
        <w:rPr>
          <w:rFonts w:ascii="Arial" w:hAnsi="Arial" w:cs="Arial"/>
          <w:b/>
          <w:sz w:val="24"/>
          <w:szCs w:val="24"/>
        </w:rPr>
      </w:pPr>
    </w:p>
    <w:p w14:paraId="77123EE1" w14:textId="77777777" w:rsidR="00FE3F30" w:rsidRDefault="00FE3F30" w:rsidP="00E339CD">
      <w:pPr>
        <w:pStyle w:val="Commentaire"/>
        <w:rPr>
          <w:rFonts w:ascii="Arial" w:hAnsi="Arial" w:cs="Arial"/>
          <w:b/>
          <w:sz w:val="24"/>
          <w:szCs w:val="24"/>
        </w:rPr>
      </w:pPr>
    </w:p>
    <w:p w14:paraId="12033075" w14:textId="77777777" w:rsidR="00FE3F30" w:rsidRDefault="00FE3F30" w:rsidP="00E339CD">
      <w:pPr>
        <w:pStyle w:val="Commentaire"/>
        <w:rPr>
          <w:rFonts w:ascii="Arial" w:hAnsi="Arial" w:cs="Arial"/>
          <w:b/>
          <w:sz w:val="24"/>
          <w:szCs w:val="24"/>
        </w:rPr>
      </w:pPr>
    </w:p>
    <w:p w14:paraId="021DC5EE" w14:textId="31C0E8CF" w:rsidR="00B261F1" w:rsidRPr="004C6D4C" w:rsidRDefault="00B261F1" w:rsidP="00E339CD">
      <w:pPr>
        <w:pStyle w:val="Commentaire"/>
        <w:rPr>
          <w:rFonts w:ascii="Arial" w:hAnsi="Arial" w:cs="Arial"/>
          <w:b/>
          <w:sz w:val="24"/>
          <w:szCs w:val="24"/>
        </w:rPr>
      </w:pPr>
      <w:r w:rsidRPr="004C6D4C">
        <w:rPr>
          <w:rFonts w:ascii="Arial" w:hAnsi="Arial" w:cs="Arial"/>
          <w:b/>
          <w:sz w:val="24"/>
          <w:szCs w:val="24"/>
        </w:rPr>
        <w:lastRenderedPageBreak/>
        <w:t>Q7 </w:t>
      </w:r>
      <w:r w:rsidR="00E339CD" w:rsidRPr="004C6D4C">
        <w:rPr>
          <w:rFonts w:ascii="Arial" w:hAnsi="Arial" w:cs="Arial"/>
          <w:b/>
          <w:sz w:val="24"/>
          <w:szCs w:val="24"/>
        </w:rPr>
        <w:t>Je vais vous décrire différents types de systèmes politiques. Pour chacun d’entre eux, veuillez me dire si cette façon de gouverner serait très bonne, assez bonne, assez mauvaise, ou très mauvaise pour votre pays :</w:t>
      </w:r>
    </w:p>
    <w:p w14:paraId="233B7AF8" w14:textId="77777777" w:rsidR="00E339CD" w:rsidRPr="004C6D4C" w:rsidRDefault="00E339CD" w:rsidP="00E339CD">
      <w:pPr>
        <w:pStyle w:val="Commentaire"/>
      </w:pPr>
    </w:p>
    <w:p w14:paraId="4B3EF382" w14:textId="7C84FDB0" w:rsidR="00B261F1" w:rsidRPr="004C6D4C" w:rsidRDefault="00B261F1" w:rsidP="00B261F1">
      <w:pPr>
        <w:pStyle w:val="INSTRUCTIONSENQUETEUR"/>
      </w:pPr>
      <w:r w:rsidRPr="004C6D4C">
        <w:t xml:space="preserve">citer - une seule reponse possible par item   </w:t>
      </w:r>
    </w:p>
    <w:p w14:paraId="491096F9" w14:textId="77777777" w:rsidR="00B261F1" w:rsidRPr="004C6D4C" w:rsidRDefault="00B261F1" w:rsidP="00B261F1"/>
    <w:p w14:paraId="1C7CA9A6" w14:textId="77777777" w:rsidR="00B261F1" w:rsidRPr="004C6D4C" w:rsidRDefault="00B261F1" w:rsidP="00B261F1">
      <w:pPr>
        <w:pStyle w:val="INSTRUCTIONSPROGRAMMATION"/>
      </w:pPr>
      <w:r w:rsidRPr="004C6D4C">
        <w:t>randomisation</w:t>
      </w:r>
    </w:p>
    <w:tbl>
      <w:tblPr>
        <w:tblW w:w="10519" w:type="dxa"/>
        <w:tblInd w:w="28" w:type="dxa"/>
        <w:tblCellMar>
          <w:left w:w="0" w:type="dxa"/>
          <w:right w:w="0" w:type="dxa"/>
        </w:tblCellMar>
        <w:tblLook w:val="04A0" w:firstRow="1" w:lastRow="0" w:firstColumn="1" w:lastColumn="0" w:noHBand="0" w:noVBand="1"/>
      </w:tblPr>
      <w:tblGrid>
        <w:gridCol w:w="697"/>
        <w:gridCol w:w="2904"/>
        <w:gridCol w:w="1227"/>
        <w:gridCol w:w="701"/>
        <w:gridCol w:w="1021"/>
        <w:gridCol w:w="1559"/>
        <w:gridCol w:w="851"/>
        <w:gridCol w:w="1559"/>
      </w:tblGrid>
      <w:tr w:rsidR="00B261F1" w:rsidRPr="004C6D4C" w14:paraId="3BCB277D" w14:textId="77777777" w:rsidTr="00080E21">
        <w:trPr>
          <w:cantSplit/>
        </w:trPr>
        <w:tc>
          <w:tcPr>
            <w:tcW w:w="3601" w:type="dxa"/>
            <w:gridSpan w:val="2"/>
            <w:tcBorders>
              <w:top w:val="nil"/>
              <w:left w:val="nil"/>
              <w:bottom w:val="single" w:sz="8" w:space="0" w:color="auto"/>
              <w:right w:val="single" w:sz="8" w:space="0" w:color="auto"/>
            </w:tcBorders>
            <w:tcMar>
              <w:top w:w="0" w:type="dxa"/>
              <w:left w:w="57" w:type="dxa"/>
              <w:bottom w:w="0" w:type="dxa"/>
              <w:right w:w="57" w:type="dxa"/>
            </w:tcMar>
            <w:hideMark/>
          </w:tcPr>
          <w:p w14:paraId="7584FAF3" w14:textId="77777777" w:rsidR="00B261F1" w:rsidRPr="004C6D4C" w:rsidRDefault="00B261F1" w:rsidP="00FE2FDE">
            <w:pPr>
              <w:keepNext/>
              <w:spacing w:before="100" w:beforeAutospacing="1" w:after="100" w:afterAutospacing="1" w:line="254" w:lineRule="auto"/>
              <w:rPr>
                <w:rFonts w:ascii="Times New Roman" w:hAnsi="Times New Roman"/>
              </w:rPr>
            </w:pPr>
            <w:r w:rsidRPr="004C6D4C">
              <w:rPr>
                <w:rFonts w:ascii="Times New Roman" w:hAnsi="Times New Roman"/>
              </w:rPr>
              <w:t> </w:t>
            </w:r>
          </w:p>
        </w:tc>
        <w:tc>
          <w:tcPr>
            <w:tcW w:w="1227" w:type="dxa"/>
            <w:tcBorders>
              <w:top w:val="single" w:sz="8" w:space="0" w:color="auto"/>
              <w:left w:val="nil"/>
              <w:bottom w:val="single" w:sz="8" w:space="0" w:color="auto"/>
              <w:right w:val="single" w:sz="8" w:space="0" w:color="auto"/>
            </w:tcBorders>
            <w:tcMar>
              <w:top w:w="0" w:type="dxa"/>
              <w:left w:w="57" w:type="dxa"/>
              <w:bottom w:w="0" w:type="dxa"/>
              <w:right w:w="57" w:type="dxa"/>
            </w:tcMar>
            <w:vAlign w:val="center"/>
            <w:hideMark/>
          </w:tcPr>
          <w:p w14:paraId="099C3E95" w14:textId="5342FF1A" w:rsidR="00B261F1" w:rsidRPr="004C6D4C" w:rsidRDefault="00D70DA9" w:rsidP="00D70DA9">
            <w:pPr>
              <w:keepNext/>
              <w:spacing w:before="100" w:beforeAutospacing="1" w:after="100" w:afterAutospacing="1" w:line="254" w:lineRule="auto"/>
              <w:jc w:val="center"/>
              <w:rPr>
                <w:rFonts w:ascii="Times New Roman" w:hAnsi="Times New Roman"/>
              </w:rPr>
            </w:pPr>
            <w:r w:rsidRPr="004C6D4C">
              <w:rPr>
                <w:rFonts w:ascii="Times New Roman" w:hAnsi="Times New Roman"/>
              </w:rPr>
              <w:t>C’est une t</w:t>
            </w:r>
            <w:r w:rsidR="00B261F1" w:rsidRPr="004C6D4C">
              <w:rPr>
                <w:rFonts w:ascii="Times New Roman" w:hAnsi="Times New Roman"/>
              </w:rPr>
              <w:t>rès bonne</w:t>
            </w:r>
            <w:r w:rsidRPr="004C6D4C">
              <w:rPr>
                <w:rFonts w:ascii="Times New Roman" w:hAnsi="Times New Roman"/>
              </w:rPr>
              <w:t xml:space="preserve"> façon de gouverner</w:t>
            </w:r>
          </w:p>
        </w:tc>
        <w:tc>
          <w:tcPr>
            <w:tcW w:w="701" w:type="dxa"/>
            <w:tcBorders>
              <w:top w:val="single" w:sz="8" w:space="0" w:color="auto"/>
              <w:left w:val="nil"/>
              <w:bottom w:val="single" w:sz="8" w:space="0" w:color="auto"/>
              <w:right w:val="single" w:sz="8" w:space="0" w:color="auto"/>
            </w:tcBorders>
            <w:tcMar>
              <w:top w:w="0" w:type="dxa"/>
              <w:left w:w="57" w:type="dxa"/>
              <w:bottom w:w="0" w:type="dxa"/>
              <w:right w:w="57" w:type="dxa"/>
            </w:tcMar>
            <w:vAlign w:val="center"/>
            <w:hideMark/>
          </w:tcPr>
          <w:p w14:paraId="4A1988CF" w14:textId="77777777" w:rsidR="00B261F1" w:rsidRPr="004C6D4C" w:rsidRDefault="00B261F1" w:rsidP="00FE2FDE">
            <w:pPr>
              <w:keepNext/>
              <w:spacing w:before="100" w:beforeAutospacing="1" w:after="100" w:afterAutospacing="1" w:line="254" w:lineRule="auto"/>
              <w:jc w:val="center"/>
              <w:rPr>
                <w:rFonts w:ascii="Times New Roman" w:hAnsi="Times New Roman"/>
              </w:rPr>
            </w:pPr>
            <w:r w:rsidRPr="004C6D4C">
              <w:rPr>
                <w:rFonts w:ascii="Times New Roman" w:hAnsi="Times New Roman"/>
                <w:lang w:val="en-GB"/>
              </w:rPr>
              <w:t>Assez bonne</w:t>
            </w:r>
          </w:p>
        </w:tc>
        <w:tc>
          <w:tcPr>
            <w:tcW w:w="1021" w:type="dxa"/>
            <w:tcBorders>
              <w:top w:val="single" w:sz="8" w:space="0" w:color="auto"/>
              <w:left w:val="nil"/>
              <w:bottom w:val="single" w:sz="8" w:space="0" w:color="auto"/>
              <w:right w:val="single" w:sz="8" w:space="0" w:color="auto"/>
            </w:tcBorders>
            <w:tcMar>
              <w:top w:w="0" w:type="dxa"/>
              <w:left w:w="57" w:type="dxa"/>
              <w:bottom w:w="0" w:type="dxa"/>
              <w:right w:w="57" w:type="dxa"/>
            </w:tcMar>
            <w:vAlign w:val="center"/>
            <w:hideMark/>
          </w:tcPr>
          <w:p w14:paraId="50A24D42" w14:textId="77777777" w:rsidR="00B261F1" w:rsidRPr="004C6D4C" w:rsidRDefault="00B261F1" w:rsidP="00FE2FDE">
            <w:pPr>
              <w:keepNext/>
              <w:spacing w:before="100" w:beforeAutospacing="1" w:after="100" w:afterAutospacing="1" w:line="254" w:lineRule="auto"/>
              <w:jc w:val="center"/>
              <w:rPr>
                <w:rFonts w:ascii="Times New Roman" w:hAnsi="Times New Roman"/>
              </w:rPr>
            </w:pPr>
            <w:r w:rsidRPr="004C6D4C">
              <w:rPr>
                <w:rFonts w:ascii="Times New Roman" w:hAnsi="Times New Roman"/>
                <w:lang w:val="en-GB"/>
              </w:rPr>
              <w:t>Assez mauvaise</w:t>
            </w:r>
          </w:p>
        </w:tc>
        <w:tc>
          <w:tcPr>
            <w:tcW w:w="1559" w:type="dxa"/>
            <w:tcBorders>
              <w:top w:val="single" w:sz="8" w:space="0" w:color="auto"/>
              <w:left w:val="nil"/>
              <w:bottom w:val="single" w:sz="8" w:space="0" w:color="auto"/>
              <w:right w:val="single" w:sz="4" w:space="0" w:color="auto"/>
            </w:tcBorders>
            <w:tcMar>
              <w:top w:w="0" w:type="dxa"/>
              <w:left w:w="57" w:type="dxa"/>
              <w:bottom w:w="0" w:type="dxa"/>
              <w:right w:w="57" w:type="dxa"/>
            </w:tcMar>
            <w:vAlign w:val="center"/>
            <w:hideMark/>
          </w:tcPr>
          <w:p w14:paraId="7D7AB191" w14:textId="498E0F2E" w:rsidR="00B261F1" w:rsidRPr="004C6D4C" w:rsidRDefault="00D70DA9" w:rsidP="00FE2FDE">
            <w:pPr>
              <w:keepNext/>
              <w:spacing w:before="100" w:beforeAutospacing="1" w:after="100" w:afterAutospacing="1" w:line="254" w:lineRule="auto"/>
              <w:jc w:val="center"/>
              <w:rPr>
                <w:rFonts w:ascii="Times New Roman" w:hAnsi="Times New Roman"/>
              </w:rPr>
            </w:pPr>
            <w:r w:rsidRPr="004C6D4C">
              <w:rPr>
                <w:rFonts w:ascii="Times New Roman" w:hAnsi="Times New Roman"/>
              </w:rPr>
              <w:t>C’est une t</w:t>
            </w:r>
            <w:r w:rsidR="00B261F1" w:rsidRPr="004C6D4C">
              <w:rPr>
                <w:rFonts w:ascii="Times New Roman" w:hAnsi="Times New Roman"/>
              </w:rPr>
              <w:t>rès mauvaise</w:t>
            </w:r>
            <w:r w:rsidRPr="004C6D4C">
              <w:rPr>
                <w:rFonts w:ascii="Times New Roman" w:hAnsi="Times New Roman"/>
              </w:rPr>
              <w:t xml:space="preserve"> façon de gouverner</w:t>
            </w:r>
          </w:p>
        </w:tc>
        <w:tc>
          <w:tcPr>
            <w:tcW w:w="85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66FB0AA6" w14:textId="4E45B557" w:rsidR="00B261F1" w:rsidRPr="004C6D4C" w:rsidRDefault="00275F61" w:rsidP="00FE2FDE">
            <w:pPr>
              <w:keepNext/>
              <w:spacing w:before="100" w:beforeAutospacing="1" w:after="100" w:afterAutospacing="1" w:line="254" w:lineRule="auto"/>
              <w:jc w:val="center"/>
              <w:rPr>
                <w:rFonts w:ascii="Times New Roman" w:hAnsi="Times New Roman"/>
              </w:rPr>
            </w:pPr>
            <w:r w:rsidRPr="004C6D4C">
              <w:rPr>
                <w:rFonts w:ascii="Times New Roman" w:hAnsi="Times New Roman"/>
                <w:lang w:val="en-GB"/>
              </w:rPr>
              <w:t>[JE NE SAIS PAS]</w:t>
            </w:r>
          </w:p>
        </w:tc>
        <w:tc>
          <w:tcPr>
            <w:tcW w:w="1559" w:type="dxa"/>
            <w:tcBorders>
              <w:top w:val="single" w:sz="8" w:space="0" w:color="auto"/>
              <w:left w:val="single" w:sz="4" w:space="0" w:color="auto"/>
              <w:bottom w:val="single" w:sz="8" w:space="0" w:color="auto"/>
              <w:right w:val="single" w:sz="8" w:space="0" w:color="auto"/>
            </w:tcBorders>
            <w:tcMar>
              <w:top w:w="0" w:type="dxa"/>
              <w:left w:w="57" w:type="dxa"/>
              <w:bottom w:w="0" w:type="dxa"/>
              <w:right w:w="57" w:type="dxa"/>
            </w:tcMar>
            <w:vAlign w:val="center"/>
            <w:hideMark/>
          </w:tcPr>
          <w:p w14:paraId="47D46FA0" w14:textId="0CDA181B" w:rsidR="00B261F1" w:rsidRPr="004C6D4C" w:rsidRDefault="00275F61" w:rsidP="00FE2FDE">
            <w:pPr>
              <w:keepNext/>
              <w:spacing w:before="100" w:beforeAutospacing="1" w:after="100" w:afterAutospacing="1" w:line="254" w:lineRule="auto"/>
              <w:jc w:val="center"/>
              <w:rPr>
                <w:rFonts w:ascii="Times New Roman" w:hAnsi="Times New Roman"/>
              </w:rPr>
            </w:pPr>
            <w:r w:rsidRPr="004C6D4C">
              <w:rPr>
                <w:rFonts w:ascii="Times New Roman" w:hAnsi="Times New Roman"/>
              </w:rPr>
              <w:t>[JE REFUSE DE RÉPONDRE]</w:t>
            </w:r>
          </w:p>
        </w:tc>
      </w:tr>
      <w:tr w:rsidR="00B261F1" w:rsidRPr="004C6D4C" w14:paraId="588ED888" w14:textId="77777777" w:rsidTr="00080E21">
        <w:trPr>
          <w:cantSplit/>
        </w:trPr>
        <w:tc>
          <w:tcPr>
            <w:tcW w:w="697" w:type="dxa"/>
            <w:tcBorders>
              <w:top w:val="nil"/>
              <w:left w:val="single" w:sz="8" w:space="0" w:color="auto"/>
              <w:bottom w:val="single" w:sz="8" w:space="0" w:color="auto"/>
              <w:right w:val="single" w:sz="8" w:space="0" w:color="auto"/>
            </w:tcBorders>
            <w:tcMar>
              <w:top w:w="0" w:type="dxa"/>
              <w:left w:w="57" w:type="dxa"/>
              <w:bottom w:w="0" w:type="dxa"/>
              <w:right w:w="57" w:type="dxa"/>
            </w:tcMar>
            <w:vAlign w:val="center"/>
            <w:hideMark/>
          </w:tcPr>
          <w:p w14:paraId="7BB6C27E" w14:textId="77777777" w:rsidR="00B261F1" w:rsidRPr="004C6D4C" w:rsidRDefault="00B261F1" w:rsidP="00FE2FDE">
            <w:pPr>
              <w:spacing w:before="100" w:beforeAutospacing="1" w:after="100" w:afterAutospacing="1" w:line="254" w:lineRule="auto"/>
              <w:jc w:val="center"/>
              <w:rPr>
                <w:rFonts w:ascii="Times New Roman" w:hAnsi="Times New Roman"/>
              </w:rPr>
            </w:pPr>
            <w:r w:rsidRPr="004C6D4C">
              <w:rPr>
                <w:rFonts w:ascii="Times New Roman" w:hAnsi="Times New Roman"/>
                <w:highlight w:val="green"/>
                <w:lang w:val="en-GB"/>
              </w:rPr>
              <w:t>v145</w:t>
            </w:r>
          </w:p>
        </w:tc>
        <w:tc>
          <w:tcPr>
            <w:tcW w:w="2904" w:type="dxa"/>
            <w:tcBorders>
              <w:top w:val="nil"/>
              <w:left w:val="nil"/>
              <w:bottom w:val="single" w:sz="8" w:space="0" w:color="auto"/>
              <w:right w:val="single" w:sz="8" w:space="0" w:color="auto"/>
            </w:tcBorders>
            <w:tcMar>
              <w:top w:w="0" w:type="dxa"/>
              <w:left w:w="57" w:type="dxa"/>
              <w:bottom w:w="0" w:type="dxa"/>
              <w:right w:w="57" w:type="dxa"/>
            </w:tcMar>
            <w:hideMark/>
          </w:tcPr>
          <w:p w14:paraId="2D50650B" w14:textId="77777777" w:rsidR="00B261F1" w:rsidRPr="004C6D4C" w:rsidRDefault="00B261F1" w:rsidP="00FE2FDE">
            <w:pPr>
              <w:spacing w:before="100" w:beforeAutospacing="1" w:after="100" w:afterAutospacing="1" w:line="254" w:lineRule="auto"/>
              <w:rPr>
                <w:rFonts w:ascii="Times New Roman" w:hAnsi="Times New Roman"/>
              </w:rPr>
            </w:pPr>
            <w:r w:rsidRPr="004C6D4C">
              <w:rPr>
                <w:rFonts w:ascii="Times New Roman" w:hAnsi="Times New Roman"/>
              </w:rPr>
              <w:t xml:space="preserve">Avoir à sa tête </w:t>
            </w:r>
            <w:r w:rsidRPr="004C6D4C">
              <w:rPr>
                <w:rFonts w:ascii="Times New Roman" w:hAnsi="Times New Roman"/>
                <w:color w:val="000000" w:themeColor="text1"/>
              </w:rPr>
              <w:t xml:space="preserve">un dirigeant fort </w:t>
            </w:r>
            <w:r w:rsidRPr="004C6D4C">
              <w:rPr>
                <w:rFonts w:ascii="Times New Roman" w:hAnsi="Times New Roman"/>
              </w:rPr>
              <w:t>qui n’a pas à se préoccuper du parlement ni des élections</w:t>
            </w:r>
          </w:p>
        </w:tc>
        <w:tc>
          <w:tcPr>
            <w:tcW w:w="1227" w:type="dxa"/>
            <w:tcBorders>
              <w:top w:val="nil"/>
              <w:left w:val="nil"/>
              <w:bottom w:val="single" w:sz="8" w:space="0" w:color="auto"/>
              <w:right w:val="single" w:sz="8" w:space="0" w:color="auto"/>
            </w:tcBorders>
            <w:tcMar>
              <w:top w:w="0" w:type="dxa"/>
              <w:left w:w="57" w:type="dxa"/>
              <w:bottom w:w="0" w:type="dxa"/>
              <w:right w:w="57" w:type="dxa"/>
            </w:tcMar>
            <w:vAlign w:val="center"/>
            <w:hideMark/>
          </w:tcPr>
          <w:p w14:paraId="004127D9" w14:textId="77777777" w:rsidR="00B261F1" w:rsidRPr="004C6D4C" w:rsidRDefault="00B261F1" w:rsidP="00FE2FDE">
            <w:pPr>
              <w:spacing w:before="100" w:beforeAutospacing="1" w:after="100" w:afterAutospacing="1" w:line="254" w:lineRule="auto"/>
              <w:jc w:val="center"/>
              <w:rPr>
                <w:rFonts w:ascii="Times New Roman" w:hAnsi="Times New Roman"/>
              </w:rPr>
            </w:pPr>
            <w:r w:rsidRPr="004C6D4C">
              <w:rPr>
                <w:rFonts w:ascii="Times New Roman" w:hAnsi="Times New Roman"/>
                <w:lang w:val="en-GB"/>
              </w:rPr>
              <w:t>1</w:t>
            </w:r>
          </w:p>
        </w:tc>
        <w:tc>
          <w:tcPr>
            <w:tcW w:w="701" w:type="dxa"/>
            <w:tcBorders>
              <w:top w:val="nil"/>
              <w:left w:val="nil"/>
              <w:bottom w:val="single" w:sz="8" w:space="0" w:color="auto"/>
              <w:right w:val="single" w:sz="8" w:space="0" w:color="auto"/>
            </w:tcBorders>
            <w:tcMar>
              <w:top w:w="0" w:type="dxa"/>
              <w:left w:w="57" w:type="dxa"/>
              <w:bottom w:w="0" w:type="dxa"/>
              <w:right w:w="57" w:type="dxa"/>
            </w:tcMar>
            <w:vAlign w:val="center"/>
            <w:hideMark/>
          </w:tcPr>
          <w:p w14:paraId="5EA262EE" w14:textId="77777777" w:rsidR="00B261F1" w:rsidRPr="004C6D4C" w:rsidRDefault="00B261F1" w:rsidP="00FE2FDE">
            <w:pPr>
              <w:spacing w:before="100" w:beforeAutospacing="1" w:after="100" w:afterAutospacing="1" w:line="254" w:lineRule="auto"/>
              <w:jc w:val="center"/>
              <w:rPr>
                <w:rFonts w:ascii="Times New Roman" w:hAnsi="Times New Roman"/>
              </w:rPr>
            </w:pPr>
            <w:r w:rsidRPr="004C6D4C">
              <w:rPr>
                <w:rFonts w:ascii="Times New Roman" w:hAnsi="Times New Roman"/>
                <w:lang w:val="en-GB"/>
              </w:rPr>
              <w:t>2</w:t>
            </w:r>
          </w:p>
        </w:tc>
        <w:tc>
          <w:tcPr>
            <w:tcW w:w="1021" w:type="dxa"/>
            <w:tcBorders>
              <w:top w:val="nil"/>
              <w:left w:val="nil"/>
              <w:bottom w:val="single" w:sz="8" w:space="0" w:color="auto"/>
              <w:right w:val="single" w:sz="8" w:space="0" w:color="auto"/>
            </w:tcBorders>
            <w:tcMar>
              <w:top w:w="0" w:type="dxa"/>
              <w:left w:w="57" w:type="dxa"/>
              <w:bottom w:w="0" w:type="dxa"/>
              <w:right w:w="57" w:type="dxa"/>
            </w:tcMar>
            <w:vAlign w:val="center"/>
            <w:hideMark/>
          </w:tcPr>
          <w:p w14:paraId="16BA4006" w14:textId="77777777" w:rsidR="00B261F1" w:rsidRPr="004C6D4C" w:rsidRDefault="00B261F1" w:rsidP="00FE2FDE">
            <w:pPr>
              <w:spacing w:before="100" w:beforeAutospacing="1" w:after="100" w:afterAutospacing="1" w:line="254" w:lineRule="auto"/>
              <w:jc w:val="center"/>
              <w:rPr>
                <w:rFonts w:ascii="Times New Roman" w:hAnsi="Times New Roman"/>
              </w:rPr>
            </w:pPr>
            <w:r w:rsidRPr="004C6D4C">
              <w:rPr>
                <w:rFonts w:ascii="Times New Roman" w:hAnsi="Times New Roman"/>
                <w:lang w:val="en-GB"/>
              </w:rPr>
              <w:t>3</w:t>
            </w:r>
          </w:p>
        </w:tc>
        <w:tc>
          <w:tcPr>
            <w:tcW w:w="1559" w:type="dxa"/>
            <w:tcBorders>
              <w:top w:val="nil"/>
              <w:left w:val="nil"/>
              <w:bottom w:val="single" w:sz="8" w:space="0" w:color="auto"/>
              <w:right w:val="single" w:sz="4" w:space="0" w:color="auto"/>
            </w:tcBorders>
            <w:tcMar>
              <w:top w:w="0" w:type="dxa"/>
              <w:left w:w="57" w:type="dxa"/>
              <w:bottom w:w="0" w:type="dxa"/>
              <w:right w:w="57" w:type="dxa"/>
            </w:tcMar>
            <w:vAlign w:val="center"/>
            <w:hideMark/>
          </w:tcPr>
          <w:p w14:paraId="0236D5D7" w14:textId="77777777" w:rsidR="00B261F1" w:rsidRPr="004C6D4C" w:rsidRDefault="00B261F1" w:rsidP="00FE2FDE">
            <w:pPr>
              <w:spacing w:before="100" w:beforeAutospacing="1" w:after="100" w:afterAutospacing="1" w:line="254" w:lineRule="auto"/>
              <w:jc w:val="center"/>
              <w:rPr>
                <w:rFonts w:ascii="Times New Roman" w:hAnsi="Times New Roman"/>
              </w:rPr>
            </w:pPr>
            <w:r w:rsidRPr="004C6D4C">
              <w:rPr>
                <w:rFonts w:ascii="Times New Roman" w:hAnsi="Times New Roman"/>
                <w:lang w:val="en-GB"/>
              </w:rPr>
              <w:t>4</w:t>
            </w:r>
          </w:p>
        </w:tc>
        <w:tc>
          <w:tcPr>
            <w:tcW w:w="85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0CB63A4D" w14:textId="77777777" w:rsidR="00B261F1" w:rsidRPr="004C6D4C" w:rsidRDefault="00B261F1" w:rsidP="00FE2FDE">
            <w:pPr>
              <w:spacing w:before="100" w:beforeAutospacing="1" w:after="100" w:afterAutospacing="1" w:line="254" w:lineRule="auto"/>
              <w:jc w:val="center"/>
              <w:rPr>
                <w:rFonts w:ascii="Times New Roman" w:hAnsi="Times New Roman"/>
              </w:rPr>
            </w:pPr>
            <w:r w:rsidRPr="004C6D4C">
              <w:rPr>
                <w:rFonts w:ascii="Times New Roman" w:hAnsi="Times New Roman"/>
              </w:rPr>
              <w:t>99</w:t>
            </w:r>
          </w:p>
        </w:tc>
        <w:tc>
          <w:tcPr>
            <w:tcW w:w="1559" w:type="dxa"/>
            <w:tcBorders>
              <w:top w:val="nil"/>
              <w:left w:val="single" w:sz="4" w:space="0" w:color="auto"/>
              <w:bottom w:val="single" w:sz="8" w:space="0" w:color="auto"/>
              <w:right w:val="single" w:sz="8" w:space="0" w:color="auto"/>
            </w:tcBorders>
            <w:tcMar>
              <w:top w:w="0" w:type="dxa"/>
              <w:left w:w="57" w:type="dxa"/>
              <w:bottom w:w="0" w:type="dxa"/>
              <w:right w:w="57" w:type="dxa"/>
            </w:tcMar>
            <w:vAlign w:val="center"/>
            <w:hideMark/>
          </w:tcPr>
          <w:p w14:paraId="45E7615C" w14:textId="77777777" w:rsidR="00B261F1" w:rsidRPr="004C6D4C" w:rsidRDefault="00B261F1" w:rsidP="00FE2FDE">
            <w:pPr>
              <w:spacing w:before="100" w:beforeAutospacing="1" w:after="100" w:afterAutospacing="1" w:line="254" w:lineRule="auto"/>
              <w:jc w:val="center"/>
              <w:rPr>
                <w:rFonts w:ascii="Times New Roman" w:hAnsi="Times New Roman"/>
              </w:rPr>
            </w:pPr>
            <w:r w:rsidRPr="004C6D4C">
              <w:rPr>
                <w:rFonts w:ascii="Times New Roman" w:hAnsi="Times New Roman"/>
                <w:lang w:val="en-GB"/>
              </w:rPr>
              <w:t>98</w:t>
            </w:r>
          </w:p>
        </w:tc>
      </w:tr>
      <w:tr w:rsidR="00B261F1" w:rsidRPr="004C6D4C" w14:paraId="2C468900" w14:textId="77777777" w:rsidTr="00080E21">
        <w:trPr>
          <w:cantSplit/>
        </w:trPr>
        <w:tc>
          <w:tcPr>
            <w:tcW w:w="697" w:type="dxa"/>
            <w:tcBorders>
              <w:top w:val="nil"/>
              <w:left w:val="single" w:sz="8" w:space="0" w:color="auto"/>
              <w:bottom w:val="single" w:sz="8" w:space="0" w:color="auto"/>
              <w:right w:val="single" w:sz="8" w:space="0" w:color="auto"/>
            </w:tcBorders>
            <w:tcMar>
              <w:top w:w="0" w:type="dxa"/>
              <w:left w:w="57" w:type="dxa"/>
              <w:bottom w:w="0" w:type="dxa"/>
              <w:right w:w="57" w:type="dxa"/>
            </w:tcMar>
            <w:vAlign w:val="center"/>
            <w:hideMark/>
          </w:tcPr>
          <w:p w14:paraId="7B15CD51" w14:textId="77777777" w:rsidR="00B261F1" w:rsidRPr="004C6D4C" w:rsidRDefault="00B261F1" w:rsidP="00FE2FDE">
            <w:pPr>
              <w:spacing w:before="100" w:beforeAutospacing="1" w:after="100" w:afterAutospacing="1" w:line="254" w:lineRule="auto"/>
              <w:jc w:val="center"/>
              <w:rPr>
                <w:rFonts w:ascii="Times New Roman" w:hAnsi="Times New Roman"/>
              </w:rPr>
            </w:pPr>
            <w:r w:rsidRPr="004C6D4C">
              <w:rPr>
                <w:rFonts w:ascii="Times New Roman" w:hAnsi="Times New Roman"/>
                <w:highlight w:val="green"/>
                <w:lang w:val="en-GB"/>
              </w:rPr>
              <w:t>v146</w:t>
            </w:r>
          </w:p>
        </w:tc>
        <w:tc>
          <w:tcPr>
            <w:tcW w:w="2904" w:type="dxa"/>
            <w:tcBorders>
              <w:top w:val="nil"/>
              <w:left w:val="nil"/>
              <w:bottom w:val="single" w:sz="8" w:space="0" w:color="auto"/>
              <w:right w:val="single" w:sz="8" w:space="0" w:color="auto"/>
            </w:tcBorders>
            <w:tcMar>
              <w:top w:w="0" w:type="dxa"/>
              <w:left w:w="57" w:type="dxa"/>
              <w:bottom w:w="0" w:type="dxa"/>
              <w:right w:w="57" w:type="dxa"/>
            </w:tcMar>
            <w:hideMark/>
          </w:tcPr>
          <w:p w14:paraId="0E729C8E" w14:textId="77777777" w:rsidR="00B261F1" w:rsidRPr="004C6D4C" w:rsidRDefault="00B261F1" w:rsidP="00FE2FDE">
            <w:pPr>
              <w:spacing w:before="100" w:beforeAutospacing="1" w:after="100" w:afterAutospacing="1" w:line="254" w:lineRule="auto"/>
              <w:rPr>
                <w:rFonts w:ascii="Times New Roman" w:hAnsi="Times New Roman"/>
              </w:rPr>
            </w:pPr>
            <w:r w:rsidRPr="004C6D4C">
              <w:rPr>
                <w:rFonts w:ascii="Times New Roman" w:hAnsi="Times New Roman"/>
              </w:rPr>
              <w:t>Que ce soient des experts et non un gouvernement qui décident ce qui leur semble le meilleur pour le pays</w:t>
            </w:r>
          </w:p>
        </w:tc>
        <w:tc>
          <w:tcPr>
            <w:tcW w:w="1227" w:type="dxa"/>
            <w:tcBorders>
              <w:top w:val="nil"/>
              <w:left w:val="nil"/>
              <w:bottom w:val="single" w:sz="8" w:space="0" w:color="auto"/>
              <w:right w:val="single" w:sz="8" w:space="0" w:color="auto"/>
            </w:tcBorders>
            <w:tcMar>
              <w:top w:w="0" w:type="dxa"/>
              <w:left w:w="57" w:type="dxa"/>
              <w:bottom w:w="0" w:type="dxa"/>
              <w:right w:w="57" w:type="dxa"/>
            </w:tcMar>
            <w:vAlign w:val="center"/>
            <w:hideMark/>
          </w:tcPr>
          <w:p w14:paraId="5DECBE70" w14:textId="77777777" w:rsidR="00B261F1" w:rsidRPr="004C6D4C" w:rsidRDefault="00B261F1" w:rsidP="00FE2FDE">
            <w:pPr>
              <w:spacing w:before="100" w:beforeAutospacing="1" w:after="100" w:afterAutospacing="1" w:line="254" w:lineRule="auto"/>
              <w:jc w:val="center"/>
              <w:rPr>
                <w:rFonts w:ascii="Times New Roman" w:hAnsi="Times New Roman"/>
              </w:rPr>
            </w:pPr>
            <w:r w:rsidRPr="004C6D4C">
              <w:rPr>
                <w:rFonts w:ascii="Times New Roman" w:hAnsi="Times New Roman"/>
                <w:lang w:val="en-GB"/>
              </w:rPr>
              <w:t>1</w:t>
            </w:r>
          </w:p>
        </w:tc>
        <w:tc>
          <w:tcPr>
            <w:tcW w:w="701" w:type="dxa"/>
            <w:tcBorders>
              <w:top w:val="nil"/>
              <w:left w:val="nil"/>
              <w:bottom w:val="single" w:sz="8" w:space="0" w:color="auto"/>
              <w:right w:val="single" w:sz="8" w:space="0" w:color="auto"/>
            </w:tcBorders>
            <w:tcMar>
              <w:top w:w="0" w:type="dxa"/>
              <w:left w:w="57" w:type="dxa"/>
              <w:bottom w:w="0" w:type="dxa"/>
              <w:right w:w="57" w:type="dxa"/>
            </w:tcMar>
            <w:vAlign w:val="center"/>
            <w:hideMark/>
          </w:tcPr>
          <w:p w14:paraId="5E52BA22" w14:textId="77777777" w:rsidR="00B261F1" w:rsidRPr="004C6D4C" w:rsidRDefault="00B261F1" w:rsidP="00FE2FDE">
            <w:pPr>
              <w:spacing w:before="100" w:beforeAutospacing="1" w:after="100" w:afterAutospacing="1" w:line="254" w:lineRule="auto"/>
              <w:jc w:val="center"/>
              <w:rPr>
                <w:rFonts w:ascii="Times New Roman" w:hAnsi="Times New Roman"/>
              </w:rPr>
            </w:pPr>
            <w:r w:rsidRPr="004C6D4C">
              <w:rPr>
                <w:rFonts w:ascii="Times New Roman" w:hAnsi="Times New Roman"/>
                <w:lang w:val="en-GB"/>
              </w:rPr>
              <w:t>2</w:t>
            </w:r>
          </w:p>
        </w:tc>
        <w:tc>
          <w:tcPr>
            <w:tcW w:w="1021" w:type="dxa"/>
            <w:tcBorders>
              <w:top w:val="nil"/>
              <w:left w:val="nil"/>
              <w:bottom w:val="single" w:sz="8" w:space="0" w:color="auto"/>
              <w:right w:val="single" w:sz="8" w:space="0" w:color="auto"/>
            </w:tcBorders>
            <w:tcMar>
              <w:top w:w="0" w:type="dxa"/>
              <w:left w:w="57" w:type="dxa"/>
              <w:bottom w:w="0" w:type="dxa"/>
              <w:right w:w="57" w:type="dxa"/>
            </w:tcMar>
            <w:vAlign w:val="center"/>
            <w:hideMark/>
          </w:tcPr>
          <w:p w14:paraId="26BB9653" w14:textId="77777777" w:rsidR="00B261F1" w:rsidRPr="004C6D4C" w:rsidRDefault="00B261F1" w:rsidP="00FE2FDE">
            <w:pPr>
              <w:spacing w:before="100" w:beforeAutospacing="1" w:after="100" w:afterAutospacing="1" w:line="254" w:lineRule="auto"/>
              <w:jc w:val="center"/>
              <w:rPr>
                <w:rFonts w:ascii="Times New Roman" w:hAnsi="Times New Roman"/>
              </w:rPr>
            </w:pPr>
            <w:r w:rsidRPr="004C6D4C">
              <w:rPr>
                <w:rFonts w:ascii="Times New Roman" w:hAnsi="Times New Roman"/>
                <w:lang w:val="en-GB"/>
              </w:rPr>
              <w:t>3</w:t>
            </w:r>
          </w:p>
        </w:tc>
        <w:tc>
          <w:tcPr>
            <w:tcW w:w="1559" w:type="dxa"/>
            <w:tcBorders>
              <w:top w:val="nil"/>
              <w:left w:val="nil"/>
              <w:bottom w:val="single" w:sz="8" w:space="0" w:color="auto"/>
              <w:right w:val="single" w:sz="4" w:space="0" w:color="auto"/>
            </w:tcBorders>
            <w:tcMar>
              <w:top w:w="0" w:type="dxa"/>
              <w:left w:w="57" w:type="dxa"/>
              <w:bottom w:w="0" w:type="dxa"/>
              <w:right w:w="57" w:type="dxa"/>
            </w:tcMar>
            <w:vAlign w:val="center"/>
            <w:hideMark/>
          </w:tcPr>
          <w:p w14:paraId="0582BE2E" w14:textId="77777777" w:rsidR="00B261F1" w:rsidRPr="004C6D4C" w:rsidRDefault="00B261F1" w:rsidP="00FE2FDE">
            <w:pPr>
              <w:spacing w:before="100" w:beforeAutospacing="1" w:after="100" w:afterAutospacing="1" w:line="254" w:lineRule="auto"/>
              <w:jc w:val="center"/>
              <w:rPr>
                <w:rFonts w:ascii="Times New Roman" w:hAnsi="Times New Roman"/>
              </w:rPr>
            </w:pPr>
            <w:r w:rsidRPr="004C6D4C">
              <w:rPr>
                <w:rFonts w:ascii="Times New Roman" w:hAnsi="Times New Roman"/>
                <w:lang w:val="en-GB"/>
              </w:rPr>
              <w:t>4</w:t>
            </w:r>
          </w:p>
        </w:tc>
        <w:tc>
          <w:tcPr>
            <w:tcW w:w="85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03C69DE4" w14:textId="77777777" w:rsidR="00B261F1" w:rsidRPr="004C6D4C" w:rsidRDefault="00B261F1" w:rsidP="00FE2FDE">
            <w:pPr>
              <w:spacing w:before="100" w:beforeAutospacing="1" w:after="100" w:afterAutospacing="1" w:line="254" w:lineRule="auto"/>
              <w:jc w:val="center"/>
              <w:rPr>
                <w:rFonts w:ascii="Times New Roman" w:hAnsi="Times New Roman"/>
              </w:rPr>
            </w:pPr>
            <w:r w:rsidRPr="004C6D4C">
              <w:rPr>
                <w:rFonts w:ascii="Times New Roman" w:hAnsi="Times New Roman"/>
              </w:rPr>
              <w:t>99</w:t>
            </w:r>
          </w:p>
        </w:tc>
        <w:tc>
          <w:tcPr>
            <w:tcW w:w="1559" w:type="dxa"/>
            <w:tcBorders>
              <w:top w:val="nil"/>
              <w:left w:val="single" w:sz="4" w:space="0" w:color="auto"/>
              <w:bottom w:val="single" w:sz="8" w:space="0" w:color="auto"/>
              <w:right w:val="single" w:sz="8" w:space="0" w:color="auto"/>
            </w:tcBorders>
            <w:tcMar>
              <w:top w:w="0" w:type="dxa"/>
              <w:left w:w="57" w:type="dxa"/>
              <w:bottom w:w="0" w:type="dxa"/>
              <w:right w:w="57" w:type="dxa"/>
            </w:tcMar>
            <w:vAlign w:val="center"/>
            <w:hideMark/>
          </w:tcPr>
          <w:p w14:paraId="75A3E9A0" w14:textId="77777777" w:rsidR="00B261F1" w:rsidRPr="004C6D4C" w:rsidRDefault="00B261F1" w:rsidP="00FE2FDE">
            <w:pPr>
              <w:spacing w:before="100" w:beforeAutospacing="1" w:after="100" w:afterAutospacing="1" w:line="254" w:lineRule="auto"/>
              <w:jc w:val="center"/>
              <w:rPr>
                <w:rFonts w:ascii="Times New Roman" w:hAnsi="Times New Roman"/>
              </w:rPr>
            </w:pPr>
            <w:r w:rsidRPr="004C6D4C">
              <w:rPr>
                <w:rFonts w:ascii="Times New Roman" w:hAnsi="Times New Roman"/>
                <w:lang w:val="en-GB"/>
              </w:rPr>
              <w:t>98</w:t>
            </w:r>
          </w:p>
        </w:tc>
      </w:tr>
      <w:tr w:rsidR="00B261F1" w:rsidRPr="004C6D4C" w14:paraId="249D3119" w14:textId="77777777" w:rsidTr="00080E21">
        <w:trPr>
          <w:cantSplit/>
        </w:trPr>
        <w:tc>
          <w:tcPr>
            <w:tcW w:w="697" w:type="dxa"/>
            <w:tcBorders>
              <w:top w:val="nil"/>
              <w:left w:val="single" w:sz="8" w:space="0" w:color="auto"/>
              <w:bottom w:val="single" w:sz="8" w:space="0" w:color="auto"/>
              <w:right w:val="single" w:sz="8" w:space="0" w:color="auto"/>
            </w:tcBorders>
            <w:tcMar>
              <w:top w:w="0" w:type="dxa"/>
              <w:left w:w="57" w:type="dxa"/>
              <w:bottom w:w="0" w:type="dxa"/>
              <w:right w:w="57" w:type="dxa"/>
            </w:tcMar>
            <w:vAlign w:val="center"/>
            <w:hideMark/>
          </w:tcPr>
          <w:p w14:paraId="290291CE" w14:textId="77777777" w:rsidR="00B261F1" w:rsidRPr="004C6D4C" w:rsidRDefault="00B261F1" w:rsidP="00FE2FDE">
            <w:pPr>
              <w:spacing w:before="100" w:beforeAutospacing="1" w:after="100" w:afterAutospacing="1" w:line="254" w:lineRule="auto"/>
              <w:jc w:val="center"/>
              <w:rPr>
                <w:rFonts w:ascii="Times New Roman" w:hAnsi="Times New Roman"/>
              </w:rPr>
            </w:pPr>
            <w:r w:rsidRPr="004C6D4C">
              <w:rPr>
                <w:rFonts w:ascii="Times New Roman" w:hAnsi="Times New Roman"/>
                <w:highlight w:val="green"/>
                <w:lang w:val="en-GB"/>
              </w:rPr>
              <w:t>v147</w:t>
            </w:r>
          </w:p>
        </w:tc>
        <w:tc>
          <w:tcPr>
            <w:tcW w:w="2904" w:type="dxa"/>
            <w:tcBorders>
              <w:top w:val="nil"/>
              <w:left w:val="nil"/>
              <w:bottom w:val="single" w:sz="8" w:space="0" w:color="auto"/>
              <w:right w:val="single" w:sz="8" w:space="0" w:color="auto"/>
            </w:tcBorders>
            <w:tcMar>
              <w:top w:w="0" w:type="dxa"/>
              <w:left w:w="57" w:type="dxa"/>
              <w:bottom w:w="0" w:type="dxa"/>
              <w:right w:w="57" w:type="dxa"/>
            </w:tcMar>
            <w:hideMark/>
          </w:tcPr>
          <w:p w14:paraId="62A04647" w14:textId="77777777" w:rsidR="00B261F1" w:rsidRPr="004C6D4C" w:rsidRDefault="00B261F1" w:rsidP="00FE2FDE">
            <w:pPr>
              <w:spacing w:before="100" w:beforeAutospacing="1" w:after="60" w:line="254" w:lineRule="auto"/>
              <w:rPr>
                <w:rFonts w:ascii="Times New Roman" w:hAnsi="Times New Roman"/>
              </w:rPr>
            </w:pPr>
            <w:r w:rsidRPr="004C6D4C">
              <w:rPr>
                <w:rFonts w:ascii="Times New Roman" w:hAnsi="Times New Roman"/>
              </w:rPr>
              <w:t>Que l’armée dirige le pays</w:t>
            </w:r>
          </w:p>
        </w:tc>
        <w:tc>
          <w:tcPr>
            <w:tcW w:w="1227" w:type="dxa"/>
            <w:tcBorders>
              <w:top w:val="nil"/>
              <w:left w:val="nil"/>
              <w:bottom w:val="single" w:sz="8" w:space="0" w:color="auto"/>
              <w:right w:val="single" w:sz="8" w:space="0" w:color="auto"/>
            </w:tcBorders>
            <w:tcMar>
              <w:top w:w="0" w:type="dxa"/>
              <w:left w:w="57" w:type="dxa"/>
              <w:bottom w:w="0" w:type="dxa"/>
              <w:right w:w="57" w:type="dxa"/>
            </w:tcMar>
            <w:vAlign w:val="center"/>
            <w:hideMark/>
          </w:tcPr>
          <w:p w14:paraId="39B505B5" w14:textId="77777777" w:rsidR="00B261F1" w:rsidRPr="004C6D4C" w:rsidRDefault="00B261F1" w:rsidP="00FE2FDE">
            <w:pPr>
              <w:spacing w:before="100" w:beforeAutospacing="1" w:after="100" w:afterAutospacing="1" w:line="254" w:lineRule="auto"/>
              <w:jc w:val="center"/>
              <w:rPr>
                <w:rFonts w:ascii="Times New Roman" w:hAnsi="Times New Roman"/>
              </w:rPr>
            </w:pPr>
            <w:r w:rsidRPr="004C6D4C">
              <w:rPr>
                <w:rFonts w:ascii="Times New Roman" w:hAnsi="Times New Roman"/>
                <w:lang w:val="en-GB"/>
              </w:rPr>
              <w:t>1</w:t>
            </w:r>
          </w:p>
        </w:tc>
        <w:tc>
          <w:tcPr>
            <w:tcW w:w="701" w:type="dxa"/>
            <w:tcBorders>
              <w:top w:val="nil"/>
              <w:left w:val="nil"/>
              <w:bottom w:val="single" w:sz="8" w:space="0" w:color="auto"/>
              <w:right w:val="single" w:sz="8" w:space="0" w:color="auto"/>
            </w:tcBorders>
            <w:tcMar>
              <w:top w:w="0" w:type="dxa"/>
              <w:left w:w="57" w:type="dxa"/>
              <w:bottom w:w="0" w:type="dxa"/>
              <w:right w:w="57" w:type="dxa"/>
            </w:tcMar>
            <w:vAlign w:val="center"/>
            <w:hideMark/>
          </w:tcPr>
          <w:p w14:paraId="70A8CA84" w14:textId="77777777" w:rsidR="00B261F1" w:rsidRPr="004C6D4C" w:rsidRDefault="00B261F1" w:rsidP="00FE2FDE">
            <w:pPr>
              <w:spacing w:before="100" w:beforeAutospacing="1" w:after="100" w:afterAutospacing="1" w:line="254" w:lineRule="auto"/>
              <w:jc w:val="center"/>
              <w:rPr>
                <w:rFonts w:ascii="Times New Roman" w:hAnsi="Times New Roman"/>
              </w:rPr>
            </w:pPr>
            <w:r w:rsidRPr="004C6D4C">
              <w:rPr>
                <w:rFonts w:ascii="Times New Roman" w:hAnsi="Times New Roman"/>
                <w:lang w:val="en-GB"/>
              </w:rPr>
              <w:t>2</w:t>
            </w:r>
          </w:p>
        </w:tc>
        <w:tc>
          <w:tcPr>
            <w:tcW w:w="1021" w:type="dxa"/>
            <w:tcBorders>
              <w:top w:val="nil"/>
              <w:left w:val="nil"/>
              <w:bottom w:val="single" w:sz="8" w:space="0" w:color="auto"/>
              <w:right w:val="single" w:sz="8" w:space="0" w:color="auto"/>
            </w:tcBorders>
            <w:tcMar>
              <w:top w:w="0" w:type="dxa"/>
              <w:left w:w="57" w:type="dxa"/>
              <w:bottom w:w="0" w:type="dxa"/>
              <w:right w:w="57" w:type="dxa"/>
            </w:tcMar>
            <w:vAlign w:val="center"/>
            <w:hideMark/>
          </w:tcPr>
          <w:p w14:paraId="166E1B06" w14:textId="77777777" w:rsidR="00B261F1" w:rsidRPr="004C6D4C" w:rsidRDefault="00B261F1" w:rsidP="00FE2FDE">
            <w:pPr>
              <w:spacing w:before="100" w:beforeAutospacing="1" w:after="100" w:afterAutospacing="1" w:line="254" w:lineRule="auto"/>
              <w:jc w:val="center"/>
              <w:rPr>
                <w:rFonts w:ascii="Times New Roman" w:hAnsi="Times New Roman"/>
              </w:rPr>
            </w:pPr>
            <w:r w:rsidRPr="004C6D4C">
              <w:rPr>
                <w:rFonts w:ascii="Times New Roman" w:hAnsi="Times New Roman"/>
                <w:lang w:val="en-GB"/>
              </w:rPr>
              <w:t>3</w:t>
            </w:r>
          </w:p>
        </w:tc>
        <w:tc>
          <w:tcPr>
            <w:tcW w:w="1559" w:type="dxa"/>
            <w:tcBorders>
              <w:top w:val="nil"/>
              <w:left w:val="nil"/>
              <w:bottom w:val="single" w:sz="8" w:space="0" w:color="auto"/>
              <w:right w:val="single" w:sz="4" w:space="0" w:color="auto"/>
            </w:tcBorders>
            <w:tcMar>
              <w:top w:w="0" w:type="dxa"/>
              <w:left w:w="57" w:type="dxa"/>
              <w:bottom w:w="0" w:type="dxa"/>
              <w:right w:w="57" w:type="dxa"/>
            </w:tcMar>
            <w:vAlign w:val="center"/>
            <w:hideMark/>
          </w:tcPr>
          <w:p w14:paraId="190F6C68" w14:textId="77777777" w:rsidR="00B261F1" w:rsidRPr="004C6D4C" w:rsidRDefault="00B261F1" w:rsidP="00FE2FDE">
            <w:pPr>
              <w:spacing w:before="100" w:beforeAutospacing="1" w:after="100" w:afterAutospacing="1" w:line="254" w:lineRule="auto"/>
              <w:jc w:val="center"/>
              <w:rPr>
                <w:rFonts w:ascii="Times New Roman" w:hAnsi="Times New Roman"/>
              </w:rPr>
            </w:pPr>
            <w:r w:rsidRPr="004C6D4C">
              <w:rPr>
                <w:rFonts w:ascii="Times New Roman" w:hAnsi="Times New Roman"/>
                <w:lang w:val="en-GB"/>
              </w:rPr>
              <w:t>4</w:t>
            </w:r>
          </w:p>
        </w:tc>
        <w:tc>
          <w:tcPr>
            <w:tcW w:w="85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7FBE803C" w14:textId="77777777" w:rsidR="00B261F1" w:rsidRPr="004C6D4C" w:rsidRDefault="00B261F1" w:rsidP="00FE2FDE">
            <w:pPr>
              <w:spacing w:before="100" w:beforeAutospacing="1" w:after="100" w:afterAutospacing="1" w:line="254" w:lineRule="auto"/>
              <w:jc w:val="center"/>
              <w:rPr>
                <w:rFonts w:ascii="Times New Roman" w:hAnsi="Times New Roman"/>
              </w:rPr>
            </w:pPr>
            <w:r w:rsidRPr="004C6D4C">
              <w:rPr>
                <w:rFonts w:ascii="Times New Roman" w:hAnsi="Times New Roman"/>
              </w:rPr>
              <w:t>99</w:t>
            </w:r>
          </w:p>
        </w:tc>
        <w:tc>
          <w:tcPr>
            <w:tcW w:w="1559" w:type="dxa"/>
            <w:tcBorders>
              <w:top w:val="nil"/>
              <w:left w:val="single" w:sz="4" w:space="0" w:color="auto"/>
              <w:bottom w:val="single" w:sz="8" w:space="0" w:color="auto"/>
              <w:right w:val="single" w:sz="8" w:space="0" w:color="auto"/>
            </w:tcBorders>
            <w:tcMar>
              <w:top w:w="0" w:type="dxa"/>
              <w:left w:w="57" w:type="dxa"/>
              <w:bottom w:w="0" w:type="dxa"/>
              <w:right w:w="57" w:type="dxa"/>
            </w:tcMar>
            <w:vAlign w:val="center"/>
            <w:hideMark/>
          </w:tcPr>
          <w:p w14:paraId="4A4A6F50" w14:textId="77777777" w:rsidR="00B261F1" w:rsidRPr="004C6D4C" w:rsidRDefault="00B261F1" w:rsidP="00FE2FDE">
            <w:pPr>
              <w:spacing w:before="100" w:beforeAutospacing="1" w:after="100" w:afterAutospacing="1" w:line="254" w:lineRule="auto"/>
              <w:jc w:val="center"/>
              <w:rPr>
                <w:rFonts w:ascii="Times New Roman" w:hAnsi="Times New Roman"/>
              </w:rPr>
            </w:pPr>
            <w:r w:rsidRPr="004C6D4C">
              <w:rPr>
                <w:rFonts w:ascii="Times New Roman" w:hAnsi="Times New Roman"/>
                <w:lang w:val="en-GB"/>
              </w:rPr>
              <w:t>98</w:t>
            </w:r>
          </w:p>
        </w:tc>
      </w:tr>
      <w:tr w:rsidR="00E339CD" w:rsidRPr="00DA4120" w14:paraId="5E872B21" w14:textId="77777777" w:rsidTr="00080E21">
        <w:trPr>
          <w:cantSplit/>
        </w:trPr>
        <w:tc>
          <w:tcPr>
            <w:tcW w:w="697" w:type="dxa"/>
            <w:tcBorders>
              <w:top w:val="nil"/>
              <w:left w:val="single" w:sz="8" w:space="0" w:color="auto"/>
              <w:bottom w:val="single" w:sz="8" w:space="0" w:color="auto"/>
              <w:right w:val="single" w:sz="8" w:space="0" w:color="auto"/>
            </w:tcBorders>
            <w:tcMar>
              <w:top w:w="0" w:type="dxa"/>
              <w:left w:w="57" w:type="dxa"/>
              <w:bottom w:w="0" w:type="dxa"/>
              <w:right w:w="57" w:type="dxa"/>
            </w:tcMar>
            <w:vAlign w:val="center"/>
            <w:hideMark/>
          </w:tcPr>
          <w:p w14:paraId="3D71482D" w14:textId="00828175" w:rsidR="00E339CD" w:rsidRPr="004C6D4C" w:rsidRDefault="004C6D4C" w:rsidP="00FE2FDE">
            <w:pPr>
              <w:spacing w:before="100" w:beforeAutospacing="1" w:after="100" w:afterAutospacing="1" w:line="254" w:lineRule="auto"/>
              <w:jc w:val="center"/>
              <w:rPr>
                <w:rFonts w:ascii="Times New Roman" w:hAnsi="Times New Roman"/>
                <w:strike/>
                <w:color w:val="F79646" w:themeColor="accent6"/>
              </w:rPr>
            </w:pPr>
            <w:r>
              <w:rPr>
                <w:rFonts w:ascii="Times New Roman" w:hAnsi="Times New Roman"/>
                <w:highlight w:val="green"/>
                <w:lang w:val="en-GB"/>
              </w:rPr>
              <w:t>v148</w:t>
            </w:r>
            <w:r w:rsidR="00E339CD" w:rsidRPr="004C6D4C">
              <w:rPr>
                <w:rFonts w:ascii="Times New Roman" w:hAnsi="Times New Roman"/>
                <w:lang w:val="en-GB"/>
              </w:rPr>
              <w:t> </w:t>
            </w:r>
          </w:p>
        </w:tc>
        <w:tc>
          <w:tcPr>
            <w:tcW w:w="2904" w:type="dxa"/>
            <w:tcBorders>
              <w:top w:val="nil"/>
              <w:left w:val="nil"/>
              <w:bottom w:val="single" w:sz="8" w:space="0" w:color="auto"/>
              <w:right w:val="single" w:sz="8" w:space="0" w:color="auto"/>
            </w:tcBorders>
            <w:tcMar>
              <w:top w:w="0" w:type="dxa"/>
              <w:left w:w="57" w:type="dxa"/>
              <w:bottom w:w="0" w:type="dxa"/>
              <w:right w:w="57" w:type="dxa"/>
            </w:tcMar>
            <w:hideMark/>
          </w:tcPr>
          <w:p w14:paraId="3DEAB3C0" w14:textId="22535C68" w:rsidR="00E339CD" w:rsidRPr="004C6D4C" w:rsidRDefault="00E339CD" w:rsidP="00FE2FDE">
            <w:pPr>
              <w:spacing w:before="100" w:beforeAutospacing="1" w:after="60" w:line="254" w:lineRule="auto"/>
              <w:rPr>
                <w:rFonts w:ascii="Times New Roman" w:hAnsi="Times New Roman"/>
                <w:strike/>
                <w:color w:val="F79646" w:themeColor="accent6"/>
              </w:rPr>
            </w:pPr>
            <w:r w:rsidRPr="004C6D4C">
              <w:rPr>
                <w:rFonts w:ascii="Times New Roman" w:hAnsi="Times New Roman"/>
              </w:rPr>
              <w:t>Que ce soient des citoyens tirés au sort qui décident ce qui leur semble le meilleur pour le pays</w:t>
            </w:r>
          </w:p>
        </w:tc>
        <w:tc>
          <w:tcPr>
            <w:tcW w:w="1227" w:type="dxa"/>
            <w:tcBorders>
              <w:top w:val="nil"/>
              <w:left w:val="nil"/>
              <w:bottom w:val="single" w:sz="8" w:space="0" w:color="auto"/>
              <w:right w:val="single" w:sz="8" w:space="0" w:color="auto"/>
            </w:tcBorders>
            <w:tcMar>
              <w:top w:w="0" w:type="dxa"/>
              <w:left w:w="57" w:type="dxa"/>
              <w:bottom w:w="0" w:type="dxa"/>
              <w:right w:w="57" w:type="dxa"/>
            </w:tcMar>
            <w:vAlign w:val="center"/>
            <w:hideMark/>
          </w:tcPr>
          <w:p w14:paraId="6FFE9893" w14:textId="4E861D9D" w:rsidR="00E339CD" w:rsidRPr="004C6D4C" w:rsidRDefault="00E339CD" w:rsidP="00FE2FDE">
            <w:pPr>
              <w:spacing w:before="100" w:beforeAutospacing="1" w:after="100" w:afterAutospacing="1" w:line="254" w:lineRule="auto"/>
              <w:jc w:val="center"/>
              <w:rPr>
                <w:rFonts w:ascii="Times New Roman" w:hAnsi="Times New Roman"/>
                <w:strike/>
                <w:color w:val="F79646" w:themeColor="accent6"/>
              </w:rPr>
            </w:pPr>
            <w:r w:rsidRPr="004C6D4C">
              <w:rPr>
                <w:rFonts w:ascii="Times New Roman" w:hAnsi="Times New Roman"/>
              </w:rPr>
              <w:t>1</w:t>
            </w:r>
          </w:p>
        </w:tc>
        <w:tc>
          <w:tcPr>
            <w:tcW w:w="701" w:type="dxa"/>
            <w:tcBorders>
              <w:top w:val="nil"/>
              <w:left w:val="nil"/>
              <w:bottom w:val="single" w:sz="8" w:space="0" w:color="auto"/>
              <w:right w:val="single" w:sz="8" w:space="0" w:color="auto"/>
            </w:tcBorders>
            <w:tcMar>
              <w:top w:w="0" w:type="dxa"/>
              <w:left w:w="57" w:type="dxa"/>
              <w:bottom w:w="0" w:type="dxa"/>
              <w:right w:w="57" w:type="dxa"/>
            </w:tcMar>
            <w:vAlign w:val="center"/>
            <w:hideMark/>
          </w:tcPr>
          <w:p w14:paraId="153038B7" w14:textId="2EE75F2E" w:rsidR="00E339CD" w:rsidRPr="004C6D4C" w:rsidRDefault="00E339CD" w:rsidP="00FE2FDE">
            <w:pPr>
              <w:spacing w:before="100" w:beforeAutospacing="1" w:after="100" w:afterAutospacing="1" w:line="254" w:lineRule="auto"/>
              <w:jc w:val="center"/>
              <w:rPr>
                <w:rFonts w:ascii="Times New Roman" w:hAnsi="Times New Roman"/>
                <w:strike/>
                <w:color w:val="F79646" w:themeColor="accent6"/>
              </w:rPr>
            </w:pPr>
            <w:r w:rsidRPr="004C6D4C">
              <w:rPr>
                <w:rFonts w:ascii="Times New Roman" w:hAnsi="Times New Roman"/>
              </w:rPr>
              <w:t>2 </w:t>
            </w:r>
          </w:p>
        </w:tc>
        <w:tc>
          <w:tcPr>
            <w:tcW w:w="1021" w:type="dxa"/>
            <w:tcBorders>
              <w:top w:val="nil"/>
              <w:left w:val="nil"/>
              <w:bottom w:val="single" w:sz="8" w:space="0" w:color="auto"/>
              <w:right w:val="single" w:sz="8" w:space="0" w:color="auto"/>
            </w:tcBorders>
            <w:tcMar>
              <w:top w:w="0" w:type="dxa"/>
              <w:left w:w="57" w:type="dxa"/>
              <w:bottom w:w="0" w:type="dxa"/>
              <w:right w:w="57" w:type="dxa"/>
            </w:tcMar>
            <w:vAlign w:val="center"/>
            <w:hideMark/>
          </w:tcPr>
          <w:p w14:paraId="75FC7AF3" w14:textId="658DCD0C" w:rsidR="00E339CD" w:rsidRPr="004C6D4C" w:rsidRDefault="00E339CD" w:rsidP="00FE2FDE">
            <w:pPr>
              <w:spacing w:before="100" w:beforeAutospacing="1" w:after="100" w:afterAutospacing="1" w:line="254" w:lineRule="auto"/>
              <w:jc w:val="center"/>
              <w:rPr>
                <w:rFonts w:ascii="Times New Roman" w:hAnsi="Times New Roman"/>
                <w:strike/>
                <w:color w:val="F79646" w:themeColor="accent6"/>
              </w:rPr>
            </w:pPr>
            <w:r w:rsidRPr="004C6D4C">
              <w:rPr>
                <w:rFonts w:ascii="Times New Roman" w:hAnsi="Times New Roman"/>
              </w:rPr>
              <w:t>3 </w:t>
            </w:r>
          </w:p>
        </w:tc>
        <w:tc>
          <w:tcPr>
            <w:tcW w:w="1559" w:type="dxa"/>
            <w:tcBorders>
              <w:top w:val="nil"/>
              <w:left w:val="nil"/>
              <w:bottom w:val="single" w:sz="8" w:space="0" w:color="auto"/>
              <w:right w:val="single" w:sz="4" w:space="0" w:color="auto"/>
            </w:tcBorders>
            <w:tcMar>
              <w:top w:w="0" w:type="dxa"/>
              <w:left w:w="57" w:type="dxa"/>
              <w:bottom w:w="0" w:type="dxa"/>
              <w:right w:w="57" w:type="dxa"/>
            </w:tcMar>
            <w:vAlign w:val="center"/>
            <w:hideMark/>
          </w:tcPr>
          <w:p w14:paraId="7205BE80" w14:textId="7F518FD0" w:rsidR="00E339CD" w:rsidRPr="004C6D4C" w:rsidRDefault="00E339CD" w:rsidP="00FE2FDE">
            <w:pPr>
              <w:spacing w:before="100" w:beforeAutospacing="1" w:after="100" w:afterAutospacing="1" w:line="254" w:lineRule="auto"/>
              <w:jc w:val="center"/>
              <w:rPr>
                <w:rFonts w:ascii="Times New Roman" w:hAnsi="Times New Roman"/>
                <w:strike/>
                <w:color w:val="F79646" w:themeColor="accent6"/>
              </w:rPr>
            </w:pPr>
            <w:r w:rsidRPr="004C6D4C">
              <w:rPr>
                <w:rFonts w:ascii="Times New Roman" w:hAnsi="Times New Roman"/>
              </w:rPr>
              <w:t>4 </w:t>
            </w:r>
          </w:p>
        </w:tc>
        <w:tc>
          <w:tcPr>
            <w:tcW w:w="851"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616A2903" w14:textId="64FAF08E" w:rsidR="00E339CD" w:rsidRPr="004C6D4C" w:rsidRDefault="00E339CD" w:rsidP="00FE2FDE">
            <w:pPr>
              <w:spacing w:before="100" w:beforeAutospacing="1" w:after="100" w:afterAutospacing="1" w:line="254" w:lineRule="auto"/>
              <w:jc w:val="center"/>
              <w:rPr>
                <w:rFonts w:ascii="Times New Roman" w:hAnsi="Times New Roman"/>
                <w:strike/>
                <w:color w:val="F79646" w:themeColor="accent6"/>
              </w:rPr>
            </w:pPr>
            <w:r w:rsidRPr="004C6D4C">
              <w:rPr>
                <w:rFonts w:ascii="Times New Roman" w:hAnsi="Times New Roman"/>
              </w:rPr>
              <w:t> 99</w:t>
            </w:r>
          </w:p>
        </w:tc>
        <w:tc>
          <w:tcPr>
            <w:tcW w:w="1559" w:type="dxa"/>
            <w:tcBorders>
              <w:top w:val="nil"/>
              <w:left w:val="single" w:sz="4" w:space="0" w:color="auto"/>
              <w:bottom w:val="single" w:sz="8" w:space="0" w:color="auto"/>
              <w:right w:val="single" w:sz="8" w:space="0" w:color="auto"/>
            </w:tcBorders>
            <w:tcMar>
              <w:top w:w="0" w:type="dxa"/>
              <w:left w:w="57" w:type="dxa"/>
              <w:bottom w:w="0" w:type="dxa"/>
              <w:right w:w="57" w:type="dxa"/>
            </w:tcMar>
            <w:vAlign w:val="center"/>
            <w:hideMark/>
          </w:tcPr>
          <w:p w14:paraId="40B44350" w14:textId="2629370B" w:rsidR="00E339CD" w:rsidRPr="00DA4120" w:rsidRDefault="00E339CD" w:rsidP="00FE2FDE">
            <w:pPr>
              <w:spacing w:before="100" w:beforeAutospacing="1" w:after="100" w:afterAutospacing="1" w:line="254" w:lineRule="auto"/>
              <w:jc w:val="center"/>
              <w:rPr>
                <w:rFonts w:ascii="Times New Roman" w:hAnsi="Times New Roman"/>
                <w:strike/>
                <w:color w:val="F79646" w:themeColor="accent6"/>
              </w:rPr>
            </w:pPr>
            <w:r w:rsidRPr="004C6D4C">
              <w:rPr>
                <w:rFonts w:ascii="Times New Roman" w:hAnsi="Times New Roman"/>
              </w:rPr>
              <w:t>98</w:t>
            </w:r>
            <w:r w:rsidRPr="00DA4120">
              <w:rPr>
                <w:rFonts w:ascii="Times New Roman" w:hAnsi="Times New Roman"/>
              </w:rPr>
              <w:t> </w:t>
            </w:r>
          </w:p>
        </w:tc>
      </w:tr>
    </w:tbl>
    <w:p w14:paraId="0CAC38AF" w14:textId="77777777" w:rsidR="00B261F1" w:rsidRPr="00DA4120" w:rsidRDefault="00B261F1" w:rsidP="00B261F1">
      <w:pPr>
        <w:pStyle w:val="Lignes"/>
        <w:rPr>
          <w:strike/>
        </w:rPr>
      </w:pPr>
    </w:p>
    <w:p w14:paraId="4607498C" w14:textId="77777777" w:rsidR="00B261F1" w:rsidRPr="00DA4120" w:rsidRDefault="00B261F1" w:rsidP="00B261F1">
      <w:pPr>
        <w:pStyle w:val="Lignes"/>
        <w:rPr>
          <w:rFonts w:ascii="Arial" w:eastAsia="Times New Roman" w:hAnsi="Arial" w:cs="Arial"/>
          <w:b/>
          <w:sz w:val="24"/>
          <w:szCs w:val="24"/>
          <w:lang w:eastAsia="fr-FR"/>
        </w:rPr>
      </w:pPr>
    </w:p>
    <w:p w14:paraId="38BE3C78" w14:textId="4A88F10E" w:rsidR="001C1393" w:rsidRPr="00DA4120" w:rsidRDefault="001C1393" w:rsidP="00375D27">
      <w:pPr>
        <w:pStyle w:val="Lignes"/>
        <w:rPr>
          <w:rFonts w:ascii="Arial" w:eastAsia="Times New Roman" w:hAnsi="Arial" w:cs="Arial"/>
          <w:b/>
          <w:sz w:val="24"/>
          <w:szCs w:val="24"/>
          <w:lang w:eastAsia="fr-FR"/>
        </w:rPr>
      </w:pPr>
      <w:r w:rsidRPr="00DA4120">
        <w:rPr>
          <w:rFonts w:ascii="Arial" w:eastAsia="Times New Roman" w:hAnsi="Arial" w:cs="Arial"/>
          <w:b/>
          <w:sz w:val="24"/>
          <w:szCs w:val="24"/>
          <w:lang w:eastAsia="fr-FR"/>
        </w:rPr>
        <w:t xml:space="preserve">Q5 </w:t>
      </w:r>
      <w:r w:rsidR="00375D27" w:rsidRPr="00DA4120">
        <w:rPr>
          <w:rFonts w:ascii="Arial" w:eastAsia="Times New Roman" w:hAnsi="Arial" w:cs="Arial"/>
          <w:b/>
          <w:sz w:val="24"/>
          <w:szCs w:val="24"/>
          <w:lang w:eastAsia="fr-FR"/>
        </w:rPr>
        <w:t>[</w:t>
      </w:r>
      <w:r w:rsidR="00375D27" w:rsidRPr="004C6D4C">
        <w:rPr>
          <w:rFonts w:ascii="Arial" w:eastAsia="Times New Roman" w:hAnsi="Arial" w:cs="Arial"/>
          <w:b/>
          <w:sz w:val="24"/>
          <w:szCs w:val="24"/>
          <w:highlight w:val="green"/>
          <w:lang w:eastAsia="fr-FR"/>
        </w:rPr>
        <w:t>SATISPR</w:t>
      </w:r>
      <w:r w:rsidR="00375D27" w:rsidRPr="00DA4120">
        <w:rPr>
          <w:rFonts w:ascii="Arial" w:eastAsia="Times New Roman" w:hAnsi="Arial" w:cs="Arial"/>
          <w:b/>
          <w:sz w:val="24"/>
          <w:szCs w:val="24"/>
          <w:lang w:eastAsia="fr-FR"/>
        </w:rPr>
        <w:t xml:space="preserve">] </w:t>
      </w:r>
      <w:r w:rsidRPr="00DA4120">
        <w:rPr>
          <w:rFonts w:ascii="Arial" w:eastAsia="Times New Roman" w:hAnsi="Arial" w:cs="Arial"/>
          <w:b/>
          <w:sz w:val="24"/>
          <w:szCs w:val="24"/>
          <w:lang w:eastAsia="fr-FR"/>
        </w:rPr>
        <w:t xml:space="preserve">D’une manière générale, êtes-vous très satisfait(e), plutôt satisfait(e), plutôt mécontent(e) ou très mécontent(e) de l’action d’Emmanuel Macron depuis son </w:t>
      </w:r>
      <w:r w:rsidR="007B0D75" w:rsidRPr="00DA4120">
        <w:rPr>
          <w:rFonts w:ascii="Arial" w:eastAsia="Times New Roman" w:hAnsi="Arial" w:cs="Arial"/>
          <w:b/>
          <w:sz w:val="24"/>
          <w:szCs w:val="24"/>
          <w:lang w:eastAsia="fr-FR"/>
        </w:rPr>
        <w:t>élection en 2017</w:t>
      </w:r>
      <w:r w:rsidRPr="00DA4120">
        <w:rPr>
          <w:rFonts w:ascii="Arial" w:eastAsia="Times New Roman" w:hAnsi="Arial" w:cs="Arial"/>
          <w:b/>
          <w:sz w:val="24"/>
          <w:szCs w:val="24"/>
          <w:lang w:eastAsia="fr-FR"/>
        </w:rPr>
        <w:t xml:space="preserve"> ? </w:t>
      </w:r>
    </w:p>
    <w:p w14:paraId="703E9065" w14:textId="77777777" w:rsidR="001C1393" w:rsidRPr="00DA4120" w:rsidRDefault="001C1393" w:rsidP="001C1393">
      <w:pPr>
        <w:pStyle w:val="Lignes"/>
      </w:pPr>
    </w:p>
    <w:p w14:paraId="61028275" w14:textId="77777777" w:rsidR="001C1393" w:rsidRPr="00DA4120" w:rsidRDefault="001C1393" w:rsidP="00133C44">
      <w:pPr>
        <w:pStyle w:val="Paragraphedeliste"/>
        <w:numPr>
          <w:ilvl w:val="0"/>
          <w:numId w:val="32"/>
        </w:numPr>
      </w:pPr>
      <w:r w:rsidRPr="00DA4120">
        <w:t>Très satisfait(e)</w:t>
      </w:r>
    </w:p>
    <w:p w14:paraId="3853BFEF" w14:textId="77777777" w:rsidR="001C1393" w:rsidRPr="00DA4120" w:rsidRDefault="001C1393" w:rsidP="00133C44">
      <w:pPr>
        <w:pStyle w:val="Paragraphedeliste"/>
        <w:numPr>
          <w:ilvl w:val="0"/>
          <w:numId w:val="32"/>
        </w:numPr>
      </w:pPr>
      <w:r w:rsidRPr="00DA4120">
        <w:t>Plutôt satisfait(e)</w:t>
      </w:r>
    </w:p>
    <w:p w14:paraId="06C5D12A" w14:textId="77777777" w:rsidR="00375D27" w:rsidRPr="00DA4120" w:rsidRDefault="001C1393" w:rsidP="00133C44">
      <w:pPr>
        <w:pStyle w:val="Paragraphedeliste"/>
        <w:numPr>
          <w:ilvl w:val="0"/>
          <w:numId w:val="32"/>
        </w:numPr>
      </w:pPr>
      <w:r w:rsidRPr="00DA4120">
        <w:t>Plutôt mécontent(e)</w:t>
      </w:r>
    </w:p>
    <w:p w14:paraId="4435C008" w14:textId="225DE278" w:rsidR="001C1393" w:rsidRPr="00DA4120" w:rsidRDefault="001C1393" w:rsidP="00133C44">
      <w:pPr>
        <w:pStyle w:val="Paragraphedeliste"/>
        <w:numPr>
          <w:ilvl w:val="0"/>
          <w:numId w:val="32"/>
        </w:numPr>
      </w:pPr>
      <w:r w:rsidRPr="00DA4120">
        <w:t>Très mécontent(e)</w:t>
      </w:r>
    </w:p>
    <w:p w14:paraId="30EA86E6" w14:textId="42B8C4E6" w:rsidR="00F54D65" w:rsidRPr="00DA4120" w:rsidRDefault="00F54D65" w:rsidP="00F54D65">
      <w:pPr>
        <w:ind w:left="360"/>
        <w:jc w:val="both"/>
      </w:pPr>
      <w:r w:rsidRPr="00DA4120">
        <w:t xml:space="preserve">99. </w:t>
      </w:r>
      <w:r w:rsidR="00275F61" w:rsidRPr="00DA4120">
        <w:t>[JE NE SAIS PAS]</w:t>
      </w:r>
    </w:p>
    <w:p w14:paraId="3045E193" w14:textId="70A12FFF" w:rsidR="00F54D65" w:rsidRPr="00DA4120" w:rsidRDefault="00F54D65" w:rsidP="00F54D65">
      <w:pPr>
        <w:ind w:left="360"/>
      </w:pPr>
      <w:r w:rsidRPr="00DA4120">
        <w:t xml:space="preserve">98. </w:t>
      </w:r>
      <w:r w:rsidR="00275F61" w:rsidRPr="00DA4120">
        <w:t>[JE REFUSE DE RÉPONDRE]</w:t>
      </w:r>
    </w:p>
    <w:p w14:paraId="6E59E350" w14:textId="77777777" w:rsidR="005F4E39" w:rsidRPr="00DA4120" w:rsidRDefault="005F4E39" w:rsidP="005F4E39"/>
    <w:p w14:paraId="024E5B38" w14:textId="77777777" w:rsidR="005F4E39" w:rsidRPr="00DA4120" w:rsidRDefault="005F4E39" w:rsidP="005F4E39"/>
    <w:p w14:paraId="5D38CA69" w14:textId="097255B3" w:rsidR="003A701A" w:rsidRPr="00DA4120" w:rsidRDefault="001C1393" w:rsidP="005F4E39">
      <w:pPr>
        <w:rPr>
          <w:b/>
        </w:rPr>
      </w:pPr>
      <w:r w:rsidRPr="00DA4120">
        <w:rPr>
          <w:rFonts w:ascii="Arial" w:hAnsi="Arial" w:cs="Arial"/>
          <w:b/>
        </w:rPr>
        <w:t>Q6    Lorsqu’il y a des élections, votez-vous toujours, souvent ou jamais ? Pouvez-vous me répondre pour chaque niveau électoral ?</w:t>
      </w:r>
    </w:p>
    <w:p w14:paraId="28A764EF" w14:textId="1EF6BFE8" w:rsidR="003A701A" w:rsidRPr="00DA4120" w:rsidRDefault="008E3E63" w:rsidP="00E207CF">
      <w:pPr>
        <w:pStyle w:val="INSTRUCTIONSENQUETEUR"/>
      </w:pPr>
      <w:r w:rsidRPr="00DA4120">
        <w:t>citer - une seule reponse possible par item</w:t>
      </w:r>
    </w:p>
    <w:tbl>
      <w:tblPr>
        <w:tblW w:w="0" w:type="auto"/>
        <w:tblLayout w:type="fixed"/>
        <w:tblCellMar>
          <w:left w:w="0" w:type="dxa"/>
          <w:right w:w="0" w:type="dxa"/>
        </w:tblCellMar>
        <w:tblLook w:val="04A0" w:firstRow="1" w:lastRow="0" w:firstColumn="1" w:lastColumn="0" w:noHBand="0" w:noVBand="1"/>
      </w:tblPr>
      <w:tblGrid>
        <w:gridCol w:w="714"/>
        <w:gridCol w:w="2604"/>
        <w:gridCol w:w="1028"/>
        <w:gridCol w:w="984"/>
        <w:gridCol w:w="850"/>
        <w:gridCol w:w="985"/>
        <w:gridCol w:w="1459"/>
        <w:gridCol w:w="1922"/>
      </w:tblGrid>
      <w:tr w:rsidR="00080E21" w:rsidRPr="00DA4120" w14:paraId="6055BB1E" w14:textId="77777777" w:rsidTr="00080E21">
        <w:tc>
          <w:tcPr>
            <w:tcW w:w="3318" w:type="dxa"/>
            <w:gridSpan w:val="2"/>
            <w:tcBorders>
              <w:top w:val="nil"/>
              <w:left w:val="nil"/>
              <w:bottom w:val="single" w:sz="8" w:space="0" w:color="auto"/>
              <w:right w:val="single" w:sz="8" w:space="0" w:color="auto"/>
            </w:tcBorders>
            <w:tcMar>
              <w:top w:w="0" w:type="dxa"/>
              <w:left w:w="57" w:type="dxa"/>
              <w:bottom w:w="0" w:type="dxa"/>
              <w:right w:w="57" w:type="dxa"/>
            </w:tcMar>
            <w:hideMark/>
          </w:tcPr>
          <w:p w14:paraId="713BDA6A" w14:textId="223446B2" w:rsidR="001C1393" w:rsidRPr="00DA4120" w:rsidRDefault="001C1393" w:rsidP="00981229">
            <w:pPr>
              <w:spacing w:before="100" w:beforeAutospacing="1" w:after="100" w:afterAutospacing="1" w:line="254" w:lineRule="auto"/>
              <w:jc w:val="both"/>
              <w:rPr>
                <w:rFonts w:ascii="Times New Roman" w:hAnsi="Times New Roman"/>
              </w:rPr>
            </w:pPr>
            <w:r w:rsidRPr="00DA4120">
              <w:rPr>
                <w:rFonts w:ascii="Times New Roman" w:hAnsi="Times New Roman"/>
                <w:lang w:val="nl-NL"/>
              </w:rPr>
              <w:t> </w:t>
            </w:r>
            <w:r w:rsidRPr="00DA4120">
              <w:rPr>
                <w:rFonts w:ascii="Times New Roman" w:hAnsi="Times New Roman"/>
                <w:i/>
                <w:iCs/>
              </w:rPr>
              <w:t> </w:t>
            </w:r>
          </w:p>
        </w:tc>
        <w:tc>
          <w:tcPr>
            <w:tcW w:w="1028" w:type="dxa"/>
            <w:tcBorders>
              <w:top w:val="single" w:sz="8" w:space="0" w:color="auto"/>
              <w:left w:val="nil"/>
              <w:bottom w:val="single" w:sz="8" w:space="0" w:color="auto"/>
              <w:right w:val="single" w:sz="8" w:space="0" w:color="auto"/>
            </w:tcBorders>
            <w:tcMar>
              <w:top w:w="0" w:type="dxa"/>
              <w:left w:w="57" w:type="dxa"/>
              <w:bottom w:w="0" w:type="dxa"/>
              <w:right w:w="57" w:type="dxa"/>
            </w:tcMar>
            <w:vAlign w:val="center"/>
            <w:hideMark/>
          </w:tcPr>
          <w:p w14:paraId="203719A8" w14:textId="77777777" w:rsidR="001C1393" w:rsidRPr="00DA4120" w:rsidRDefault="001C1393" w:rsidP="00981229">
            <w:pPr>
              <w:spacing w:before="60" w:after="100" w:afterAutospacing="1" w:line="254" w:lineRule="auto"/>
              <w:jc w:val="center"/>
              <w:rPr>
                <w:sz w:val="20"/>
              </w:rPr>
            </w:pPr>
            <w:r w:rsidRPr="00DA4120">
              <w:rPr>
                <w:sz w:val="20"/>
                <w:lang w:val="nl-NL"/>
              </w:rPr>
              <w:t>Toujours</w:t>
            </w:r>
          </w:p>
        </w:tc>
        <w:tc>
          <w:tcPr>
            <w:tcW w:w="984" w:type="dxa"/>
            <w:tcBorders>
              <w:top w:val="single" w:sz="8" w:space="0" w:color="auto"/>
              <w:left w:val="nil"/>
              <w:bottom w:val="single" w:sz="8" w:space="0" w:color="auto"/>
              <w:right w:val="single" w:sz="8" w:space="0" w:color="auto"/>
            </w:tcBorders>
            <w:tcMar>
              <w:top w:w="0" w:type="dxa"/>
              <w:left w:w="57" w:type="dxa"/>
              <w:bottom w:w="0" w:type="dxa"/>
              <w:right w:w="57" w:type="dxa"/>
            </w:tcMar>
            <w:vAlign w:val="center"/>
            <w:hideMark/>
          </w:tcPr>
          <w:p w14:paraId="7CE01353" w14:textId="77777777" w:rsidR="001C1393" w:rsidRPr="00DA4120" w:rsidRDefault="001C1393" w:rsidP="00981229">
            <w:pPr>
              <w:spacing w:before="60" w:after="100" w:afterAutospacing="1" w:line="254" w:lineRule="auto"/>
              <w:jc w:val="center"/>
              <w:rPr>
                <w:sz w:val="20"/>
              </w:rPr>
            </w:pPr>
            <w:r w:rsidRPr="00DA4120">
              <w:rPr>
                <w:sz w:val="20"/>
                <w:lang w:val="nl-NL"/>
              </w:rPr>
              <w:t>Souvent</w:t>
            </w:r>
          </w:p>
        </w:tc>
        <w:tc>
          <w:tcPr>
            <w:tcW w:w="850" w:type="dxa"/>
            <w:tcBorders>
              <w:top w:val="single" w:sz="8" w:space="0" w:color="auto"/>
              <w:left w:val="nil"/>
              <w:bottom w:val="single" w:sz="8" w:space="0" w:color="auto"/>
              <w:right w:val="single" w:sz="4" w:space="0" w:color="auto"/>
            </w:tcBorders>
            <w:tcMar>
              <w:top w:w="0" w:type="dxa"/>
              <w:left w:w="57" w:type="dxa"/>
              <w:bottom w:w="0" w:type="dxa"/>
              <w:right w:w="57" w:type="dxa"/>
            </w:tcMar>
            <w:vAlign w:val="center"/>
            <w:hideMark/>
          </w:tcPr>
          <w:p w14:paraId="3B525A6D" w14:textId="77777777" w:rsidR="001C1393" w:rsidRPr="00DA4120" w:rsidRDefault="001C1393" w:rsidP="00981229">
            <w:pPr>
              <w:spacing w:before="60" w:after="100" w:afterAutospacing="1" w:line="254" w:lineRule="auto"/>
              <w:jc w:val="center"/>
              <w:rPr>
                <w:sz w:val="20"/>
              </w:rPr>
            </w:pPr>
            <w:r w:rsidRPr="00DA4120">
              <w:rPr>
                <w:sz w:val="20"/>
                <w:lang w:val="nl-NL"/>
              </w:rPr>
              <w:t>Jamais</w:t>
            </w:r>
          </w:p>
        </w:tc>
        <w:tc>
          <w:tcPr>
            <w:tcW w:w="98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6163EA6D" w14:textId="07EA72F2" w:rsidR="001C1393" w:rsidRPr="00DA4120" w:rsidRDefault="00275F61" w:rsidP="00981229">
            <w:pPr>
              <w:spacing w:before="100" w:beforeAutospacing="1" w:after="100" w:afterAutospacing="1" w:line="254" w:lineRule="auto"/>
              <w:jc w:val="center"/>
              <w:rPr>
                <w:sz w:val="20"/>
              </w:rPr>
            </w:pPr>
            <w:r w:rsidRPr="00DA4120">
              <w:rPr>
                <w:sz w:val="20"/>
              </w:rPr>
              <w:t>[JE NE SAIS PAS]</w:t>
            </w:r>
          </w:p>
        </w:tc>
        <w:tc>
          <w:tcPr>
            <w:tcW w:w="1459"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512547D7" w14:textId="3572E1B0" w:rsidR="001C1393" w:rsidRPr="00DA4120" w:rsidRDefault="00275F61" w:rsidP="00981229">
            <w:pPr>
              <w:spacing w:before="100" w:beforeAutospacing="1" w:after="100" w:afterAutospacing="1" w:line="254" w:lineRule="auto"/>
              <w:jc w:val="center"/>
              <w:rPr>
                <w:sz w:val="20"/>
              </w:rPr>
            </w:pPr>
            <w:r w:rsidRPr="00DA4120">
              <w:rPr>
                <w:sz w:val="20"/>
              </w:rPr>
              <w:t>[JE REFUSE DE RÉPONDRE]</w:t>
            </w:r>
          </w:p>
        </w:tc>
        <w:tc>
          <w:tcPr>
            <w:tcW w:w="192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4E59CE07" w14:textId="6B558C79" w:rsidR="00F54D65" w:rsidRPr="00DA4120" w:rsidRDefault="00F54D65" w:rsidP="00080E21">
            <w:pPr>
              <w:pStyle w:val="INSTRUCTIONSENQUETEUR"/>
              <w:jc w:val="center"/>
              <w:rPr>
                <w:sz w:val="20"/>
              </w:rPr>
            </w:pPr>
            <w:r w:rsidRPr="00DA4120">
              <w:rPr>
                <w:sz w:val="20"/>
              </w:rPr>
              <w:t>NE PAS CITER</w:t>
            </w:r>
            <w:r w:rsidR="00080E21" w:rsidRPr="00DA4120">
              <w:rPr>
                <w:sz w:val="20"/>
              </w:rPr>
              <w:t> :</w:t>
            </w:r>
          </w:p>
          <w:p w14:paraId="1E41E0B1" w14:textId="504DA904" w:rsidR="001C1393" w:rsidRPr="00DA4120" w:rsidRDefault="001C1393" w:rsidP="00080E21">
            <w:pPr>
              <w:jc w:val="center"/>
              <w:rPr>
                <w:sz w:val="20"/>
              </w:rPr>
            </w:pPr>
            <w:r w:rsidRPr="00DA4120">
              <w:rPr>
                <w:sz w:val="20"/>
              </w:rPr>
              <w:t>N’a pas / n’avait pas le droit de vote</w:t>
            </w:r>
          </w:p>
        </w:tc>
      </w:tr>
      <w:tr w:rsidR="00080E21" w:rsidRPr="00F5350C" w14:paraId="50966E86" w14:textId="77777777" w:rsidTr="00080E21">
        <w:tc>
          <w:tcPr>
            <w:tcW w:w="714" w:type="dxa"/>
            <w:tcBorders>
              <w:top w:val="nil"/>
              <w:left w:val="single" w:sz="8" w:space="0" w:color="auto"/>
              <w:bottom w:val="single" w:sz="8" w:space="0" w:color="auto"/>
              <w:right w:val="single" w:sz="8" w:space="0" w:color="auto"/>
            </w:tcBorders>
            <w:tcMar>
              <w:top w:w="0" w:type="dxa"/>
              <w:left w:w="57" w:type="dxa"/>
              <w:bottom w:w="0" w:type="dxa"/>
              <w:right w:w="57" w:type="dxa"/>
            </w:tcMar>
            <w:vAlign w:val="center"/>
            <w:hideMark/>
          </w:tcPr>
          <w:p w14:paraId="53F85F6A" w14:textId="77777777" w:rsidR="001C1393" w:rsidRPr="004C6D4C" w:rsidRDefault="001C1393" w:rsidP="00981229">
            <w:pPr>
              <w:spacing w:before="100" w:beforeAutospacing="1" w:after="100" w:afterAutospacing="1" w:line="254" w:lineRule="auto"/>
              <w:jc w:val="center"/>
              <w:rPr>
                <w:highlight w:val="green"/>
              </w:rPr>
            </w:pPr>
            <w:r w:rsidRPr="004C6D4C">
              <w:rPr>
                <w:highlight w:val="green"/>
                <w:lang w:val="nl-NL"/>
              </w:rPr>
              <w:t>v171</w:t>
            </w:r>
          </w:p>
        </w:tc>
        <w:tc>
          <w:tcPr>
            <w:tcW w:w="2604" w:type="dxa"/>
            <w:tcBorders>
              <w:top w:val="nil"/>
              <w:left w:val="nil"/>
              <w:bottom w:val="single" w:sz="8" w:space="0" w:color="auto"/>
              <w:right w:val="single" w:sz="8" w:space="0" w:color="auto"/>
            </w:tcBorders>
            <w:tcMar>
              <w:top w:w="0" w:type="dxa"/>
              <w:left w:w="57" w:type="dxa"/>
              <w:bottom w:w="0" w:type="dxa"/>
              <w:right w:w="57" w:type="dxa"/>
            </w:tcMar>
            <w:hideMark/>
          </w:tcPr>
          <w:p w14:paraId="7A714676" w14:textId="77777777" w:rsidR="001C1393" w:rsidRPr="00DA4120" w:rsidRDefault="001C1393" w:rsidP="00981229">
            <w:pPr>
              <w:spacing w:before="100" w:beforeAutospacing="1" w:after="60" w:line="254" w:lineRule="auto"/>
            </w:pPr>
            <w:r w:rsidRPr="00DA4120">
              <w:rPr>
                <w:lang w:val="nl-NL"/>
              </w:rPr>
              <w:t>Aux élections locales</w:t>
            </w:r>
          </w:p>
        </w:tc>
        <w:tc>
          <w:tcPr>
            <w:tcW w:w="1028" w:type="dxa"/>
            <w:tcBorders>
              <w:top w:val="nil"/>
              <w:left w:val="nil"/>
              <w:bottom w:val="single" w:sz="8" w:space="0" w:color="auto"/>
              <w:right w:val="single" w:sz="8" w:space="0" w:color="auto"/>
            </w:tcBorders>
            <w:tcMar>
              <w:top w:w="0" w:type="dxa"/>
              <w:left w:w="57" w:type="dxa"/>
              <w:bottom w:w="0" w:type="dxa"/>
              <w:right w:w="57" w:type="dxa"/>
            </w:tcMar>
            <w:vAlign w:val="center"/>
            <w:hideMark/>
          </w:tcPr>
          <w:p w14:paraId="66A91EB7" w14:textId="77777777" w:rsidR="001C1393" w:rsidRPr="00DA4120" w:rsidRDefault="001C1393" w:rsidP="00981229">
            <w:pPr>
              <w:spacing w:before="100" w:beforeAutospacing="1" w:after="100" w:afterAutospacing="1" w:line="254" w:lineRule="auto"/>
              <w:jc w:val="center"/>
            </w:pPr>
            <w:r w:rsidRPr="00DA4120">
              <w:rPr>
                <w:lang w:val="nl-NL"/>
              </w:rPr>
              <w:t>1</w:t>
            </w:r>
          </w:p>
        </w:tc>
        <w:tc>
          <w:tcPr>
            <w:tcW w:w="984" w:type="dxa"/>
            <w:tcBorders>
              <w:top w:val="nil"/>
              <w:left w:val="nil"/>
              <w:bottom w:val="single" w:sz="8" w:space="0" w:color="auto"/>
              <w:right w:val="single" w:sz="8" w:space="0" w:color="auto"/>
            </w:tcBorders>
            <w:tcMar>
              <w:top w:w="0" w:type="dxa"/>
              <w:left w:w="57" w:type="dxa"/>
              <w:bottom w:w="0" w:type="dxa"/>
              <w:right w:w="57" w:type="dxa"/>
            </w:tcMar>
            <w:vAlign w:val="center"/>
            <w:hideMark/>
          </w:tcPr>
          <w:p w14:paraId="010C4A72" w14:textId="77777777" w:rsidR="001C1393" w:rsidRPr="00DA4120" w:rsidRDefault="001C1393" w:rsidP="00981229">
            <w:pPr>
              <w:spacing w:before="100" w:beforeAutospacing="1" w:after="100" w:afterAutospacing="1" w:line="254" w:lineRule="auto"/>
              <w:jc w:val="center"/>
            </w:pPr>
            <w:r w:rsidRPr="00DA4120">
              <w:rPr>
                <w:lang w:val="nl-NL"/>
              </w:rPr>
              <w:t>2</w:t>
            </w:r>
          </w:p>
        </w:tc>
        <w:tc>
          <w:tcPr>
            <w:tcW w:w="850" w:type="dxa"/>
            <w:tcBorders>
              <w:top w:val="nil"/>
              <w:left w:val="nil"/>
              <w:bottom w:val="single" w:sz="8" w:space="0" w:color="auto"/>
              <w:right w:val="single" w:sz="4" w:space="0" w:color="auto"/>
            </w:tcBorders>
            <w:tcMar>
              <w:top w:w="0" w:type="dxa"/>
              <w:left w:w="57" w:type="dxa"/>
              <w:bottom w:w="0" w:type="dxa"/>
              <w:right w:w="57" w:type="dxa"/>
            </w:tcMar>
            <w:vAlign w:val="center"/>
            <w:hideMark/>
          </w:tcPr>
          <w:p w14:paraId="4F90A379" w14:textId="77777777" w:rsidR="001C1393" w:rsidRPr="00DA4120" w:rsidRDefault="001C1393" w:rsidP="00981229">
            <w:pPr>
              <w:spacing w:before="100" w:beforeAutospacing="1" w:after="100" w:afterAutospacing="1" w:line="254" w:lineRule="auto"/>
              <w:jc w:val="center"/>
            </w:pPr>
            <w:r w:rsidRPr="00DA4120">
              <w:rPr>
                <w:lang w:val="nl-NL"/>
              </w:rPr>
              <w:t>3</w:t>
            </w:r>
          </w:p>
        </w:tc>
        <w:tc>
          <w:tcPr>
            <w:tcW w:w="98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7ADC2B4D" w14:textId="60627E4D" w:rsidR="001C1393" w:rsidRPr="00DA4120" w:rsidRDefault="00F54D65" w:rsidP="00981229">
            <w:pPr>
              <w:spacing w:before="100" w:beforeAutospacing="1" w:after="100" w:afterAutospacing="1" w:line="254" w:lineRule="auto"/>
              <w:jc w:val="center"/>
            </w:pPr>
            <w:r w:rsidRPr="00DA4120">
              <w:t>99</w:t>
            </w:r>
          </w:p>
        </w:tc>
        <w:tc>
          <w:tcPr>
            <w:tcW w:w="1459"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6B76262D" w14:textId="0A90E8F1" w:rsidR="001C1393" w:rsidRPr="00DA4120" w:rsidRDefault="00F54D65" w:rsidP="00981229">
            <w:pPr>
              <w:spacing w:before="100" w:beforeAutospacing="1" w:after="100" w:afterAutospacing="1" w:line="254" w:lineRule="auto"/>
              <w:jc w:val="center"/>
            </w:pPr>
            <w:r w:rsidRPr="00DA4120">
              <w:t>98</w:t>
            </w:r>
          </w:p>
        </w:tc>
        <w:tc>
          <w:tcPr>
            <w:tcW w:w="192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EA37A45" w14:textId="31B8F813" w:rsidR="001C1393" w:rsidRPr="00080E21" w:rsidRDefault="00F54D65" w:rsidP="00981229">
            <w:pPr>
              <w:spacing w:before="100" w:beforeAutospacing="1" w:after="100" w:afterAutospacing="1" w:line="254" w:lineRule="auto"/>
              <w:jc w:val="center"/>
            </w:pPr>
            <w:r w:rsidRPr="00DA4120">
              <w:t>4</w:t>
            </w:r>
          </w:p>
        </w:tc>
      </w:tr>
      <w:tr w:rsidR="00080E21" w:rsidRPr="00F5350C" w14:paraId="36A6A8D0" w14:textId="77777777" w:rsidTr="00080E21">
        <w:trPr>
          <w:trHeight w:val="420"/>
        </w:trPr>
        <w:tc>
          <w:tcPr>
            <w:tcW w:w="714" w:type="dxa"/>
            <w:tcBorders>
              <w:top w:val="nil"/>
              <w:left w:val="single" w:sz="8" w:space="0" w:color="auto"/>
              <w:bottom w:val="single" w:sz="8" w:space="0" w:color="auto"/>
              <w:right w:val="single" w:sz="8" w:space="0" w:color="auto"/>
            </w:tcBorders>
            <w:tcMar>
              <w:top w:w="0" w:type="dxa"/>
              <w:left w:w="57" w:type="dxa"/>
              <w:bottom w:w="0" w:type="dxa"/>
              <w:right w:w="57" w:type="dxa"/>
            </w:tcMar>
            <w:vAlign w:val="center"/>
            <w:hideMark/>
          </w:tcPr>
          <w:p w14:paraId="361AF321" w14:textId="77777777" w:rsidR="001C1393" w:rsidRPr="004C6D4C" w:rsidRDefault="001C1393" w:rsidP="00981229">
            <w:pPr>
              <w:spacing w:before="100" w:beforeAutospacing="1" w:after="100" w:afterAutospacing="1" w:line="254" w:lineRule="auto"/>
              <w:jc w:val="center"/>
              <w:rPr>
                <w:highlight w:val="green"/>
              </w:rPr>
            </w:pPr>
            <w:r w:rsidRPr="004C6D4C">
              <w:rPr>
                <w:highlight w:val="green"/>
                <w:lang w:val="nl-NL"/>
              </w:rPr>
              <w:t>v172</w:t>
            </w:r>
          </w:p>
        </w:tc>
        <w:tc>
          <w:tcPr>
            <w:tcW w:w="2604" w:type="dxa"/>
            <w:tcBorders>
              <w:top w:val="nil"/>
              <w:left w:val="nil"/>
              <w:bottom w:val="single" w:sz="8" w:space="0" w:color="auto"/>
              <w:right w:val="single" w:sz="8" w:space="0" w:color="auto"/>
            </w:tcBorders>
            <w:tcMar>
              <w:top w:w="0" w:type="dxa"/>
              <w:left w:w="57" w:type="dxa"/>
              <w:bottom w:w="0" w:type="dxa"/>
              <w:right w:w="57" w:type="dxa"/>
            </w:tcMar>
            <w:vAlign w:val="center"/>
            <w:hideMark/>
          </w:tcPr>
          <w:p w14:paraId="42EE1AC5" w14:textId="77777777" w:rsidR="001C1393" w:rsidRPr="00080E21" w:rsidRDefault="001C1393" w:rsidP="00981229">
            <w:pPr>
              <w:spacing w:before="100" w:beforeAutospacing="1" w:after="60" w:line="254" w:lineRule="auto"/>
            </w:pPr>
            <w:r w:rsidRPr="00080E21">
              <w:rPr>
                <w:lang w:val="nl-NL"/>
              </w:rPr>
              <w:t>Aux élections nationales</w:t>
            </w:r>
          </w:p>
        </w:tc>
        <w:tc>
          <w:tcPr>
            <w:tcW w:w="1028" w:type="dxa"/>
            <w:tcBorders>
              <w:top w:val="nil"/>
              <w:left w:val="nil"/>
              <w:bottom w:val="single" w:sz="8" w:space="0" w:color="auto"/>
              <w:right w:val="single" w:sz="8" w:space="0" w:color="auto"/>
            </w:tcBorders>
            <w:tcMar>
              <w:top w:w="0" w:type="dxa"/>
              <w:left w:w="57" w:type="dxa"/>
              <w:bottom w:w="0" w:type="dxa"/>
              <w:right w:w="57" w:type="dxa"/>
            </w:tcMar>
            <w:vAlign w:val="center"/>
            <w:hideMark/>
          </w:tcPr>
          <w:p w14:paraId="4385D2FB" w14:textId="77777777" w:rsidR="001C1393" w:rsidRPr="00080E21" w:rsidRDefault="001C1393" w:rsidP="00981229">
            <w:pPr>
              <w:spacing w:before="100" w:beforeAutospacing="1" w:after="100" w:afterAutospacing="1" w:line="254" w:lineRule="auto"/>
              <w:jc w:val="center"/>
            </w:pPr>
            <w:r w:rsidRPr="00080E21">
              <w:rPr>
                <w:lang w:val="nl-NL"/>
              </w:rPr>
              <w:t>1</w:t>
            </w:r>
          </w:p>
        </w:tc>
        <w:tc>
          <w:tcPr>
            <w:tcW w:w="984" w:type="dxa"/>
            <w:tcBorders>
              <w:top w:val="nil"/>
              <w:left w:val="nil"/>
              <w:bottom w:val="single" w:sz="8" w:space="0" w:color="auto"/>
              <w:right w:val="single" w:sz="8" w:space="0" w:color="auto"/>
            </w:tcBorders>
            <w:tcMar>
              <w:top w:w="0" w:type="dxa"/>
              <w:left w:w="57" w:type="dxa"/>
              <w:bottom w:w="0" w:type="dxa"/>
              <w:right w:w="57" w:type="dxa"/>
            </w:tcMar>
            <w:vAlign w:val="center"/>
            <w:hideMark/>
          </w:tcPr>
          <w:p w14:paraId="7FFBB1BC" w14:textId="77777777" w:rsidR="001C1393" w:rsidRPr="00080E21" w:rsidRDefault="001C1393" w:rsidP="00981229">
            <w:pPr>
              <w:spacing w:before="100" w:beforeAutospacing="1" w:after="100" w:afterAutospacing="1" w:line="254" w:lineRule="auto"/>
              <w:jc w:val="center"/>
            </w:pPr>
            <w:r w:rsidRPr="00080E21">
              <w:rPr>
                <w:lang w:val="nl-NL"/>
              </w:rPr>
              <w:t>2</w:t>
            </w:r>
          </w:p>
        </w:tc>
        <w:tc>
          <w:tcPr>
            <w:tcW w:w="850" w:type="dxa"/>
            <w:tcBorders>
              <w:top w:val="nil"/>
              <w:left w:val="nil"/>
              <w:bottom w:val="single" w:sz="8" w:space="0" w:color="auto"/>
              <w:right w:val="single" w:sz="4" w:space="0" w:color="auto"/>
            </w:tcBorders>
            <w:tcMar>
              <w:top w:w="0" w:type="dxa"/>
              <w:left w:w="57" w:type="dxa"/>
              <w:bottom w:w="0" w:type="dxa"/>
              <w:right w:w="57" w:type="dxa"/>
            </w:tcMar>
            <w:vAlign w:val="center"/>
            <w:hideMark/>
          </w:tcPr>
          <w:p w14:paraId="75DE6F3B" w14:textId="77777777" w:rsidR="001C1393" w:rsidRPr="00080E21" w:rsidRDefault="001C1393" w:rsidP="00981229">
            <w:pPr>
              <w:spacing w:before="100" w:beforeAutospacing="1" w:after="100" w:afterAutospacing="1" w:line="254" w:lineRule="auto"/>
              <w:jc w:val="center"/>
            </w:pPr>
            <w:r w:rsidRPr="00080E21">
              <w:rPr>
                <w:lang w:val="nl-NL"/>
              </w:rPr>
              <w:t>3</w:t>
            </w:r>
          </w:p>
        </w:tc>
        <w:tc>
          <w:tcPr>
            <w:tcW w:w="985"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715E2709" w14:textId="0A93F825" w:rsidR="001C1393" w:rsidRPr="00080E21" w:rsidRDefault="00F54D65" w:rsidP="00981229">
            <w:pPr>
              <w:spacing w:before="100" w:beforeAutospacing="1" w:after="100" w:afterAutospacing="1" w:line="254" w:lineRule="auto"/>
              <w:jc w:val="center"/>
            </w:pPr>
            <w:r w:rsidRPr="00080E21">
              <w:t>99</w:t>
            </w:r>
          </w:p>
        </w:tc>
        <w:tc>
          <w:tcPr>
            <w:tcW w:w="1459"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440C872B" w14:textId="7DAACB12" w:rsidR="001C1393" w:rsidRPr="00080E21" w:rsidRDefault="001C1393" w:rsidP="00981229">
            <w:pPr>
              <w:spacing w:before="100" w:beforeAutospacing="1" w:after="100" w:afterAutospacing="1" w:line="254" w:lineRule="auto"/>
              <w:jc w:val="center"/>
            </w:pPr>
            <w:r w:rsidRPr="00080E21">
              <w:t>9</w:t>
            </w:r>
            <w:r w:rsidR="00F54D65" w:rsidRPr="00080E21">
              <w:t>8</w:t>
            </w:r>
          </w:p>
        </w:tc>
        <w:tc>
          <w:tcPr>
            <w:tcW w:w="1922"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14:paraId="2FAA630D" w14:textId="65A72C2D" w:rsidR="001C1393" w:rsidRPr="00080E21" w:rsidRDefault="00F54D65" w:rsidP="00981229">
            <w:pPr>
              <w:spacing w:before="100" w:beforeAutospacing="1" w:after="100" w:afterAutospacing="1" w:line="254" w:lineRule="auto"/>
              <w:jc w:val="center"/>
            </w:pPr>
            <w:r w:rsidRPr="00080E21">
              <w:t>4</w:t>
            </w:r>
          </w:p>
        </w:tc>
      </w:tr>
    </w:tbl>
    <w:p w14:paraId="69E9355E" w14:textId="77777777" w:rsidR="00D70DA9" w:rsidRDefault="00D70DA9" w:rsidP="00E207CF">
      <w:pPr>
        <w:pStyle w:val="Lignes"/>
        <w:rPr>
          <w:rFonts w:ascii="Arial" w:eastAsia="Times New Roman" w:hAnsi="Arial" w:cs="Arial"/>
          <w:b/>
          <w:sz w:val="24"/>
          <w:szCs w:val="24"/>
          <w:lang w:eastAsia="fr-FR"/>
        </w:rPr>
      </w:pPr>
    </w:p>
    <w:p w14:paraId="6454F4EA" w14:textId="3ED420F6" w:rsidR="001C1393" w:rsidRPr="00E207CF" w:rsidRDefault="001C1393" w:rsidP="00E207CF">
      <w:pPr>
        <w:pStyle w:val="Lignes"/>
        <w:rPr>
          <w:rFonts w:ascii="Arial" w:eastAsia="Times New Roman" w:hAnsi="Arial" w:cs="Arial"/>
          <w:b/>
          <w:sz w:val="24"/>
          <w:szCs w:val="24"/>
          <w:lang w:eastAsia="fr-FR"/>
        </w:rPr>
      </w:pPr>
      <w:r w:rsidRPr="004C6D4C">
        <w:rPr>
          <w:rFonts w:ascii="Arial" w:eastAsia="Times New Roman" w:hAnsi="Arial" w:cs="Arial"/>
          <w:b/>
          <w:sz w:val="24"/>
          <w:szCs w:val="24"/>
          <w:lang w:eastAsia="fr-FR"/>
        </w:rPr>
        <w:lastRenderedPageBreak/>
        <w:t>Q</w:t>
      </w:r>
      <w:r w:rsidR="00E207CF" w:rsidRPr="004C6D4C">
        <w:rPr>
          <w:rFonts w:ascii="Arial" w:eastAsia="Times New Roman" w:hAnsi="Arial" w:cs="Arial"/>
          <w:b/>
          <w:sz w:val="24"/>
          <w:szCs w:val="24"/>
          <w:lang w:eastAsia="fr-FR"/>
        </w:rPr>
        <w:t>8</w:t>
      </w:r>
      <w:r w:rsidRPr="004C6D4C">
        <w:rPr>
          <w:rFonts w:ascii="Arial" w:eastAsia="Times New Roman" w:hAnsi="Arial" w:cs="Arial"/>
          <w:b/>
          <w:sz w:val="24"/>
          <w:szCs w:val="24"/>
          <w:lang w:eastAsia="fr-FR"/>
        </w:rPr>
        <w:t xml:space="preserve">. </w:t>
      </w:r>
      <w:r w:rsidR="00E207CF" w:rsidRPr="004C6D4C">
        <w:rPr>
          <w:rFonts w:ascii="Arial" w:eastAsia="Times New Roman" w:hAnsi="Arial" w:cs="Arial"/>
          <w:b/>
          <w:sz w:val="24"/>
          <w:szCs w:val="24"/>
          <w:lang w:eastAsia="fr-FR"/>
        </w:rPr>
        <w:t>[</w:t>
      </w:r>
      <w:r w:rsidR="00E207CF" w:rsidRPr="004C6D4C">
        <w:rPr>
          <w:rFonts w:ascii="Arial" w:eastAsia="Times New Roman" w:hAnsi="Arial" w:cs="Arial"/>
          <w:b/>
          <w:sz w:val="24"/>
          <w:szCs w:val="24"/>
          <w:highlight w:val="green"/>
          <w:lang w:eastAsia="fr-FR"/>
        </w:rPr>
        <w:t>R2015P1</w:t>
      </w:r>
      <w:r w:rsidR="00E207CF" w:rsidRPr="004C6D4C">
        <w:rPr>
          <w:rFonts w:ascii="Arial" w:eastAsia="Times New Roman" w:hAnsi="Arial" w:cs="Arial"/>
          <w:b/>
          <w:sz w:val="24"/>
          <w:szCs w:val="24"/>
          <w:lang w:eastAsia="fr-FR"/>
        </w:rPr>
        <w:t xml:space="preserve">] </w:t>
      </w:r>
      <w:r w:rsidRPr="004C6D4C">
        <w:rPr>
          <w:rFonts w:ascii="Arial" w:eastAsia="Times New Roman" w:hAnsi="Arial" w:cs="Arial"/>
          <w:b/>
          <w:sz w:val="24"/>
          <w:szCs w:val="24"/>
          <w:lang w:eastAsia="fr-FR"/>
        </w:rPr>
        <w:t>Beaucoup d’électeurs ne sont pas allés voter au premier tour de l’élection</w:t>
      </w:r>
      <w:r w:rsidR="00E207CF" w:rsidRPr="004C6D4C">
        <w:rPr>
          <w:rFonts w:ascii="Arial" w:eastAsia="Times New Roman" w:hAnsi="Arial" w:cs="Arial"/>
          <w:b/>
          <w:sz w:val="24"/>
          <w:szCs w:val="24"/>
          <w:lang w:eastAsia="fr-FR"/>
        </w:rPr>
        <w:t xml:space="preserve"> p</w:t>
      </w:r>
      <w:r w:rsidRPr="004C6D4C">
        <w:rPr>
          <w:rFonts w:ascii="Arial" w:eastAsia="Times New Roman" w:hAnsi="Arial" w:cs="Arial"/>
          <w:b/>
          <w:sz w:val="24"/>
          <w:szCs w:val="24"/>
          <w:lang w:eastAsia="fr-FR"/>
        </w:rPr>
        <w:t>résidentielle, le 10 avril 2022. Vous-même, qu’avez-vous fait ?</w:t>
      </w:r>
      <w:r w:rsidRPr="00E207CF">
        <w:rPr>
          <w:rFonts w:ascii="Arial" w:eastAsia="Times New Roman" w:hAnsi="Arial" w:cs="Arial"/>
          <w:b/>
          <w:sz w:val="24"/>
          <w:szCs w:val="24"/>
          <w:lang w:eastAsia="fr-FR"/>
        </w:rPr>
        <w:t xml:space="preserve"> </w:t>
      </w:r>
    </w:p>
    <w:p w14:paraId="2A449C09" w14:textId="77777777" w:rsidR="001C1393" w:rsidRPr="00B9091A" w:rsidRDefault="001C1393" w:rsidP="001C1393">
      <w:pPr>
        <w:pStyle w:val="Lignes"/>
      </w:pPr>
    </w:p>
    <w:p w14:paraId="446EB702" w14:textId="779E65E6" w:rsidR="001C1393" w:rsidRPr="00B9091A" w:rsidRDefault="001C1393" w:rsidP="00133C44">
      <w:pPr>
        <w:pStyle w:val="Paragraphedeliste"/>
        <w:numPr>
          <w:ilvl w:val="0"/>
          <w:numId w:val="33"/>
        </w:numPr>
        <w:jc w:val="both"/>
      </w:pPr>
      <w:r w:rsidRPr="00B9091A">
        <w:t>Je n’ai pas voté</w:t>
      </w:r>
    </w:p>
    <w:p w14:paraId="666FB186" w14:textId="2D551F3C" w:rsidR="001C1393" w:rsidRPr="00B9091A" w:rsidRDefault="001C1393" w:rsidP="00133C44">
      <w:pPr>
        <w:pStyle w:val="Paragraphedeliste"/>
        <w:numPr>
          <w:ilvl w:val="0"/>
          <w:numId w:val="33"/>
        </w:numPr>
        <w:jc w:val="both"/>
      </w:pPr>
      <w:r w:rsidRPr="00B9091A">
        <w:t>J’ai pensé aller voter, mais finalement je n’y suis pas allé(e)</w:t>
      </w:r>
    </w:p>
    <w:p w14:paraId="65FA4DCD" w14:textId="3CF003F4" w:rsidR="001C1393" w:rsidRPr="00B9091A" w:rsidRDefault="00E207CF" w:rsidP="00E207CF">
      <w:pPr>
        <w:ind w:left="360"/>
        <w:jc w:val="both"/>
      </w:pPr>
      <w:r>
        <w:t>3.</w:t>
      </w:r>
      <w:r w:rsidR="001C1393" w:rsidRPr="00B9091A">
        <w:t>Je vais généralement voter, mais cette fois je n’y suis pas allé(e)</w:t>
      </w:r>
    </w:p>
    <w:p w14:paraId="4E878F6F" w14:textId="126BA288" w:rsidR="001C1393" w:rsidRPr="00080E21" w:rsidRDefault="00E207CF" w:rsidP="00E207CF">
      <w:pPr>
        <w:ind w:left="360"/>
        <w:jc w:val="both"/>
      </w:pPr>
      <w:r w:rsidRPr="00080E21">
        <w:t xml:space="preserve">4. </w:t>
      </w:r>
      <w:r w:rsidR="001C1393" w:rsidRPr="00080E21">
        <w:t>Je suis allé(e) voter</w:t>
      </w:r>
    </w:p>
    <w:p w14:paraId="4196669F" w14:textId="1D56D949" w:rsidR="001C1393" w:rsidRPr="00080E21" w:rsidRDefault="00E207CF" w:rsidP="00E207CF">
      <w:pPr>
        <w:pStyle w:val="Paragraphedeliste"/>
      </w:pPr>
      <w:r w:rsidRPr="00080E21">
        <w:t>99.</w:t>
      </w:r>
      <w:r w:rsidR="00275F61" w:rsidRPr="00080E21">
        <w:t>[JE NE SAIS PAS]</w:t>
      </w:r>
    </w:p>
    <w:p w14:paraId="41EBBEAC" w14:textId="6FA633AE" w:rsidR="001C1393" w:rsidRPr="00080E21" w:rsidRDefault="00E207CF" w:rsidP="00E207CF">
      <w:pPr>
        <w:pStyle w:val="Paragraphedeliste"/>
      </w:pPr>
      <w:r w:rsidRPr="00080E21">
        <w:t xml:space="preserve">98. </w:t>
      </w:r>
      <w:r w:rsidR="00275F61" w:rsidRPr="00080E21">
        <w:t>[JE REFUSE DE RÉPONDRE]</w:t>
      </w:r>
    </w:p>
    <w:p w14:paraId="0BFEAF51" w14:textId="66C3EB1C" w:rsidR="001C1393" w:rsidRPr="00080E21" w:rsidRDefault="001C1393" w:rsidP="001C1393">
      <w:pPr>
        <w:pStyle w:val="Lignes"/>
      </w:pPr>
    </w:p>
    <w:p w14:paraId="55611554" w14:textId="77777777" w:rsidR="00FE3F30" w:rsidRPr="00080E21" w:rsidRDefault="00FE3F30" w:rsidP="001C1393">
      <w:pPr>
        <w:pStyle w:val="Lignes"/>
      </w:pPr>
    </w:p>
    <w:p w14:paraId="087C0BE3" w14:textId="77777777" w:rsidR="00FE3F30" w:rsidRPr="00080E21" w:rsidRDefault="00FE3F30" w:rsidP="001C1393">
      <w:pPr>
        <w:pStyle w:val="Lignes"/>
      </w:pPr>
    </w:p>
    <w:p w14:paraId="4498804E" w14:textId="3B9A6482" w:rsidR="001C1393" w:rsidRPr="00080E21" w:rsidRDefault="00702182" w:rsidP="00702182">
      <w:pPr>
        <w:pStyle w:val="FILTRE"/>
      </w:pPr>
      <w:r w:rsidRPr="00080E21">
        <w:t>si Q</w:t>
      </w:r>
      <w:r w:rsidR="00E207CF" w:rsidRPr="00080E21">
        <w:t>8</w:t>
      </w:r>
      <w:r w:rsidRPr="00080E21">
        <w:t xml:space="preserve"> = 4 (le répondant a voté au premier tour) poser q</w:t>
      </w:r>
      <w:r w:rsidR="00E207CF" w:rsidRPr="00080E21">
        <w:t>9</w:t>
      </w:r>
    </w:p>
    <w:p w14:paraId="14FBCDE3" w14:textId="09670D79" w:rsidR="00702182" w:rsidRPr="00080E21" w:rsidRDefault="00702182" w:rsidP="00702182">
      <w:pPr>
        <w:pStyle w:val="FILTRE"/>
      </w:pPr>
      <w:r w:rsidRPr="00080E21">
        <w:t>les autres</w:t>
      </w:r>
      <w:r w:rsidR="003A701A" w:rsidRPr="00080E21">
        <w:t xml:space="preserve"> (q</w:t>
      </w:r>
      <w:r w:rsidR="00E207CF" w:rsidRPr="00080E21">
        <w:t>8</w:t>
      </w:r>
      <w:r w:rsidR="003A701A" w:rsidRPr="00080E21">
        <w:t>=1,2,3,99 ou 98), aller a q</w:t>
      </w:r>
      <w:r w:rsidR="00E207CF" w:rsidRPr="00080E21">
        <w:t>10</w:t>
      </w:r>
    </w:p>
    <w:p w14:paraId="460D7A0D" w14:textId="77777777" w:rsidR="00702182" w:rsidRPr="00080E21" w:rsidRDefault="00702182" w:rsidP="001C1393">
      <w:pPr>
        <w:pStyle w:val="Lignes"/>
      </w:pPr>
    </w:p>
    <w:p w14:paraId="297F0DEC" w14:textId="018E2A10" w:rsidR="001C1393" w:rsidRPr="00080E21" w:rsidRDefault="001C1393" w:rsidP="00702182">
      <w:pPr>
        <w:pStyle w:val="Lignes"/>
        <w:rPr>
          <w:rFonts w:ascii="Arial" w:eastAsia="Times New Roman" w:hAnsi="Arial" w:cs="Arial"/>
          <w:b/>
          <w:sz w:val="24"/>
          <w:szCs w:val="24"/>
          <w:lang w:eastAsia="fr-FR"/>
        </w:rPr>
      </w:pPr>
      <w:r w:rsidRPr="00080E21">
        <w:rPr>
          <w:rFonts w:ascii="Arial" w:eastAsia="Times New Roman" w:hAnsi="Arial" w:cs="Arial"/>
          <w:b/>
          <w:sz w:val="24"/>
          <w:szCs w:val="24"/>
          <w:lang w:eastAsia="fr-FR"/>
        </w:rPr>
        <w:t>Q</w:t>
      </w:r>
      <w:r w:rsidR="00E207CF" w:rsidRPr="00080E21">
        <w:rPr>
          <w:rFonts w:ascii="Arial" w:eastAsia="Times New Roman" w:hAnsi="Arial" w:cs="Arial"/>
          <w:b/>
          <w:sz w:val="24"/>
          <w:szCs w:val="24"/>
          <w:lang w:eastAsia="fr-FR"/>
        </w:rPr>
        <w:t>9</w:t>
      </w:r>
      <w:r w:rsidRPr="00080E21">
        <w:rPr>
          <w:rFonts w:ascii="Arial" w:eastAsia="Times New Roman" w:hAnsi="Arial" w:cs="Arial"/>
          <w:b/>
          <w:sz w:val="24"/>
          <w:szCs w:val="24"/>
          <w:lang w:eastAsia="fr-FR"/>
        </w:rPr>
        <w:t>.</w:t>
      </w:r>
      <w:r w:rsidR="00702182" w:rsidRPr="00080E21">
        <w:rPr>
          <w:rFonts w:ascii="Arial" w:eastAsia="Times New Roman" w:hAnsi="Arial" w:cs="Arial"/>
          <w:b/>
          <w:sz w:val="24"/>
          <w:szCs w:val="24"/>
          <w:lang w:eastAsia="fr-FR"/>
        </w:rPr>
        <w:t xml:space="preserve"> [R2015V1</w:t>
      </w:r>
      <w:r w:rsidR="00E207CF" w:rsidRPr="00080E21">
        <w:rPr>
          <w:rFonts w:ascii="Arial" w:eastAsia="Times New Roman" w:hAnsi="Arial" w:cs="Arial"/>
          <w:b/>
          <w:sz w:val="24"/>
          <w:szCs w:val="24"/>
          <w:lang w:eastAsia="fr-FR"/>
        </w:rPr>
        <w:t>]</w:t>
      </w:r>
      <w:r w:rsidR="00702182" w:rsidRPr="00080E21">
        <w:rPr>
          <w:rFonts w:ascii="Arial" w:eastAsia="Times New Roman" w:hAnsi="Arial" w:cs="Arial"/>
          <w:b/>
          <w:sz w:val="24"/>
          <w:szCs w:val="24"/>
          <w:lang w:eastAsia="fr-FR"/>
        </w:rPr>
        <w:t xml:space="preserve"> </w:t>
      </w:r>
      <w:r w:rsidRPr="00080E21">
        <w:rPr>
          <w:rFonts w:ascii="Arial" w:eastAsia="Times New Roman" w:hAnsi="Arial" w:cs="Arial"/>
          <w:b/>
          <w:sz w:val="24"/>
          <w:szCs w:val="24"/>
          <w:lang w:eastAsia="fr-FR"/>
        </w:rPr>
        <w:t xml:space="preserve">Pour quel candidat avez-vous voté au premier tour, le 10 avril 2022 ?  </w:t>
      </w:r>
      <w:r w:rsidR="004C6D4C" w:rsidRPr="004C6D4C">
        <w:rPr>
          <w:rFonts w:ascii="Arial" w:eastAsia="Times New Roman" w:hAnsi="Arial" w:cs="Arial"/>
          <w:b/>
          <w:sz w:val="24"/>
          <w:szCs w:val="24"/>
          <w:highlight w:val="green"/>
          <w:lang w:eastAsia="fr-FR"/>
        </w:rPr>
        <w:t>P2002VT1</w:t>
      </w:r>
    </w:p>
    <w:p w14:paraId="376A71BD" w14:textId="54F70B58" w:rsidR="001C1393" w:rsidRPr="00080E21" w:rsidRDefault="008E3E63" w:rsidP="003A701A">
      <w:pPr>
        <w:pStyle w:val="INSTRUCTIONSENQUETEUR"/>
        <w:rPr>
          <w:i/>
        </w:rPr>
      </w:pPr>
      <w:r w:rsidRPr="00080E21">
        <w:t>citer - une seule reponse possible</w:t>
      </w:r>
    </w:p>
    <w:p w14:paraId="0F007DFD" w14:textId="74034A2D" w:rsidR="001C1393" w:rsidRPr="00080E21" w:rsidRDefault="001C1393" w:rsidP="001C1393">
      <w:pPr>
        <w:pStyle w:val="Lignes"/>
      </w:pPr>
    </w:p>
    <w:p w14:paraId="64D3A83D" w14:textId="63A42799" w:rsidR="00E207CF" w:rsidRPr="00080E21" w:rsidRDefault="00B920D7" w:rsidP="00E207CF">
      <w:pPr>
        <w:ind w:left="360"/>
        <w:jc w:val="both"/>
      </w:pPr>
      <w:r w:rsidRPr="00080E21">
        <w:t>1.</w:t>
      </w:r>
      <w:r w:rsidR="00E207CF" w:rsidRPr="00080E21">
        <w:t>Nathalie Arthaud</w:t>
      </w:r>
    </w:p>
    <w:p w14:paraId="6A0FAC40" w14:textId="51C04C71" w:rsidR="001C1393" w:rsidRPr="00080E21" w:rsidRDefault="00B920D7" w:rsidP="00E207CF">
      <w:pPr>
        <w:ind w:left="360"/>
        <w:jc w:val="both"/>
      </w:pPr>
      <w:r w:rsidRPr="00080E21">
        <w:t>2.</w:t>
      </w:r>
      <w:r w:rsidR="00E207CF" w:rsidRPr="00080E21">
        <w:t>Philippe Poutou</w:t>
      </w:r>
    </w:p>
    <w:p w14:paraId="76CDF46A" w14:textId="3D60A9A5" w:rsidR="001C1393" w:rsidRPr="00080E21" w:rsidRDefault="00B920D7" w:rsidP="00E207CF">
      <w:pPr>
        <w:ind w:left="360"/>
        <w:jc w:val="both"/>
      </w:pPr>
      <w:r w:rsidRPr="00080E21">
        <w:t>3.</w:t>
      </w:r>
      <w:r w:rsidR="00E207CF" w:rsidRPr="00080E21">
        <w:t>Fabien Roussel</w:t>
      </w:r>
    </w:p>
    <w:p w14:paraId="208634CC" w14:textId="31FEEECD" w:rsidR="001C1393" w:rsidRPr="00080E21" w:rsidRDefault="00B920D7" w:rsidP="00E207CF">
      <w:pPr>
        <w:ind w:left="360"/>
        <w:jc w:val="both"/>
      </w:pPr>
      <w:r w:rsidRPr="00080E21">
        <w:t>4.</w:t>
      </w:r>
      <w:r w:rsidR="00E207CF" w:rsidRPr="00080E21">
        <w:t>Jean-Luc Mélenchon</w:t>
      </w:r>
    </w:p>
    <w:p w14:paraId="4887B257" w14:textId="7921A61F" w:rsidR="00E207CF" w:rsidRPr="00C53926" w:rsidRDefault="00B920D7" w:rsidP="00E207CF">
      <w:pPr>
        <w:ind w:left="360"/>
        <w:jc w:val="both"/>
        <w:rPr>
          <w:lang w:val="en-US"/>
        </w:rPr>
      </w:pPr>
      <w:r w:rsidRPr="00C53926">
        <w:rPr>
          <w:lang w:val="en-US"/>
        </w:rPr>
        <w:t>5.</w:t>
      </w:r>
      <w:r w:rsidR="00E207CF" w:rsidRPr="00C53926">
        <w:rPr>
          <w:lang w:val="en-US"/>
        </w:rPr>
        <w:t>Yannick Jadot</w:t>
      </w:r>
    </w:p>
    <w:p w14:paraId="3FF3385B" w14:textId="5AAE9D2F" w:rsidR="00B920D7" w:rsidRPr="00C53926" w:rsidRDefault="00B920D7" w:rsidP="00B920D7">
      <w:pPr>
        <w:ind w:left="360"/>
        <w:jc w:val="both"/>
        <w:rPr>
          <w:lang w:val="en-US"/>
        </w:rPr>
      </w:pPr>
      <w:r w:rsidRPr="00C53926">
        <w:rPr>
          <w:lang w:val="en-US"/>
        </w:rPr>
        <w:t>6.Anne Hidalgo</w:t>
      </w:r>
    </w:p>
    <w:p w14:paraId="0A87A803" w14:textId="24CE20FC" w:rsidR="00B920D7" w:rsidRPr="00C53926" w:rsidRDefault="00B920D7" w:rsidP="00B920D7">
      <w:pPr>
        <w:ind w:left="360"/>
        <w:jc w:val="both"/>
        <w:rPr>
          <w:lang w:val="en-US"/>
        </w:rPr>
      </w:pPr>
      <w:r w:rsidRPr="00C53926">
        <w:rPr>
          <w:lang w:val="en-US"/>
        </w:rPr>
        <w:t>7.Emmanuel Macron</w:t>
      </w:r>
    </w:p>
    <w:p w14:paraId="64B2082B" w14:textId="6FC8B8BA" w:rsidR="00B920D7" w:rsidRPr="00080E21" w:rsidRDefault="00B920D7" w:rsidP="00B920D7">
      <w:pPr>
        <w:ind w:left="360"/>
        <w:jc w:val="both"/>
      </w:pPr>
      <w:r w:rsidRPr="00080E21">
        <w:t>8.Valérie Pécresse</w:t>
      </w:r>
    </w:p>
    <w:p w14:paraId="122345B8" w14:textId="4277A7C0" w:rsidR="00B920D7" w:rsidRPr="00080E21" w:rsidRDefault="00B920D7" w:rsidP="00B920D7">
      <w:pPr>
        <w:ind w:left="360"/>
        <w:jc w:val="both"/>
      </w:pPr>
      <w:r w:rsidRPr="00080E21">
        <w:t>9.Jean Lassalle</w:t>
      </w:r>
    </w:p>
    <w:p w14:paraId="33A4DD43" w14:textId="387A8F88" w:rsidR="00B920D7" w:rsidRPr="00080E21" w:rsidRDefault="00B920D7" w:rsidP="00B920D7">
      <w:pPr>
        <w:ind w:left="360"/>
        <w:jc w:val="both"/>
      </w:pPr>
      <w:r w:rsidRPr="00080E21">
        <w:t>10.Nicolas Dupont-Aignan</w:t>
      </w:r>
    </w:p>
    <w:p w14:paraId="1DC9DFD2" w14:textId="1E818114" w:rsidR="00B920D7" w:rsidRPr="00080E21" w:rsidRDefault="00B920D7" w:rsidP="00B920D7">
      <w:pPr>
        <w:ind w:left="360"/>
        <w:jc w:val="both"/>
      </w:pPr>
      <w:r w:rsidRPr="00080E21">
        <w:t>11.Marine Le Pen</w:t>
      </w:r>
    </w:p>
    <w:p w14:paraId="68085DC1" w14:textId="11303AAF" w:rsidR="00E207CF" w:rsidRPr="00080E21" w:rsidRDefault="00B920D7" w:rsidP="00E207CF">
      <w:pPr>
        <w:ind w:left="360"/>
        <w:jc w:val="both"/>
      </w:pPr>
      <w:r w:rsidRPr="00080E21">
        <w:t>12.</w:t>
      </w:r>
      <w:r w:rsidR="00E207CF" w:rsidRPr="00080E21">
        <w:t>Eric Zemmour</w:t>
      </w:r>
    </w:p>
    <w:p w14:paraId="57A42936" w14:textId="35BC042A" w:rsidR="001C1393" w:rsidRPr="00080E21" w:rsidRDefault="00B920D7" w:rsidP="00E207CF">
      <w:pPr>
        <w:ind w:left="360"/>
        <w:jc w:val="both"/>
      </w:pPr>
      <w:r w:rsidRPr="00080E21">
        <w:t>13.</w:t>
      </w:r>
      <w:r w:rsidR="001C1393" w:rsidRPr="00080E21">
        <w:t>J’ai voté blanc ou nul</w:t>
      </w:r>
    </w:p>
    <w:p w14:paraId="4FCDD1CF" w14:textId="04F02E56" w:rsidR="001C1393" w:rsidRPr="00080E21" w:rsidRDefault="00E207CF" w:rsidP="001C1393">
      <w:pPr>
        <w:pStyle w:val="Paragraphedeliste"/>
      </w:pPr>
      <w:r w:rsidRPr="00080E21">
        <w:t xml:space="preserve">99. </w:t>
      </w:r>
      <w:r w:rsidR="00275F61" w:rsidRPr="00080E21">
        <w:t>[JE NE SAIS PAS]</w:t>
      </w:r>
    </w:p>
    <w:p w14:paraId="25F6E032" w14:textId="2D9399B6" w:rsidR="001C1393" w:rsidRDefault="00E207CF" w:rsidP="001C1393">
      <w:pPr>
        <w:pStyle w:val="Paragraphedeliste"/>
      </w:pPr>
      <w:r w:rsidRPr="00080E21">
        <w:t xml:space="preserve">98. </w:t>
      </w:r>
      <w:r w:rsidR="00275F61" w:rsidRPr="00080E21">
        <w:t>[JE REFUSE DE RÉPONDRE]</w:t>
      </w:r>
    </w:p>
    <w:p w14:paraId="3A115C2F" w14:textId="470A4DB1" w:rsidR="00B920D7" w:rsidRDefault="00B920D7" w:rsidP="001C1393">
      <w:pPr>
        <w:pStyle w:val="Paragraphedeliste"/>
      </w:pPr>
    </w:p>
    <w:p w14:paraId="19E0CB2D" w14:textId="77777777" w:rsidR="00FE3F30" w:rsidRDefault="00FE3F30" w:rsidP="001C1393">
      <w:pPr>
        <w:pStyle w:val="Paragraphedeliste"/>
      </w:pPr>
    </w:p>
    <w:p w14:paraId="5FDF2A4E" w14:textId="77777777" w:rsidR="00FE3F30" w:rsidRDefault="00FE3F30" w:rsidP="001C1393">
      <w:pPr>
        <w:pStyle w:val="Paragraphedeliste"/>
      </w:pPr>
    </w:p>
    <w:p w14:paraId="77731A95" w14:textId="1AF544EA" w:rsidR="003A701A" w:rsidRPr="00702182" w:rsidRDefault="003A701A" w:rsidP="003A701A">
      <w:pPr>
        <w:pStyle w:val="FILTRE"/>
      </w:pPr>
      <w:r>
        <w:t>a tous</w:t>
      </w:r>
    </w:p>
    <w:p w14:paraId="26B16751" w14:textId="77777777" w:rsidR="001C1393" w:rsidRPr="00A03441" w:rsidRDefault="001C1393" w:rsidP="001C1393">
      <w:pPr>
        <w:pStyle w:val="Lignes"/>
      </w:pPr>
    </w:p>
    <w:p w14:paraId="7ED54E56" w14:textId="5D37BCAB" w:rsidR="001C1393" w:rsidRPr="004C6D4C" w:rsidRDefault="001C1393" w:rsidP="00702182">
      <w:pPr>
        <w:pStyle w:val="Lignes"/>
        <w:rPr>
          <w:rFonts w:ascii="Arial" w:eastAsia="Times New Roman" w:hAnsi="Arial" w:cs="Arial"/>
          <w:b/>
          <w:sz w:val="24"/>
          <w:szCs w:val="24"/>
          <w:lang w:eastAsia="fr-FR"/>
        </w:rPr>
      </w:pPr>
      <w:r w:rsidRPr="004C6D4C">
        <w:rPr>
          <w:rFonts w:ascii="Arial" w:eastAsia="Times New Roman" w:hAnsi="Arial" w:cs="Arial"/>
          <w:b/>
          <w:sz w:val="24"/>
          <w:szCs w:val="24"/>
          <w:lang w:eastAsia="fr-FR"/>
        </w:rPr>
        <w:t>Q</w:t>
      </w:r>
      <w:r w:rsidR="00E207CF" w:rsidRPr="004C6D4C">
        <w:rPr>
          <w:rFonts w:ascii="Arial" w:eastAsia="Times New Roman" w:hAnsi="Arial" w:cs="Arial"/>
          <w:b/>
          <w:sz w:val="24"/>
          <w:szCs w:val="24"/>
          <w:lang w:eastAsia="fr-FR"/>
        </w:rPr>
        <w:t>10</w:t>
      </w:r>
      <w:r w:rsidRPr="004C6D4C">
        <w:rPr>
          <w:rFonts w:ascii="Arial" w:eastAsia="Times New Roman" w:hAnsi="Arial" w:cs="Arial"/>
          <w:b/>
          <w:sz w:val="24"/>
          <w:szCs w:val="24"/>
          <w:lang w:eastAsia="fr-FR"/>
        </w:rPr>
        <w:t xml:space="preserve">. </w:t>
      </w:r>
      <w:r w:rsidR="00702182" w:rsidRPr="004C6D4C">
        <w:rPr>
          <w:rFonts w:ascii="Arial" w:eastAsia="Times New Roman" w:hAnsi="Arial" w:cs="Arial"/>
          <w:b/>
          <w:sz w:val="24"/>
          <w:szCs w:val="24"/>
          <w:lang w:eastAsia="fr-FR"/>
        </w:rPr>
        <w:t xml:space="preserve">[R2015P2] </w:t>
      </w:r>
      <w:r w:rsidRPr="004C6D4C">
        <w:rPr>
          <w:rFonts w:ascii="Arial" w:eastAsia="Times New Roman" w:hAnsi="Arial" w:cs="Arial"/>
          <w:b/>
          <w:sz w:val="24"/>
          <w:szCs w:val="24"/>
          <w:lang w:eastAsia="fr-FR"/>
        </w:rPr>
        <w:t>Et au second tour, le 24 avril 2022, est-ce que vous êtes allé(e) voter ?</w:t>
      </w:r>
      <w:r w:rsidR="004C6D4C">
        <w:rPr>
          <w:rFonts w:ascii="Arial" w:eastAsia="Times New Roman" w:hAnsi="Arial" w:cs="Arial"/>
          <w:b/>
          <w:sz w:val="24"/>
          <w:szCs w:val="24"/>
          <w:lang w:eastAsia="fr-FR"/>
        </w:rPr>
        <w:t xml:space="preserve"> </w:t>
      </w:r>
      <w:r w:rsidR="004C6D4C" w:rsidRPr="004C6D4C">
        <w:rPr>
          <w:rFonts w:ascii="Arial" w:eastAsia="Times New Roman" w:hAnsi="Arial" w:cs="Arial"/>
          <w:b/>
          <w:sz w:val="24"/>
          <w:szCs w:val="24"/>
          <w:highlight w:val="green"/>
          <w:lang w:eastAsia="fr-FR"/>
        </w:rPr>
        <w:t>P2002</w:t>
      </w:r>
      <w:r w:rsidR="004C6D4C">
        <w:rPr>
          <w:rFonts w:ascii="Arial" w:eastAsia="Times New Roman" w:hAnsi="Arial" w:cs="Arial"/>
          <w:b/>
          <w:sz w:val="24"/>
          <w:szCs w:val="24"/>
          <w:highlight w:val="green"/>
          <w:lang w:eastAsia="fr-FR"/>
        </w:rPr>
        <w:t>P</w:t>
      </w:r>
      <w:r w:rsidR="004C6D4C" w:rsidRPr="004C6D4C">
        <w:rPr>
          <w:rFonts w:ascii="Arial" w:eastAsia="Times New Roman" w:hAnsi="Arial" w:cs="Arial"/>
          <w:b/>
          <w:sz w:val="24"/>
          <w:szCs w:val="24"/>
          <w:highlight w:val="green"/>
          <w:lang w:eastAsia="fr-FR"/>
        </w:rPr>
        <w:t>T2</w:t>
      </w:r>
    </w:p>
    <w:p w14:paraId="07B09E06" w14:textId="77777777" w:rsidR="008E3E63" w:rsidRPr="004C6D4C" w:rsidRDefault="008E3E63" w:rsidP="008E3E63">
      <w:pPr>
        <w:pStyle w:val="INSTRUCTIONSENQUETEUR"/>
        <w:rPr>
          <w:i/>
        </w:rPr>
      </w:pPr>
      <w:r w:rsidRPr="004C6D4C">
        <w:t>citer - une seule reponse possible</w:t>
      </w:r>
    </w:p>
    <w:p w14:paraId="582B371F" w14:textId="77777777" w:rsidR="001C1393" w:rsidRPr="004C6D4C" w:rsidRDefault="001C1393" w:rsidP="001C1393">
      <w:pPr>
        <w:pStyle w:val="Lignes"/>
      </w:pPr>
    </w:p>
    <w:p w14:paraId="34B4FEC6" w14:textId="5EE71E93" w:rsidR="001C1393" w:rsidRPr="004C6D4C" w:rsidRDefault="009058FF" w:rsidP="00E207CF">
      <w:pPr>
        <w:ind w:left="360"/>
        <w:jc w:val="both"/>
      </w:pPr>
      <w:r w:rsidRPr="004C6D4C">
        <w:t xml:space="preserve">1. </w:t>
      </w:r>
      <w:r w:rsidR="001C1393" w:rsidRPr="004C6D4C">
        <w:t>Je n’ai pas voté</w:t>
      </w:r>
    </w:p>
    <w:p w14:paraId="1E9EB48B" w14:textId="7AA31EF2" w:rsidR="001C1393" w:rsidRPr="004C6D4C" w:rsidRDefault="009058FF" w:rsidP="00E207CF">
      <w:pPr>
        <w:ind w:left="360"/>
        <w:jc w:val="both"/>
      </w:pPr>
      <w:r w:rsidRPr="004C6D4C">
        <w:t xml:space="preserve">2. </w:t>
      </w:r>
      <w:r w:rsidR="001C1393" w:rsidRPr="004C6D4C">
        <w:t>J’ai pensé aller voter, mais finalement je n’y suis pas allé(e)</w:t>
      </w:r>
    </w:p>
    <w:p w14:paraId="4980FE54" w14:textId="57B5F5CA" w:rsidR="001C1393" w:rsidRPr="004C6D4C" w:rsidRDefault="009058FF" w:rsidP="00E207CF">
      <w:pPr>
        <w:ind w:left="360"/>
        <w:jc w:val="both"/>
      </w:pPr>
      <w:r w:rsidRPr="004C6D4C">
        <w:t xml:space="preserve">3. </w:t>
      </w:r>
      <w:r w:rsidR="001C1393" w:rsidRPr="004C6D4C">
        <w:t>Je vais généralement voter, mais cette fois je n’y suis pas allé(e)</w:t>
      </w:r>
    </w:p>
    <w:p w14:paraId="74A9C171" w14:textId="079E1C72" w:rsidR="001C1393" w:rsidRPr="004C6D4C" w:rsidRDefault="009058FF" w:rsidP="00E207CF">
      <w:pPr>
        <w:ind w:left="360"/>
        <w:jc w:val="both"/>
      </w:pPr>
      <w:r w:rsidRPr="004C6D4C">
        <w:t xml:space="preserve">4. </w:t>
      </w:r>
      <w:r w:rsidR="001C1393" w:rsidRPr="004C6D4C">
        <w:t>Je suis allé(e) voter</w:t>
      </w:r>
    </w:p>
    <w:p w14:paraId="2F6EFF97" w14:textId="44955CC4" w:rsidR="001C1393" w:rsidRPr="004C6D4C" w:rsidRDefault="009058FF" w:rsidP="00E207CF">
      <w:pPr>
        <w:ind w:left="1080"/>
      </w:pPr>
      <w:r w:rsidRPr="004C6D4C">
        <w:t xml:space="preserve">99. </w:t>
      </w:r>
      <w:r w:rsidR="00275F61" w:rsidRPr="004C6D4C">
        <w:t>[JE NE SAIS PAS]</w:t>
      </w:r>
      <w:r w:rsidR="001C1393" w:rsidRPr="004C6D4C">
        <w:tab/>
      </w:r>
    </w:p>
    <w:p w14:paraId="5050214A" w14:textId="50AAC10D" w:rsidR="001C1393" w:rsidRPr="004C6D4C" w:rsidRDefault="009058FF" w:rsidP="00E207CF">
      <w:pPr>
        <w:ind w:left="1080"/>
      </w:pPr>
      <w:r w:rsidRPr="004C6D4C">
        <w:t xml:space="preserve">98. </w:t>
      </w:r>
      <w:r w:rsidR="00275F61" w:rsidRPr="004C6D4C">
        <w:t>[JE REFUSE DE RÉPONDRE]</w:t>
      </w:r>
    </w:p>
    <w:p w14:paraId="2D1A0121" w14:textId="77777777" w:rsidR="001C1393" w:rsidRPr="00A03441" w:rsidRDefault="001C1393" w:rsidP="00E207CF">
      <w:pPr>
        <w:pStyle w:val="Lignes"/>
      </w:pPr>
    </w:p>
    <w:p w14:paraId="59AA2262" w14:textId="77777777" w:rsidR="001C1393" w:rsidRDefault="001C1393" w:rsidP="001C1393">
      <w:pPr>
        <w:pStyle w:val="Lignes"/>
      </w:pPr>
    </w:p>
    <w:p w14:paraId="0294907D" w14:textId="77777777" w:rsidR="00423681" w:rsidRDefault="00423681" w:rsidP="001C1393">
      <w:pPr>
        <w:pStyle w:val="Lignes"/>
      </w:pPr>
    </w:p>
    <w:p w14:paraId="1877BC31" w14:textId="77777777" w:rsidR="00423681" w:rsidRDefault="00423681" w:rsidP="001C1393">
      <w:pPr>
        <w:pStyle w:val="Lignes"/>
      </w:pPr>
    </w:p>
    <w:p w14:paraId="2D972E2C" w14:textId="77777777" w:rsidR="00423681" w:rsidRPr="00A03441" w:rsidRDefault="00423681" w:rsidP="001C1393">
      <w:pPr>
        <w:pStyle w:val="Lignes"/>
      </w:pPr>
    </w:p>
    <w:p w14:paraId="0F80EE0A" w14:textId="6CC3460F" w:rsidR="003A701A" w:rsidRDefault="003A701A" w:rsidP="003A701A">
      <w:pPr>
        <w:pStyle w:val="FILTRE"/>
      </w:pPr>
      <w:r w:rsidRPr="00702182">
        <w:t>si Q</w:t>
      </w:r>
      <w:r w:rsidR="00E207CF">
        <w:t>10</w:t>
      </w:r>
      <w:r w:rsidRPr="00702182">
        <w:t xml:space="preserve"> = 4 (si le répondant a voté au </w:t>
      </w:r>
      <w:r w:rsidR="00980C3A">
        <w:t>second</w:t>
      </w:r>
      <w:r w:rsidRPr="00702182">
        <w:t xml:space="preserve"> tour)</w:t>
      </w:r>
      <w:r>
        <w:t xml:space="preserve"> poser q</w:t>
      </w:r>
      <w:r w:rsidR="00E207CF">
        <w:t>11</w:t>
      </w:r>
    </w:p>
    <w:p w14:paraId="6038BF10" w14:textId="76F05D51" w:rsidR="003A701A" w:rsidRPr="00702182" w:rsidRDefault="003A701A" w:rsidP="003A701A">
      <w:pPr>
        <w:pStyle w:val="FILTRE"/>
      </w:pPr>
      <w:r>
        <w:t>les autres (q</w:t>
      </w:r>
      <w:r w:rsidR="00E207CF">
        <w:t>10</w:t>
      </w:r>
      <w:r>
        <w:t>=1,2,3,99 ou 98), aller a q12</w:t>
      </w:r>
    </w:p>
    <w:p w14:paraId="4B3DA845" w14:textId="77777777" w:rsidR="003A701A" w:rsidRDefault="003A701A" w:rsidP="001C1393">
      <w:pPr>
        <w:pStyle w:val="Intitul"/>
        <w:rPr>
          <w:rFonts w:ascii="Arial" w:eastAsia="Times New Roman" w:hAnsi="Arial" w:cs="Arial"/>
          <w:sz w:val="24"/>
          <w:szCs w:val="24"/>
          <w:lang w:eastAsia="fr-FR"/>
        </w:rPr>
      </w:pPr>
    </w:p>
    <w:p w14:paraId="5654D51F" w14:textId="77777777" w:rsidR="003A701A" w:rsidRDefault="003A701A" w:rsidP="001C1393">
      <w:pPr>
        <w:pStyle w:val="Intitul"/>
        <w:rPr>
          <w:rFonts w:ascii="Arial" w:eastAsia="Times New Roman" w:hAnsi="Arial" w:cs="Arial"/>
          <w:sz w:val="24"/>
          <w:szCs w:val="24"/>
          <w:lang w:eastAsia="fr-FR"/>
        </w:rPr>
      </w:pPr>
    </w:p>
    <w:p w14:paraId="6B178CBA" w14:textId="25E1835A" w:rsidR="001C1393" w:rsidRPr="004C6D4C" w:rsidRDefault="001C1393" w:rsidP="003A701A">
      <w:pPr>
        <w:pStyle w:val="Lignes"/>
        <w:rPr>
          <w:rFonts w:ascii="Arial" w:eastAsia="Times New Roman" w:hAnsi="Arial" w:cs="Arial"/>
          <w:b/>
          <w:sz w:val="24"/>
          <w:szCs w:val="24"/>
          <w:lang w:eastAsia="fr-FR"/>
        </w:rPr>
      </w:pPr>
      <w:r w:rsidRPr="004C6D4C">
        <w:rPr>
          <w:rFonts w:ascii="Arial" w:eastAsia="Times New Roman" w:hAnsi="Arial" w:cs="Arial"/>
          <w:b/>
          <w:sz w:val="24"/>
          <w:szCs w:val="24"/>
          <w:lang w:eastAsia="fr-FR"/>
        </w:rPr>
        <w:t>Q</w:t>
      </w:r>
      <w:r w:rsidR="00E207CF" w:rsidRPr="004C6D4C">
        <w:rPr>
          <w:rFonts w:ascii="Arial" w:eastAsia="Times New Roman" w:hAnsi="Arial" w:cs="Arial"/>
          <w:b/>
          <w:sz w:val="24"/>
          <w:szCs w:val="24"/>
          <w:lang w:eastAsia="fr-FR"/>
        </w:rPr>
        <w:t>11</w:t>
      </w:r>
      <w:r w:rsidRPr="004C6D4C">
        <w:rPr>
          <w:rFonts w:ascii="Arial" w:eastAsia="Times New Roman" w:hAnsi="Arial" w:cs="Arial"/>
          <w:b/>
          <w:sz w:val="24"/>
          <w:szCs w:val="24"/>
          <w:lang w:eastAsia="fr-FR"/>
        </w:rPr>
        <w:t xml:space="preserve">. </w:t>
      </w:r>
      <w:r w:rsidR="003A701A" w:rsidRPr="004C6D4C">
        <w:rPr>
          <w:rFonts w:ascii="Arial" w:eastAsia="Times New Roman" w:hAnsi="Arial" w:cs="Arial"/>
          <w:b/>
          <w:sz w:val="24"/>
          <w:szCs w:val="24"/>
          <w:lang w:eastAsia="fr-FR"/>
        </w:rPr>
        <w:t xml:space="preserve">[R2015V2] </w:t>
      </w:r>
      <w:r w:rsidRPr="004C6D4C">
        <w:rPr>
          <w:rFonts w:ascii="Arial" w:eastAsia="Times New Roman" w:hAnsi="Arial" w:cs="Arial"/>
          <w:b/>
          <w:sz w:val="24"/>
          <w:szCs w:val="24"/>
          <w:lang w:eastAsia="fr-FR"/>
        </w:rPr>
        <w:t>Pour quel candidat avez-vous voté au second tour de l’élection présidentielle, le 24 avril 2022 ?</w:t>
      </w:r>
      <w:r w:rsidR="004C6D4C">
        <w:rPr>
          <w:rFonts w:ascii="Arial" w:eastAsia="Times New Roman" w:hAnsi="Arial" w:cs="Arial"/>
          <w:b/>
          <w:sz w:val="24"/>
          <w:szCs w:val="24"/>
          <w:lang w:eastAsia="fr-FR"/>
        </w:rPr>
        <w:t xml:space="preserve"> </w:t>
      </w:r>
      <w:r w:rsidR="004C6D4C" w:rsidRPr="004C6D4C">
        <w:rPr>
          <w:rFonts w:ascii="Arial" w:eastAsia="Times New Roman" w:hAnsi="Arial" w:cs="Arial"/>
          <w:b/>
          <w:sz w:val="24"/>
          <w:szCs w:val="24"/>
          <w:highlight w:val="green"/>
          <w:lang w:eastAsia="fr-FR"/>
        </w:rPr>
        <w:t>P2002VT2</w:t>
      </w:r>
    </w:p>
    <w:p w14:paraId="1EB53F68" w14:textId="583B68B0" w:rsidR="003A701A" w:rsidRPr="004C6D4C" w:rsidRDefault="008E3E63" w:rsidP="003A701A">
      <w:pPr>
        <w:pStyle w:val="INSTRUCTIONSENQUETEUR"/>
        <w:rPr>
          <w:i/>
        </w:rPr>
      </w:pPr>
      <w:r w:rsidRPr="004C6D4C">
        <w:t>citer - une seule reponse possible</w:t>
      </w:r>
    </w:p>
    <w:p w14:paraId="69E2AF10" w14:textId="77777777" w:rsidR="001C1393" w:rsidRPr="004C6D4C" w:rsidRDefault="001C1393" w:rsidP="001C1393">
      <w:pPr>
        <w:pStyle w:val="Lignes"/>
      </w:pPr>
    </w:p>
    <w:p w14:paraId="3862ECBA" w14:textId="5B1D2762" w:rsidR="001C1393" w:rsidRPr="004C6D4C" w:rsidRDefault="001C1393" w:rsidP="001C1393">
      <w:pPr>
        <w:pStyle w:val="Lignes"/>
      </w:pPr>
    </w:p>
    <w:p w14:paraId="46207556" w14:textId="2ADB20CD" w:rsidR="001C1393" w:rsidRPr="004C6D4C" w:rsidRDefault="004A5490" w:rsidP="00133C44">
      <w:pPr>
        <w:pStyle w:val="Paragraphedeliste"/>
        <w:numPr>
          <w:ilvl w:val="0"/>
          <w:numId w:val="34"/>
        </w:numPr>
        <w:jc w:val="both"/>
      </w:pPr>
      <w:r w:rsidRPr="004C6D4C">
        <w:t>Emmanuel Macron</w:t>
      </w:r>
    </w:p>
    <w:p w14:paraId="66422EF2" w14:textId="60947DEF" w:rsidR="001C1393" w:rsidRPr="004C6D4C" w:rsidRDefault="004A5490" w:rsidP="00133C44">
      <w:pPr>
        <w:pStyle w:val="Paragraphedeliste"/>
        <w:numPr>
          <w:ilvl w:val="0"/>
          <w:numId w:val="34"/>
        </w:numPr>
        <w:jc w:val="both"/>
      </w:pPr>
      <w:r w:rsidRPr="004C6D4C">
        <w:t>Marine Le Pen</w:t>
      </w:r>
    </w:p>
    <w:p w14:paraId="140FD76D" w14:textId="77777777" w:rsidR="001C1393" w:rsidRPr="004C6D4C" w:rsidRDefault="001C1393" w:rsidP="00133C44">
      <w:pPr>
        <w:pStyle w:val="Paragraphedeliste"/>
        <w:numPr>
          <w:ilvl w:val="0"/>
          <w:numId w:val="34"/>
        </w:numPr>
        <w:jc w:val="both"/>
      </w:pPr>
      <w:r w:rsidRPr="004C6D4C">
        <w:t>J’ai voté blanc ou nul</w:t>
      </w:r>
    </w:p>
    <w:p w14:paraId="3EC83E73" w14:textId="7F519112" w:rsidR="001C1393" w:rsidRPr="004C6D4C" w:rsidRDefault="0027680B" w:rsidP="0027680B">
      <w:pPr>
        <w:ind w:left="1080"/>
      </w:pPr>
      <w:r w:rsidRPr="004C6D4C">
        <w:t xml:space="preserve">99. </w:t>
      </w:r>
      <w:r w:rsidR="00275F61" w:rsidRPr="004C6D4C">
        <w:t>[JE NE SAIS PAS]</w:t>
      </w:r>
    </w:p>
    <w:p w14:paraId="2310910E" w14:textId="0A304A45" w:rsidR="001C1393" w:rsidRPr="00B9091A" w:rsidRDefault="0027680B" w:rsidP="0027680B">
      <w:pPr>
        <w:ind w:left="1080"/>
      </w:pPr>
      <w:r w:rsidRPr="004C6D4C">
        <w:t xml:space="preserve">98. </w:t>
      </w:r>
      <w:r w:rsidR="00275F61" w:rsidRPr="004C6D4C">
        <w:t>[JE REFUSE DE RÉPONDRE]</w:t>
      </w:r>
    </w:p>
    <w:p w14:paraId="14DC0F59" w14:textId="77777777" w:rsidR="001C1393" w:rsidRDefault="001C1393" w:rsidP="001C1393">
      <w:pPr>
        <w:pStyle w:val="Intitul"/>
        <w:rPr>
          <w:b w:val="0"/>
        </w:rPr>
      </w:pPr>
    </w:p>
    <w:p w14:paraId="2E833F5B" w14:textId="77777777" w:rsidR="00FE3F30" w:rsidRDefault="00FE3F30" w:rsidP="001C1393">
      <w:pPr>
        <w:pStyle w:val="Intitul"/>
        <w:rPr>
          <w:b w:val="0"/>
        </w:rPr>
      </w:pPr>
    </w:p>
    <w:p w14:paraId="7C22594D" w14:textId="77777777" w:rsidR="00FE3F30" w:rsidRDefault="00FE3F30" w:rsidP="001C1393">
      <w:pPr>
        <w:pStyle w:val="Intitul"/>
        <w:rPr>
          <w:color w:val="FF0000"/>
        </w:rPr>
      </w:pPr>
    </w:p>
    <w:p w14:paraId="3D66DEEF" w14:textId="77777777" w:rsidR="00FE3F30" w:rsidRPr="00702182" w:rsidRDefault="00FE3F30" w:rsidP="00FE3F30">
      <w:pPr>
        <w:pStyle w:val="FILTRE"/>
      </w:pPr>
      <w:r>
        <w:t>a tous</w:t>
      </w:r>
    </w:p>
    <w:p w14:paraId="759CAD0D" w14:textId="77777777" w:rsidR="00FE3F30" w:rsidRDefault="00FE3F30" w:rsidP="001C1393">
      <w:pPr>
        <w:pStyle w:val="Intitul"/>
        <w:rPr>
          <w:color w:val="FF0000"/>
        </w:rPr>
      </w:pPr>
    </w:p>
    <w:p w14:paraId="59458918" w14:textId="2C118EDA" w:rsidR="001C1393" w:rsidRPr="004C6D4C" w:rsidRDefault="001C1393" w:rsidP="001C1393">
      <w:pPr>
        <w:pStyle w:val="Intitul"/>
        <w:rPr>
          <w:rFonts w:ascii="Arial" w:eastAsia="Times New Roman" w:hAnsi="Arial" w:cs="Arial"/>
          <w:sz w:val="24"/>
          <w:szCs w:val="24"/>
          <w:lang w:eastAsia="fr-FR"/>
        </w:rPr>
      </w:pPr>
      <w:r w:rsidRPr="004C6D4C">
        <w:rPr>
          <w:rFonts w:ascii="Arial" w:eastAsia="Times New Roman" w:hAnsi="Arial" w:cs="Arial"/>
          <w:sz w:val="24"/>
          <w:szCs w:val="24"/>
          <w:lang w:eastAsia="fr-FR"/>
        </w:rPr>
        <w:t>Q12. Il existe différents moyens d’exprimer ses opinions ou ses revendications. Dans les 12 derniers mois, avez-vous... ?</w:t>
      </w:r>
    </w:p>
    <w:p w14:paraId="3D0B246B" w14:textId="0353E3CE" w:rsidR="00E81F65" w:rsidRPr="004C6D4C" w:rsidRDefault="008E3E63" w:rsidP="00E81F65">
      <w:pPr>
        <w:pStyle w:val="INSTRUCTIONSENQUETEUR"/>
      </w:pPr>
      <w:r w:rsidRPr="004C6D4C">
        <w:t xml:space="preserve">citer - une seule reponse possible </w:t>
      </w:r>
      <w:r w:rsidR="00E81F65" w:rsidRPr="004C6D4C">
        <w:t>par item</w:t>
      </w:r>
    </w:p>
    <w:p w14:paraId="38A214F7" w14:textId="77777777" w:rsidR="00E81F65" w:rsidRPr="004C6D4C" w:rsidRDefault="00E81F65" w:rsidP="001C1393">
      <w:pPr>
        <w:pStyle w:val="Intitul"/>
        <w:rPr>
          <w:rFonts w:ascii="Arial" w:eastAsia="Times New Roman" w:hAnsi="Arial" w:cs="Arial"/>
          <w:sz w:val="24"/>
          <w:szCs w:val="24"/>
          <w:lang w:eastAsia="fr-FR"/>
        </w:rPr>
      </w:pPr>
    </w:p>
    <w:p w14:paraId="2BC14BF0" w14:textId="77777777" w:rsidR="004A5490" w:rsidRPr="004C6D4C" w:rsidRDefault="004A5490" w:rsidP="004A5490">
      <w:pPr>
        <w:pStyle w:val="INSTRUCTIONSPROGRAMMATION"/>
      </w:pPr>
      <w:r w:rsidRPr="004C6D4C">
        <w:t>randomisation</w:t>
      </w:r>
    </w:p>
    <w:p w14:paraId="5956FC9D" w14:textId="07178058" w:rsidR="001C1393" w:rsidRPr="004C6D4C" w:rsidRDefault="001C1393" w:rsidP="001C1393">
      <w:pPr>
        <w:pStyle w:val="Lignes"/>
        <w:rPr>
          <w:strike/>
        </w:rPr>
      </w:pPr>
    </w:p>
    <w:tbl>
      <w:tblPr>
        <w:tblStyle w:val="Grilledutableau"/>
        <w:tblW w:w="0" w:type="auto"/>
        <w:tblLook w:val="04A0" w:firstRow="1" w:lastRow="0" w:firstColumn="1" w:lastColumn="0" w:noHBand="0" w:noVBand="1"/>
      </w:tblPr>
      <w:tblGrid>
        <w:gridCol w:w="1356"/>
        <w:gridCol w:w="3855"/>
        <w:gridCol w:w="709"/>
        <w:gridCol w:w="851"/>
        <w:gridCol w:w="1559"/>
        <w:gridCol w:w="2092"/>
      </w:tblGrid>
      <w:tr w:rsidR="000B3966" w:rsidRPr="004C6D4C" w14:paraId="7E210E2E" w14:textId="77777777" w:rsidTr="00080E21">
        <w:tc>
          <w:tcPr>
            <w:tcW w:w="1356" w:type="dxa"/>
          </w:tcPr>
          <w:p w14:paraId="522B64E8" w14:textId="77777777" w:rsidR="000B3966" w:rsidRPr="004C6D4C" w:rsidRDefault="000B3966" w:rsidP="001C1393">
            <w:pPr>
              <w:pStyle w:val="Lignes"/>
              <w:rPr>
                <w:strike/>
              </w:rPr>
            </w:pPr>
          </w:p>
        </w:tc>
        <w:tc>
          <w:tcPr>
            <w:tcW w:w="3855" w:type="dxa"/>
          </w:tcPr>
          <w:p w14:paraId="65CAF27E" w14:textId="77777777" w:rsidR="000B3966" w:rsidRPr="004C6D4C" w:rsidRDefault="000B3966" w:rsidP="001C1393">
            <w:pPr>
              <w:pStyle w:val="Lignes"/>
              <w:rPr>
                <w:strike/>
              </w:rPr>
            </w:pPr>
          </w:p>
        </w:tc>
        <w:tc>
          <w:tcPr>
            <w:tcW w:w="709" w:type="dxa"/>
          </w:tcPr>
          <w:p w14:paraId="35C5C04A" w14:textId="5ED587F9" w:rsidR="000B3966" w:rsidRPr="004C6D4C" w:rsidRDefault="000B3966" w:rsidP="00C361A8">
            <w:pPr>
              <w:pStyle w:val="Lignes"/>
              <w:jc w:val="center"/>
              <w:rPr>
                <w:rFonts w:ascii="Verdana" w:hAnsi="Verdana" w:cstheme="minorHAnsi"/>
                <w:strike/>
              </w:rPr>
            </w:pPr>
            <w:r w:rsidRPr="004C6D4C">
              <w:rPr>
                <w:rFonts w:ascii="Verdana" w:hAnsi="Verdana" w:cstheme="minorHAnsi"/>
              </w:rPr>
              <w:t>Oui</w:t>
            </w:r>
          </w:p>
        </w:tc>
        <w:tc>
          <w:tcPr>
            <w:tcW w:w="851" w:type="dxa"/>
          </w:tcPr>
          <w:p w14:paraId="7E6E9BAA" w14:textId="78036AB8" w:rsidR="000B3966" w:rsidRPr="004C6D4C" w:rsidRDefault="000B3966" w:rsidP="00C361A8">
            <w:pPr>
              <w:pStyle w:val="Lignes"/>
              <w:jc w:val="center"/>
              <w:rPr>
                <w:rFonts w:ascii="Verdana" w:hAnsi="Verdana" w:cstheme="minorHAnsi"/>
                <w:strike/>
              </w:rPr>
            </w:pPr>
            <w:r w:rsidRPr="004C6D4C">
              <w:rPr>
                <w:rFonts w:ascii="Verdana" w:hAnsi="Verdana" w:cstheme="minorHAnsi"/>
              </w:rPr>
              <w:t>Non</w:t>
            </w:r>
          </w:p>
        </w:tc>
        <w:tc>
          <w:tcPr>
            <w:tcW w:w="1559" w:type="dxa"/>
            <w:vAlign w:val="center"/>
          </w:tcPr>
          <w:p w14:paraId="7456BF37" w14:textId="2235AFA3" w:rsidR="000B3966" w:rsidRPr="004C6D4C" w:rsidRDefault="00275F61" w:rsidP="000B3966">
            <w:pPr>
              <w:pStyle w:val="Lignes"/>
              <w:jc w:val="center"/>
              <w:rPr>
                <w:rFonts w:ascii="Verdana" w:hAnsi="Verdana" w:cstheme="minorHAnsi"/>
                <w:strike/>
              </w:rPr>
            </w:pPr>
            <w:r w:rsidRPr="004C6D4C">
              <w:rPr>
                <w:rFonts w:ascii="Verdana" w:hAnsi="Verdana"/>
              </w:rPr>
              <w:t>[JE NE SAIS PAS]</w:t>
            </w:r>
          </w:p>
        </w:tc>
        <w:tc>
          <w:tcPr>
            <w:tcW w:w="2092" w:type="dxa"/>
            <w:vAlign w:val="center"/>
          </w:tcPr>
          <w:p w14:paraId="3EF2A7ED" w14:textId="39718EB7" w:rsidR="000B3966" w:rsidRPr="004C6D4C" w:rsidRDefault="00275F61" w:rsidP="000B3966">
            <w:pPr>
              <w:pStyle w:val="Lignes"/>
              <w:jc w:val="center"/>
              <w:rPr>
                <w:rFonts w:ascii="Verdana" w:hAnsi="Verdana" w:cstheme="minorHAnsi"/>
                <w:strike/>
              </w:rPr>
            </w:pPr>
            <w:r w:rsidRPr="004C6D4C">
              <w:rPr>
                <w:rFonts w:ascii="Verdana" w:hAnsi="Verdana"/>
              </w:rPr>
              <w:t>[JE REFUSE DE RÉPONDRE]</w:t>
            </w:r>
          </w:p>
        </w:tc>
      </w:tr>
      <w:tr w:rsidR="00C361A8" w:rsidRPr="004C6D4C" w14:paraId="52B141B6" w14:textId="77777777" w:rsidTr="00080E21">
        <w:trPr>
          <w:trHeight w:val="907"/>
        </w:trPr>
        <w:tc>
          <w:tcPr>
            <w:tcW w:w="1356" w:type="dxa"/>
          </w:tcPr>
          <w:p w14:paraId="5529E7CE" w14:textId="01E3E74C" w:rsidR="00C361A8" w:rsidRPr="004C6D4C" w:rsidRDefault="00C361A8" w:rsidP="001C1393">
            <w:pPr>
              <w:pStyle w:val="Lignes"/>
              <w:rPr>
                <w:strike/>
                <w:highlight w:val="green"/>
              </w:rPr>
            </w:pPr>
            <w:r w:rsidRPr="004C6D4C">
              <w:rPr>
                <w:highlight w:val="green"/>
              </w:rPr>
              <w:t>[AP2MILIT]</w:t>
            </w:r>
          </w:p>
        </w:tc>
        <w:tc>
          <w:tcPr>
            <w:tcW w:w="3855" w:type="dxa"/>
          </w:tcPr>
          <w:p w14:paraId="3DF14E21" w14:textId="77777777" w:rsidR="00C361A8" w:rsidRPr="004C6D4C" w:rsidRDefault="00C361A8" w:rsidP="00C361A8">
            <w:pPr>
              <w:pStyle w:val="Lignes"/>
              <w:rPr>
                <w:rFonts w:ascii="Verdana" w:hAnsi="Verdana"/>
              </w:rPr>
            </w:pPr>
            <w:r w:rsidRPr="004C6D4C">
              <w:rPr>
                <w:rFonts w:ascii="Verdana" w:hAnsi="Verdana"/>
              </w:rPr>
              <w:t>Milité au sein d’une organisation ou association ?</w:t>
            </w:r>
          </w:p>
          <w:p w14:paraId="43AEB5A8" w14:textId="77777777" w:rsidR="00C361A8" w:rsidRPr="004C6D4C" w:rsidRDefault="00C361A8" w:rsidP="001C1393">
            <w:pPr>
              <w:pStyle w:val="Lignes"/>
              <w:rPr>
                <w:rFonts w:ascii="Verdana" w:hAnsi="Verdana"/>
                <w:strike/>
              </w:rPr>
            </w:pPr>
          </w:p>
        </w:tc>
        <w:tc>
          <w:tcPr>
            <w:tcW w:w="709" w:type="dxa"/>
          </w:tcPr>
          <w:p w14:paraId="207BD67C" w14:textId="70987925" w:rsidR="00C361A8" w:rsidRPr="004C6D4C" w:rsidRDefault="00C361A8" w:rsidP="00C361A8">
            <w:pPr>
              <w:pStyle w:val="Lignes"/>
              <w:jc w:val="center"/>
              <w:rPr>
                <w:rFonts w:ascii="Verdana" w:hAnsi="Verdana"/>
              </w:rPr>
            </w:pPr>
            <w:r w:rsidRPr="004C6D4C">
              <w:rPr>
                <w:rFonts w:ascii="Verdana" w:hAnsi="Verdana"/>
              </w:rPr>
              <w:t>1</w:t>
            </w:r>
          </w:p>
        </w:tc>
        <w:tc>
          <w:tcPr>
            <w:tcW w:w="851" w:type="dxa"/>
          </w:tcPr>
          <w:p w14:paraId="49E00E77" w14:textId="246C71F6" w:rsidR="00C361A8" w:rsidRPr="004C6D4C" w:rsidRDefault="00C361A8" w:rsidP="00C361A8">
            <w:pPr>
              <w:pStyle w:val="Lignes"/>
              <w:jc w:val="center"/>
              <w:rPr>
                <w:rFonts w:ascii="Verdana" w:hAnsi="Verdana"/>
              </w:rPr>
            </w:pPr>
            <w:r w:rsidRPr="004C6D4C">
              <w:rPr>
                <w:rFonts w:ascii="Verdana" w:hAnsi="Verdana"/>
              </w:rPr>
              <w:t>2</w:t>
            </w:r>
          </w:p>
        </w:tc>
        <w:tc>
          <w:tcPr>
            <w:tcW w:w="1559" w:type="dxa"/>
          </w:tcPr>
          <w:p w14:paraId="3397C6A5" w14:textId="50342CBA" w:rsidR="00C361A8" w:rsidRPr="004C6D4C" w:rsidRDefault="00C361A8" w:rsidP="00C361A8">
            <w:pPr>
              <w:pStyle w:val="Lignes"/>
              <w:jc w:val="center"/>
              <w:rPr>
                <w:rFonts w:ascii="Verdana" w:hAnsi="Verdana"/>
              </w:rPr>
            </w:pPr>
            <w:r w:rsidRPr="004C6D4C">
              <w:rPr>
                <w:rFonts w:ascii="Verdana" w:hAnsi="Verdana"/>
              </w:rPr>
              <w:t>99</w:t>
            </w:r>
          </w:p>
        </w:tc>
        <w:tc>
          <w:tcPr>
            <w:tcW w:w="2092" w:type="dxa"/>
          </w:tcPr>
          <w:p w14:paraId="60AC727E" w14:textId="53F8E406" w:rsidR="00C361A8" w:rsidRPr="004C6D4C" w:rsidRDefault="00C361A8" w:rsidP="00C361A8">
            <w:pPr>
              <w:pStyle w:val="Lignes"/>
              <w:jc w:val="center"/>
              <w:rPr>
                <w:rFonts w:ascii="Verdana" w:hAnsi="Verdana"/>
              </w:rPr>
            </w:pPr>
            <w:r w:rsidRPr="004C6D4C">
              <w:rPr>
                <w:rFonts w:ascii="Verdana" w:hAnsi="Verdana"/>
              </w:rPr>
              <w:t>98</w:t>
            </w:r>
          </w:p>
        </w:tc>
      </w:tr>
      <w:tr w:rsidR="00C361A8" w:rsidRPr="004C6D4C" w14:paraId="348A0473" w14:textId="77777777" w:rsidTr="00080E21">
        <w:trPr>
          <w:trHeight w:val="907"/>
        </w:trPr>
        <w:tc>
          <w:tcPr>
            <w:tcW w:w="1356" w:type="dxa"/>
          </w:tcPr>
          <w:p w14:paraId="7532B935" w14:textId="77B316E6" w:rsidR="00C361A8" w:rsidRPr="004C6D4C" w:rsidRDefault="00C361A8" w:rsidP="00C361A8">
            <w:pPr>
              <w:pStyle w:val="Lignes"/>
              <w:rPr>
                <w:strike/>
                <w:highlight w:val="green"/>
              </w:rPr>
            </w:pPr>
            <w:r w:rsidRPr="004C6D4C">
              <w:rPr>
                <w:highlight w:val="green"/>
              </w:rPr>
              <w:t>[AP4PETI]</w:t>
            </w:r>
          </w:p>
        </w:tc>
        <w:tc>
          <w:tcPr>
            <w:tcW w:w="3855" w:type="dxa"/>
          </w:tcPr>
          <w:p w14:paraId="34DD07F4" w14:textId="77777777" w:rsidR="00C361A8" w:rsidRPr="004C6D4C" w:rsidRDefault="00C361A8" w:rsidP="00C361A8">
            <w:pPr>
              <w:pStyle w:val="Lignes"/>
              <w:rPr>
                <w:rFonts w:ascii="Verdana" w:hAnsi="Verdana"/>
              </w:rPr>
            </w:pPr>
            <w:r w:rsidRPr="004C6D4C">
              <w:rPr>
                <w:rFonts w:ascii="Verdana" w:hAnsi="Verdana"/>
              </w:rPr>
              <w:t>Signé une pétition ?</w:t>
            </w:r>
          </w:p>
          <w:p w14:paraId="35F81B25" w14:textId="77777777" w:rsidR="00C361A8" w:rsidRPr="004C6D4C" w:rsidRDefault="00C361A8" w:rsidP="00C361A8">
            <w:pPr>
              <w:pStyle w:val="Lignes"/>
              <w:rPr>
                <w:rFonts w:ascii="Verdana" w:hAnsi="Verdana"/>
                <w:strike/>
              </w:rPr>
            </w:pPr>
          </w:p>
        </w:tc>
        <w:tc>
          <w:tcPr>
            <w:tcW w:w="709" w:type="dxa"/>
          </w:tcPr>
          <w:p w14:paraId="0A361BB5" w14:textId="1A5F6210" w:rsidR="00C361A8" w:rsidRPr="004C6D4C" w:rsidRDefault="00C361A8" w:rsidP="00C361A8">
            <w:pPr>
              <w:pStyle w:val="Lignes"/>
              <w:jc w:val="center"/>
              <w:rPr>
                <w:rFonts w:ascii="Verdana" w:hAnsi="Verdana"/>
                <w:strike/>
              </w:rPr>
            </w:pPr>
            <w:r w:rsidRPr="004C6D4C">
              <w:rPr>
                <w:rFonts w:ascii="Verdana" w:hAnsi="Verdana"/>
              </w:rPr>
              <w:t>1</w:t>
            </w:r>
          </w:p>
        </w:tc>
        <w:tc>
          <w:tcPr>
            <w:tcW w:w="851" w:type="dxa"/>
          </w:tcPr>
          <w:p w14:paraId="58D1AA3F" w14:textId="5841CB90" w:rsidR="00C361A8" w:rsidRPr="004C6D4C" w:rsidRDefault="00C361A8" w:rsidP="00C361A8">
            <w:pPr>
              <w:pStyle w:val="Lignes"/>
              <w:jc w:val="center"/>
              <w:rPr>
                <w:rFonts w:ascii="Verdana" w:hAnsi="Verdana"/>
                <w:strike/>
              </w:rPr>
            </w:pPr>
            <w:r w:rsidRPr="004C6D4C">
              <w:rPr>
                <w:rFonts w:ascii="Verdana" w:hAnsi="Verdana"/>
              </w:rPr>
              <w:t>2</w:t>
            </w:r>
          </w:p>
        </w:tc>
        <w:tc>
          <w:tcPr>
            <w:tcW w:w="1559" w:type="dxa"/>
          </w:tcPr>
          <w:p w14:paraId="7E7D1544" w14:textId="6F2B45A7" w:rsidR="00C361A8" w:rsidRPr="004C6D4C" w:rsidRDefault="00C361A8" w:rsidP="00C361A8">
            <w:pPr>
              <w:pStyle w:val="Lignes"/>
              <w:jc w:val="center"/>
              <w:rPr>
                <w:rFonts w:ascii="Verdana" w:hAnsi="Verdana"/>
                <w:strike/>
              </w:rPr>
            </w:pPr>
            <w:r w:rsidRPr="004C6D4C">
              <w:rPr>
                <w:rFonts w:ascii="Verdana" w:hAnsi="Verdana"/>
              </w:rPr>
              <w:t>99</w:t>
            </w:r>
          </w:p>
        </w:tc>
        <w:tc>
          <w:tcPr>
            <w:tcW w:w="2092" w:type="dxa"/>
          </w:tcPr>
          <w:p w14:paraId="1FA5BE80" w14:textId="6A1BF88C" w:rsidR="00C361A8" w:rsidRPr="004C6D4C" w:rsidRDefault="00C361A8" w:rsidP="00C361A8">
            <w:pPr>
              <w:pStyle w:val="Lignes"/>
              <w:jc w:val="center"/>
              <w:rPr>
                <w:rFonts w:ascii="Verdana" w:hAnsi="Verdana"/>
                <w:strike/>
              </w:rPr>
            </w:pPr>
            <w:r w:rsidRPr="004C6D4C">
              <w:rPr>
                <w:rFonts w:ascii="Verdana" w:hAnsi="Verdana"/>
              </w:rPr>
              <w:t>98</w:t>
            </w:r>
          </w:p>
        </w:tc>
      </w:tr>
      <w:tr w:rsidR="00C361A8" w:rsidRPr="004C6D4C" w14:paraId="2A1B09B2" w14:textId="77777777" w:rsidTr="00080E21">
        <w:trPr>
          <w:trHeight w:val="907"/>
        </w:trPr>
        <w:tc>
          <w:tcPr>
            <w:tcW w:w="1356" w:type="dxa"/>
          </w:tcPr>
          <w:p w14:paraId="2DD9825A" w14:textId="5438EFF0" w:rsidR="00C361A8" w:rsidRPr="004C6D4C" w:rsidRDefault="00C361A8" w:rsidP="00C361A8">
            <w:pPr>
              <w:pStyle w:val="Lignes"/>
              <w:rPr>
                <w:strike/>
                <w:highlight w:val="green"/>
              </w:rPr>
            </w:pPr>
            <w:r w:rsidRPr="004C6D4C">
              <w:rPr>
                <w:highlight w:val="green"/>
              </w:rPr>
              <w:t>[AP6MANIF]</w:t>
            </w:r>
          </w:p>
        </w:tc>
        <w:tc>
          <w:tcPr>
            <w:tcW w:w="3855" w:type="dxa"/>
          </w:tcPr>
          <w:p w14:paraId="29F705DE" w14:textId="77777777" w:rsidR="00C361A8" w:rsidRPr="004C6D4C" w:rsidRDefault="00C361A8" w:rsidP="00C361A8">
            <w:pPr>
              <w:pStyle w:val="Lignes"/>
              <w:rPr>
                <w:rFonts w:ascii="Verdana" w:hAnsi="Verdana"/>
              </w:rPr>
            </w:pPr>
            <w:r w:rsidRPr="004C6D4C">
              <w:rPr>
                <w:rFonts w:ascii="Verdana" w:hAnsi="Verdana"/>
              </w:rPr>
              <w:t>Pris part à une manifestation autorisée ?</w:t>
            </w:r>
          </w:p>
          <w:p w14:paraId="0C6A709E" w14:textId="77777777" w:rsidR="00C361A8" w:rsidRPr="004C6D4C" w:rsidRDefault="00C361A8" w:rsidP="00C361A8">
            <w:pPr>
              <w:pStyle w:val="Lignes"/>
              <w:rPr>
                <w:rFonts w:ascii="Verdana" w:hAnsi="Verdana"/>
                <w:strike/>
              </w:rPr>
            </w:pPr>
          </w:p>
        </w:tc>
        <w:tc>
          <w:tcPr>
            <w:tcW w:w="709" w:type="dxa"/>
          </w:tcPr>
          <w:p w14:paraId="6A6F2088" w14:textId="63224ACD" w:rsidR="00C361A8" w:rsidRPr="004C6D4C" w:rsidRDefault="00C361A8" w:rsidP="00C361A8">
            <w:pPr>
              <w:pStyle w:val="Lignes"/>
              <w:jc w:val="center"/>
              <w:rPr>
                <w:rFonts w:ascii="Verdana" w:hAnsi="Verdana"/>
                <w:strike/>
              </w:rPr>
            </w:pPr>
            <w:r w:rsidRPr="004C6D4C">
              <w:rPr>
                <w:rFonts w:ascii="Verdana" w:hAnsi="Verdana"/>
              </w:rPr>
              <w:t>1</w:t>
            </w:r>
          </w:p>
        </w:tc>
        <w:tc>
          <w:tcPr>
            <w:tcW w:w="851" w:type="dxa"/>
          </w:tcPr>
          <w:p w14:paraId="443FF805" w14:textId="359C7942" w:rsidR="00C361A8" w:rsidRPr="004C6D4C" w:rsidRDefault="00C361A8" w:rsidP="00C361A8">
            <w:pPr>
              <w:pStyle w:val="Lignes"/>
              <w:jc w:val="center"/>
              <w:rPr>
                <w:rFonts w:ascii="Verdana" w:hAnsi="Verdana"/>
                <w:strike/>
              </w:rPr>
            </w:pPr>
            <w:r w:rsidRPr="004C6D4C">
              <w:rPr>
                <w:rFonts w:ascii="Verdana" w:hAnsi="Verdana"/>
              </w:rPr>
              <w:t>2</w:t>
            </w:r>
          </w:p>
        </w:tc>
        <w:tc>
          <w:tcPr>
            <w:tcW w:w="1559" w:type="dxa"/>
          </w:tcPr>
          <w:p w14:paraId="651A9FE5" w14:textId="4EE4AA33" w:rsidR="00C361A8" w:rsidRPr="004C6D4C" w:rsidRDefault="00C361A8" w:rsidP="00C361A8">
            <w:pPr>
              <w:pStyle w:val="Lignes"/>
              <w:jc w:val="center"/>
              <w:rPr>
                <w:rFonts w:ascii="Verdana" w:hAnsi="Verdana"/>
                <w:strike/>
              </w:rPr>
            </w:pPr>
            <w:r w:rsidRPr="004C6D4C">
              <w:rPr>
                <w:rFonts w:ascii="Verdana" w:hAnsi="Verdana"/>
              </w:rPr>
              <w:t>99</w:t>
            </w:r>
          </w:p>
        </w:tc>
        <w:tc>
          <w:tcPr>
            <w:tcW w:w="2092" w:type="dxa"/>
          </w:tcPr>
          <w:p w14:paraId="49750A5A" w14:textId="35623C79" w:rsidR="00C361A8" w:rsidRPr="004C6D4C" w:rsidRDefault="00C361A8" w:rsidP="00C361A8">
            <w:pPr>
              <w:pStyle w:val="Lignes"/>
              <w:jc w:val="center"/>
              <w:rPr>
                <w:rFonts w:ascii="Verdana" w:hAnsi="Verdana"/>
                <w:strike/>
              </w:rPr>
            </w:pPr>
            <w:r w:rsidRPr="004C6D4C">
              <w:rPr>
                <w:rFonts w:ascii="Verdana" w:hAnsi="Verdana"/>
              </w:rPr>
              <w:t>98</w:t>
            </w:r>
          </w:p>
        </w:tc>
      </w:tr>
      <w:tr w:rsidR="00C361A8" w:rsidRPr="004C6D4C" w14:paraId="7B6166E7" w14:textId="77777777" w:rsidTr="00080E21">
        <w:trPr>
          <w:trHeight w:val="907"/>
        </w:trPr>
        <w:tc>
          <w:tcPr>
            <w:tcW w:w="1356" w:type="dxa"/>
          </w:tcPr>
          <w:p w14:paraId="6A4FB3D3" w14:textId="25DE02C8" w:rsidR="00C361A8" w:rsidRPr="004C6D4C" w:rsidRDefault="00C361A8" w:rsidP="00C361A8">
            <w:pPr>
              <w:pStyle w:val="Lignes"/>
              <w:rPr>
                <w:strike/>
                <w:highlight w:val="green"/>
              </w:rPr>
            </w:pPr>
            <w:r w:rsidRPr="004C6D4C">
              <w:rPr>
                <w:highlight w:val="green"/>
              </w:rPr>
              <w:t>[AP8CONSO]</w:t>
            </w:r>
          </w:p>
        </w:tc>
        <w:tc>
          <w:tcPr>
            <w:tcW w:w="3855" w:type="dxa"/>
          </w:tcPr>
          <w:p w14:paraId="0EB28E68" w14:textId="511D8B96" w:rsidR="00C361A8" w:rsidRPr="004C6D4C" w:rsidRDefault="00C361A8" w:rsidP="00C361A8">
            <w:pPr>
              <w:pStyle w:val="Lignes"/>
              <w:rPr>
                <w:rFonts w:ascii="Verdana" w:hAnsi="Verdana"/>
                <w:strike/>
              </w:rPr>
            </w:pPr>
            <w:r w:rsidRPr="004C6D4C">
              <w:rPr>
                <w:rFonts w:ascii="Verdana" w:hAnsi="Verdana"/>
              </w:rPr>
              <w:t>Acheté volontairement certains produits pour des raisons politiques, morales ou de protection de l'environnement ?</w:t>
            </w:r>
          </w:p>
        </w:tc>
        <w:tc>
          <w:tcPr>
            <w:tcW w:w="709" w:type="dxa"/>
          </w:tcPr>
          <w:p w14:paraId="730DDCB5" w14:textId="59B4FCF8" w:rsidR="00C361A8" w:rsidRPr="004C6D4C" w:rsidRDefault="00C361A8" w:rsidP="00C361A8">
            <w:pPr>
              <w:pStyle w:val="Lignes"/>
              <w:jc w:val="center"/>
              <w:rPr>
                <w:rFonts w:ascii="Verdana" w:hAnsi="Verdana"/>
                <w:strike/>
              </w:rPr>
            </w:pPr>
            <w:r w:rsidRPr="004C6D4C">
              <w:rPr>
                <w:rFonts w:ascii="Verdana" w:hAnsi="Verdana"/>
              </w:rPr>
              <w:t>1</w:t>
            </w:r>
          </w:p>
        </w:tc>
        <w:tc>
          <w:tcPr>
            <w:tcW w:w="851" w:type="dxa"/>
          </w:tcPr>
          <w:p w14:paraId="75D8FD0B" w14:textId="0F598958" w:rsidR="00C361A8" w:rsidRPr="004C6D4C" w:rsidRDefault="00C361A8" w:rsidP="00C361A8">
            <w:pPr>
              <w:pStyle w:val="Lignes"/>
              <w:jc w:val="center"/>
              <w:rPr>
                <w:rFonts w:ascii="Verdana" w:hAnsi="Verdana"/>
                <w:strike/>
              </w:rPr>
            </w:pPr>
            <w:r w:rsidRPr="004C6D4C">
              <w:rPr>
                <w:rFonts w:ascii="Verdana" w:hAnsi="Verdana"/>
              </w:rPr>
              <w:t>2</w:t>
            </w:r>
          </w:p>
        </w:tc>
        <w:tc>
          <w:tcPr>
            <w:tcW w:w="1559" w:type="dxa"/>
          </w:tcPr>
          <w:p w14:paraId="2070816A" w14:textId="78F6A0E0" w:rsidR="00C361A8" w:rsidRPr="004C6D4C" w:rsidRDefault="00C361A8" w:rsidP="00C361A8">
            <w:pPr>
              <w:pStyle w:val="Lignes"/>
              <w:jc w:val="center"/>
              <w:rPr>
                <w:rFonts w:ascii="Verdana" w:hAnsi="Verdana"/>
                <w:strike/>
              </w:rPr>
            </w:pPr>
            <w:r w:rsidRPr="004C6D4C">
              <w:rPr>
                <w:rFonts w:ascii="Verdana" w:hAnsi="Verdana"/>
              </w:rPr>
              <w:t>99</w:t>
            </w:r>
          </w:p>
        </w:tc>
        <w:tc>
          <w:tcPr>
            <w:tcW w:w="2092" w:type="dxa"/>
          </w:tcPr>
          <w:p w14:paraId="17218113" w14:textId="28869C26" w:rsidR="00C361A8" w:rsidRPr="004C6D4C" w:rsidRDefault="00C361A8" w:rsidP="00C361A8">
            <w:pPr>
              <w:pStyle w:val="Lignes"/>
              <w:jc w:val="center"/>
              <w:rPr>
                <w:rFonts w:ascii="Verdana" w:hAnsi="Verdana"/>
                <w:strike/>
              </w:rPr>
            </w:pPr>
            <w:r w:rsidRPr="004C6D4C">
              <w:rPr>
                <w:rFonts w:ascii="Verdana" w:hAnsi="Verdana"/>
              </w:rPr>
              <w:t>98</w:t>
            </w:r>
          </w:p>
        </w:tc>
      </w:tr>
      <w:tr w:rsidR="008909BA" w14:paraId="32B857C0" w14:textId="77777777" w:rsidTr="00080E21">
        <w:trPr>
          <w:trHeight w:val="907"/>
        </w:trPr>
        <w:tc>
          <w:tcPr>
            <w:tcW w:w="1356" w:type="dxa"/>
          </w:tcPr>
          <w:p w14:paraId="22246CB6" w14:textId="4F30035C" w:rsidR="008909BA" w:rsidRPr="004C6D4C" w:rsidRDefault="004C6D4C" w:rsidP="008909BA">
            <w:pPr>
              <w:pStyle w:val="Lignes"/>
            </w:pPr>
            <w:r w:rsidRPr="004C6D4C">
              <w:rPr>
                <w:highlight w:val="green"/>
              </w:rPr>
              <w:t>apsynd</w:t>
            </w:r>
          </w:p>
        </w:tc>
        <w:tc>
          <w:tcPr>
            <w:tcW w:w="3855" w:type="dxa"/>
          </w:tcPr>
          <w:p w14:paraId="6A6B4BFF" w14:textId="3C5BA299" w:rsidR="008909BA" w:rsidRPr="004C6D4C" w:rsidRDefault="008909BA" w:rsidP="008909BA">
            <w:pPr>
              <w:pStyle w:val="Lignes"/>
              <w:rPr>
                <w:rFonts w:ascii="Verdana" w:hAnsi="Verdana"/>
              </w:rPr>
            </w:pPr>
            <w:r w:rsidRPr="004C6D4C">
              <w:rPr>
                <w:rFonts w:ascii="Verdana" w:hAnsi="Verdana"/>
              </w:rPr>
              <w:t>Appartenu à un syndicat</w:t>
            </w:r>
          </w:p>
        </w:tc>
        <w:tc>
          <w:tcPr>
            <w:tcW w:w="709" w:type="dxa"/>
          </w:tcPr>
          <w:p w14:paraId="314F5339" w14:textId="6D09D291" w:rsidR="008909BA" w:rsidRPr="004C6D4C" w:rsidRDefault="008909BA" w:rsidP="008909BA">
            <w:pPr>
              <w:pStyle w:val="Lignes"/>
              <w:jc w:val="center"/>
              <w:rPr>
                <w:rFonts w:ascii="Verdana" w:hAnsi="Verdana"/>
              </w:rPr>
            </w:pPr>
            <w:r w:rsidRPr="004C6D4C">
              <w:rPr>
                <w:rFonts w:ascii="Verdana" w:hAnsi="Verdana"/>
              </w:rPr>
              <w:t>1</w:t>
            </w:r>
          </w:p>
        </w:tc>
        <w:tc>
          <w:tcPr>
            <w:tcW w:w="851" w:type="dxa"/>
          </w:tcPr>
          <w:p w14:paraId="4B388687" w14:textId="2CDFFEE3" w:rsidR="008909BA" w:rsidRPr="004C6D4C" w:rsidRDefault="008909BA" w:rsidP="008909BA">
            <w:pPr>
              <w:pStyle w:val="Lignes"/>
              <w:jc w:val="center"/>
              <w:rPr>
                <w:rFonts w:ascii="Verdana" w:hAnsi="Verdana"/>
              </w:rPr>
            </w:pPr>
            <w:r w:rsidRPr="004C6D4C">
              <w:rPr>
                <w:rFonts w:ascii="Verdana" w:hAnsi="Verdana"/>
              </w:rPr>
              <w:t>2</w:t>
            </w:r>
          </w:p>
        </w:tc>
        <w:tc>
          <w:tcPr>
            <w:tcW w:w="1559" w:type="dxa"/>
          </w:tcPr>
          <w:p w14:paraId="528DB432" w14:textId="284207D5" w:rsidR="008909BA" w:rsidRPr="004C6D4C" w:rsidRDefault="008909BA" w:rsidP="008909BA">
            <w:pPr>
              <w:pStyle w:val="Lignes"/>
              <w:jc w:val="center"/>
              <w:rPr>
                <w:rFonts w:ascii="Verdana" w:hAnsi="Verdana"/>
              </w:rPr>
            </w:pPr>
            <w:r w:rsidRPr="004C6D4C">
              <w:rPr>
                <w:rFonts w:ascii="Verdana" w:hAnsi="Verdana"/>
              </w:rPr>
              <w:t>99</w:t>
            </w:r>
          </w:p>
        </w:tc>
        <w:tc>
          <w:tcPr>
            <w:tcW w:w="2092" w:type="dxa"/>
          </w:tcPr>
          <w:p w14:paraId="2146C320" w14:textId="08334728" w:rsidR="008909BA" w:rsidRPr="00080E21" w:rsidRDefault="008909BA" w:rsidP="008909BA">
            <w:pPr>
              <w:pStyle w:val="Lignes"/>
              <w:jc w:val="center"/>
              <w:rPr>
                <w:rFonts w:ascii="Verdana" w:hAnsi="Verdana"/>
              </w:rPr>
            </w:pPr>
            <w:r w:rsidRPr="004C6D4C">
              <w:rPr>
                <w:rFonts w:ascii="Verdana" w:hAnsi="Verdana"/>
              </w:rPr>
              <w:t>98</w:t>
            </w:r>
          </w:p>
        </w:tc>
      </w:tr>
    </w:tbl>
    <w:p w14:paraId="6813CA28" w14:textId="318AFA4C" w:rsidR="00C361A8" w:rsidRDefault="00C361A8" w:rsidP="001C1393">
      <w:pPr>
        <w:pStyle w:val="Lignes"/>
        <w:rPr>
          <w:strike/>
        </w:rPr>
      </w:pPr>
    </w:p>
    <w:p w14:paraId="3BB113B8" w14:textId="134E5915" w:rsidR="004A5490" w:rsidRDefault="004A5490" w:rsidP="001C1393">
      <w:pPr>
        <w:pStyle w:val="Lignes"/>
        <w:rPr>
          <w:strike/>
        </w:rPr>
      </w:pPr>
    </w:p>
    <w:p w14:paraId="3FBC28EF" w14:textId="307B3C68" w:rsidR="004A5490" w:rsidRDefault="004A5490" w:rsidP="001C1393">
      <w:pPr>
        <w:pStyle w:val="Lignes"/>
        <w:rPr>
          <w:strike/>
        </w:rPr>
      </w:pPr>
    </w:p>
    <w:p w14:paraId="02C9249F" w14:textId="75EAC9E7" w:rsidR="004A5490" w:rsidRDefault="004A5490" w:rsidP="001C1393">
      <w:pPr>
        <w:pStyle w:val="Lignes"/>
        <w:rPr>
          <w:strike/>
        </w:rPr>
      </w:pPr>
    </w:p>
    <w:p w14:paraId="4B5087C5" w14:textId="6B757D49" w:rsidR="00BB1F73" w:rsidRDefault="00BB1F73" w:rsidP="001C1393">
      <w:pPr>
        <w:pStyle w:val="Lignes"/>
        <w:rPr>
          <w:strike/>
        </w:rPr>
      </w:pPr>
    </w:p>
    <w:p w14:paraId="155448DE" w14:textId="77777777" w:rsidR="00BB1F73" w:rsidRDefault="00BB1F73" w:rsidP="001C1393">
      <w:pPr>
        <w:pStyle w:val="Lignes"/>
        <w:rPr>
          <w:strike/>
        </w:rPr>
      </w:pPr>
    </w:p>
    <w:p w14:paraId="4774D138" w14:textId="77777777" w:rsidR="00C361A8" w:rsidRDefault="00C361A8" w:rsidP="001C1393">
      <w:pPr>
        <w:pStyle w:val="Lignes"/>
        <w:rPr>
          <w:strike/>
        </w:rPr>
      </w:pPr>
    </w:p>
    <w:p w14:paraId="3E50A6CF" w14:textId="323D75AA" w:rsidR="001C1393" w:rsidRDefault="001C1393" w:rsidP="001C1393">
      <w:pPr>
        <w:spacing w:before="100" w:beforeAutospacing="1" w:after="60"/>
        <w:jc w:val="both"/>
        <w:rPr>
          <w:rFonts w:ascii="Arial" w:hAnsi="Arial" w:cs="Arial"/>
          <w:b/>
        </w:rPr>
      </w:pPr>
      <w:r w:rsidRPr="008909BA">
        <w:rPr>
          <w:rFonts w:ascii="Arial" w:hAnsi="Arial" w:cs="Arial"/>
          <w:b/>
        </w:rPr>
        <w:t>Q12B : Diriez-vous que vous soutenez, que vous avez soutenu ou que vous n’avez jamais soutenu les mouvements suivants :</w:t>
      </w:r>
      <w:r w:rsidR="00800BD2">
        <w:rPr>
          <w:rFonts w:ascii="Arial" w:hAnsi="Arial" w:cs="Arial"/>
          <w:b/>
        </w:rPr>
        <w:t xml:space="preserve">     </w:t>
      </w:r>
    </w:p>
    <w:p w14:paraId="29F3A3CE" w14:textId="37712326" w:rsidR="00E81F65" w:rsidRDefault="008E3E63" w:rsidP="00C361A8">
      <w:pPr>
        <w:pStyle w:val="INSTRUCTIONSENQUETEUR"/>
      </w:pPr>
      <w:r>
        <w:t>citer - une seule reponse possible par item</w:t>
      </w:r>
    </w:p>
    <w:p w14:paraId="798E9C22" w14:textId="77777777" w:rsidR="004A5490" w:rsidRPr="00A518D4" w:rsidRDefault="004A5490" w:rsidP="004A5490">
      <w:pPr>
        <w:pStyle w:val="INSTRUCTIONSPROGRAMMATION"/>
      </w:pPr>
      <w:r w:rsidRPr="00A518D4">
        <w:t>randomisation</w:t>
      </w:r>
    </w:p>
    <w:p w14:paraId="4BBCCF8D" w14:textId="77777777" w:rsidR="001C1393" w:rsidRPr="00952187" w:rsidRDefault="001C1393" w:rsidP="001C1393">
      <w:pPr>
        <w:pStyle w:val="Lignes"/>
        <w:rPr>
          <w:b/>
        </w:rPr>
      </w:pPr>
    </w:p>
    <w:tbl>
      <w:tblPr>
        <w:tblStyle w:val="Grilledutableau"/>
        <w:tblW w:w="0" w:type="auto"/>
        <w:tblLook w:val="04A0" w:firstRow="1" w:lastRow="0" w:firstColumn="1" w:lastColumn="0" w:noHBand="0" w:noVBand="1"/>
      </w:tblPr>
      <w:tblGrid>
        <w:gridCol w:w="3369"/>
        <w:gridCol w:w="1134"/>
        <w:gridCol w:w="2126"/>
        <w:gridCol w:w="1276"/>
        <w:gridCol w:w="1275"/>
        <w:gridCol w:w="1451"/>
      </w:tblGrid>
      <w:tr w:rsidR="000B3966" w14:paraId="02BA9084" w14:textId="2541A1D4" w:rsidTr="009E191D">
        <w:tc>
          <w:tcPr>
            <w:tcW w:w="3369" w:type="dxa"/>
          </w:tcPr>
          <w:p w14:paraId="4EEB959F" w14:textId="77777777" w:rsidR="000B3966" w:rsidRPr="00967600" w:rsidRDefault="000B3966" w:rsidP="005103CF">
            <w:pPr>
              <w:pStyle w:val="Lignes"/>
            </w:pPr>
          </w:p>
        </w:tc>
        <w:tc>
          <w:tcPr>
            <w:tcW w:w="1134" w:type="dxa"/>
          </w:tcPr>
          <w:p w14:paraId="3FC24401" w14:textId="6DC8E44F" w:rsidR="000B3966" w:rsidRPr="00967600" w:rsidRDefault="000B3966" w:rsidP="005103CF">
            <w:pPr>
              <w:pStyle w:val="Lignes"/>
              <w:jc w:val="center"/>
              <w:rPr>
                <w:rFonts w:cstheme="minorHAnsi"/>
              </w:rPr>
            </w:pPr>
            <w:r w:rsidRPr="00967600">
              <w:rPr>
                <w:rFonts w:cstheme="minorHAnsi"/>
              </w:rPr>
              <w:t>Vous le soutenez</w:t>
            </w:r>
          </w:p>
        </w:tc>
        <w:tc>
          <w:tcPr>
            <w:tcW w:w="2126" w:type="dxa"/>
          </w:tcPr>
          <w:p w14:paraId="1AB7B182" w14:textId="0BA7EB6F" w:rsidR="000B3966" w:rsidRPr="008909BA" w:rsidRDefault="000B3966" w:rsidP="005103CF">
            <w:pPr>
              <w:pStyle w:val="Lignes"/>
              <w:jc w:val="center"/>
              <w:rPr>
                <w:rFonts w:cstheme="minorHAnsi"/>
                <w:color w:val="000000" w:themeColor="text1"/>
              </w:rPr>
            </w:pPr>
            <w:r w:rsidRPr="008909BA">
              <w:rPr>
                <w:rFonts w:cstheme="minorHAnsi"/>
                <w:color w:val="000000" w:themeColor="text1"/>
              </w:rPr>
              <w:t>Vous l’avez soutenu mais vous ne le soutenez plus</w:t>
            </w:r>
          </w:p>
        </w:tc>
        <w:tc>
          <w:tcPr>
            <w:tcW w:w="1276" w:type="dxa"/>
          </w:tcPr>
          <w:p w14:paraId="14218539" w14:textId="47F42583" w:rsidR="000B3966" w:rsidRPr="008909BA" w:rsidRDefault="000B3966" w:rsidP="005103CF">
            <w:pPr>
              <w:pStyle w:val="Lignes"/>
              <w:jc w:val="center"/>
              <w:rPr>
                <w:rFonts w:cstheme="minorHAnsi"/>
                <w:color w:val="000000" w:themeColor="text1"/>
              </w:rPr>
            </w:pPr>
            <w:r w:rsidRPr="008909BA">
              <w:rPr>
                <w:rFonts w:cstheme="minorHAnsi"/>
                <w:color w:val="000000" w:themeColor="text1"/>
              </w:rPr>
              <w:t>Vous ne le soutenez pas</w:t>
            </w:r>
          </w:p>
        </w:tc>
        <w:tc>
          <w:tcPr>
            <w:tcW w:w="1275" w:type="dxa"/>
            <w:vAlign w:val="center"/>
          </w:tcPr>
          <w:p w14:paraId="0E785A06" w14:textId="0D32B725" w:rsidR="000B3966" w:rsidRPr="002D6A43" w:rsidRDefault="00275F61" w:rsidP="005103CF">
            <w:pPr>
              <w:pStyle w:val="Lignes"/>
              <w:jc w:val="center"/>
              <w:rPr>
                <w:rFonts w:cstheme="minorHAnsi"/>
              </w:rPr>
            </w:pPr>
            <w:r w:rsidRPr="002D6A43">
              <w:rPr>
                <w:rFonts w:ascii="Times New Roman" w:hAnsi="Times New Roman"/>
              </w:rPr>
              <w:t>[JE NE SAIS PAS]</w:t>
            </w:r>
          </w:p>
        </w:tc>
        <w:tc>
          <w:tcPr>
            <w:tcW w:w="1276" w:type="dxa"/>
            <w:vAlign w:val="center"/>
          </w:tcPr>
          <w:p w14:paraId="61EA0E5E" w14:textId="51B8EE84" w:rsidR="000B3966" w:rsidRPr="002D6A43" w:rsidRDefault="00275F61" w:rsidP="005103CF">
            <w:pPr>
              <w:pStyle w:val="Lignes"/>
              <w:jc w:val="center"/>
              <w:rPr>
                <w:rFonts w:cstheme="minorHAnsi"/>
              </w:rPr>
            </w:pPr>
            <w:r w:rsidRPr="002D6A43">
              <w:rPr>
                <w:rFonts w:ascii="Times New Roman" w:hAnsi="Times New Roman"/>
              </w:rPr>
              <w:t>[JE REFUSE DE RÉPONDRE]</w:t>
            </w:r>
          </w:p>
        </w:tc>
      </w:tr>
      <w:tr w:rsidR="00FE3F30" w14:paraId="01118266" w14:textId="6B360982" w:rsidTr="00FE3F30">
        <w:trPr>
          <w:trHeight w:val="680"/>
        </w:trPr>
        <w:tc>
          <w:tcPr>
            <w:tcW w:w="3369" w:type="dxa"/>
          </w:tcPr>
          <w:p w14:paraId="1D2329E7" w14:textId="583720CF" w:rsidR="00FE3F30" w:rsidRDefault="00FE3F30" w:rsidP="005103CF">
            <w:pPr>
              <w:pStyle w:val="Lignes"/>
              <w:jc w:val="left"/>
            </w:pPr>
            <w:r w:rsidRPr="00967600">
              <w:t>Le mouvement contre le pass sanitaire ?</w:t>
            </w:r>
            <w:r w:rsidR="004C6D4C">
              <w:t xml:space="preserve"> </w:t>
            </w:r>
            <w:r w:rsidR="004C6D4C" w:rsidRPr="004C6D4C">
              <w:rPr>
                <w:highlight w:val="green"/>
              </w:rPr>
              <w:t>mvtpass</w:t>
            </w:r>
          </w:p>
        </w:tc>
        <w:tc>
          <w:tcPr>
            <w:tcW w:w="1134" w:type="dxa"/>
          </w:tcPr>
          <w:p w14:paraId="3A4AC73C" w14:textId="0272D86A" w:rsidR="00FE3F30" w:rsidRDefault="00FE3F30" w:rsidP="005103CF">
            <w:pPr>
              <w:pStyle w:val="Lignes"/>
              <w:jc w:val="center"/>
            </w:pPr>
            <w:r>
              <w:t>1</w:t>
            </w:r>
          </w:p>
        </w:tc>
        <w:tc>
          <w:tcPr>
            <w:tcW w:w="2126" w:type="dxa"/>
          </w:tcPr>
          <w:p w14:paraId="61CA2974" w14:textId="0AE51C73" w:rsidR="00FE3F30" w:rsidRPr="00605686" w:rsidRDefault="00FE3F30" w:rsidP="005103CF">
            <w:pPr>
              <w:pStyle w:val="Lignes"/>
              <w:jc w:val="center"/>
            </w:pPr>
            <w:r w:rsidRPr="00605686">
              <w:t>2</w:t>
            </w:r>
          </w:p>
        </w:tc>
        <w:tc>
          <w:tcPr>
            <w:tcW w:w="1276" w:type="dxa"/>
          </w:tcPr>
          <w:p w14:paraId="23A52D1F" w14:textId="12811544" w:rsidR="00FE3F30" w:rsidRDefault="00FE3F30" w:rsidP="005103CF">
            <w:pPr>
              <w:pStyle w:val="Lignes"/>
              <w:jc w:val="center"/>
            </w:pPr>
            <w:r>
              <w:t>3</w:t>
            </w:r>
          </w:p>
        </w:tc>
        <w:tc>
          <w:tcPr>
            <w:tcW w:w="1275" w:type="dxa"/>
          </w:tcPr>
          <w:p w14:paraId="53805DE3" w14:textId="4B1DAA30" w:rsidR="00FE3F30" w:rsidRDefault="00FE3F30" w:rsidP="005103CF">
            <w:pPr>
              <w:pStyle w:val="Lignes"/>
              <w:jc w:val="center"/>
            </w:pPr>
            <w:r>
              <w:t>99</w:t>
            </w:r>
          </w:p>
        </w:tc>
        <w:tc>
          <w:tcPr>
            <w:tcW w:w="1276" w:type="dxa"/>
          </w:tcPr>
          <w:p w14:paraId="1317A682" w14:textId="1D624427" w:rsidR="00FE3F30" w:rsidRDefault="00FE3F30" w:rsidP="005103CF">
            <w:pPr>
              <w:pStyle w:val="Lignes"/>
              <w:jc w:val="center"/>
            </w:pPr>
            <w:r>
              <w:t>98</w:t>
            </w:r>
          </w:p>
        </w:tc>
      </w:tr>
      <w:tr w:rsidR="00FE3F30" w14:paraId="39749677" w14:textId="0D5B7A75" w:rsidTr="00FE3F30">
        <w:trPr>
          <w:trHeight w:val="680"/>
        </w:trPr>
        <w:tc>
          <w:tcPr>
            <w:tcW w:w="3369" w:type="dxa"/>
          </w:tcPr>
          <w:p w14:paraId="6DCDF6E3" w14:textId="657F5B97" w:rsidR="00FE3F30" w:rsidRDefault="00FE3F30" w:rsidP="004C6D4C">
            <w:pPr>
              <w:pStyle w:val="Lignes"/>
              <w:jc w:val="left"/>
            </w:pPr>
            <w:r w:rsidRPr="00967600">
              <w:t>Le mouvement des gilets jaunes ?</w:t>
            </w:r>
            <w:r w:rsidR="004C6D4C">
              <w:t xml:space="preserve"> </w:t>
            </w:r>
            <w:r w:rsidR="004C6D4C" w:rsidRPr="004C6D4C">
              <w:rPr>
                <w:highlight w:val="green"/>
              </w:rPr>
              <w:t>mvtgjaun</w:t>
            </w:r>
          </w:p>
        </w:tc>
        <w:tc>
          <w:tcPr>
            <w:tcW w:w="1134" w:type="dxa"/>
          </w:tcPr>
          <w:p w14:paraId="5B47C9C7" w14:textId="536B3D5C" w:rsidR="00FE3F30" w:rsidRDefault="00FE3F30" w:rsidP="005103CF">
            <w:pPr>
              <w:pStyle w:val="Lignes"/>
              <w:jc w:val="center"/>
            </w:pPr>
            <w:r>
              <w:t>1</w:t>
            </w:r>
          </w:p>
        </w:tc>
        <w:tc>
          <w:tcPr>
            <w:tcW w:w="2126" w:type="dxa"/>
          </w:tcPr>
          <w:p w14:paraId="6C14D00A" w14:textId="541DD6AD" w:rsidR="00FE3F30" w:rsidRPr="00605686" w:rsidRDefault="00FE3F30" w:rsidP="005103CF">
            <w:pPr>
              <w:pStyle w:val="Lignes"/>
              <w:jc w:val="center"/>
            </w:pPr>
            <w:r w:rsidRPr="00605686">
              <w:t>2</w:t>
            </w:r>
          </w:p>
        </w:tc>
        <w:tc>
          <w:tcPr>
            <w:tcW w:w="1276" w:type="dxa"/>
          </w:tcPr>
          <w:p w14:paraId="757DF1A3" w14:textId="17C1860A" w:rsidR="00FE3F30" w:rsidRDefault="00FE3F30" w:rsidP="005103CF">
            <w:pPr>
              <w:pStyle w:val="Lignes"/>
              <w:jc w:val="center"/>
            </w:pPr>
            <w:r>
              <w:t>3</w:t>
            </w:r>
          </w:p>
        </w:tc>
        <w:tc>
          <w:tcPr>
            <w:tcW w:w="1275" w:type="dxa"/>
          </w:tcPr>
          <w:p w14:paraId="2AC107C3" w14:textId="1FD9C4F8" w:rsidR="00FE3F30" w:rsidRDefault="00FE3F30" w:rsidP="005103CF">
            <w:pPr>
              <w:pStyle w:val="Lignes"/>
              <w:jc w:val="center"/>
            </w:pPr>
            <w:r>
              <w:t>99</w:t>
            </w:r>
          </w:p>
        </w:tc>
        <w:tc>
          <w:tcPr>
            <w:tcW w:w="1276" w:type="dxa"/>
          </w:tcPr>
          <w:p w14:paraId="09759AF2" w14:textId="5DDD5A77" w:rsidR="00FE3F30" w:rsidRDefault="00FE3F30" w:rsidP="005103CF">
            <w:pPr>
              <w:pStyle w:val="Lignes"/>
              <w:jc w:val="center"/>
            </w:pPr>
            <w:r>
              <w:t>98</w:t>
            </w:r>
          </w:p>
        </w:tc>
      </w:tr>
      <w:tr w:rsidR="00FE3F30" w14:paraId="7B992E60" w14:textId="7FC5F17A" w:rsidTr="00FE3F30">
        <w:trPr>
          <w:trHeight w:val="680"/>
        </w:trPr>
        <w:tc>
          <w:tcPr>
            <w:tcW w:w="3369" w:type="dxa"/>
          </w:tcPr>
          <w:p w14:paraId="43B43CA0" w14:textId="5B9B8184" w:rsidR="00FE3F30" w:rsidRDefault="00FE3F30" w:rsidP="005103CF">
            <w:pPr>
              <w:pStyle w:val="Lignes"/>
              <w:jc w:val="left"/>
            </w:pPr>
            <w:r w:rsidRPr="00967600">
              <w:t>Le mouvement autour de la marche pour le climat ?</w:t>
            </w:r>
            <w:r w:rsidR="004C6D4C">
              <w:t xml:space="preserve"> </w:t>
            </w:r>
            <w:r w:rsidR="004C6D4C" w:rsidRPr="004C6D4C">
              <w:rPr>
                <w:highlight w:val="green"/>
              </w:rPr>
              <w:t>m</w:t>
            </w:r>
            <w:r w:rsidR="004C6D4C">
              <w:rPr>
                <w:highlight w:val="green"/>
              </w:rPr>
              <w:t>vtclim</w:t>
            </w:r>
          </w:p>
        </w:tc>
        <w:tc>
          <w:tcPr>
            <w:tcW w:w="1134" w:type="dxa"/>
          </w:tcPr>
          <w:p w14:paraId="44DF32CF" w14:textId="16D22262" w:rsidR="00FE3F30" w:rsidRDefault="00FE3F30" w:rsidP="005103CF">
            <w:pPr>
              <w:pStyle w:val="Lignes"/>
              <w:jc w:val="center"/>
            </w:pPr>
            <w:r>
              <w:t>1</w:t>
            </w:r>
          </w:p>
        </w:tc>
        <w:tc>
          <w:tcPr>
            <w:tcW w:w="2126" w:type="dxa"/>
          </w:tcPr>
          <w:p w14:paraId="41AD0777" w14:textId="167DBF54" w:rsidR="00FE3F30" w:rsidRPr="00605686" w:rsidRDefault="00FE3F30" w:rsidP="005103CF">
            <w:pPr>
              <w:pStyle w:val="Lignes"/>
              <w:jc w:val="center"/>
            </w:pPr>
            <w:r w:rsidRPr="00605686">
              <w:t>2</w:t>
            </w:r>
          </w:p>
        </w:tc>
        <w:tc>
          <w:tcPr>
            <w:tcW w:w="1276" w:type="dxa"/>
          </w:tcPr>
          <w:p w14:paraId="26043906" w14:textId="7121B60E" w:rsidR="00FE3F30" w:rsidRDefault="00FE3F30" w:rsidP="005103CF">
            <w:pPr>
              <w:pStyle w:val="Lignes"/>
              <w:jc w:val="center"/>
            </w:pPr>
            <w:r>
              <w:t>3</w:t>
            </w:r>
          </w:p>
        </w:tc>
        <w:tc>
          <w:tcPr>
            <w:tcW w:w="1275" w:type="dxa"/>
          </w:tcPr>
          <w:p w14:paraId="05256A44" w14:textId="6AA532B4" w:rsidR="00FE3F30" w:rsidRDefault="00FE3F30" w:rsidP="005103CF">
            <w:pPr>
              <w:pStyle w:val="Lignes"/>
              <w:jc w:val="center"/>
            </w:pPr>
            <w:r>
              <w:t>99</w:t>
            </w:r>
          </w:p>
        </w:tc>
        <w:tc>
          <w:tcPr>
            <w:tcW w:w="1276" w:type="dxa"/>
          </w:tcPr>
          <w:p w14:paraId="67CDE508" w14:textId="0FE48051" w:rsidR="00FE3F30" w:rsidRDefault="00FE3F30" w:rsidP="005103CF">
            <w:pPr>
              <w:pStyle w:val="Lignes"/>
              <w:jc w:val="center"/>
            </w:pPr>
            <w:r>
              <w:t>98</w:t>
            </w:r>
          </w:p>
        </w:tc>
      </w:tr>
      <w:tr w:rsidR="00FE3F30" w14:paraId="5BFAFE83" w14:textId="60D84CBB" w:rsidTr="00FE3F30">
        <w:trPr>
          <w:trHeight w:val="680"/>
        </w:trPr>
        <w:tc>
          <w:tcPr>
            <w:tcW w:w="3369" w:type="dxa"/>
          </w:tcPr>
          <w:p w14:paraId="5379351B" w14:textId="088AE17B" w:rsidR="00FE3F30" w:rsidRPr="00967600" w:rsidRDefault="00FE3F30" w:rsidP="005103CF">
            <w:pPr>
              <w:pStyle w:val="Lignes"/>
              <w:jc w:val="left"/>
            </w:pPr>
            <w:r w:rsidRPr="00967600">
              <w:t>Le mouvement contre le racisme et contre les violences policières ?</w:t>
            </w:r>
            <w:r w:rsidR="004C6D4C">
              <w:t xml:space="preserve"> </w:t>
            </w:r>
            <w:r w:rsidR="004C6D4C" w:rsidRPr="004C6D4C">
              <w:rPr>
                <w:highlight w:val="green"/>
              </w:rPr>
              <w:t>m</w:t>
            </w:r>
            <w:r w:rsidR="004C6D4C">
              <w:rPr>
                <w:highlight w:val="green"/>
              </w:rPr>
              <w:t>vtviolpol</w:t>
            </w:r>
          </w:p>
        </w:tc>
        <w:tc>
          <w:tcPr>
            <w:tcW w:w="1134" w:type="dxa"/>
          </w:tcPr>
          <w:p w14:paraId="6BF74225" w14:textId="637A3DDB" w:rsidR="00FE3F30" w:rsidRDefault="00FE3F30" w:rsidP="005103CF">
            <w:pPr>
              <w:pStyle w:val="Lignes"/>
              <w:jc w:val="center"/>
            </w:pPr>
            <w:r>
              <w:t>1</w:t>
            </w:r>
          </w:p>
        </w:tc>
        <w:tc>
          <w:tcPr>
            <w:tcW w:w="2126" w:type="dxa"/>
          </w:tcPr>
          <w:p w14:paraId="07B17085" w14:textId="63A3EF38" w:rsidR="00FE3F30" w:rsidRPr="00605686" w:rsidRDefault="00FE3F30" w:rsidP="005103CF">
            <w:pPr>
              <w:pStyle w:val="Lignes"/>
              <w:jc w:val="center"/>
            </w:pPr>
            <w:r w:rsidRPr="00605686">
              <w:t>2</w:t>
            </w:r>
          </w:p>
        </w:tc>
        <w:tc>
          <w:tcPr>
            <w:tcW w:w="1276" w:type="dxa"/>
          </w:tcPr>
          <w:p w14:paraId="3D364129" w14:textId="231D306E" w:rsidR="00FE3F30" w:rsidRDefault="00FE3F30" w:rsidP="005103CF">
            <w:pPr>
              <w:pStyle w:val="Lignes"/>
              <w:jc w:val="center"/>
            </w:pPr>
            <w:r>
              <w:t>3</w:t>
            </w:r>
          </w:p>
        </w:tc>
        <w:tc>
          <w:tcPr>
            <w:tcW w:w="1275" w:type="dxa"/>
          </w:tcPr>
          <w:p w14:paraId="17C205AE" w14:textId="64F8B866" w:rsidR="00FE3F30" w:rsidRDefault="00FE3F30" w:rsidP="005103CF">
            <w:pPr>
              <w:pStyle w:val="Lignes"/>
              <w:jc w:val="center"/>
            </w:pPr>
            <w:r>
              <w:t>99</w:t>
            </w:r>
          </w:p>
        </w:tc>
        <w:tc>
          <w:tcPr>
            <w:tcW w:w="1276" w:type="dxa"/>
          </w:tcPr>
          <w:p w14:paraId="65048031" w14:textId="4C1B6B48" w:rsidR="00FE3F30" w:rsidRDefault="00FE3F30" w:rsidP="005103CF">
            <w:pPr>
              <w:pStyle w:val="Lignes"/>
              <w:jc w:val="center"/>
            </w:pPr>
            <w:r>
              <w:t>98</w:t>
            </w:r>
          </w:p>
        </w:tc>
      </w:tr>
    </w:tbl>
    <w:p w14:paraId="1C843B71" w14:textId="17E92FCD" w:rsidR="00967600" w:rsidRDefault="00967600" w:rsidP="001C1393">
      <w:pPr>
        <w:pStyle w:val="Lignes"/>
      </w:pPr>
    </w:p>
    <w:p w14:paraId="367083ED" w14:textId="77777777" w:rsidR="008909BA" w:rsidRDefault="008909BA" w:rsidP="001C1393">
      <w:pPr>
        <w:pStyle w:val="Lignes"/>
      </w:pPr>
    </w:p>
    <w:p w14:paraId="343FBCA3" w14:textId="77777777" w:rsidR="008909BA" w:rsidRDefault="001C1393" w:rsidP="00E81F65">
      <w:pPr>
        <w:pStyle w:val="Intitul"/>
        <w:rPr>
          <w:rFonts w:ascii="Arial" w:eastAsia="Times New Roman" w:hAnsi="Arial" w:cs="Arial"/>
          <w:sz w:val="24"/>
          <w:szCs w:val="24"/>
          <w:lang w:eastAsia="fr-FR"/>
        </w:rPr>
      </w:pPr>
      <w:r w:rsidRPr="0027680B">
        <w:rPr>
          <w:rFonts w:ascii="Arial" w:eastAsia="Times New Roman" w:hAnsi="Arial" w:cs="Arial"/>
          <w:sz w:val="24"/>
          <w:szCs w:val="24"/>
          <w:lang w:eastAsia="fr-FR"/>
        </w:rPr>
        <w:t xml:space="preserve">Q13. Voici maintenant une liste de phrases. Pour chacune d’elles, pouvez-vous me dire si vous êtes tout à fait d’accord, plutôt d’accord, plutôt pas d’accord ou pas d’accord du tout ? </w:t>
      </w:r>
    </w:p>
    <w:p w14:paraId="4DF4BB01" w14:textId="1581EBCC" w:rsidR="00E81F65" w:rsidRPr="00E81F65" w:rsidRDefault="008E3E63" w:rsidP="00E81F65">
      <w:pPr>
        <w:pStyle w:val="Intitul"/>
        <w:rPr>
          <w:rFonts w:ascii="Arial" w:eastAsia="Times New Roman" w:hAnsi="Arial" w:cs="Arial"/>
          <w:sz w:val="24"/>
          <w:szCs w:val="24"/>
          <w:lang w:eastAsia="fr-FR"/>
        </w:rPr>
      </w:pPr>
      <w:r w:rsidRPr="00E81F65">
        <w:rPr>
          <w:rStyle w:val="INSTRUCTIONSENQUETEURCar9"/>
          <w:b w:val="0"/>
          <w:bCs w:val="0"/>
        </w:rPr>
        <w:t>citer - une seule reponse possible par item</w:t>
      </w:r>
    </w:p>
    <w:p w14:paraId="28D0FFDB" w14:textId="77777777" w:rsidR="00FF47D9" w:rsidRPr="00A518D4" w:rsidRDefault="00FF47D9" w:rsidP="00FF47D9">
      <w:pPr>
        <w:pStyle w:val="INSTRUCTIONSPROGRAMMATION"/>
      </w:pPr>
      <w:r w:rsidRPr="00A518D4">
        <w:t>randomisation</w:t>
      </w:r>
    </w:p>
    <w:p w14:paraId="00315DE5" w14:textId="77777777" w:rsidR="001C1393" w:rsidRPr="00A03441" w:rsidRDefault="001C1393" w:rsidP="001C1393">
      <w:pPr>
        <w:pStyle w:val="Lignes"/>
      </w:pPr>
    </w:p>
    <w:tbl>
      <w:tblPr>
        <w:tblStyle w:val="Grilledutableau"/>
        <w:tblW w:w="0" w:type="auto"/>
        <w:tblLayout w:type="fixed"/>
        <w:tblLook w:val="04A0" w:firstRow="1" w:lastRow="0" w:firstColumn="1" w:lastColumn="0" w:noHBand="0" w:noVBand="1"/>
      </w:tblPr>
      <w:tblGrid>
        <w:gridCol w:w="959"/>
        <w:gridCol w:w="3118"/>
        <w:gridCol w:w="993"/>
        <w:gridCol w:w="992"/>
        <w:gridCol w:w="992"/>
        <w:gridCol w:w="992"/>
        <w:gridCol w:w="993"/>
        <w:gridCol w:w="1609"/>
      </w:tblGrid>
      <w:tr w:rsidR="000B3966" w14:paraId="2ACC4122" w14:textId="77777777" w:rsidTr="002D6A43">
        <w:tc>
          <w:tcPr>
            <w:tcW w:w="959" w:type="dxa"/>
          </w:tcPr>
          <w:p w14:paraId="541FDE3A" w14:textId="77777777" w:rsidR="000B3966" w:rsidRDefault="000B3966" w:rsidP="001C1393">
            <w:pPr>
              <w:contextualSpacing/>
            </w:pPr>
          </w:p>
        </w:tc>
        <w:tc>
          <w:tcPr>
            <w:tcW w:w="3118" w:type="dxa"/>
          </w:tcPr>
          <w:p w14:paraId="3662C1C5" w14:textId="77777777" w:rsidR="000B3966" w:rsidRPr="00B215DA" w:rsidRDefault="000B3966" w:rsidP="001C1393">
            <w:pPr>
              <w:contextualSpacing/>
            </w:pPr>
          </w:p>
        </w:tc>
        <w:tc>
          <w:tcPr>
            <w:tcW w:w="993" w:type="dxa"/>
          </w:tcPr>
          <w:p w14:paraId="659D4164" w14:textId="7A7D5CEC" w:rsidR="000B3966" w:rsidRPr="00B215DA" w:rsidRDefault="000B3966" w:rsidP="00B215DA">
            <w:pPr>
              <w:contextualSpacing/>
              <w:jc w:val="center"/>
              <w:rPr>
                <w:rFonts w:asciiTheme="minorHAnsi" w:hAnsiTheme="minorHAnsi" w:cstheme="minorHAnsi"/>
                <w:sz w:val="22"/>
                <w:szCs w:val="22"/>
              </w:rPr>
            </w:pPr>
            <w:r w:rsidRPr="00B215DA">
              <w:rPr>
                <w:rFonts w:asciiTheme="minorHAnsi" w:hAnsiTheme="minorHAnsi" w:cstheme="minorHAnsi"/>
                <w:sz w:val="22"/>
                <w:szCs w:val="22"/>
              </w:rPr>
              <w:t>Tout à fait d’accord</w:t>
            </w:r>
          </w:p>
        </w:tc>
        <w:tc>
          <w:tcPr>
            <w:tcW w:w="992" w:type="dxa"/>
          </w:tcPr>
          <w:p w14:paraId="5CE28FDD" w14:textId="7B8E8FB1" w:rsidR="000B3966" w:rsidRPr="00B215DA" w:rsidRDefault="000B3966" w:rsidP="00B215DA">
            <w:pPr>
              <w:contextualSpacing/>
              <w:jc w:val="center"/>
              <w:rPr>
                <w:rFonts w:asciiTheme="minorHAnsi" w:hAnsiTheme="minorHAnsi" w:cstheme="minorHAnsi"/>
                <w:sz w:val="22"/>
                <w:szCs w:val="22"/>
              </w:rPr>
            </w:pPr>
            <w:r w:rsidRPr="00B215DA">
              <w:rPr>
                <w:rFonts w:asciiTheme="minorHAnsi" w:hAnsiTheme="minorHAnsi" w:cstheme="minorHAnsi"/>
                <w:sz w:val="22"/>
                <w:szCs w:val="22"/>
              </w:rPr>
              <w:t>Plutôt d’accord</w:t>
            </w:r>
          </w:p>
        </w:tc>
        <w:tc>
          <w:tcPr>
            <w:tcW w:w="992" w:type="dxa"/>
          </w:tcPr>
          <w:p w14:paraId="7AB5F8C2" w14:textId="7415CCE5" w:rsidR="000B3966" w:rsidRPr="00B215DA" w:rsidRDefault="000B3966" w:rsidP="00B215DA">
            <w:pPr>
              <w:contextualSpacing/>
              <w:jc w:val="center"/>
              <w:rPr>
                <w:rFonts w:asciiTheme="minorHAnsi" w:hAnsiTheme="minorHAnsi" w:cstheme="minorHAnsi"/>
                <w:sz w:val="22"/>
                <w:szCs w:val="22"/>
              </w:rPr>
            </w:pPr>
            <w:r w:rsidRPr="00B215DA">
              <w:rPr>
                <w:rFonts w:asciiTheme="minorHAnsi" w:hAnsiTheme="minorHAnsi" w:cstheme="minorHAnsi"/>
                <w:sz w:val="22"/>
                <w:szCs w:val="22"/>
              </w:rPr>
              <w:t>Plutôt pas d’accord</w:t>
            </w:r>
          </w:p>
        </w:tc>
        <w:tc>
          <w:tcPr>
            <w:tcW w:w="992" w:type="dxa"/>
          </w:tcPr>
          <w:p w14:paraId="321524C3" w14:textId="1FC73CDD" w:rsidR="000B3966" w:rsidRPr="00B215DA" w:rsidRDefault="000B3966" w:rsidP="00B215DA">
            <w:pPr>
              <w:contextualSpacing/>
              <w:jc w:val="center"/>
              <w:rPr>
                <w:rFonts w:asciiTheme="minorHAnsi" w:hAnsiTheme="minorHAnsi" w:cstheme="minorHAnsi"/>
                <w:sz w:val="22"/>
                <w:szCs w:val="22"/>
              </w:rPr>
            </w:pPr>
            <w:r w:rsidRPr="00B215DA">
              <w:rPr>
                <w:rFonts w:asciiTheme="minorHAnsi" w:hAnsiTheme="minorHAnsi" w:cstheme="minorHAnsi"/>
                <w:sz w:val="22"/>
                <w:szCs w:val="22"/>
              </w:rPr>
              <w:t>Pas d’accord du tout</w:t>
            </w:r>
          </w:p>
        </w:tc>
        <w:tc>
          <w:tcPr>
            <w:tcW w:w="993" w:type="dxa"/>
            <w:vAlign w:val="center"/>
          </w:tcPr>
          <w:p w14:paraId="70301119" w14:textId="7C619002" w:rsidR="000B3966" w:rsidRPr="002D6A43" w:rsidRDefault="00275F61" w:rsidP="00B215DA">
            <w:pPr>
              <w:contextualSpacing/>
              <w:jc w:val="center"/>
              <w:rPr>
                <w:rFonts w:asciiTheme="minorHAnsi" w:hAnsiTheme="minorHAnsi" w:cstheme="minorHAnsi"/>
                <w:sz w:val="22"/>
                <w:szCs w:val="22"/>
              </w:rPr>
            </w:pPr>
            <w:r w:rsidRPr="002D6A43">
              <w:rPr>
                <w:rFonts w:ascii="Times New Roman" w:hAnsi="Times New Roman"/>
              </w:rPr>
              <w:t>[JE NE SAIS PAS]</w:t>
            </w:r>
          </w:p>
        </w:tc>
        <w:tc>
          <w:tcPr>
            <w:tcW w:w="1609" w:type="dxa"/>
            <w:vAlign w:val="center"/>
          </w:tcPr>
          <w:p w14:paraId="7F0CD820" w14:textId="144CFBF8" w:rsidR="000B3966" w:rsidRPr="002D6A43" w:rsidRDefault="00275F61" w:rsidP="00B215DA">
            <w:pPr>
              <w:contextualSpacing/>
              <w:jc w:val="center"/>
              <w:rPr>
                <w:rFonts w:asciiTheme="minorHAnsi" w:hAnsiTheme="minorHAnsi" w:cstheme="minorHAnsi"/>
                <w:sz w:val="22"/>
                <w:szCs w:val="22"/>
              </w:rPr>
            </w:pPr>
            <w:r w:rsidRPr="002D6A43">
              <w:rPr>
                <w:rFonts w:ascii="Times New Roman" w:hAnsi="Times New Roman"/>
              </w:rPr>
              <w:t>[JE REFUSE DE RÉPONDRE]</w:t>
            </w:r>
          </w:p>
        </w:tc>
      </w:tr>
      <w:tr w:rsidR="00B215DA" w:rsidRPr="004C6D4C" w14:paraId="67DD0622" w14:textId="77777777" w:rsidTr="002D6A43">
        <w:tc>
          <w:tcPr>
            <w:tcW w:w="959" w:type="dxa"/>
          </w:tcPr>
          <w:p w14:paraId="78EB726A" w14:textId="36596263" w:rsidR="00B215DA" w:rsidRPr="009550FC" w:rsidRDefault="00B215DA" w:rsidP="00B215DA">
            <w:pPr>
              <w:contextualSpacing/>
              <w:rPr>
                <w:rFonts w:asciiTheme="minorHAnsi" w:hAnsiTheme="minorHAnsi" w:cstheme="minorHAnsi"/>
                <w:sz w:val="22"/>
                <w:szCs w:val="22"/>
                <w:highlight w:val="green"/>
              </w:rPr>
            </w:pPr>
            <w:r w:rsidRPr="009550FC">
              <w:rPr>
                <w:rFonts w:asciiTheme="minorHAnsi" w:hAnsiTheme="minorHAnsi" w:cstheme="minorHAnsi"/>
                <w:sz w:val="22"/>
                <w:szCs w:val="22"/>
                <w:highlight w:val="green"/>
              </w:rPr>
              <w:t>[ENV1FUT]</w:t>
            </w:r>
          </w:p>
        </w:tc>
        <w:tc>
          <w:tcPr>
            <w:tcW w:w="3118" w:type="dxa"/>
          </w:tcPr>
          <w:p w14:paraId="5E95F3F8" w14:textId="0F966E20" w:rsidR="00B215DA" w:rsidRPr="004C6D4C" w:rsidRDefault="00B215DA" w:rsidP="00B215DA">
            <w:pPr>
              <w:contextualSpacing/>
              <w:rPr>
                <w:rFonts w:asciiTheme="minorHAnsi" w:hAnsiTheme="minorHAnsi" w:cstheme="minorHAnsi"/>
                <w:sz w:val="22"/>
                <w:szCs w:val="22"/>
              </w:rPr>
            </w:pPr>
            <w:r w:rsidRPr="004C6D4C">
              <w:rPr>
                <w:rFonts w:asciiTheme="minorHAnsi" w:hAnsiTheme="minorHAnsi" w:cstheme="minorHAnsi"/>
                <w:sz w:val="22"/>
                <w:szCs w:val="22"/>
              </w:rPr>
              <w:t>Si on veut vraiment préserver l’environnement pour les générations futures, on sera obligé de ralentir très sérieusement notre croissance économique</w:t>
            </w:r>
          </w:p>
        </w:tc>
        <w:tc>
          <w:tcPr>
            <w:tcW w:w="993" w:type="dxa"/>
          </w:tcPr>
          <w:p w14:paraId="7B914E21" w14:textId="4E376D58" w:rsidR="00B215DA" w:rsidRPr="004C6D4C" w:rsidRDefault="00B215DA" w:rsidP="00B215DA">
            <w:pPr>
              <w:contextualSpacing/>
              <w:jc w:val="center"/>
              <w:rPr>
                <w:rFonts w:asciiTheme="minorHAnsi" w:hAnsiTheme="minorHAnsi" w:cstheme="minorHAnsi"/>
                <w:sz w:val="22"/>
                <w:szCs w:val="22"/>
              </w:rPr>
            </w:pPr>
            <w:r w:rsidRPr="004C6D4C">
              <w:rPr>
                <w:rFonts w:asciiTheme="minorHAnsi" w:hAnsiTheme="minorHAnsi" w:cstheme="minorHAnsi"/>
                <w:sz w:val="22"/>
                <w:szCs w:val="22"/>
              </w:rPr>
              <w:t>1</w:t>
            </w:r>
          </w:p>
        </w:tc>
        <w:tc>
          <w:tcPr>
            <w:tcW w:w="992" w:type="dxa"/>
          </w:tcPr>
          <w:p w14:paraId="106F517C" w14:textId="3F6AB1F2" w:rsidR="00B215DA" w:rsidRPr="004C6D4C" w:rsidRDefault="00B215DA" w:rsidP="00B215DA">
            <w:pPr>
              <w:contextualSpacing/>
              <w:jc w:val="center"/>
              <w:rPr>
                <w:rFonts w:asciiTheme="minorHAnsi" w:hAnsiTheme="minorHAnsi" w:cstheme="minorHAnsi"/>
                <w:sz w:val="22"/>
                <w:szCs w:val="22"/>
              </w:rPr>
            </w:pPr>
            <w:r w:rsidRPr="004C6D4C">
              <w:rPr>
                <w:rFonts w:asciiTheme="minorHAnsi" w:hAnsiTheme="minorHAnsi" w:cstheme="minorHAnsi"/>
                <w:sz w:val="22"/>
                <w:szCs w:val="22"/>
              </w:rPr>
              <w:t>2</w:t>
            </w:r>
          </w:p>
        </w:tc>
        <w:tc>
          <w:tcPr>
            <w:tcW w:w="992" w:type="dxa"/>
          </w:tcPr>
          <w:p w14:paraId="1995C184" w14:textId="7B3956BE" w:rsidR="00B215DA" w:rsidRPr="004C6D4C" w:rsidRDefault="00B215DA" w:rsidP="00B215DA">
            <w:pPr>
              <w:contextualSpacing/>
              <w:jc w:val="center"/>
              <w:rPr>
                <w:rFonts w:asciiTheme="minorHAnsi" w:hAnsiTheme="minorHAnsi" w:cstheme="minorHAnsi"/>
                <w:sz w:val="22"/>
                <w:szCs w:val="22"/>
              </w:rPr>
            </w:pPr>
            <w:r w:rsidRPr="004C6D4C">
              <w:rPr>
                <w:rFonts w:asciiTheme="minorHAnsi" w:hAnsiTheme="minorHAnsi" w:cstheme="minorHAnsi"/>
                <w:sz w:val="22"/>
                <w:szCs w:val="22"/>
              </w:rPr>
              <w:t>3</w:t>
            </w:r>
          </w:p>
        </w:tc>
        <w:tc>
          <w:tcPr>
            <w:tcW w:w="992" w:type="dxa"/>
          </w:tcPr>
          <w:p w14:paraId="212D92A9" w14:textId="61C1C250" w:rsidR="00B215DA" w:rsidRPr="004C6D4C" w:rsidRDefault="00B215DA" w:rsidP="00B215DA">
            <w:pPr>
              <w:contextualSpacing/>
              <w:jc w:val="center"/>
              <w:rPr>
                <w:rFonts w:asciiTheme="minorHAnsi" w:hAnsiTheme="minorHAnsi" w:cstheme="minorHAnsi"/>
                <w:sz w:val="22"/>
                <w:szCs w:val="22"/>
              </w:rPr>
            </w:pPr>
            <w:r w:rsidRPr="004C6D4C">
              <w:rPr>
                <w:rFonts w:asciiTheme="minorHAnsi" w:hAnsiTheme="minorHAnsi" w:cstheme="minorHAnsi"/>
                <w:sz w:val="22"/>
                <w:szCs w:val="22"/>
              </w:rPr>
              <w:t>4</w:t>
            </w:r>
          </w:p>
        </w:tc>
        <w:tc>
          <w:tcPr>
            <w:tcW w:w="993" w:type="dxa"/>
          </w:tcPr>
          <w:p w14:paraId="6C602F97" w14:textId="3231531A" w:rsidR="00B215DA" w:rsidRPr="004C6D4C" w:rsidRDefault="00B215DA" w:rsidP="00B215DA">
            <w:pPr>
              <w:contextualSpacing/>
              <w:jc w:val="center"/>
              <w:rPr>
                <w:rFonts w:asciiTheme="minorHAnsi" w:hAnsiTheme="minorHAnsi" w:cstheme="minorHAnsi"/>
                <w:sz w:val="22"/>
                <w:szCs w:val="22"/>
              </w:rPr>
            </w:pPr>
            <w:r w:rsidRPr="004C6D4C">
              <w:rPr>
                <w:rFonts w:asciiTheme="minorHAnsi" w:hAnsiTheme="minorHAnsi" w:cstheme="minorHAnsi"/>
                <w:sz w:val="22"/>
                <w:szCs w:val="22"/>
              </w:rPr>
              <w:t>99</w:t>
            </w:r>
          </w:p>
        </w:tc>
        <w:tc>
          <w:tcPr>
            <w:tcW w:w="1609" w:type="dxa"/>
          </w:tcPr>
          <w:p w14:paraId="762466AC" w14:textId="77777777" w:rsidR="00B215DA" w:rsidRPr="004C6D4C" w:rsidRDefault="00B215DA" w:rsidP="00B215DA">
            <w:pPr>
              <w:contextualSpacing/>
              <w:jc w:val="center"/>
              <w:rPr>
                <w:rFonts w:asciiTheme="minorHAnsi" w:hAnsiTheme="minorHAnsi" w:cstheme="minorHAnsi"/>
                <w:sz w:val="22"/>
                <w:szCs w:val="22"/>
              </w:rPr>
            </w:pPr>
            <w:r w:rsidRPr="004C6D4C">
              <w:rPr>
                <w:rFonts w:asciiTheme="minorHAnsi" w:hAnsiTheme="minorHAnsi" w:cstheme="minorHAnsi"/>
                <w:sz w:val="22"/>
                <w:szCs w:val="22"/>
              </w:rPr>
              <w:t>98</w:t>
            </w:r>
          </w:p>
          <w:p w14:paraId="410E97A9" w14:textId="456CB339" w:rsidR="00B215DA" w:rsidRPr="004C6D4C" w:rsidRDefault="00B215DA" w:rsidP="00B215DA">
            <w:pPr>
              <w:contextualSpacing/>
              <w:jc w:val="center"/>
              <w:rPr>
                <w:rFonts w:asciiTheme="minorHAnsi" w:hAnsiTheme="minorHAnsi" w:cstheme="minorHAnsi"/>
                <w:sz w:val="22"/>
                <w:szCs w:val="22"/>
              </w:rPr>
            </w:pPr>
          </w:p>
        </w:tc>
      </w:tr>
      <w:tr w:rsidR="00B215DA" w:rsidRPr="004C6D4C" w14:paraId="35B26FD2" w14:textId="77777777" w:rsidTr="002D6A43">
        <w:tc>
          <w:tcPr>
            <w:tcW w:w="959" w:type="dxa"/>
          </w:tcPr>
          <w:p w14:paraId="25413B17" w14:textId="6EB950BB" w:rsidR="00B215DA" w:rsidRPr="009550FC" w:rsidRDefault="00B215DA" w:rsidP="00B215DA">
            <w:pPr>
              <w:contextualSpacing/>
              <w:rPr>
                <w:rFonts w:asciiTheme="minorHAnsi" w:hAnsiTheme="minorHAnsi" w:cstheme="minorHAnsi"/>
                <w:sz w:val="22"/>
                <w:szCs w:val="22"/>
                <w:highlight w:val="green"/>
              </w:rPr>
            </w:pPr>
            <w:r w:rsidRPr="009550FC">
              <w:rPr>
                <w:rFonts w:asciiTheme="minorHAnsi" w:hAnsiTheme="minorHAnsi" w:cstheme="minorHAnsi"/>
                <w:sz w:val="22"/>
                <w:szCs w:val="22"/>
                <w:highlight w:val="green"/>
              </w:rPr>
              <w:t>[MOR1FEM]</w:t>
            </w:r>
          </w:p>
        </w:tc>
        <w:tc>
          <w:tcPr>
            <w:tcW w:w="3118" w:type="dxa"/>
          </w:tcPr>
          <w:p w14:paraId="326D1087" w14:textId="77777777" w:rsidR="00B215DA" w:rsidRPr="004C6D4C" w:rsidRDefault="00B215DA" w:rsidP="00B215DA">
            <w:pPr>
              <w:pStyle w:val="Lignes"/>
              <w:jc w:val="left"/>
              <w:rPr>
                <w:rFonts w:cstheme="minorHAnsi"/>
              </w:rPr>
            </w:pPr>
            <w:r w:rsidRPr="004C6D4C">
              <w:rPr>
                <w:rFonts w:cstheme="minorHAnsi"/>
              </w:rPr>
              <w:t>La femme est faite avant tout pour avoir des enfants et les élever</w:t>
            </w:r>
          </w:p>
          <w:p w14:paraId="3057A8D2" w14:textId="77777777" w:rsidR="00B215DA" w:rsidRPr="004C6D4C" w:rsidRDefault="00B215DA" w:rsidP="00B215DA">
            <w:pPr>
              <w:pStyle w:val="Lignes"/>
              <w:jc w:val="left"/>
              <w:rPr>
                <w:rFonts w:cstheme="minorHAnsi"/>
              </w:rPr>
            </w:pPr>
          </w:p>
        </w:tc>
        <w:tc>
          <w:tcPr>
            <w:tcW w:w="993" w:type="dxa"/>
          </w:tcPr>
          <w:p w14:paraId="5284BB0B" w14:textId="6D17ECAF" w:rsidR="00B215DA" w:rsidRPr="004C6D4C" w:rsidRDefault="00B215DA" w:rsidP="00B215DA">
            <w:pPr>
              <w:pStyle w:val="Lignes"/>
              <w:jc w:val="center"/>
              <w:rPr>
                <w:rFonts w:cstheme="minorHAnsi"/>
              </w:rPr>
            </w:pPr>
            <w:r w:rsidRPr="004C6D4C">
              <w:rPr>
                <w:rFonts w:cstheme="minorHAnsi"/>
              </w:rPr>
              <w:t>1</w:t>
            </w:r>
          </w:p>
        </w:tc>
        <w:tc>
          <w:tcPr>
            <w:tcW w:w="992" w:type="dxa"/>
          </w:tcPr>
          <w:p w14:paraId="49087F18" w14:textId="49DFE990" w:rsidR="00B215DA" w:rsidRPr="004C6D4C" w:rsidRDefault="00B215DA" w:rsidP="00B215DA">
            <w:pPr>
              <w:contextualSpacing/>
              <w:jc w:val="center"/>
            </w:pPr>
            <w:r w:rsidRPr="004C6D4C">
              <w:rPr>
                <w:rFonts w:asciiTheme="minorHAnsi" w:hAnsiTheme="minorHAnsi" w:cstheme="minorHAnsi"/>
                <w:sz w:val="22"/>
                <w:szCs w:val="22"/>
              </w:rPr>
              <w:t>2</w:t>
            </w:r>
          </w:p>
        </w:tc>
        <w:tc>
          <w:tcPr>
            <w:tcW w:w="992" w:type="dxa"/>
          </w:tcPr>
          <w:p w14:paraId="66009D59" w14:textId="2E101A0C" w:rsidR="00B215DA" w:rsidRPr="004C6D4C" w:rsidRDefault="00B215DA" w:rsidP="00B215DA">
            <w:pPr>
              <w:contextualSpacing/>
              <w:jc w:val="center"/>
            </w:pPr>
            <w:r w:rsidRPr="004C6D4C">
              <w:rPr>
                <w:rFonts w:asciiTheme="minorHAnsi" w:hAnsiTheme="minorHAnsi" w:cstheme="minorHAnsi"/>
                <w:sz w:val="22"/>
                <w:szCs w:val="22"/>
              </w:rPr>
              <w:t>3</w:t>
            </w:r>
          </w:p>
        </w:tc>
        <w:tc>
          <w:tcPr>
            <w:tcW w:w="992" w:type="dxa"/>
          </w:tcPr>
          <w:p w14:paraId="40A1532C" w14:textId="3AC404F1" w:rsidR="00B215DA" w:rsidRPr="004C6D4C" w:rsidRDefault="00B215DA" w:rsidP="00B215DA">
            <w:pPr>
              <w:contextualSpacing/>
              <w:jc w:val="center"/>
            </w:pPr>
            <w:r w:rsidRPr="004C6D4C">
              <w:rPr>
                <w:rFonts w:asciiTheme="minorHAnsi" w:hAnsiTheme="minorHAnsi" w:cstheme="minorHAnsi"/>
                <w:sz w:val="22"/>
                <w:szCs w:val="22"/>
              </w:rPr>
              <w:t>4</w:t>
            </w:r>
          </w:p>
        </w:tc>
        <w:tc>
          <w:tcPr>
            <w:tcW w:w="993" w:type="dxa"/>
          </w:tcPr>
          <w:p w14:paraId="080091C9" w14:textId="0CFE6F70" w:rsidR="00B215DA" w:rsidRPr="004C6D4C" w:rsidRDefault="00B215DA" w:rsidP="00B215DA">
            <w:pPr>
              <w:contextualSpacing/>
              <w:jc w:val="center"/>
            </w:pPr>
            <w:r w:rsidRPr="004C6D4C">
              <w:rPr>
                <w:rFonts w:asciiTheme="minorHAnsi" w:hAnsiTheme="minorHAnsi" w:cstheme="minorHAnsi"/>
                <w:sz w:val="22"/>
                <w:szCs w:val="22"/>
              </w:rPr>
              <w:t>99</w:t>
            </w:r>
          </w:p>
        </w:tc>
        <w:tc>
          <w:tcPr>
            <w:tcW w:w="1609" w:type="dxa"/>
          </w:tcPr>
          <w:p w14:paraId="1805E605" w14:textId="77777777" w:rsidR="00B215DA" w:rsidRPr="004C6D4C" w:rsidRDefault="00B215DA" w:rsidP="00B215DA">
            <w:pPr>
              <w:contextualSpacing/>
              <w:jc w:val="center"/>
              <w:rPr>
                <w:rFonts w:asciiTheme="minorHAnsi" w:hAnsiTheme="minorHAnsi" w:cstheme="minorHAnsi"/>
                <w:sz w:val="22"/>
                <w:szCs w:val="22"/>
              </w:rPr>
            </w:pPr>
            <w:r w:rsidRPr="004C6D4C">
              <w:rPr>
                <w:rFonts w:asciiTheme="minorHAnsi" w:hAnsiTheme="minorHAnsi" w:cstheme="minorHAnsi"/>
                <w:sz w:val="22"/>
                <w:szCs w:val="22"/>
              </w:rPr>
              <w:t>98</w:t>
            </w:r>
          </w:p>
          <w:p w14:paraId="18E5747C" w14:textId="77777777" w:rsidR="00B215DA" w:rsidRPr="004C6D4C" w:rsidRDefault="00B215DA" w:rsidP="00B215DA">
            <w:pPr>
              <w:contextualSpacing/>
              <w:jc w:val="center"/>
            </w:pPr>
          </w:p>
        </w:tc>
      </w:tr>
      <w:tr w:rsidR="00B215DA" w:rsidRPr="004C6D4C" w14:paraId="635F93CD" w14:textId="77777777" w:rsidTr="002D6A43">
        <w:tc>
          <w:tcPr>
            <w:tcW w:w="959" w:type="dxa"/>
          </w:tcPr>
          <w:p w14:paraId="19789CAA" w14:textId="226D8CB7" w:rsidR="00B215DA" w:rsidRPr="009550FC" w:rsidRDefault="00B215DA" w:rsidP="00B215DA">
            <w:pPr>
              <w:contextualSpacing/>
              <w:rPr>
                <w:rFonts w:asciiTheme="minorHAnsi" w:hAnsiTheme="minorHAnsi" w:cstheme="minorHAnsi"/>
                <w:sz w:val="22"/>
                <w:szCs w:val="22"/>
                <w:highlight w:val="green"/>
              </w:rPr>
            </w:pPr>
            <w:r w:rsidRPr="009550FC">
              <w:rPr>
                <w:rFonts w:asciiTheme="minorHAnsi" w:hAnsiTheme="minorHAnsi" w:cstheme="minorHAnsi"/>
                <w:sz w:val="22"/>
                <w:szCs w:val="22"/>
                <w:highlight w:val="green"/>
              </w:rPr>
              <w:t>[ETH1ENRI]</w:t>
            </w:r>
          </w:p>
        </w:tc>
        <w:tc>
          <w:tcPr>
            <w:tcW w:w="3118" w:type="dxa"/>
          </w:tcPr>
          <w:p w14:paraId="123275AA" w14:textId="089357DE" w:rsidR="00B215DA" w:rsidRPr="004C6D4C" w:rsidRDefault="00B215DA" w:rsidP="00B215DA">
            <w:pPr>
              <w:pStyle w:val="Lignes"/>
              <w:jc w:val="left"/>
              <w:rPr>
                <w:rFonts w:cstheme="minorHAnsi"/>
              </w:rPr>
            </w:pPr>
            <w:r w:rsidRPr="004C6D4C">
              <w:rPr>
                <w:rFonts w:cstheme="minorHAnsi"/>
              </w:rPr>
              <w:t>La présence d’immigrés en France est une s</w:t>
            </w:r>
            <w:r w:rsidR="007D0600" w:rsidRPr="004C6D4C">
              <w:rPr>
                <w:rFonts w:cstheme="minorHAnsi"/>
              </w:rPr>
              <w:t>ource d’enrichissement culturel</w:t>
            </w:r>
          </w:p>
        </w:tc>
        <w:tc>
          <w:tcPr>
            <w:tcW w:w="993" w:type="dxa"/>
          </w:tcPr>
          <w:p w14:paraId="431EE346" w14:textId="19414D5B" w:rsidR="00B215DA" w:rsidRPr="004C6D4C" w:rsidRDefault="00B215DA" w:rsidP="00B215DA">
            <w:pPr>
              <w:pStyle w:val="Lignes"/>
              <w:jc w:val="center"/>
              <w:rPr>
                <w:rFonts w:cstheme="minorHAnsi"/>
              </w:rPr>
            </w:pPr>
            <w:r w:rsidRPr="004C6D4C">
              <w:rPr>
                <w:rFonts w:cstheme="minorHAnsi"/>
              </w:rPr>
              <w:t>1</w:t>
            </w:r>
          </w:p>
        </w:tc>
        <w:tc>
          <w:tcPr>
            <w:tcW w:w="992" w:type="dxa"/>
          </w:tcPr>
          <w:p w14:paraId="1301D324" w14:textId="79415274" w:rsidR="00B215DA" w:rsidRPr="004C6D4C" w:rsidRDefault="00B215DA" w:rsidP="00B215DA">
            <w:pPr>
              <w:contextualSpacing/>
              <w:jc w:val="center"/>
            </w:pPr>
            <w:r w:rsidRPr="004C6D4C">
              <w:rPr>
                <w:rFonts w:asciiTheme="minorHAnsi" w:hAnsiTheme="minorHAnsi" w:cstheme="minorHAnsi"/>
                <w:sz w:val="22"/>
                <w:szCs w:val="22"/>
              </w:rPr>
              <w:t>2</w:t>
            </w:r>
          </w:p>
        </w:tc>
        <w:tc>
          <w:tcPr>
            <w:tcW w:w="992" w:type="dxa"/>
          </w:tcPr>
          <w:p w14:paraId="480DD655" w14:textId="5A052765" w:rsidR="00B215DA" w:rsidRPr="004C6D4C" w:rsidRDefault="00B215DA" w:rsidP="00B215DA">
            <w:pPr>
              <w:contextualSpacing/>
              <w:jc w:val="center"/>
            </w:pPr>
            <w:r w:rsidRPr="004C6D4C">
              <w:rPr>
                <w:rFonts w:asciiTheme="minorHAnsi" w:hAnsiTheme="minorHAnsi" w:cstheme="minorHAnsi"/>
                <w:sz w:val="22"/>
                <w:szCs w:val="22"/>
              </w:rPr>
              <w:t>3</w:t>
            </w:r>
          </w:p>
        </w:tc>
        <w:tc>
          <w:tcPr>
            <w:tcW w:w="992" w:type="dxa"/>
          </w:tcPr>
          <w:p w14:paraId="55E454F1" w14:textId="12C54641" w:rsidR="00B215DA" w:rsidRPr="004C6D4C" w:rsidRDefault="00B215DA" w:rsidP="00B215DA">
            <w:pPr>
              <w:contextualSpacing/>
              <w:jc w:val="center"/>
            </w:pPr>
            <w:r w:rsidRPr="004C6D4C">
              <w:rPr>
                <w:rFonts w:asciiTheme="minorHAnsi" w:hAnsiTheme="minorHAnsi" w:cstheme="minorHAnsi"/>
                <w:sz w:val="22"/>
                <w:szCs w:val="22"/>
              </w:rPr>
              <w:t>4</w:t>
            </w:r>
          </w:p>
        </w:tc>
        <w:tc>
          <w:tcPr>
            <w:tcW w:w="993" w:type="dxa"/>
          </w:tcPr>
          <w:p w14:paraId="339B8821" w14:textId="3524E90E" w:rsidR="00B215DA" w:rsidRPr="004C6D4C" w:rsidRDefault="00B215DA" w:rsidP="00B215DA">
            <w:pPr>
              <w:contextualSpacing/>
              <w:jc w:val="center"/>
            </w:pPr>
            <w:r w:rsidRPr="004C6D4C">
              <w:rPr>
                <w:rFonts w:asciiTheme="minorHAnsi" w:hAnsiTheme="minorHAnsi" w:cstheme="minorHAnsi"/>
                <w:sz w:val="22"/>
                <w:szCs w:val="22"/>
              </w:rPr>
              <w:t>99</w:t>
            </w:r>
          </w:p>
        </w:tc>
        <w:tc>
          <w:tcPr>
            <w:tcW w:w="1609" w:type="dxa"/>
          </w:tcPr>
          <w:p w14:paraId="640D95D3" w14:textId="77777777" w:rsidR="00B215DA" w:rsidRPr="004C6D4C" w:rsidRDefault="00B215DA" w:rsidP="00B215DA">
            <w:pPr>
              <w:contextualSpacing/>
              <w:jc w:val="center"/>
              <w:rPr>
                <w:rFonts w:asciiTheme="minorHAnsi" w:hAnsiTheme="minorHAnsi" w:cstheme="minorHAnsi"/>
                <w:sz w:val="22"/>
                <w:szCs w:val="22"/>
              </w:rPr>
            </w:pPr>
            <w:r w:rsidRPr="004C6D4C">
              <w:rPr>
                <w:rFonts w:asciiTheme="minorHAnsi" w:hAnsiTheme="minorHAnsi" w:cstheme="minorHAnsi"/>
                <w:sz w:val="22"/>
                <w:szCs w:val="22"/>
              </w:rPr>
              <w:t>98</w:t>
            </w:r>
          </w:p>
          <w:p w14:paraId="70C22703" w14:textId="77777777" w:rsidR="00B215DA" w:rsidRPr="004C6D4C" w:rsidRDefault="00B215DA" w:rsidP="00B215DA">
            <w:pPr>
              <w:contextualSpacing/>
              <w:jc w:val="center"/>
            </w:pPr>
          </w:p>
        </w:tc>
      </w:tr>
      <w:tr w:rsidR="00B215DA" w:rsidRPr="004C6D4C" w14:paraId="30119AD2" w14:textId="77777777" w:rsidTr="002D6A43">
        <w:tc>
          <w:tcPr>
            <w:tcW w:w="959" w:type="dxa"/>
          </w:tcPr>
          <w:p w14:paraId="64B60719" w14:textId="0FD80C1B" w:rsidR="00B215DA" w:rsidRPr="009550FC" w:rsidRDefault="00B215DA" w:rsidP="00B215DA">
            <w:pPr>
              <w:contextualSpacing/>
              <w:rPr>
                <w:rFonts w:asciiTheme="minorHAnsi" w:hAnsiTheme="minorHAnsi" w:cstheme="minorHAnsi"/>
                <w:sz w:val="22"/>
                <w:szCs w:val="22"/>
                <w:highlight w:val="green"/>
              </w:rPr>
            </w:pPr>
            <w:r w:rsidRPr="009550FC">
              <w:rPr>
                <w:rFonts w:asciiTheme="minorHAnsi" w:hAnsiTheme="minorHAnsi" w:cstheme="minorHAnsi"/>
                <w:sz w:val="22"/>
                <w:szCs w:val="22"/>
                <w:highlight w:val="green"/>
              </w:rPr>
              <w:t>[ECO1FONC]</w:t>
            </w:r>
          </w:p>
        </w:tc>
        <w:tc>
          <w:tcPr>
            <w:tcW w:w="3118" w:type="dxa"/>
          </w:tcPr>
          <w:p w14:paraId="778FC63E" w14:textId="3B64CE71" w:rsidR="00B215DA" w:rsidRPr="004C6D4C" w:rsidRDefault="00B215DA" w:rsidP="00B215DA">
            <w:pPr>
              <w:pStyle w:val="Lignes"/>
              <w:jc w:val="left"/>
              <w:rPr>
                <w:rFonts w:cstheme="minorHAnsi"/>
              </w:rPr>
            </w:pPr>
            <w:r w:rsidRPr="004C6D4C">
              <w:rPr>
                <w:rFonts w:cstheme="minorHAnsi"/>
              </w:rPr>
              <w:t>Il faudrait rédu</w:t>
            </w:r>
            <w:r w:rsidR="007D0600" w:rsidRPr="004C6D4C">
              <w:rPr>
                <w:rFonts w:cstheme="minorHAnsi"/>
              </w:rPr>
              <w:t>ire le nombre de fonctionnaires</w:t>
            </w:r>
          </w:p>
        </w:tc>
        <w:tc>
          <w:tcPr>
            <w:tcW w:w="993" w:type="dxa"/>
          </w:tcPr>
          <w:p w14:paraId="363B2BF0" w14:textId="6CB0BFEC" w:rsidR="00B215DA" w:rsidRPr="004C6D4C" w:rsidRDefault="00B215DA" w:rsidP="00B215DA">
            <w:pPr>
              <w:pStyle w:val="Lignes"/>
              <w:jc w:val="center"/>
              <w:rPr>
                <w:rFonts w:cstheme="minorHAnsi"/>
              </w:rPr>
            </w:pPr>
            <w:r w:rsidRPr="004C6D4C">
              <w:rPr>
                <w:rFonts w:cstheme="minorHAnsi"/>
              </w:rPr>
              <w:t>1</w:t>
            </w:r>
          </w:p>
        </w:tc>
        <w:tc>
          <w:tcPr>
            <w:tcW w:w="992" w:type="dxa"/>
          </w:tcPr>
          <w:p w14:paraId="17117892" w14:textId="53BFBA44" w:rsidR="00B215DA" w:rsidRPr="004C6D4C" w:rsidRDefault="00B215DA" w:rsidP="00B215DA">
            <w:pPr>
              <w:contextualSpacing/>
              <w:jc w:val="center"/>
            </w:pPr>
            <w:r w:rsidRPr="004C6D4C">
              <w:rPr>
                <w:rFonts w:asciiTheme="minorHAnsi" w:hAnsiTheme="minorHAnsi" w:cstheme="minorHAnsi"/>
                <w:sz w:val="22"/>
                <w:szCs w:val="22"/>
              </w:rPr>
              <w:t>2</w:t>
            </w:r>
          </w:p>
        </w:tc>
        <w:tc>
          <w:tcPr>
            <w:tcW w:w="992" w:type="dxa"/>
          </w:tcPr>
          <w:p w14:paraId="144B3F7A" w14:textId="7D59B484" w:rsidR="00B215DA" w:rsidRPr="004C6D4C" w:rsidRDefault="00B215DA" w:rsidP="00B215DA">
            <w:pPr>
              <w:contextualSpacing/>
              <w:jc w:val="center"/>
            </w:pPr>
            <w:r w:rsidRPr="004C6D4C">
              <w:rPr>
                <w:rFonts w:asciiTheme="minorHAnsi" w:hAnsiTheme="minorHAnsi" w:cstheme="minorHAnsi"/>
                <w:sz w:val="22"/>
                <w:szCs w:val="22"/>
              </w:rPr>
              <w:t>3</w:t>
            </w:r>
          </w:p>
        </w:tc>
        <w:tc>
          <w:tcPr>
            <w:tcW w:w="992" w:type="dxa"/>
          </w:tcPr>
          <w:p w14:paraId="25CED4E8" w14:textId="756F28C8" w:rsidR="00B215DA" w:rsidRPr="004C6D4C" w:rsidRDefault="00B215DA" w:rsidP="00B215DA">
            <w:pPr>
              <w:contextualSpacing/>
              <w:jc w:val="center"/>
            </w:pPr>
            <w:r w:rsidRPr="004C6D4C">
              <w:rPr>
                <w:rFonts w:asciiTheme="minorHAnsi" w:hAnsiTheme="minorHAnsi" w:cstheme="minorHAnsi"/>
                <w:sz w:val="22"/>
                <w:szCs w:val="22"/>
              </w:rPr>
              <w:t>4</w:t>
            </w:r>
          </w:p>
        </w:tc>
        <w:tc>
          <w:tcPr>
            <w:tcW w:w="993" w:type="dxa"/>
          </w:tcPr>
          <w:p w14:paraId="0ACA9ADB" w14:textId="447C722C" w:rsidR="00B215DA" w:rsidRPr="004C6D4C" w:rsidRDefault="00B215DA" w:rsidP="00B215DA">
            <w:pPr>
              <w:contextualSpacing/>
              <w:jc w:val="center"/>
            </w:pPr>
            <w:r w:rsidRPr="004C6D4C">
              <w:rPr>
                <w:rFonts w:asciiTheme="minorHAnsi" w:hAnsiTheme="minorHAnsi" w:cstheme="minorHAnsi"/>
                <w:sz w:val="22"/>
                <w:szCs w:val="22"/>
              </w:rPr>
              <w:t>99</w:t>
            </w:r>
          </w:p>
        </w:tc>
        <w:tc>
          <w:tcPr>
            <w:tcW w:w="1609" w:type="dxa"/>
          </w:tcPr>
          <w:p w14:paraId="7534E303" w14:textId="77777777" w:rsidR="00B215DA" w:rsidRPr="004C6D4C" w:rsidRDefault="00B215DA" w:rsidP="00B215DA">
            <w:pPr>
              <w:contextualSpacing/>
              <w:jc w:val="center"/>
              <w:rPr>
                <w:rFonts w:asciiTheme="minorHAnsi" w:hAnsiTheme="minorHAnsi" w:cstheme="minorHAnsi"/>
                <w:sz w:val="22"/>
                <w:szCs w:val="22"/>
              </w:rPr>
            </w:pPr>
            <w:r w:rsidRPr="004C6D4C">
              <w:rPr>
                <w:rFonts w:asciiTheme="minorHAnsi" w:hAnsiTheme="minorHAnsi" w:cstheme="minorHAnsi"/>
                <w:sz w:val="22"/>
                <w:szCs w:val="22"/>
              </w:rPr>
              <w:t>98</w:t>
            </w:r>
          </w:p>
          <w:p w14:paraId="19A37D7B" w14:textId="77777777" w:rsidR="00B215DA" w:rsidRPr="004C6D4C" w:rsidRDefault="00B215DA" w:rsidP="00B215DA">
            <w:pPr>
              <w:contextualSpacing/>
              <w:jc w:val="center"/>
            </w:pPr>
          </w:p>
        </w:tc>
      </w:tr>
      <w:tr w:rsidR="00B215DA" w:rsidRPr="004C6D4C" w14:paraId="32967CF5" w14:textId="77777777" w:rsidTr="002D6A43">
        <w:tc>
          <w:tcPr>
            <w:tcW w:w="959" w:type="dxa"/>
          </w:tcPr>
          <w:p w14:paraId="2E6D3A8A" w14:textId="0157F0A9" w:rsidR="00B215DA" w:rsidRPr="009550FC" w:rsidRDefault="00B215DA" w:rsidP="00B215DA">
            <w:pPr>
              <w:contextualSpacing/>
              <w:rPr>
                <w:rFonts w:asciiTheme="minorHAnsi" w:hAnsiTheme="minorHAnsi" w:cstheme="minorHAnsi"/>
                <w:sz w:val="22"/>
                <w:szCs w:val="22"/>
                <w:highlight w:val="green"/>
              </w:rPr>
            </w:pPr>
            <w:r w:rsidRPr="009550FC">
              <w:rPr>
                <w:rFonts w:asciiTheme="minorHAnsi" w:hAnsiTheme="minorHAnsi" w:cstheme="minorHAnsi"/>
                <w:sz w:val="22"/>
                <w:szCs w:val="22"/>
                <w:highlight w:val="green"/>
              </w:rPr>
              <w:t>[MOR2AVOR]</w:t>
            </w:r>
          </w:p>
        </w:tc>
        <w:tc>
          <w:tcPr>
            <w:tcW w:w="3118" w:type="dxa"/>
          </w:tcPr>
          <w:p w14:paraId="7E31A1A0" w14:textId="442102B8" w:rsidR="00B215DA" w:rsidRPr="004C6D4C" w:rsidRDefault="00B215DA" w:rsidP="001D2260">
            <w:pPr>
              <w:pStyle w:val="Lignes"/>
              <w:jc w:val="left"/>
              <w:rPr>
                <w:rFonts w:cstheme="minorHAnsi"/>
              </w:rPr>
            </w:pPr>
            <w:r w:rsidRPr="004C6D4C">
              <w:rPr>
                <w:rFonts w:cstheme="minorHAnsi"/>
              </w:rPr>
              <w:t>Il est normal qu’une femme puisse choisir d’avorter</w:t>
            </w:r>
            <w:r w:rsidR="003D3994" w:rsidRPr="004C6D4C">
              <w:rPr>
                <w:rFonts w:cstheme="minorHAnsi"/>
              </w:rPr>
              <w:t xml:space="preserve"> </w:t>
            </w:r>
          </w:p>
        </w:tc>
        <w:tc>
          <w:tcPr>
            <w:tcW w:w="993" w:type="dxa"/>
          </w:tcPr>
          <w:p w14:paraId="2F6B8837" w14:textId="5A1622C4" w:rsidR="00B215DA" w:rsidRPr="004C6D4C" w:rsidRDefault="00B215DA" w:rsidP="00B215DA">
            <w:pPr>
              <w:pStyle w:val="Lignes"/>
              <w:jc w:val="center"/>
              <w:rPr>
                <w:rFonts w:cstheme="minorHAnsi"/>
              </w:rPr>
            </w:pPr>
            <w:r w:rsidRPr="004C6D4C">
              <w:rPr>
                <w:rFonts w:cstheme="minorHAnsi"/>
              </w:rPr>
              <w:t>1</w:t>
            </w:r>
          </w:p>
        </w:tc>
        <w:tc>
          <w:tcPr>
            <w:tcW w:w="992" w:type="dxa"/>
          </w:tcPr>
          <w:p w14:paraId="4B5575C7" w14:textId="1E40AD6B" w:rsidR="00B215DA" w:rsidRPr="004C6D4C" w:rsidRDefault="00B215DA" w:rsidP="00B215DA">
            <w:pPr>
              <w:contextualSpacing/>
              <w:jc w:val="center"/>
            </w:pPr>
            <w:r w:rsidRPr="004C6D4C">
              <w:rPr>
                <w:rFonts w:asciiTheme="minorHAnsi" w:hAnsiTheme="minorHAnsi" w:cstheme="minorHAnsi"/>
                <w:sz w:val="22"/>
                <w:szCs w:val="22"/>
              </w:rPr>
              <w:t>2</w:t>
            </w:r>
          </w:p>
        </w:tc>
        <w:tc>
          <w:tcPr>
            <w:tcW w:w="992" w:type="dxa"/>
          </w:tcPr>
          <w:p w14:paraId="28943E4B" w14:textId="3249B125" w:rsidR="00B215DA" w:rsidRPr="004C6D4C" w:rsidRDefault="00B215DA" w:rsidP="00B215DA">
            <w:pPr>
              <w:contextualSpacing/>
              <w:jc w:val="center"/>
            </w:pPr>
            <w:r w:rsidRPr="004C6D4C">
              <w:rPr>
                <w:rFonts w:asciiTheme="minorHAnsi" w:hAnsiTheme="minorHAnsi" w:cstheme="minorHAnsi"/>
                <w:sz w:val="22"/>
                <w:szCs w:val="22"/>
              </w:rPr>
              <w:t>3</w:t>
            </w:r>
          </w:p>
        </w:tc>
        <w:tc>
          <w:tcPr>
            <w:tcW w:w="992" w:type="dxa"/>
          </w:tcPr>
          <w:p w14:paraId="5A268568" w14:textId="501DB906" w:rsidR="00B215DA" w:rsidRPr="004C6D4C" w:rsidRDefault="00B215DA" w:rsidP="00B215DA">
            <w:pPr>
              <w:contextualSpacing/>
              <w:jc w:val="center"/>
            </w:pPr>
            <w:r w:rsidRPr="004C6D4C">
              <w:rPr>
                <w:rFonts w:asciiTheme="minorHAnsi" w:hAnsiTheme="minorHAnsi" w:cstheme="minorHAnsi"/>
                <w:sz w:val="22"/>
                <w:szCs w:val="22"/>
              </w:rPr>
              <w:t>4</w:t>
            </w:r>
          </w:p>
        </w:tc>
        <w:tc>
          <w:tcPr>
            <w:tcW w:w="993" w:type="dxa"/>
          </w:tcPr>
          <w:p w14:paraId="12D8CF89" w14:textId="1F4FFA31" w:rsidR="00B215DA" w:rsidRPr="004C6D4C" w:rsidRDefault="00B215DA" w:rsidP="00B215DA">
            <w:pPr>
              <w:contextualSpacing/>
              <w:jc w:val="center"/>
            </w:pPr>
            <w:r w:rsidRPr="004C6D4C">
              <w:rPr>
                <w:rFonts w:asciiTheme="minorHAnsi" w:hAnsiTheme="minorHAnsi" w:cstheme="minorHAnsi"/>
                <w:sz w:val="22"/>
                <w:szCs w:val="22"/>
              </w:rPr>
              <w:t>99</w:t>
            </w:r>
          </w:p>
        </w:tc>
        <w:tc>
          <w:tcPr>
            <w:tcW w:w="1609" w:type="dxa"/>
          </w:tcPr>
          <w:p w14:paraId="5A3DE990" w14:textId="77777777" w:rsidR="00B215DA" w:rsidRPr="004C6D4C" w:rsidRDefault="00B215DA" w:rsidP="00B215DA">
            <w:pPr>
              <w:contextualSpacing/>
              <w:jc w:val="center"/>
              <w:rPr>
                <w:rFonts w:asciiTheme="minorHAnsi" w:hAnsiTheme="minorHAnsi" w:cstheme="minorHAnsi"/>
                <w:sz w:val="22"/>
                <w:szCs w:val="22"/>
              </w:rPr>
            </w:pPr>
            <w:r w:rsidRPr="004C6D4C">
              <w:rPr>
                <w:rFonts w:asciiTheme="minorHAnsi" w:hAnsiTheme="minorHAnsi" w:cstheme="minorHAnsi"/>
                <w:sz w:val="22"/>
                <w:szCs w:val="22"/>
              </w:rPr>
              <w:t>98</w:t>
            </w:r>
          </w:p>
          <w:p w14:paraId="229E6BB3" w14:textId="77777777" w:rsidR="00B215DA" w:rsidRPr="004C6D4C" w:rsidRDefault="00B215DA" w:rsidP="00B215DA">
            <w:pPr>
              <w:contextualSpacing/>
              <w:jc w:val="center"/>
            </w:pPr>
          </w:p>
        </w:tc>
      </w:tr>
      <w:tr w:rsidR="00B215DA" w14:paraId="56B36946" w14:textId="77777777" w:rsidTr="002D6A43">
        <w:tc>
          <w:tcPr>
            <w:tcW w:w="959" w:type="dxa"/>
          </w:tcPr>
          <w:p w14:paraId="52448F0E" w14:textId="70C3199C" w:rsidR="00B215DA" w:rsidRPr="009550FC" w:rsidRDefault="00B215DA" w:rsidP="00B215DA">
            <w:pPr>
              <w:contextualSpacing/>
              <w:rPr>
                <w:rFonts w:asciiTheme="minorHAnsi" w:hAnsiTheme="minorHAnsi" w:cstheme="minorHAnsi"/>
                <w:sz w:val="22"/>
                <w:szCs w:val="22"/>
                <w:highlight w:val="green"/>
              </w:rPr>
            </w:pPr>
            <w:r w:rsidRPr="009550FC">
              <w:rPr>
                <w:rFonts w:asciiTheme="minorHAnsi" w:hAnsiTheme="minorHAnsi" w:cstheme="minorHAnsi"/>
                <w:sz w:val="22"/>
                <w:szCs w:val="22"/>
                <w:highlight w:val="green"/>
              </w:rPr>
              <w:t>[AUT1PMORT]</w:t>
            </w:r>
          </w:p>
        </w:tc>
        <w:tc>
          <w:tcPr>
            <w:tcW w:w="3118" w:type="dxa"/>
          </w:tcPr>
          <w:p w14:paraId="503461A8" w14:textId="77777777" w:rsidR="00B215DA" w:rsidRPr="004C6D4C" w:rsidRDefault="00B215DA" w:rsidP="00B215DA">
            <w:pPr>
              <w:pStyle w:val="Lignes"/>
              <w:jc w:val="left"/>
              <w:rPr>
                <w:rFonts w:cstheme="minorHAnsi"/>
              </w:rPr>
            </w:pPr>
            <w:r w:rsidRPr="004C6D4C">
              <w:rPr>
                <w:rFonts w:cstheme="minorHAnsi"/>
              </w:rPr>
              <w:t>Il faudrait rétablir la peine de mort</w:t>
            </w:r>
          </w:p>
          <w:p w14:paraId="4E922B27" w14:textId="77777777" w:rsidR="00B215DA" w:rsidRPr="004C6D4C" w:rsidRDefault="00B215DA" w:rsidP="00B215DA">
            <w:pPr>
              <w:pStyle w:val="Lignes"/>
              <w:jc w:val="left"/>
              <w:rPr>
                <w:rFonts w:cstheme="minorHAnsi"/>
              </w:rPr>
            </w:pPr>
          </w:p>
        </w:tc>
        <w:tc>
          <w:tcPr>
            <w:tcW w:w="993" w:type="dxa"/>
          </w:tcPr>
          <w:p w14:paraId="2B30F3F0" w14:textId="25E6D065" w:rsidR="00B215DA" w:rsidRPr="004C6D4C" w:rsidRDefault="00B215DA" w:rsidP="00B215DA">
            <w:pPr>
              <w:pStyle w:val="Lignes"/>
              <w:jc w:val="center"/>
              <w:rPr>
                <w:rFonts w:cstheme="minorHAnsi"/>
              </w:rPr>
            </w:pPr>
            <w:r w:rsidRPr="004C6D4C">
              <w:rPr>
                <w:rFonts w:cstheme="minorHAnsi"/>
              </w:rPr>
              <w:t>1</w:t>
            </w:r>
          </w:p>
        </w:tc>
        <w:tc>
          <w:tcPr>
            <w:tcW w:w="992" w:type="dxa"/>
          </w:tcPr>
          <w:p w14:paraId="100B0E97" w14:textId="22D56D83" w:rsidR="00B215DA" w:rsidRPr="004C6D4C" w:rsidRDefault="00B215DA" w:rsidP="00B215DA">
            <w:pPr>
              <w:contextualSpacing/>
              <w:jc w:val="center"/>
            </w:pPr>
            <w:r w:rsidRPr="004C6D4C">
              <w:rPr>
                <w:rFonts w:asciiTheme="minorHAnsi" w:hAnsiTheme="minorHAnsi" w:cstheme="minorHAnsi"/>
                <w:sz w:val="22"/>
                <w:szCs w:val="22"/>
              </w:rPr>
              <w:t>2</w:t>
            </w:r>
          </w:p>
        </w:tc>
        <w:tc>
          <w:tcPr>
            <w:tcW w:w="992" w:type="dxa"/>
          </w:tcPr>
          <w:p w14:paraId="133B6683" w14:textId="70D7049E" w:rsidR="00B215DA" w:rsidRPr="004C6D4C" w:rsidRDefault="00B215DA" w:rsidP="00B215DA">
            <w:pPr>
              <w:contextualSpacing/>
              <w:jc w:val="center"/>
            </w:pPr>
            <w:r w:rsidRPr="004C6D4C">
              <w:rPr>
                <w:rFonts w:asciiTheme="minorHAnsi" w:hAnsiTheme="minorHAnsi" w:cstheme="minorHAnsi"/>
                <w:sz w:val="22"/>
                <w:szCs w:val="22"/>
              </w:rPr>
              <w:t>3</w:t>
            </w:r>
          </w:p>
        </w:tc>
        <w:tc>
          <w:tcPr>
            <w:tcW w:w="992" w:type="dxa"/>
          </w:tcPr>
          <w:p w14:paraId="68D87725" w14:textId="03D90CED" w:rsidR="00B215DA" w:rsidRPr="004C6D4C" w:rsidRDefault="00B215DA" w:rsidP="00B215DA">
            <w:pPr>
              <w:contextualSpacing/>
              <w:jc w:val="center"/>
            </w:pPr>
            <w:r w:rsidRPr="004C6D4C">
              <w:rPr>
                <w:rFonts w:asciiTheme="minorHAnsi" w:hAnsiTheme="minorHAnsi" w:cstheme="minorHAnsi"/>
                <w:sz w:val="22"/>
                <w:szCs w:val="22"/>
              </w:rPr>
              <w:t>4</w:t>
            </w:r>
          </w:p>
        </w:tc>
        <w:tc>
          <w:tcPr>
            <w:tcW w:w="993" w:type="dxa"/>
          </w:tcPr>
          <w:p w14:paraId="535FB230" w14:textId="38D18663" w:rsidR="00B215DA" w:rsidRPr="004C6D4C" w:rsidRDefault="00B215DA" w:rsidP="00B215DA">
            <w:pPr>
              <w:contextualSpacing/>
              <w:jc w:val="center"/>
            </w:pPr>
            <w:r w:rsidRPr="004C6D4C">
              <w:rPr>
                <w:rFonts w:asciiTheme="minorHAnsi" w:hAnsiTheme="minorHAnsi" w:cstheme="minorHAnsi"/>
                <w:sz w:val="22"/>
                <w:szCs w:val="22"/>
              </w:rPr>
              <w:t>99</w:t>
            </w:r>
          </w:p>
        </w:tc>
        <w:tc>
          <w:tcPr>
            <w:tcW w:w="1609" w:type="dxa"/>
          </w:tcPr>
          <w:p w14:paraId="591D56D6" w14:textId="77777777" w:rsidR="00B215DA" w:rsidRPr="00B215DA" w:rsidRDefault="00B215DA" w:rsidP="00B215DA">
            <w:pPr>
              <w:contextualSpacing/>
              <w:jc w:val="center"/>
              <w:rPr>
                <w:rFonts w:asciiTheme="minorHAnsi" w:hAnsiTheme="minorHAnsi" w:cstheme="minorHAnsi"/>
                <w:sz w:val="22"/>
                <w:szCs w:val="22"/>
              </w:rPr>
            </w:pPr>
            <w:r w:rsidRPr="004C6D4C">
              <w:rPr>
                <w:rFonts w:asciiTheme="minorHAnsi" w:hAnsiTheme="minorHAnsi" w:cstheme="minorHAnsi"/>
                <w:sz w:val="22"/>
                <w:szCs w:val="22"/>
              </w:rPr>
              <w:t>98</w:t>
            </w:r>
          </w:p>
          <w:p w14:paraId="1943BCEC" w14:textId="77777777" w:rsidR="00B215DA" w:rsidRDefault="00B215DA" w:rsidP="00B215DA">
            <w:pPr>
              <w:contextualSpacing/>
              <w:jc w:val="center"/>
            </w:pPr>
          </w:p>
        </w:tc>
      </w:tr>
      <w:tr w:rsidR="00B215DA" w14:paraId="0FB63895" w14:textId="77777777" w:rsidTr="002D6A43">
        <w:tc>
          <w:tcPr>
            <w:tcW w:w="959" w:type="dxa"/>
          </w:tcPr>
          <w:p w14:paraId="3BDA7D78" w14:textId="43B6E11E" w:rsidR="00B215DA" w:rsidRPr="009550FC" w:rsidRDefault="00B215DA" w:rsidP="00B215DA">
            <w:pPr>
              <w:contextualSpacing/>
              <w:rPr>
                <w:rFonts w:asciiTheme="minorHAnsi" w:hAnsiTheme="minorHAnsi" w:cstheme="minorHAnsi"/>
                <w:sz w:val="22"/>
                <w:szCs w:val="22"/>
                <w:highlight w:val="green"/>
              </w:rPr>
            </w:pPr>
            <w:r w:rsidRPr="009550FC">
              <w:rPr>
                <w:rFonts w:asciiTheme="minorHAnsi" w:hAnsiTheme="minorHAnsi" w:cstheme="minorHAnsi"/>
                <w:sz w:val="22"/>
                <w:szCs w:val="22"/>
                <w:highlight w:val="green"/>
              </w:rPr>
              <w:lastRenderedPageBreak/>
              <w:t>[UE7SOUV]</w:t>
            </w:r>
          </w:p>
        </w:tc>
        <w:tc>
          <w:tcPr>
            <w:tcW w:w="3118" w:type="dxa"/>
          </w:tcPr>
          <w:p w14:paraId="0A2A7930" w14:textId="77777777" w:rsidR="00B215DA" w:rsidRDefault="00B215DA" w:rsidP="00B215DA">
            <w:pPr>
              <w:pStyle w:val="Lignes"/>
              <w:jc w:val="left"/>
              <w:rPr>
                <w:rFonts w:cstheme="minorHAnsi"/>
              </w:rPr>
            </w:pPr>
            <w:r w:rsidRPr="00B215DA">
              <w:rPr>
                <w:rFonts w:cstheme="minorHAnsi"/>
              </w:rPr>
              <w:t>Il faut préserver la souveraineté nationale, même si cela doit conduire à r</w:t>
            </w:r>
            <w:r w:rsidR="007D0600">
              <w:rPr>
                <w:rFonts w:cstheme="minorHAnsi"/>
              </w:rPr>
              <w:t>éduire les pouvoirs de l'Europe</w:t>
            </w:r>
          </w:p>
          <w:p w14:paraId="684A99F0" w14:textId="1FF80D7F" w:rsidR="007D0600" w:rsidRPr="00B215DA" w:rsidRDefault="007D0600" w:rsidP="00B215DA">
            <w:pPr>
              <w:pStyle w:val="Lignes"/>
              <w:jc w:val="left"/>
              <w:rPr>
                <w:rFonts w:cstheme="minorHAnsi"/>
              </w:rPr>
            </w:pPr>
          </w:p>
        </w:tc>
        <w:tc>
          <w:tcPr>
            <w:tcW w:w="993" w:type="dxa"/>
          </w:tcPr>
          <w:p w14:paraId="480C32AB" w14:textId="314FA64A" w:rsidR="00B215DA" w:rsidRPr="00B215DA" w:rsidRDefault="00B215DA" w:rsidP="00B215DA">
            <w:pPr>
              <w:pStyle w:val="Lignes"/>
              <w:jc w:val="center"/>
              <w:rPr>
                <w:rFonts w:cstheme="minorHAnsi"/>
              </w:rPr>
            </w:pPr>
            <w:r w:rsidRPr="00B215DA">
              <w:rPr>
                <w:rFonts w:cstheme="minorHAnsi"/>
              </w:rPr>
              <w:t>1</w:t>
            </w:r>
          </w:p>
        </w:tc>
        <w:tc>
          <w:tcPr>
            <w:tcW w:w="992" w:type="dxa"/>
          </w:tcPr>
          <w:p w14:paraId="1700AE4E" w14:textId="57AB2CE3" w:rsidR="00B215DA" w:rsidRDefault="00B215DA" w:rsidP="00B215DA">
            <w:pPr>
              <w:contextualSpacing/>
              <w:jc w:val="center"/>
            </w:pPr>
            <w:r w:rsidRPr="00B215DA">
              <w:rPr>
                <w:rFonts w:asciiTheme="minorHAnsi" w:hAnsiTheme="minorHAnsi" w:cstheme="minorHAnsi"/>
                <w:sz w:val="22"/>
                <w:szCs w:val="22"/>
              </w:rPr>
              <w:t>2</w:t>
            </w:r>
          </w:p>
        </w:tc>
        <w:tc>
          <w:tcPr>
            <w:tcW w:w="992" w:type="dxa"/>
          </w:tcPr>
          <w:p w14:paraId="102B9432" w14:textId="5CE5EFA8" w:rsidR="00B215DA" w:rsidRDefault="00B215DA" w:rsidP="00B215DA">
            <w:pPr>
              <w:contextualSpacing/>
              <w:jc w:val="center"/>
            </w:pPr>
            <w:r w:rsidRPr="00B215DA">
              <w:rPr>
                <w:rFonts w:asciiTheme="minorHAnsi" w:hAnsiTheme="minorHAnsi" w:cstheme="minorHAnsi"/>
                <w:sz w:val="22"/>
                <w:szCs w:val="22"/>
              </w:rPr>
              <w:t>3</w:t>
            </w:r>
          </w:p>
        </w:tc>
        <w:tc>
          <w:tcPr>
            <w:tcW w:w="992" w:type="dxa"/>
          </w:tcPr>
          <w:p w14:paraId="72E0FBEE" w14:textId="7C27EF26" w:rsidR="00B215DA" w:rsidRDefault="00B215DA" w:rsidP="00B215DA">
            <w:pPr>
              <w:contextualSpacing/>
              <w:jc w:val="center"/>
            </w:pPr>
            <w:r w:rsidRPr="00B215DA">
              <w:rPr>
                <w:rFonts w:asciiTheme="minorHAnsi" w:hAnsiTheme="minorHAnsi" w:cstheme="minorHAnsi"/>
                <w:sz w:val="22"/>
                <w:szCs w:val="22"/>
              </w:rPr>
              <w:t>4</w:t>
            </w:r>
          </w:p>
        </w:tc>
        <w:tc>
          <w:tcPr>
            <w:tcW w:w="993" w:type="dxa"/>
          </w:tcPr>
          <w:p w14:paraId="3C2DDB63" w14:textId="230E6CF5" w:rsidR="00B215DA" w:rsidRDefault="00B215DA" w:rsidP="00B215DA">
            <w:pPr>
              <w:contextualSpacing/>
              <w:jc w:val="center"/>
            </w:pPr>
            <w:r w:rsidRPr="00B215DA">
              <w:rPr>
                <w:rFonts w:asciiTheme="minorHAnsi" w:hAnsiTheme="minorHAnsi" w:cstheme="minorHAnsi"/>
                <w:sz w:val="22"/>
                <w:szCs w:val="22"/>
              </w:rPr>
              <w:t>99</w:t>
            </w:r>
          </w:p>
        </w:tc>
        <w:tc>
          <w:tcPr>
            <w:tcW w:w="1609" w:type="dxa"/>
          </w:tcPr>
          <w:p w14:paraId="7B76B90F" w14:textId="77777777" w:rsidR="00B215DA" w:rsidRPr="00B215DA" w:rsidRDefault="00B215DA" w:rsidP="00B215DA">
            <w:pPr>
              <w:contextualSpacing/>
              <w:jc w:val="center"/>
              <w:rPr>
                <w:rFonts w:asciiTheme="minorHAnsi" w:hAnsiTheme="minorHAnsi" w:cstheme="minorHAnsi"/>
                <w:sz w:val="22"/>
                <w:szCs w:val="22"/>
              </w:rPr>
            </w:pPr>
            <w:r w:rsidRPr="00B215DA">
              <w:rPr>
                <w:rFonts w:asciiTheme="minorHAnsi" w:hAnsiTheme="minorHAnsi" w:cstheme="minorHAnsi"/>
                <w:sz w:val="22"/>
                <w:szCs w:val="22"/>
              </w:rPr>
              <w:t>98</w:t>
            </w:r>
          </w:p>
          <w:p w14:paraId="46463D9B" w14:textId="77777777" w:rsidR="00B215DA" w:rsidRDefault="00B215DA" w:rsidP="00B215DA">
            <w:pPr>
              <w:contextualSpacing/>
              <w:jc w:val="center"/>
            </w:pPr>
          </w:p>
        </w:tc>
      </w:tr>
      <w:tr w:rsidR="00B215DA" w:rsidRPr="004C6D4C" w14:paraId="3DF2799B" w14:textId="77777777" w:rsidTr="002D6A43">
        <w:tc>
          <w:tcPr>
            <w:tcW w:w="959" w:type="dxa"/>
          </w:tcPr>
          <w:p w14:paraId="1C37EF68" w14:textId="4239A2D9" w:rsidR="00B215DA" w:rsidRPr="009550FC" w:rsidRDefault="00B215DA" w:rsidP="00B215DA">
            <w:pPr>
              <w:contextualSpacing/>
              <w:rPr>
                <w:rFonts w:asciiTheme="minorHAnsi" w:hAnsiTheme="minorHAnsi" w:cstheme="minorHAnsi"/>
                <w:sz w:val="22"/>
                <w:szCs w:val="22"/>
                <w:highlight w:val="green"/>
              </w:rPr>
            </w:pPr>
            <w:r w:rsidRPr="009550FC">
              <w:rPr>
                <w:rFonts w:asciiTheme="minorHAnsi" w:hAnsiTheme="minorHAnsi" w:cstheme="minorHAnsi"/>
                <w:sz w:val="22"/>
                <w:szCs w:val="22"/>
                <w:highlight w:val="green"/>
              </w:rPr>
              <w:t>[NEWGNDER1]</w:t>
            </w:r>
          </w:p>
        </w:tc>
        <w:tc>
          <w:tcPr>
            <w:tcW w:w="3118" w:type="dxa"/>
          </w:tcPr>
          <w:p w14:paraId="5A22AC03" w14:textId="7570FEB2" w:rsidR="00B215DA" w:rsidRPr="004C6D4C" w:rsidRDefault="00B215DA" w:rsidP="00B215DA">
            <w:pPr>
              <w:pStyle w:val="Lignes"/>
              <w:jc w:val="left"/>
              <w:rPr>
                <w:rFonts w:cstheme="minorHAnsi"/>
              </w:rPr>
            </w:pPr>
            <w:r w:rsidRPr="004C6D4C">
              <w:rPr>
                <w:rFonts w:cstheme="minorHAnsi"/>
              </w:rPr>
              <w:t>Il est plus facile d’être un homme qu’une femme dans la société actuelle</w:t>
            </w:r>
          </w:p>
        </w:tc>
        <w:tc>
          <w:tcPr>
            <w:tcW w:w="993" w:type="dxa"/>
          </w:tcPr>
          <w:p w14:paraId="28E83AAE" w14:textId="58B9DA14" w:rsidR="00B215DA" w:rsidRPr="004C6D4C" w:rsidRDefault="00B215DA" w:rsidP="00B215DA">
            <w:pPr>
              <w:pStyle w:val="Lignes"/>
              <w:jc w:val="center"/>
              <w:rPr>
                <w:rFonts w:cstheme="minorHAnsi"/>
              </w:rPr>
            </w:pPr>
            <w:r w:rsidRPr="004C6D4C">
              <w:rPr>
                <w:rFonts w:cstheme="minorHAnsi"/>
              </w:rPr>
              <w:t>1</w:t>
            </w:r>
          </w:p>
        </w:tc>
        <w:tc>
          <w:tcPr>
            <w:tcW w:w="992" w:type="dxa"/>
          </w:tcPr>
          <w:p w14:paraId="701FED24" w14:textId="6CF00F4C" w:rsidR="00B215DA" w:rsidRPr="004C6D4C" w:rsidRDefault="00B215DA" w:rsidP="00B215DA">
            <w:pPr>
              <w:contextualSpacing/>
              <w:jc w:val="center"/>
            </w:pPr>
            <w:r w:rsidRPr="004C6D4C">
              <w:rPr>
                <w:rFonts w:asciiTheme="minorHAnsi" w:hAnsiTheme="minorHAnsi" w:cstheme="minorHAnsi"/>
                <w:sz w:val="22"/>
                <w:szCs w:val="22"/>
              </w:rPr>
              <w:t>2</w:t>
            </w:r>
          </w:p>
        </w:tc>
        <w:tc>
          <w:tcPr>
            <w:tcW w:w="992" w:type="dxa"/>
          </w:tcPr>
          <w:p w14:paraId="13D9664E" w14:textId="5087D53D" w:rsidR="00B215DA" w:rsidRPr="004C6D4C" w:rsidRDefault="00B215DA" w:rsidP="00B215DA">
            <w:pPr>
              <w:contextualSpacing/>
              <w:jc w:val="center"/>
            </w:pPr>
            <w:r w:rsidRPr="004C6D4C">
              <w:rPr>
                <w:rFonts w:asciiTheme="minorHAnsi" w:hAnsiTheme="minorHAnsi" w:cstheme="minorHAnsi"/>
                <w:sz w:val="22"/>
                <w:szCs w:val="22"/>
              </w:rPr>
              <w:t>3</w:t>
            </w:r>
          </w:p>
        </w:tc>
        <w:tc>
          <w:tcPr>
            <w:tcW w:w="992" w:type="dxa"/>
          </w:tcPr>
          <w:p w14:paraId="16368B4A" w14:textId="060C5E1B" w:rsidR="00B215DA" w:rsidRPr="004C6D4C" w:rsidRDefault="00B215DA" w:rsidP="00B215DA">
            <w:pPr>
              <w:contextualSpacing/>
              <w:jc w:val="center"/>
            </w:pPr>
            <w:r w:rsidRPr="004C6D4C">
              <w:rPr>
                <w:rFonts w:asciiTheme="minorHAnsi" w:hAnsiTheme="minorHAnsi" w:cstheme="minorHAnsi"/>
                <w:sz w:val="22"/>
                <w:szCs w:val="22"/>
              </w:rPr>
              <w:t>4</w:t>
            </w:r>
          </w:p>
        </w:tc>
        <w:tc>
          <w:tcPr>
            <w:tcW w:w="993" w:type="dxa"/>
          </w:tcPr>
          <w:p w14:paraId="458A5E43" w14:textId="2382D63A" w:rsidR="00B215DA" w:rsidRPr="004C6D4C" w:rsidRDefault="00B215DA" w:rsidP="00B215DA">
            <w:pPr>
              <w:contextualSpacing/>
              <w:jc w:val="center"/>
            </w:pPr>
            <w:r w:rsidRPr="004C6D4C">
              <w:rPr>
                <w:rFonts w:asciiTheme="minorHAnsi" w:hAnsiTheme="minorHAnsi" w:cstheme="minorHAnsi"/>
                <w:sz w:val="22"/>
                <w:szCs w:val="22"/>
              </w:rPr>
              <w:t>99</w:t>
            </w:r>
          </w:p>
        </w:tc>
        <w:tc>
          <w:tcPr>
            <w:tcW w:w="1609" w:type="dxa"/>
          </w:tcPr>
          <w:p w14:paraId="6D612D2F" w14:textId="77777777" w:rsidR="00B215DA" w:rsidRPr="004C6D4C" w:rsidRDefault="00B215DA" w:rsidP="00B215DA">
            <w:pPr>
              <w:contextualSpacing/>
              <w:jc w:val="center"/>
              <w:rPr>
                <w:rFonts w:asciiTheme="minorHAnsi" w:hAnsiTheme="minorHAnsi" w:cstheme="minorHAnsi"/>
                <w:sz w:val="22"/>
                <w:szCs w:val="22"/>
              </w:rPr>
            </w:pPr>
            <w:r w:rsidRPr="004C6D4C">
              <w:rPr>
                <w:rFonts w:asciiTheme="minorHAnsi" w:hAnsiTheme="minorHAnsi" w:cstheme="minorHAnsi"/>
                <w:sz w:val="22"/>
                <w:szCs w:val="22"/>
              </w:rPr>
              <w:t>98</w:t>
            </w:r>
          </w:p>
          <w:p w14:paraId="684F1C02" w14:textId="77777777" w:rsidR="00B215DA" w:rsidRPr="004C6D4C" w:rsidRDefault="00B215DA" w:rsidP="00B215DA">
            <w:pPr>
              <w:contextualSpacing/>
              <w:jc w:val="center"/>
            </w:pPr>
          </w:p>
        </w:tc>
      </w:tr>
      <w:tr w:rsidR="00B215DA" w:rsidRPr="004C6D4C" w14:paraId="6EFAE763" w14:textId="77777777" w:rsidTr="002D6A43">
        <w:tc>
          <w:tcPr>
            <w:tcW w:w="959" w:type="dxa"/>
          </w:tcPr>
          <w:p w14:paraId="14BD9D51" w14:textId="09E71069" w:rsidR="00B215DA" w:rsidRPr="009550FC" w:rsidRDefault="00B215DA" w:rsidP="00B215DA">
            <w:pPr>
              <w:contextualSpacing/>
              <w:rPr>
                <w:rFonts w:asciiTheme="minorHAnsi" w:hAnsiTheme="minorHAnsi" w:cstheme="minorHAnsi"/>
                <w:sz w:val="22"/>
                <w:szCs w:val="22"/>
                <w:highlight w:val="green"/>
              </w:rPr>
            </w:pPr>
            <w:r w:rsidRPr="009550FC">
              <w:rPr>
                <w:rFonts w:asciiTheme="minorHAnsi" w:hAnsiTheme="minorHAnsi" w:cstheme="minorHAnsi"/>
                <w:sz w:val="22"/>
                <w:szCs w:val="22"/>
                <w:highlight w:val="green"/>
              </w:rPr>
              <w:t>[NEWGNDER2]</w:t>
            </w:r>
          </w:p>
        </w:tc>
        <w:tc>
          <w:tcPr>
            <w:tcW w:w="3118" w:type="dxa"/>
          </w:tcPr>
          <w:p w14:paraId="1BE3B43A" w14:textId="65976115" w:rsidR="00B215DA" w:rsidRPr="004C6D4C" w:rsidRDefault="00B215DA" w:rsidP="00B215DA">
            <w:pPr>
              <w:pStyle w:val="Lignes"/>
              <w:jc w:val="left"/>
              <w:rPr>
                <w:rFonts w:cstheme="minorHAnsi"/>
              </w:rPr>
            </w:pPr>
            <w:r w:rsidRPr="004C6D4C">
              <w:rPr>
                <w:rFonts w:cstheme="minorHAnsi"/>
              </w:rPr>
              <w:t>Dans la société actuelle, le féminisme est allé trop loin</w:t>
            </w:r>
          </w:p>
        </w:tc>
        <w:tc>
          <w:tcPr>
            <w:tcW w:w="993" w:type="dxa"/>
          </w:tcPr>
          <w:p w14:paraId="4948F328" w14:textId="2588DD55" w:rsidR="00B215DA" w:rsidRPr="004C6D4C" w:rsidRDefault="00B215DA" w:rsidP="00B215DA">
            <w:pPr>
              <w:pStyle w:val="Lignes"/>
              <w:jc w:val="center"/>
              <w:rPr>
                <w:rFonts w:cstheme="minorHAnsi"/>
              </w:rPr>
            </w:pPr>
            <w:r w:rsidRPr="004C6D4C">
              <w:rPr>
                <w:rFonts w:cstheme="minorHAnsi"/>
              </w:rPr>
              <w:t>1</w:t>
            </w:r>
          </w:p>
        </w:tc>
        <w:tc>
          <w:tcPr>
            <w:tcW w:w="992" w:type="dxa"/>
          </w:tcPr>
          <w:p w14:paraId="0EA5315B" w14:textId="0E9FBDDB" w:rsidR="00B215DA" w:rsidRPr="004C6D4C" w:rsidRDefault="00B215DA" w:rsidP="00B215DA">
            <w:pPr>
              <w:contextualSpacing/>
              <w:jc w:val="center"/>
            </w:pPr>
            <w:r w:rsidRPr="004C6D4C">
              <w:rPr>
                <w:rFonts w:asciiTheme="minorHAnsi" w:hAnsiTheme="minorHAnsi" w:cstheme="minorHAnsi"/>
                <w:sz w:val="22"/>
                <w:szCs w:val="22"/>
              </w:rPr>
              <w:t>2</w:t>
            </w:r>
          </w:p>
        </w:tc>
        <w:tc>
          <w:tcPr>
            <w:tcW w:w="992" w:type="dxa"/>
          </w:tcPr>
          <w:p w14:paraId="72633225" w14:textId="214321F9" w:rsidR="00B215DA" w:rsidRPr="004C6D4C" w:rsidRDefault="00B215DA" w:rsidP="00B215DA">
            <w:pPr>
              <w:contextualSpacing/>
              <w:jc w:val="center"/>
            </w:pPr>
            <w:r w:rsidRPr="004C6D4C">
              <w:rPr>
                <w:rFonts w:asciiTheme="minorHAnsi" w:hAnsiTheme="minorHAnsi" w:cstheme="minorHAnsi"/>
                <w:sz w:val="22"/>
                <w:szCs w:val="22"/>
              </w:rPr>
              <w:t>3</w:t>
            </w:r>
          </w:p>
        </w:tc>
        <w:tc>
          <w:tcPr>
            <w:tcW w:w="992" w:type="dxa"/>
          </w:tcPr>
          <w:p w14:paraId="62879739" w14:textId="277B15C4" w:rsidR="00B215DA" w:rsidRPr="004C6D4C" w:rsidRDefault="00B215DA" w:rsidP="00B215DA">
            <w:pPr>
              <w:contextualSpacing/>
              <w:jc w:val="center"/>
            </w:pPr>
            <w:r w:rsidRPr="004C6D4C">
              <w:rPr>
                <w:rFonts w:asciiTheme="minorHAnsi" w:hAnsiTheme="minorHAnsi" w:cstheme="minorHAnsi"/>
                <w:sz w:val="22"/>
                <w:szCs w:val="22"/>
              </w:rPr>
              <w:t>4</w:t>
            </w:r>
          </w:p>
        </w:tc>
        <w:tc>
          <w:tcPr>
            <w:tcW w:w="993" w:type="dxa"/>
          </w:tcPr>
          <w:p w14:paraId="06C14133" w14:textId="37FEBE8B" w:rsidR="00B215DA" w:rsidRPr="004C6D4C" w:rsidRDefault="00B215DA" w:rsidP="00B215DA">
            <w:pPr>
              <w:contextualSpacing/>
              <w:jc w:val="center"/>
            </w:pPr>
            <w:r w:rsidRPr="004C6D4C">
              <w:rPr>
                <w:rFonts w:asciiTheme="minorHAnsi" w:hAnsiTheme="minorHAnsi" w:cstheme="minorHAnsi"/>
                <w:sz w:val="22"/>
                <w:szCs w:val="22"/>
              </w:rPr>
              <w:t>99</w:t>
            </w:r>
          </w:p>
        </w:tc>
        <w:tc>
          <w:tcPr>
            <w:tcW w:w="1609" w:type="dxa"/>
          </w:tcPr>
          <w:p w14:paraId="42E0B921" w14:textId="77777777" w:rsidR="00B215DA" w:rsidRPr="004C6D4C" w:rsidRDefault="00B215DA" w:rsidP="00B215DA">
            <w:pPr>
              <w:contextualSpacing/>
              <w:jc w:val="center"/>
              <w:rPr>
                <w:rFonts w:asciiTheme="minorHAnsi" w:hAnsiTheme="minorHAnsi" w:cstheme="minorHAnsi"/>
                <w:sz w:val="22"/>
                <w:szCs w:val="22"/>
              </w:rPr>
            </w:pPr>
            <w:r w:rsidRPr="004C6D4C">
              <w:rPr>
                <w:rFonts w:asciiTheme="minorHAnsi" w:hAnsiTheme="minorHAnsi" w:cstheme="minorHAnsi"/>
                <w:sz w:val="22"/>
                <w:szCs w:val="22"/>
              </w:rPr>
              <w:t>98</w:t>
            </w:r>
          </w:p>
          <w:p w14:paraId="3EEEECB0" w14:textId="77777777" w:rsidR="00B215DA" w:rsidRPr="004C6D4C" w:rsidRDefault="00B215DA" w:rsidP="00B215DA">
            <w:pPr>
              <w:contextualSpacing/>
              <w:jc w:val="center"/>
            </w:pPr>
          </w:p>
        </w:tc>
      </w:tr>
      <w:tr w:rsidR="00B215DA" w14:paraId="6156C752" w14:textId="77777777" w:rsidTr="002D6A43">
        <w:tc>
          <w:tcPr>
            <w:tcW w:w="959" w:type="dxa"/>
          </w:tcPr>
          <w:p w14:paraId="1E065219" w14:textId="3CADF86D" w:rsidR="00B215DA" w:rsidRPr="004C6D4C" w:rsidRDefault="009550FC" w:rsidP="00B215DA">
            <w:pPr>
              <w:contextualSpacing/>
            </w:pPr>
            <w:r w:rsidRPr="009550FC">
              <w:rPr>
                <w:rFonts w:asciiTheme="minorHAnsi" w:hAnsiTheme="minorHAnsi"/>
                <w:highlight w:val="green"/>
              </w:rPr>
              <w:t>ruraling</w:t>
            </w:r>
          </w:p>
        </w:tc>
        <w:tc>
          <w:tcPr>
            <w:tcW w:w="3118" w:type="dxa"/>
          </w:tcPr>
          <w:p w14:paraId="70E3810F" w14:textId="0C3496A7" w:rsidR="00B215DA" w:rsidRPr="004C6D4C" w:rsidRDefault="00B215DA" w:rsidP="00B215DA">
            <w:pPr>
              <w:pStyle w:val="Lignes"/>
            </w:pPr>
            <w:r w:rsidRPr="004C6D4C">
              <w:t xml:space="preserve">Les zones rurales sont généralement les dernières à bénéficier des dépenses publiques </w:t>
            </w:r>
          </w:p>
        </w:tc>
        <w:tc>
          <w:tcPr>
            <w:tcW w:w="993" w:type="dxa"/>
          </w:tcPr>
          <w:p w14:paraId="738852CF" w14:textId="4DD6CAA2" w:rsidR="00B215DA" w:rsidRPr="004C6D4C" w:rsidRDefault="00B215DA" w:rsidP="00B215DA">
            <w:pPr>
              <w:pStyle w:val="Lignes"/>
              <w:jc w:val="center"/>
            </w:pPr>
            <w:r w:rsidRPr="004C6D4C">
              <w:rPr>
                <w:rFonts w:cstheme="minorHAnsi"/>
              </w:rPr>
              <w:t>1</w:t>
            </w:r>
          </w:p>
        </w:tc>
        <w:tc>
          <w:tcPr>
            <w:tcW w:w="992" w:type="dxa"/>
          </w:tcPr>
          <w:p w14:paraId="4FDDC536" w14:textId="44288E88" w:rsidR="00B215DA" w:rsidRPr="004C6D4C" w:rsidRDefault="00B215DA" w:rsidP="00B215DA">
            <w:pPr>
              <w:contextualSpacing/>
              <w:jc w:val="center"/>
            </w:pPr>
            <w:r w:rsidRPr="004C6D4C">
              <w:rPr>
                <w:rFonts w:asciiTheme="minorHAnsi" w:hAnsiTheme="minorHAnsi" w:cstheme="minorHAnsi"/>
                <w:sz w:val="22"/>
                <w:szCs w:val="22"/>
              </w:rPr>
              <w:t>2</w:t>
            </w:r>
          </w:p>
        </w:tc>
        <w:tc>
          <w:tcPr>
            <w:tcW w:w="992" w:type="dxa"/>
          </w:tcPr>
          <w:p w14:paraId="09E385C2" w14:textId="62F0BD8A" w:rsidR="00B215DA" w:rsidRPr="004C6D4C" w:rsidRDefault="00B215DA" w:rsidP="00B215DA">
            <w:pPr>
              <w:contextualSpacing/>
              <w:jc w:val="center"/>
            </w:pPr>
            <w:r w:rsidRPr="004C6D4C">
              <w:rPr>
                <w:rFonts w:asciiTheme="minorHAnsi" w:hAnsiTheme="minorHAnsi" w:cstheme="minorHAnsi"/>
                <w:sz w:val="22"/>
                <w:szCs w:val="22"/>
              </w:rPr>
              <w:t>3</w:t>
            </w:r>
          </w:p>
        </w:tc>
        <w:tc>
          <w:tcPr>
            <w:tcW w:w="992" w:type="dxa"/>
          </w:tcPr>
          <w:p w14:paraId="788F0E7B" w14:textId="48A43192" w:rsidR="00B215DA" w:rsidRPr="004C6D4C" w:rsidRDefault="00B215DA" w:rsidP="00B215DA">
            <w:pPr>
              <w:contextualSpacing/>
              <w:jc w:val="center"/>
            </w:pPr>
            <w:r w:rsidRPr="004C6D4C">
              <w:rPr>
                <w:rFonts w:asciiTheme="minorHAnsi" w:hAnsiTheme="minorHAnsi" w:cstheme="minorHAnsi"/>
                <w:sz w:val="22"/>
                <w:szCs w:val="22"/>
              </w:rPr>
              <w:t>4</w:t>
            </w:r>
          </w:p>
        </w:tc>
        <w:tc>
          <w:tcPr>
            <w:tcW w:w="993" w:type="dxa"/>
          </w:tcPr>
          <w:p w14:paraId="232B8EEE" w14:textId="5E0E9118" w:rsidR="00B215DA" w:rsidRPr="004C6D4C" w:rsidRDefault="00B215DA" w:rsidP="00B215DA">
            <w:pPr>
              <w:contextualSpacing/>
              <w:jc w:val="center"/>
            </w:pPr>
            <w:r w:rsidRPr="004C6D4C">
              <w:rPr>
                <w:rFonts w:asciiTheme="minorHAnsi" w:hAnsiTheme="minorHAnsi" w:cstheme="minorHAnsi"/>
                <w:sz w:val="22"/>
                <w:szCs w:val="22"/>
              </w:rPr>
              <w:t>99</w:t>
            </w:r>
          </w:p>
        </w:tc>
        <w:tc>
          <w:tcPr>
            <w:tcW w:w="1609" w:type="dxa"/>
          </w:tcPr>
          <w:p w14:paraId="6FE12480" w14:textId="77777777" w:rsidR="00B215DA" w:rsidRPr="00B215DA" w:rsidRDefault="00B215DA" w:rsidP="00B215DA">
            <w:pPr>
              <w:contextualSpacing/>
              <w:jc w:val="center"/>
              <w:rPr>
                <w:rFonts w:asciiTheme="minorHAnsi" w:hAnsiTheme="minorHAnsi" w:cstheme="minorHAnsi"/>
                <w:sz w:val="22"/>
                <w:szCs w:val="22"/>
              </w:rPr>
            </w:pPr>
            <w:r w:rsidRPr="004C6D4C">
              <w:rPr>
                <w:rFonts w:asciiTheme="minorHAnsi" w:hAnsiTheme="minorHAnsi" w:cstheme="minorHAnsi"/>
                <w:sz w:val="22"/>
                <w:szCs w:val="22"/>
              </w:rPr>
              <w:t>98</w:t>
            </w:r>
          </w:p>
          <w:p w14:paraId="5916F8E1" w14:textId="77777777" w:rsidR="00B215DA" w:rsidRDefault="00B215DA" w:rsidP="00B215DA">
            <w:pPr>
              <w:contextualSpacing/>
              <w:jc w:val="center"/>
            </w:pPr>
          </w:p>
        </w:tc>
      </w:tr>
    </w:tbl>
    <w:p w14:paraId="17F137D6" w14:textId="77777777" w:rsidR="00A45B31" w:rsidRDefault="00A45B31" w:rsidP="001C1393">
      <w:pPr>
        <w:pStyle w:val="Intitul"/>
        <w:rPr>
          <w:rFonts w:ascii="Arial" w:eastAsia="Times New Roman" w:hAnsi="Arial" w:cs="Arial"/>
          <w:sz w:val="24"/>
          <w:szCs w:val="24"/>
          <w:lang w:eastAsia="fr-FR"/>
        </w:rPr>
      </w:pPr>
    </w:p>
    <w:p w14:paraId="2760435B" w14:textId="77777777" w:rsidR="002D6A43" w:rsidRDefault="002D6A43" w:rsidP="001C1393">
      <w:pPr>
        <w:pStyle w:val="Intitul"/>
        <w:rPr>
          <w:rFonts w:ascii="Arial" w:eastAsia="Times New Roman" w:hAnsi="Arial" w:cs="Arial"/>
          <w:sz w:val="24"/>
          <w:szCs w:val="24"/>
          <w:lang w:eastAsia="fr-FR"/>
        </w:rPr>
      </w:pPr>
    </w:p>
    <w:p w14:paraId="2DE092C9" w14:textId="7FD10674" w:rsidR="001C1393" w:rsidRPr="00B40F0E" w:rsidRDefault="00E81F65" w:rsidP="001C1393">
      <w:pPr>
        <w:pStyle w:val="Intitul"/>
        <w:rPr>
          <w:rFonts w:ascii="Arial" w:eastAsia="Times New Roman" w:hAnsi="Arial" w:cs="Arial"/>
          <w:sz w:val="24"/>
          <w:szCs w:val="24"/>
          <w:lang w:eastAsia="fr-FR"/>
        </w:rPr>
      </w:pPr>
      <w:r w:rsidRPr="00E81F65">
        <w:rPr>
          <w:rFonts w:ascii="Arial" w:eastAsia="Times New Roman" w:hAnsi="Arial" w:cs="Arial"/>
          <w:sz w:val="24"/>
          <w:szCs w:val="24"/>
          <w:lang w:eastAsia="fr-FR"/>
        </w:rPr>
        <w:t>Q14 [</w:t>
      </w:r>
      <w:r w:rsidRPr="009550FC">
        <w:rPr>
          <w:rFonts w:ascii="Arial" w:eastAsia="Times New Roman" w:hAnsi="Arial" w:cs="Arial"/>
          <w:sz w:val="24"/>
          <w:szCs w:val="24"/>
          <w:highlight w:val="green"/>
          <w:lang w:eastAsia="fr-FR"/>
        </w:rPr>
        <w:t>ECO6PRIO</w:t>
      </w:r>
      <w:r w:rsidRPr="00DF3583">
        <w:rPr>
          <w:rFonts w:ascii="Arial" w:eastAsia="Times New Roman" w:hAnsi="Arial" w:cs="Arial"/>
          <w:sz w:val="24"/>
          <w:szCs w:val="24"/>
          <w:lang w:eastAsia="fr-FR"/>
        </w:rPr>
        <w:t xml:space="preserve">] </w:t>
      </w:r>
      <w:r w:rsidR="00B40F0E" w:rsidRPr="00B40F0E">
        <w:rPr>
          <w:rFonts w:ascii="Arial" w:eastAsia="Times New Roman" w:hAnsi="Arial" w:cs="Arial"/>
          <w:sz w:val="24"/>
          <w:szCs w:val="24"/>
          <w:lang w:eastAsia="fr-FR"/>
        </w:rPr>
        <w:t>Pensez-vous qu'il faut accorder la priorité dans les prochaines années... ?</w:t>
      </w:r>
      <w:r w:rsidRPr="00B40F0E">
        <w:rPr>
          <w:rFonts w:ascii="Arial" w:eastAsia="Times New Roman" w:hAnsi="Arial" w:cs="Arial"/>
          <w:sz w:val="24"/>
          <w:szCs w:val="24"/>
          <w:lang w:eastAsia="fr-FR"/>
        </w:rPr>
        <w:t xml:space="preserve">    </w:t>
      </w:r>
    </w:p>
    <w:p w14:paraId="06D332DD" w14:textId="0E933841" w:rsidR="008E3E63" w:rsidRDefault="008E3E63" w:rsidP="008E3E63">
      <w:pPr>
        <w:pStyle w:val="INSTRUCTIONSENQUETEUR"/>
        <w:rPr>
          <w:i/>
        </w:rPr>
      </w:pPr>
      <w:r>
        <w:t xml:space="preserve">citer - une seule reponse possible </w:t>
      </w:r>
    </w:p>
    <w:p w14:paraId="614F17AE" w14:textId="7457D9D0" w:rsidR="00D70DA9" w:rsidRPr="00A518D4" w:rsidRDefault="00D70DA9" w:rsidP="00D70DA9">
      <w:pPr>
        <w:pStyle w:val="INSTRUCTIONSPROGRAMMATION"/>
      </w:pPr>
      <w:r w:rsidRPr="002D6A43">
        <w:t>randomisation DES ITEMS 1 et 2</w:t>
      </w:r>
    </w:p>
    <w:p w14:paraId="2B0E1E82" w14:textId="2899C778" w:rsidR="001C1393" w:rsidRPr="00B55CD4" w:rsidRDefault="001C1393" w:rsidP="001C1393">
      <w:pPr>
        <w:pStyle w:val="NormalWeb"/>
        <w:spacing w:before="2" w:after="2"/>
        <w:jc w:val="both"/>
        <w:rPr>
          <w:rFonts w:asciiTheme="minorHAnsi" w:hAnsiTheme="minorHAnsi"/>
          <w:sz w:val="22"/>
          <w:szCs w:val="22"/>
        </w:rPr>
      </w:pPr>
    </w:p>
    <w:p w14:paraId="57B51F57" w14:textId="55CA8E99" w:rsidR="001C1393" w:rsidRPr="00B55CD4" w:rsidRDefault="001C1393" w:rsidP="00133C44">
      <w:pPr>
        <w:pStyle w:val="Paragraphedeliste"/>
        <w:numPr>
          <w:ilvl w:val="0"/>
          <w:numId w:val="35"/>
        </w:numPr>
        <w:jc w:val="both"/>
      </w:pPr>
      <w:r w:rsidRPr="00B55CD4">
        <w:t>À la compétitivité de l'économie française</w:t>
      </w:r>
    </w:p>
    <w:p w14:paraId="5A803CB2" w14:textId="62B93E74" w:rsidR="001C1393" w:rsidRPr="00B55CD4" w:rsidRDefault="001C1393" w:rsidP="00133C44">
      <w:pPr>
        <w:pStyle w:val="Paragraphedeliste"/>
        <w:numPr>
          <w:ilvl w:val="0"/>
          <w:numId w:val="35"/>
        </w:numPr>
        <w:jc w:val="both"/>
      </w:pPr>
      <w:r w:rsidRPr="00B55CD4">
        <w:t>À l'amélioration de la situation des salariés</w:t>
      </w:r>
    </w:p>
    <w:p w14:paraId="04A56EAE" w14:textId="06BBB948" w:rsidR="001C1393" w:rsidRPr="002D6A43" w:rsidRDefault="00E81F65" w:rsidP="00E81F65">
      <w:pPr>
        <w:pStyle w:val="Paragraphedeliste"/>
      </w:pPr>
      <w:r w:rsidRPr="002D6A43">
        <w:t xml:space="preserve">99. </w:t>
      </w:r>
      <w:r w:rsidR="00275F61" w:rsidRPr="002D6A43">
        <w:t>[JE NE SAIS PAS]</w:t>
      </w:r>
    </w:p>
    <w:p w14:paraId="5993BFE8" w14:textId="6FD9372C" w:rsidR="001C1393" w:rsidRDefault="00E81F65" w:rsidP="00E81F65">
      <w:pPr>
        <w:pStyle w:val="Paragraphedeliste"/>
      </w:pPr>
      <w:r w:rsidRPr="002D6A43">
        <w:t xml:space="preserve">98. </w:t>
      </w:r>
      <w:r w:rsidR="00275F61" w:rsidRPr="002D6A43">
        <w:t>[JE REFUSE DE RÉPONDRE]</w:t>
      </w:r>
    </w:p>
    <w:p w14:paraId="4586E41F" w14:textId="77777777" w:rsidR="008E3E63" w:rsidRPr="00B55CD4" w:rsidRDefault="008E3E63" w:rsidP="001C1393">
      <w:pPr>
        <w:pStyle w:val="Paragraphedeliste"/>
      </w:pPr>
    </w:p>
    <w:p w14:paraId="628300CA" w14:textId="20F0149C" w:rsidR="001C1393" w:rsidRDefault="001C1393" w:rsidP="001C1393">
      <w:pPr>
        <w:pStyle w:val="Intitul"/>
        <w:contextualSpacing/>
        <w:rPr>
          <w:rFonts w:ascii="Arial" w:eastAsia="Times New Roman" w:hAnsi="Arial" w:cs="Arial"/>
          <w:sz w:val="24"/>
          <w:szCs w:val="24"/>
          <w:lang w:eastAsia="fr-FR"/>
        </w:rPr>
      </w:pPr>
      <w:r w:rsidRPr="00E81F65">
        <w:rPr>
          <w:rFonts w:ascii="Arial" w:eastAsia="Times New Roman" w:hAnsi="Arial" w:cs="Arial"/>
          <w:sz w:val="24"/>
          <w:szCs w:val="24"/>
          <w:lang w:eastAsia="fr-FR"/>
        </w:rPr>
        <w:t>Q14B Voici un certain nombre de mesures dont on a parlé pendant la campagne présidentielle. Pour chacune d’entre elles, y êtes</w:t>
      </w:r>
      <w:r w:rsidR="00980C3A">
        <w:rPr>
          <w:rFonts w:ascii="Arial" w:eastAsia="Times New Roman" w:hAnsi="Arial" w:cs="Arial"/>
          <w:sz w:val="24"/>
          <w:szCs w:val="24"/>
          <w:lang w:eastAsia="fr-FR"/>
        </w:rPr>
        <w:t>-</w:t>
      </w:r>
      <w:r w:rsidRPr="00E81F65">
        <w:rPr>
          <w:rFonts w:ascii="Arial" w:eastAsia="Times New Roman" w:hAnsi="Arial" w:cs="Arial"/>
          <w:sz w:val="24"/>
          <w:szCs w:val="24"/>
          <w:lang w:eastAsia="fr-FR"/>
        </w:rPr>
        <w:t xml:space="preserve">vous : </w:t>
      </w:r>
      <w:r w:rsidR="00800BD2">
        <w:rPr>
          <w:rFonts w:ascii="Arial" w:eastAsia="Times New Roman" w:hAnsi="Arial" w:cs="Arial"/>
          <w:sz w:val="24"/>
          <w:szCs w:val="24"/>
          <w:lang w:eastAsia="fr-FR"/>
        </w:rPr>
        <w:t xml:space="preserve">  </w:t>
      </w:r>
    </w:p>
    <w:p w14:paraId="412B920A" w14:textId="09F88CE3" w:rsidR="001C1393" w:rsidRDefault="000B77A2" w:rsidP="00980C3A">
      <w:pPr>
        <w:pStyle w:val="INSTRUCTIONSENQUETEUR"/>
      </w:pPr>
      <w:r>
        <w:t>citer - une seule reponse possible par item</w:t>
      </w:r>
    </w:p>
    <w:p w14:paraId="07C40F3E" w14:textId="77777777" w:rsidR="00DF3583" w:rsidRDefault="00DF3583" w:rsidP="00DF3583">
      <w:pPr>
        <w:pStyle w:val="INSTRUCTIONSENQUETEUR"/>
      </w:pPr>
    </w:p>
    <w:p w14:paraId="44C5E685" w14:textId="7729558E" w:rsidR="00DF3583" w:rsidRPr="00DA4120" w:rsidRDefault="00DF3583" w:rsidP="00DF3583">
      <w:pPr>
        <w:pStyle w:val="INSTRUCTIONSENQUETEUR"/>
      </w:pPr>
      <w:r w:rsidRPr="00DA4120">
        <w:t xml:space="preserve">Enquêteur : si le répondant demande : </w:t>
      </w:r>
    </w:p>
    <w:p w14:paraId="1F41A52D" w14:textId="795B75DF" w:rsidR="00DF3583" w:rsidRPr="00DA4120" w:rsidRDefault="00DF3583" w:rsidP="00DF3583">
      <w:pPr>
        <w:pStyle w:val="INSTRUCTIONSENQUETEUR"/>
      </w:pPr>
      <w:r w:rsidRPr="00DA4120">
        <w:t>RSA = Revenu de Solidarité active : revenu minimum pour les personnes privées d'emploi ou sans ressources</w:t>
      </w:r>
    </w:p>
    <w:p w14:paraId="624569F7" w14:textId="07896B4F" w:rsidR="00DF3583" w:rsidRPr="00DA4120" w:rsidRDefault="00DF3583" w:rsidP="00DF3583">
      <w:pPr>
        <w:pStyle w:val="INSTRUCTIONSENQUETEUR"/>
      </w:pPr>
      <w:r w:rsidRPr="00DA4120">
        <w:t>RIC : procédé qui permettrait au corps électoral de proposer une loi si elle obtient un nombre suffisant d’appuis</w:t>
      </w:r>
    </w:p>
    <w:p w14:paraId="78817798" w14:textId="5A782686" w:rsidR="00DF3583" w:rsidRPr="00DA4120" w:rsidRDefault="00DF3583" w:rsidP="00DF3583">
      <w:pPr>
        <w:pStyle w:val="INSTRUCTIONSPROGRAMMATION"/>
      </w:pPr>
      <w:r w:rsidRPr="00DA4120">
        <w:t>randomisation</w:t>
      </w:r>
    </w:p>
    <w:p w14:paraId="4E6AC968" w14:textId="71BD75BE" w:rsidR="008909BA" w:rsidRPr="00DA4120" w:rsidRDefault="008909BA" w:rsidP="008909BA">
      <w:pPr>
        <w:pStyle w:val="Normal1"/>
      </w:pPr>
    </w:p>
    <w:tbl>
      <w:tblPr>
        <w:tblStyle w:val="Grilledutableau"/>
        <w:tblW w:w="0" w:type="auto"/>
        <w:tblLook w:val="04A0" w:firstRow="1" w:lastRow="0" w:firstColumn="1" w:lastColumn="0" w:noHBand="0" w:noVBand="1"/>
      </w:tblPr>
      <w:tblGrid>
        <w:gridCol w:w="3177"/>
        <w:gridCol w:w="1125"/>
        <w:gridCol w:w="1210"/>
        <w:gridCol w:w="1287"/>
        <w:gridCol w:w="1287"/>
        <w:gridCol w:w="953"/>
        <w:gridCol w:w="1559"/>
      </w:tblGrid>
      <w:tr w:rsidR="002D6A43" w:rsidRPr="00DA4120" w14:paraId="1139B0E3" w14:textId="141B9997" w:rsidTr="002D6A43">
        <w:tc>
          <w:tcPr>
            <w:tcW w:w="3177" w:type="dxa"/>
          </w:tcPr>
          <w:p w14:paraId="5EF342D6" w14:textId="3873B004" w:rsidR="002D6A43" w:rsidRPr="00DA4120" w:rsidRDefault="002D6A43" w:rsidP="001C1393">
            <w:pPr>
              <w:pStyle w:val="Intitul"/>
              <w:rPr>
                <w:rFonts w:cstheme="minorHAnsi"/>
                <w:sz w:val="20"/>
                <w:szCs w:val="20"/>
                <w:u w:val="single"/>
              </w:rPr>
            </w:pPr>
          </w:p>
        </w:tc>
        <w:tc>
          <w:tcPr>
            <w:tcW w:w="1125" w:type="dxa"/>
          </w:tcPr>
          <w:p w14:paraId="71609BEC" w14:textId="77777777" w:rsidR="002D6A43" w:rsidRPr="00DA4120" w:rsidRDefault="002D6A43" w:rsidP="0019656A">
            <w:pPr>
              <w:pStyle w:val="Intitul"/>
              <w:contextualSpacing/>
              <w:jc w:val="center"/>
              <w:rPr>
                <w:b w:val="0"/>
              </w:rPr>
            </w:pPr>
            <w:r w:rsidRPr="00DA4120">
              <w:rPr>
                <w:b w:val="0"/>
              </w:rPr>
              <w:t>Très Favorable</w:t>
            </w:r>
          </w:p>
          <w:p w14:paraId="3557FE75" w14:textId="77777777" w:rsidR="002D6A43" w:rsidRPr="00DA4120" w:rsidRDefault="002D6A43" w:rsidP="0019656A">
            <w:pPr>
              <w:pStyle w:val="Intitul"/>
              <w:jc w:val="center"/>
              <w:rPr>
                <w:u w:val="single"/>
              </w:rPr>
            </w:pPr>
          </w:p>
        </w:tc>
        <w:tc>
          <w:tcPr>
            <w:tcW w:w="1210" w:type="dxa"/>
          </w:tcPr>
          <w:p w14:paraId="4220F694" w14:textId="77777777" w:rsidR="002D6A43" w:rsidRPr="00DA4120" w:rsidRDefault="002D6A43" w:rsidP="0019656A">
            <w:pPr>
              <w:pStyle w:val="Intitul"/>
              <w:contextualSpacing/>
              <w:jc w:val="center"/>
              <w:rPr>
                <w:b w:val="0"/>
              </w:rPr>
            </w:pPr>
            <w:r w:rsidRPr="00DA4120">
              <w:rPr>
                <w:b w:val="0"/>
              </w:rPr>
              <w:t>Plutôt favorable</w:t>
            </w:r>
          </w:p>
          <w:p w14:paraId="0BC9ABDE" w14:textId="77777777" w:rsidR="002D6A43" w:rsidRPr="00DA4120" w:rsidRDefault="002D6A43" w:rsidP="0019656A">
            <w:pPr>
              <w:pStyle w:val="Intitul"/>
              <w:jc w:val="center"/>
              <w:rPr>
                <w:u w:val="single"/>
              </w:rPr>
            </w:pPr>
          </w:p>
        </w:tc>
        <w:tc>
          <w:tcPr>
            <w:tcW w:w="1287" w:type="dxa"/>
          </w:tcPr>
          <w:p w14:paraId="5D229D58" w14:textId="77777777" w:rsidR="002D6A43" w:rsidRPr="00DA4120" w:rsidRDefault="002D6A43" w:rsidP="0019656A">
            <w:pPr>
              <w:pStyle w:val="Intitul"/>
              <w:contextualSpacing/>
              <w:jc w:val="center"/>
              <w:rPr>
                <w:b w:val="0"/>
              </w:rPr>
            </w:pPr>
            <w:r w:rsidRPr="00DA4120">
              <w:rPr>
                <w:b w:val="0"/>
              </w:rPr>
              <w:t>Plutôt défavorable</w:t>
            </w:r>
          </w:p>
          <w:p w14:paraId="52D32390" w14:textId="77777777" w:rsidR="002D6A43" w:rsidRPr="00DA4120" w:rsidRDefault="002D6A43" w:rsidP="0019656A">
            <w:pPr>
              <w:pStyle w:val="Intitul"/>
              <w:jc w:val="center"/>
              <w:rPr>
                <w:u w:val="single"/>
              </w:rPr>
            </w:pPr>
          </w:p>
        </w:tc>
        <w:tc>
          <w:tcPr>
            <w:tcW w:w="1287" w:type="dxa"/>
          </w:tcPr>
          <w:p w14:paraId="3D9AF502" w14:textId="725B4BC7" w:rsidR="002D6A43" w:rsidRPr="00DA4120" w:rsidRDefault="002D6A43" w:rsidP="0019656A">
            <w:pPr>
              <w:pStyle w:val="Intitul"/>
              <w:contextualSpacing/>
              <w:jc w:val="center"/>
              <w:rPr>
                <w:b w:val="0"/>
              </w:rPr>
            </w:pPr>
            <w:r w:rsidRPr="00DA4120">
              <w:rPr>
                <w:b w:val="0"/>
              </w:rPr>
              <w:t>Très défavorable</w:t>
            </w:r>
          </w:p>
          <w:p w14:paraId="090822D5" w14:textId="77777777" w:rsidR="002D6A43" w:rsidRPr="00DA4120" w:rsidRDefault="002D6A43" w:rsidP="0019656A">
            <w:pPr>
              <w:pStyle w:val="Intitul"/>
              <w:jc w:val="center"/>
              <w:rPr>
                <w:u w:val="single"/>
              </w:rPr>
            </w:pPr>
          </w:p>
        </w:tc>
        <w:tc>
          <w:tcPr>
            <w:tcW w:w="953" w:type="dxa"/>
            <w:vAlign w:val="center"/>
          </w:tcPr>
          <w:p w14:paraId="182CFEDA" w14:textId="59374B5F" w:rsidR="002D6A43" w:rsidRPr="00DA4120" w:rsidRDefault="002D6A43" w:rsidP="0019656A">
            <w:pPr>
              <w:pStyle w:val="Intitul"/>
              <w:jc w:val="center"/>
              <w:rPr>
                <w:u w:val="single"/>
              </w:rPr>
            </w:pPr>
            <w:r w:rsidRPr="00DA4120">
              <w:rPr>
                <w:rFonts w:ascii="Times New Roman" w:hAnsi="Times New Roman"/>
              </w:rPr>
              <w:t>[JE NE SAIS PAS]</w:t>
            </w:r>
          </w:p>
        </w:tc>
        <w:tc>
          <w:tcPr>
            <w:tcW w:w="1559" w:type="dxa"/>
            <w:vAlign w:val="center"/>
          </w:tcPr>
          <w:p w14:paraId="01DFEF7B" w14:textId="0EAD8F6F" w:rsidR="002D6A43" w:rsidRPr="00DA4120" w:rsidRDefault="002D6A43" w:rsidP="0019656A">
            <w:pPr>
              <w:pStyle w:val="Intitul"/>
              <w:contextualSpacing/>
              <w:jc w:val="center"/>
              <w:rPr>
                <w:b w:val="0"/>
              </w:rPr>
            </w:pPr>
            <w:r w:rsidRPr="00DA4120">
              <w:rPr>
                <w:rFonts w:ascii="Times New Roman" w:hAnsi="Times New Roman"/>
              </w:rPr>
              <w:t>[JE REFUSE DE RÉPONDRE]</w:t>
            </w:r>
          </w:p>
        </w:tc>
      </w:tr>
      <w:tr w:rsidR="002D6A43" w:rsidRPr="00DA4120" w14:paraId="051EC010" w14:textId="2957F9E2" w:rsidTr="002D6A43">
        <w:tc>
          <w:tcPr>
            <w:tcW w:w="3177" w:type="dxa"/>
          </w:tcPr>
          <w:p w14:paraId="09EA9D47" w14:textId="092B71B9" w:rsidR="002D6A43" w:rsidRPr="00DA4120" w:rsidRDefault="002D6A43" w:rsidP="009550FC">
            <w:pPr>
              <w:spacing w:before="100" w:beforeAutospacing="1" w:after="100" w:afterAutospacing="1"/>
              <w:contextualSpacing/>
              <w:rPr>
                <w:rFonts w:asciiTheme="minorHAnsi" w:hAnsiTheme="minorHAnsi" w:cstheme="minorHAnsi"/>
                <w:sz w:val="22"/>
                <w:szCs w:val="20"/>
              </w:rPr>
            </w:pPr>
            <w:r w:rsidRPr="00DA4120">
              <w:rPr>
                <w:rFonts w:asciiTheme="minorHAnsi" w:hAnsiTheme="minorHAnsi" w:cstheme="minorHAnsi"/>
                <w:sz w:val="22"/>
                <w:szCs w:val="20"/>
              </w:rPr>
              <w:t>Diminuer le recours à la voiture individuelle</w:t>
            </w:r>
            <w:r w:rsidR="009550FC">
              <w:rPr>
                <w:rFonts w:asciiTheme="minorHAnsi" w:hAnsiTheme="minorHAnsi" w:cstheme="minorHAnsi"/>
                <w:sz w:val="22"/>
                <w:szCs w:val="20"/>
              </w:rPr>
              <w:t xml:space="preserve"> </w:t>
            </w:r>
            <w:r w:rsidR="009550FC" w:rsidRPr="009550FC">
              <w:rPr>
                <w:rFonts w:asciiTheme="minorHAnsi" w:hAnsiTheme="minorHAnsi"/>
                <w:highlight w:val="green"/>
              </w:rPr>
              <w:t>stopcar</w:t>
            </w:r>
          </w:p>
        </w:tc>
        <w:tc>
          <w:tcPr>
            <w:tcW w:w="1125" w:type="dxa"/>
          </w:tcPr>
          <w:p w14:paraId="08A07268" w14:textId="4D478A3E" w:rsidR="002D6A43" w:rsidRPr="00DA4120" w:rsidRDefault="002D6A43" w:rsidP="00967600">
            <w:pPr>
              <w:pStyle w:val="Intitul"/>
              <w:jc w:val="center"/>
              <w:rPr>
                <w:u w:val="single"/>
              </w:rPr>
            </w:pPr>
            <w:r w:rsidRPr="00DA4120">
              <w:rPr>
                <w:b w:val="0"/>
                <w:bCs/>
              </w:rPr>
              <w:t>1</w:t>
            </w:r>
          </w:p>
        </w:tc>
        <w:tc>
          <w:tcPr>
            <w:tcW w:w="1210" w:type="dxa"/>
          </w:tcPr>
          <w:p w14:paraId="0E51A972" w14:textId="4C8F43F7" w:rsidR="002D6A43" w:rsidRPr="00DA4120" w:rsidRDefault="002D6A43" w:rsidP="00967600">
            <w:pPr>
              <w:pStyle w:val="Intitul"/>
              <w:jc w:val="center"/>
              <w:rPr>
                <w:u w:val="single"/>
              </w:rPr>
            </w:pPr>
            <w:r w:rsidRPr="00DA4120">
              <w:rPr>
                <w:b w:val="0"/>
                <w:bCs/>
              </w:rPr>
              <w:t>2</w:t>
            </w:r>
          </w:p>
        </w:tc>
        <w:tc>
          <w:tcPr>
            <w:tcW w:w="1287" w:type="dxa"/>
          </w:tcPr>
          <w:p w14:paraId="6DDE2D96" w14:textId="2F2F3399" w:rsidR="002D6A43" w:rsidRPr="00DA4120" w:rsidRDefault="002D6A43" w:rsidP="00967600">
            <w:pPr>
              <w:pStyle w:val="Intitul"/>
              <w:jc w:val="center"/>
              <w:rPr>
                <w:u w:val="single"/>
              </w:rPr>
            </w:pPr>
            <w:r w:rsidRPr="00DA4120">
              <w:rPr>
                <w:b w:val="0"/>
                <w:bCs/>
              </w:rPr>
              <w:t>3</w:t>
            </w:r>
          </w:p>
        </w:tc>
        <w:tc>
          <w:tcPr>
            <w:tcW w:w="1287" w:type="dxa"/>
          </w:tcPr>
          <w:p w14:paraId="7F87D604" w14:textId="40DB3864" w:rsidR="002D6A43" w:rsidRPr="00DA4120" w:rsidRDefault="002D6A43" w:rsidP="00967600">
            <w:pPr>
              <w:pStyle w:val="Intitul"/>
              <w:jc w:val="center"/>
              <w:rPr>
                <w:u w:val="single"/>
              </w:rPr>
            </w:pPr>
            <w:r w:rsidRPr="00DA4120">
              <w:rPr>
                <w:b w:val="0"/>
                <w:bCs/>
              </w:rPr>
              <w:t>4</w:t>
            </w:r>
          </w:p>
        </w:tc>
        <w:tc>
          <w:tcPr>
            <w:tcW w:w="953" w:type="dxa"/>
          </w:tcPr>
          <w:p w14:paraId="192A417B" w14:textId="350F3CEE" w:rsidR="002D6A43" w:rsidRPr="00DA4120" w:rsidRDefault="002D6A43" w:rsidP="00967600">
            <w:pPr>
              <w:pStyle w:val="Intitul"/>
              <w:jc w:val="center"/>
              <w:rPr>
                <w:u w:val="single"/>
              </w:rPr>
            </w:pPr>
            <w:r w:rsidRPr="00DA4120">
              <w:rPr>
                <w:b w:val="0"/>
                <w:bCs/>
              </w:rPr>
              <w:t>99</w:t>
            </w:r>
          </w:p>
        </w:tc>
        <w:tc>
          <w:tcPr>
            <w:tcW w:w="1559" w:type="dxa"/>
          </w:tcPr>
          <w:p w14:paraId="2F1A18AD" w14:textId="24A13FD1" w:rsidR="002D6A43" w:rsidRPr="00DA4120" w:rsidRDefault="002D6A43" w:rsidP="00967600">
            <w:pPr>
              <w:pStyle w:val="Intitul"/>
              <w:jc w:val="center"/>
              <w:rPr>
                <w:u w:val="single"/>
              </w:rPr>
            </w:pPr>
            <w:r w:rsidRPr="00DA4120">
              <w:rPr>
                <w:b w:val="0"/>
                <w:bCs/>
              </w:rPr>
              <w:t>98</w:t>
            </w:r>
          </w:p>
        </w:tc>
      </w:tr>
      <w:tr w:rsidR="002D6A43" w:rsidRPr="00DA4120" w14:paraId="3A76DDFB" w14:textId="17315E35" w:rsidTr="002D6A43">
        <w:tc>
          <w:tcPr>
            <w:tcW w:w="3177" w:type="dxa"/>
          </w:tcPr>
          <w:p w14:paraId="6D43B713" w14:textId="5179D056" w:rsidR="002D6A43" w:rsidRPr="00DA4120" w:rsidRDefault="002D6A43" w:rsidP="009550FC">
            <w:pPr>
              <w:pStyle w:val="Intitul"/>
              <w:jc w:val="left"/>
              <w:rPr>
                <w:rFonts w:cstheme="minorHAnsi"/>
                <w:b w:val="0"/>
                <w:bCs/>
                <w:szCs w:val="20"/>
                <w:u w:val="single"/>
              </w:rPr>
            </w:pPr>
            <w:r w:rsidRPr="00DA4120">
              <w:rPr>
                <w:rFonts w:cstheme="minorHAnsi"/>
                <w:b w:val="0"/>
                <w:bCs/>
                <w:szCs w:val="20"/>
              </w:rPr>
              <w:t>Augmenter le SMIC à 1400 euros net</w:t>
            </w:r>
            <w:r w:rsidR="009550FC">
              <w:rPr>
                <w:rFonts w:cstheme="minorHAnsi"/>
                <w:b w:val="0"/>
                <w:bCs/>
                <w:szCs w:val="20"/>
              </w:rPr>
              <w:t xml:space="preserve"> </w:t>
            </w:r>
            <w:r w:rsidR="009550FC" w:rsidRPr="009550FC">
              <w:rPr>
                <w:b w:val="0"/>
                <w:highlight w:val="green"/>
              </w:rPr>
              <w:t>smic</w:t>
            </w:r>
          </w:p>
        </w:tc>
        <w:tc>
          <w:tcPr>
            <w:tcW w:w="1125" w:type="dxa"/>
          </w:tcPr>
          <w:p w14:paraId="59D34019" w14:textId="272058E0" w:rsidR="002D6A43" w:rsidRPr="00DA4120" w:rsidRDefault="002D6A43" w:rsidP="00967600">
            <w:pPr>
              <w:pStyle w:val="Intitul"/>
              <w:jc w:val="center"/>
              <w:rPr>
                <w:u w:val="single"/>
              </w:rPr>
            </w:pPr>
            <w:r w:rsidRPr="00DA4120">
              <w:rPr>
                <w:b w:val="0"/>
                <w:bCs/>
              </w:rPr>
              <w:t>1</w:t>
            </w:r>
          </w:p>
        </w:tc>
        <w:tc>
          <w:tcPr>
            <w:tcW w:w="1210" w:type="dxa"/>
          </w:tcPr>
          <w:p w14:paraId="184EE403" w14:textId="1EFE4DC9" w:rsidR="002D6A43" w:rsidRPr="00DA4120" w:rsidRDefault="002D6A43" w:rsidP="00967600">
            <w:pPr>
              <w:pStyle w:val="Intitul"/>
              <w:jc w:val="center"/>
              <w:rPr>
                <w:u w:val="single"/>
              </w:rPr>
            </w:pPr>
            <w:r w:rsidRPr="00DA4120">
              <w:rPr>
                <w:b w:val="0"/>
                <w:bCs/>
              </w:rPr>
              <w:t>2</w:t>
            </w:r>
          </w:p>
        </w:tc>
        <w:tc>
          <w:tcPr>
            <w:tcW w:w="1287" w:type="dxa"/>
          </w:tcPr>
          <w:p w14:paraId="258E1445" w14:textId="1CFAEBA4" w:rsidR="002D6A43" w:rsidRPr="00DA4120" w:rsidRDefault="002D6A43" w:rsidP="00967600">
            <w:pPr>
              <w:pStyle w:val="Intitul"/>
              <w:jc w:val="center"/>
              <w:rPr>
                <w:u w:val="single"/>
              </w:rPr>
            </w:pPr>
            <w:r w:rsidRPr="00DA4120">
              <w:rPr>
                <w:b w:val="0"/>
                <w:bCs/>
              </w:rPr>
              <w:t>3</w:t>
            </w:r>
          </w:p>
        </w:tc>
        <w:tc>
          <w:tcPr>
            <w:tcW w:w="1287" w:type="dxa"/>
          </w:tcPr>
          <w:p w14:paraId="56AC51FD" w14:textId="612EC153" w:rsidR="002D6A43" w:rsidRPr="00DA4120" w:rsidRDefault="002D6A43" w:rsidP="00967600">
            <w:pPr>
              <w:pStyle w:val="Intitul"/>
              <w:jc w:val="center"/>
              <w:rPr>
                <w:u w:val="single"/>
              </w:rPr>
            </w:pPr>
            <w:r w:rsidRPr="00DA4120">
              <w:rPr>
                <w:b w:val="0"/>
                <w:bCs/>
              </w:rPr>
              <w:t>4</w:t>
            </w:r>
          </w:p>
        </w:tc>
        <w:tc>
          <w:tcPr>
            <w:tcW w:w="953" w:type="dxa"/>
          </w:tcPr>
          <w:p w14:paraId="2BD23638" w14:textId="59BB89AF" w:rsidR="002D6A43" w:rsidRPr="00DA4120" w:rsidRDefault="002D6A43" w:rsidP="00967600">
            <w:pPr>
              <w:pStyle w:val="Intitul"/>
              <w:jc w:val="center"/>
              <w:rPr>
                <w:u w:val="single"/>
              </w:rPr>
            </w:pPr>
            <w:r w:rsidRPr="00DA4120">
              <w:rPr>
                <w:b w:val="0"/>
                <w:bCs/>
              </w:rPr>
              <w:t>99</w:t>
            </w:r>
          </w:p>
        </w:tc>
        <w:tc>
          <w:tcPr>
            <w:tcW w:w="1559" w:type="dxa"/>
          </w:tcPr>
          <w:p w14:paraId="5BF7DFAC" w14:textId="0A9DD412" w:rsidR="002D6A43" w:rsidRPr="00DA4120" w:rsidRDefault="002D6A43" w:rsidP="00967600">
            <w:pPr>
              <w:pStyle w:val="Intitul"/>
              <w:jc w:val="center"/>
              <w:rPr>
                <w:u w:val="single"/>
              </w:rPr>
            </w:pPr>
            <w:r w:rsidRPr="00DA4120">
              <w:rPr>
                <w:b w:val="0"/>
                <w:bCs/>
              </w:rPr>
              <w:t>98</w:t>
            </w:r>
          </w:p>
        </w:tc>
      </w:tr>
      <w:tr w:rsidR="002D6A43" w:rsidRPr="00DA4120" w14:paraId="023BCBCA" w14:textId="4F4CA575" w:rsidTr="002D6A43">
        <w:trPr>
          <w:trHeight w:val="678"/>
        </w:trPr>
        <w:tc>
          <w:tcPr>
            <w:tcW w:w="3177" w:type="dxa"/>
          </w:tcPr>
          <w:p w14:paraId="7D2EC5A4" w14:textId="7B2B2199" w:rsidR="002D6A43" w:rsidRPr="00DA4120" w:rsidRDefault="002D6A43" w:rsidP="009550FC">
            <w:pPr>
              <w:spacing w:before="100" w:beforeAutospacing="1" w:after="100" w:afterAutospacing="1"/>
              <w:contextualSpacing/>
              <w:rPr>
                <w:rFonts w:asciiTheme="minorHAnsi" w:hAnsiTheme="minorHAnsi" w:cstheme="minorHAnsi"/>
                <w:sz w:val="22"/>
                <w:szCs w:val="20"/>
              </w:rPr>
            </w:pPr>
            <w:r w:rsidRPr="00DA4120">
              <w:rPr>
                <w:rFonts w:asciiTheme="minorHAnsi" w:hAnsiTheme="minorHAnsi" w:cstheme="minorHAnsi"/>
                <w:sz w:val="22"/>
                <w:szCs w:val="20"/>
              </w:rPr>
              <w:t>Porter à 65 ans l'âge de départ à la retraite</w:t>
            </w:r>
            <w:r w:rsidR="009550FC">
              <w:rPr>
                <w:rFonts w:asciiTheme="minorHAnsi" w:hAnsiTheme="minorHAnsi" w:cstheme="minorHAnsi"/>
                <w:sz w:val="22"/>
                <w:szCs w:val="20"/>
              </w:rPr>
              <w:t xml:space="preserve"> </w:t>
            </w:r>
            <w:r w:rsidR="009550FC" w:rsidRPr="009550FC">
              <w:rPr>
                <w:rFonts w:asciiTheme="minorHAnsi" w:hAnsiTheme="minorHAnsi"/>
                <w:highlight w:val="green"/>
              </w:rPr>
              <w:t>retraite</w:t>
            </w:r>
          </w:p>
        </w:tc>
        <w:tc>
          <w:tcPr>
            <w:tcW w:w="1125" w:type="dxa"/>
          </w:tcPr>
          <w:p w14:paraId="06610E28" w14:textId="374BFEA4" w:rsidR="002D6A43" w:rsidRPr="00DA4120" w:rsidRDefault="002D6A43" w:rsidP="00967600">
            <w:pPr>
              <w:pStyle w:val="Intitul"/>
              <w:jc w:val="center"/>
              <w:rPr>
                <w:u w:val="single"/>
              </w:rPr>
            </w:pPr>
            <w:r w:rsidRPr="00DA4120">
              <w:rPr>
                <w:b w:val="0"/>
                <w:bCs/>
              </w:rPr>
              <w:t>1</w:t>
            </w:r>
          </w:p>
        </w:tc>
        <w:tc>
          <w:tcPr>
            <w:tcW w:w="1210" w:type="dxa"/>
          </w:tcPr>
          <w:p w14:paraId="5468C575" w14:textId="7974A195" w:rsidR="002D6A43" w:rsidRPr="00DA4120" w:rsidRDefault="002D6A43" w:rsidP="00967600">
            <w:pPr>
              <w:pStyle w:val="Intitul"/>
              <w:jc w:val="center"/>
              <w:rPr>
                <w:u w:val="single"/>
              </w:rPr>
            </w:pPr>
            <w:r w:rsidRPr="00DA4120">
              <w:rPr>
                <w:b w:val="0"/>
                <w:bCs/>
              </w:rPr>
              <w:t>2</w:t>
            </w:r>
          </w:p>
        </w:tc>
        <w:tc>
          <w:tcPr>
            <w:tcW w:w="1287" w:type="dxa"/>
          </w:tcPr>
          <w:p w14:paraId="526C0ACB" w14:textId="0A67C053" w:rsidR="002D6A43" w:rsidRPr="00DA4120" w:rsidRDefault="002D6A43" w:rsidP="00967600">
            <w:pPr>
              <w:pStyle w:val="Intitul"/>
              <w:jc w:val="center"/>
              <w:rPr>
                <w:u w:val="single"/>
              </w:rPr>
            </w:pPr>
            <w:r w:rsidRPr="00DA4120">
              <w:rPr>
                <w:b w:val="0"/>
                <w:bCs/>
              </w:rPr>
              <w:t>3</w:t>
            </w:r>
          </w:p>
        </w:tc>
        <w:tc>
          <w:tcPr>
            <w:tcW w:w="1287" w:type="dxa"/>
          </w:tcPr>
          <w:p w14:paraId="15E7002A" w14:textId="4949F8E8" w:rsidR="002D6A43" w:rsidRPr="00DA4120" w:rsidRDefault="002D6A43" w:rsidP="00967600">
            <w:pPr>
              <w:pStyle w:val="Intitul"/>
              <w:jc w:val="center"/>
              <w:rPr>
                <w:u w:val="single"/>
              </w:rPr>
            </w:pPr>
            <w:r w:rsidRPr="00DA4120">
              <w:rPr>
                <w:b w:val="0"/>
                <w:bCs/>
              </w:rPr>
              <w:t>4</w:t>
            </w:r>
          </w:p>
        </w:tc>
        <w:tc>
          <w:tcPr>
            <w:tcW w:w="953" w:type="dxa"/>
          </w:tcPr>
          <w:p w14:paraId="59FE0CBE" w14:textId="35DEC46F" w:rsidR="002D6A43" w:rsidRPr="00DA4120" w:rsidRDefault="002D6A43" w:rsidP="00967600">
            <w:pPr>
              <w:pStyle w:val="Intitul"/>
              <w:jc w:val="center"/>
              <w:rPr>
                <w:u w:val="single"/>
              </w:rPr>
            </w:pPr>
            <w:r w:rsidRPr="00DA4120">
              <w:rPr>
                <w:b w:val="0"/>
                <w:bCs/>
              </w:rPr>
              <w:t>99</w:t>
            </w:r>
          </w:p>
        </w:tc>
        <w:tc>
          <w:tcPr>
            <w:tcW w:w="1559" w:type="dxa"/>
          </w:tcPr>
          <w:p w14:paraId="4A74651A" w14:textId="3E229C3C" w:rsidR="002D6A43" w:rsidRPr="00DA4120" w:rsidRDefault="002D6A43" w:rsidP="00967600">
            <w:pPr>
              <w:pStyle w:val="Intitul"/>
              <w:jc w:val="center"/>
              <w:rPr>
                <w:u w:val="single"/>
              </w:rPr>
            </w:pPr>
            <w:r w:rsidRPr="00DA4120">
              <w:rPr>
                <w:b w:val="0"/>
                <w:bCs/>
              </w:rPr>
              <w:t>98</w:t>
            </w:r>
          </w:p>
        </w:tc>
      </w:tr>
      <w:tr w:rsidR="002D6A43" w:rsidRPr="00DA4120" w14:paraId="3815EEE1" w14:textId="194A8215" w:rsidTr="002D6A43">
        <w:tc>
          <w:tcPr>
            <w:tcW w:w="3177" w:type="dxa"/>
          </w:tcPr>
          <w:p w14:paraId="3360F023" w14:textId="602531A8" w:rsidR="002D6A43" w:rsidRPr="00DA4120" w:rsidRDefault="002D6A43" w:rsidP="007D0600">
            <w:pPr>
              <w:spacing w:before="100" w:beforeAutospacing="1" w:after="100" w:afterAutospacing="1"/>
              <w:contextualSpacing/>
              <w:rPr>
                <w:rFonts w:asciiTheme="minorHAnsi" w:hAnsiTheme="minorHAnsi" w:cstheme="minorHAnsi"/>
                <w:sz w:val="22"/>
                <w:szCs w:val="20"/>
              </w:rPr>
            </w:pPr>
            <w:r w:rsidRPr="00DA4120">
              <w:rPr>
                <w:rFonts w:asciiTheme="minorHAnsi" w:hAnsiTheme="minorHAnsi" w:cstheme="minorHAnsi"/>
                <w:sz w:val="22"/>
                <w:szCs w:val="20"/>
              </w:rPr>
              <w:t>Ouvrir le RSA aux moins de 25 ans</w:t>
            </w:r>
            <w:r w:rsidR="009550FC">
              <w:rPr>
                <w:rFonts w:asciiTheme="minorHAnsi" w:hAnsiTheme="minorHAnsi" w:cstheme="minorHAnsi"/>
                <w:sz w:val="22"/>
                <w:szCs w:val="20"/>
              </w:rPr>
              <w:t xml:space="preserve"> </w:t>
            </w:r>
            <w:r w:rsidR="009550FC" w:rsidRPr="009550FC">
              <w:rPr>
                <w:rFonts w:asciiTheme="minorHAnsi" w:hAnsiTheme="minorHAnsi" w:cstheme="minorHAnsi"/>
                <w:sz w:val="22"/>
                <w:szCs w:val="20"/>
                <w:highlight w:val="green"/>
              </w:rPr>
              <w:t>rsajeune</w:t>
            </w:r>
          </w:p>
        </w:tc>
        <w:tc>
          <w:tcPr>
            <w:tcW w:w="1125" w:type="dxa"/>
          </w:tcPr>
          <w:p w14:paraId="28E9341A" w14:textId="7258E607" w:rsidR="002D6A43" w:rsidRPr="00DA4120" w:rsidRDefault="002D6A43" w:rsidP="00967600">
            <w:pPr>
              <w:pStyle w:val="Intitul"/>
              <w:jc w:val="center"/>
              <w:rPr>
                <w:u w:val="single"/>
              </w:rPr>
            </w:pPr>
            <w:r w:rsidRPr="00DA4120">
              <w:rPr>
                <w:b w:val="0"/>
                <w:bCs/>
              </w:rPr>
              <w:t>1</w:t>
            </w:r>
          </w:p>
        </w:tc>
        <w:tc>
          <w:tcPr>
            <w:tcW w:w="1210" w:type="dxa"/>
          </w:tcPr>
          <w:p w14:paraId="15808491" w14:textId="577D9101" w:rsidR="002D6A43" w:rsidRPr="00DA4120" w:rsidRDefault="002D6A43" w:rsidP="00967600">
            <w:pPr>
              <w:pStyle w:val="Intitul"/>
              <w:jc w:val="center"/>
              <w:rPr>
                <w:u w:val="single"/>
              </w:rPr>
            </w:pPr>
            <w:r w:rsidRPr="00DA4120">
              <w:rPr>
                <w:b w:val="0"/>
                <w:bCs/>
              </w:rPr>
              <w:t>2</w:t>
            </w:r>
          </w:p>
        </w:tc>
        <w:tc>
          <w:tcPr>
            <w:tcW w:w="1287" w:type="dxa"/>
          </w:tcPr>
          <w:p w14:paraId="7E6A6E36" w14:textId="0730B3F3" w:rsidR="002D6A43" w:rsidRPr="00DA4120" w:rsidRDefault="002D6A43" w:rsidP="00967600">
            <w:pPr>
              <w:pStyle w:val="Intitul"/>
              <w:jc w:val="center"/>
              <w:rPr>
                <w:u w:val="single"/>
              </w:rPr>
            </w:pPr>
            <w:r w:rsidRPr="00DA4120">
              <w:rPr>
                <w:b w:val="0"/>
                <w:bCs/>
              </w:rPr>
              <w:t>3</w:t>
            </w:r>
          </w:p>
        </w:tc>
        <w:tc>
          <w:tcPr>
            <w:tcW w:w="1287" w:type="dxa"/>
          </w:tcPr>
          <w:p w14:paraId="54130F04" w14:textId="727429EC" w:rsidR="002D6A43" w:rsidRPr="00DA4120" w:rsidRDefault="002D6A43" w:rsidP="00967600">
            <w:pPr>
              <w:pStyle w:val="Intitul"/>
              <w:jc w:val="center"/>
              <w:rPr>
                <w:u w:val="single"/>
              </w:rPr>
            </w:pPr>
            <w:r w:rsidRPr="00DA4120">
              <w:rPr>
                <w:b w:val="0"/>
                <w:bCs/>
              </w:rPr>
              <w:t>4</w:t>
            </w:r>
          </w:p>
        </w:tc>
        <w:tc>
          <w:tcPr>
            <w:tcW w:w="953" w:type="dxa"/>
          </w:tcPr>
          <w:p w14:paraId="7A3400F7" w14:textId="6D7928DC" w:rsidR="002D6A43" w:rsidRPr="00DA4120" w:rsidRDefault="002D6A43" w:rsidP="00967600">
            <w:pPr>
              <w:pStyle w:val="Intitul"/>
              <w:jc w:val="center"/>
              <w:rPr>
                <w:u w:val="single"/>
              </w:rPr>
            </w:pPr>
            <w:r w:rsidRPr="00DA4120">
              <w:rPr>
                <w:b w:val="0"/>
                <w:bCs/>
              </w:rPr>
              <w:t>99</w:t>
            </w:r>
          </w:p>
        </w:tc>
        <w:tc>
          <w:tcPr>
            <w:tcW w:w="1559" w:type="dxa"/>
          </w:tcPr>
          <w:p w14:paraId="5A6D30DA" w14:textId="5C216FF0" w:rsidR="002D6A43" w:rsidRPr="00DA4120" w:rsidRDefault="002D6A43" w:rsidP="00967600">
            <w:pPr>
              <w:pStyle w:val="Intitul"/>
              <w:jc w:val="center"/>
              <w:rPr>
                <w:u w:val="single"/>
              </w:rPr>
            </w:pPr>
            <w:r w:rsidRPr="00DA4120">
              <w:rPr>
                <w:b w:val="0"/>
                <w:bCs/>
              </w:rPr>
              <w:t>98</w:t>
            </w:r>
          </w:p>
        </w:tc>
      </w:tr>
      <w:tr w:rsidR="002D6A43" w:rsidRPr="00DA4120" w14:paraId="0F69F1EE" w14:textId="29F7F124" w:rsidTr="002D6A43">
        <w:tc>
          <w:tcPr>
            <w:tcW w:w="3177" w:type="dxa"/>
          </w:tcPr>
          <w:p w14:paraId="3C79FDFD" w14:textId="24829661" w:rsidR="002D6A43" w:rsidRPr="00DA4120" w:rsidRDefault="002D6A43" w:rsidP="00DF3583">
            <w:pPr>
              <w:spacing w:before="100" w:beforeAutospacing="1" w:after="100" w:afterAutospacing="1"/>
              <w:contextualSpacing/>
              <w:rPr>
                <w:rFonts w:asciiTheme="minorHAnsi" w:hAnsiTheme="minorHAnsi" w:cstheme="minorHAnsi"/>
                <w:sz w:val="22"/>
                <w:szCs w:val="20"/>
              </w:rPr>
            </w:pPr>
            <w:r w:rsidRPr="00DA4120">
              <w:rPr>
                <w:rFonts w:asciiTheme="minorHAnsi" w:hAnsiTheme="minorHAnsi" w:cstheme="minorHAnsi"/>
                <w:sz w:val="22"/>
                <w:szCs w:val="20"/>
              </w:rPr>
              <w:t>Obliger les bénéficiaires du RSA à exercer une activité en contrepartie</w:t>
            </w:r>
            <w:r w:rsidR="009550FC">
              <w:rPr>
                <w:rFonts w:asciiTheme="minorHAnsi" w:hAnsiTheme="minorHAnsi" w:cstheme="minorHAnsi"/>
                <w:sz w:val="22"/>
                <w:szCs w:val="20"/>
              </w:rPr>
              <w:t xml:space="preserve"> </w:t>
            </w:r>
            <w:r w:rsidR="009550FC" w:rsidRPr="009550FC">
              <w:rPr>
                <w:rFonts w:asciiTheme="minorHAnsi" w:hAnsiTheme="minorHAnsi" w:cstheme="minorHAnsi"/>
                <w:sz w:val="22"/>
                <w:szCs w:val="20"/>
                <w:highlight w:val="green"/>
              </w:rPr>
              <w:t>rsatravail</w:t>
            </w:r>
          </w:p>
        </w:tc>
        <w:tc>
          <w:tcPr>
            <w:tcW w:w="1125" w:type="dxa"/>
          </w:tcPr>
          <w:p w14:paraId="2F119AFE" w14:textId="688F7635" w:rsidR="002D6A43" w:rsidRPr="00DA4120" w:rsidRDefault="002D6A43" w:rsidP="00967600">
            <w:pPr>
              <w:pStyle w:val="Intitul"/>
              <w:jc w:val="center"/>
              <w:rPr>
                <w:u w:val="single"/>
              </w:rPr>
            </w:pPr>
            <w:r w:rsidRPr="00DA4120">
              <w:rPr>
                <w:b w:val="0"/>
                <w:bCs/>
              </w:rPr>
              <w:t>1</w:t>
            </w:r>
          </w:p>
        </w:tc>
        <w:tc>
          <w:tcPr>
            <w:tcW w:w="1210" w:type="dxa"/>
          </w:tcPr>
          <w:p w14:paraId="5173D212" w14:textId="62B6ACEA" w:rsidR="002D6A43" w:rsidRPr="00DA4120" w:rsidRDefault="002D6A43" w:rsidP="00967600">
            <w:pPr>
              <w:pStyle w:val="Intitul"/>
              <w:jc w:val="center"/>
              <w:rPr>
                <w:u w:val="single"/>
              </w:rPr>
            </w:pPr>
            <w:r w:rsidRPr="00DA4120">
              <w:rPr>
                <w:b w:val="0"/>
                <w:bCs/>
              </w:rPr>
              <w:t>2</w:t>
            </w:r>
          </w:p>
        </w:tc>
        <w:tc>
          <w:tcPr>
            <w:tcW w:w="1287" w:type="dxa"/>
          </w:tcPr>
          <w:p w14:paraId="634EE789" w14:textId="151468CC" w:rsidR="002D6A43" w:rsidRPr="00DA4120" w:rsidRDefault="002D6A43" w:rsidP="00967600">
            <w:pPr>
              <w:pStyle w:val="Intitul"/>
              <w:jc w:val="center"/>
              <w:rPr>
                <w:u w:val="single"/>
              </w:rPr>
            </w:pPr>
            <w:r w:rsidRPr="00DA4120">
              <w:rPr>
                <w:b w:val="0"/>
                <w:bCs/>
              </w:rPr>
              <w:t>3</w:t>
            </w:r>
          </w:p>
        </w:tc>
        <w:tc>
          <w:tcPr>
            <w:tcW w:w="1287" w:type="dxa"/>
          </w:tcPr>
          <w:p w14:paraId="65155B4B" w14:textId="4B052124" w:rsidR="002D6A43" w:rsidRPr="00DA4120" w:rsidRDefault="002D6A43" w:rsidP="00967600">
            <w:pPr>
              <w:pStyle w:val="Intitul"/>
              <w:jc w:val="center"/>
              <w:rPr>
                <w:u w:val="single"/>
              </w:rPr>
            </w:pPr>
            <w:r w:rsidRPr="00DA4120">
              <w:rPr>
                <w:b w:val="0"/>
                <w:bCs/>
              </w:rPr>
              <w:t>4</w:t>
            </w:r>
          </w:p>
        </w:tc>
        <w:tc>
          <w:tcPr>
            <w:tcW w:w="953" w:type="dxa"/>
          </w:tcPr>
          <w:p w14:paraId="7F5C34FE" w14:textId="1ED5436A" w:rsidR="002D6A43" w:rsidRPr="00DA4120" w:rsidRDefault="002D6A43" w:rsidP="00967600">
            <w:pPr>
              <w:pStyle w:val="Intitul"/>
              <w:jc w:val="center"/>
              <w:rPr>
                <w:u w:val="single"/>
              </w:rPr>
            </w:pPr>
            <w:r w:rsidRPr="00DA4120">
              <w:rPr>
                <w:b w:val="0"/>
                <w:bCs/>
              </w:rPr>
              <w:t>99</w:t>
            </w:r>
          </w:p>
        </w:tc>
        <w:tc>
          <w:tcPr>
            <w:tcW w:w="1559" w:type="dxa"/>
          </w:tcPr>
          <w:p w14:paraId="27EAB2AB" w14:textId="7687EB1B" w:rsidR="002D6A43" w:rsidRPr="00DA4120" w:rsidRDefault="002D6A43" w:rsidP="00967600">
            <w:pPr>
              <w:pStyle w:val="Intitul"/>
              <w:jc w:val="center"/>
              <w:rPr>
                <w:u w:val="single"/>
              </w:rPr>
            </w:pPr>
            <w:r w:rsidRPr="00DA4120">
              <w:rPr>
                <w:b w:val="0"/>
                <w:bCs/>
              </w:rPr>
              <w:t>98</w:t>
            </w:r>
          </w:p>
        </w:tc>
      </w:tr>
      <w:tr w:rsidR="002D6A43" w:rsidRPr="00DA4120" w14:paraId="776BF940" w14:textId="77777777" w:rsidTr="002D6A43">
        <w:tc>
          <w:tcPr>
            <w:tcW w:w="3177" w:type="dxa"/>
          </w:tcPr>
          <w:p w14:paraId="5B3DCC75" w14:textId="3765F35B" w:rsidR="002D6A43" w:rsidRPr="00DA4120" w:rsidRDefault="002D6A43" w:rsidP="00DF3583">
            <w:pPr>
              <w:spacing w:before="100" w:beforeAutospacing="1" w:after="100" w:afterAutospacing="1"/>
              <w:contextualSpacing/>
              <w:rPr>
                <w:rFonts w:asciiTheme="minorHAnsi" w:hAnsiTheme="minorHAnsi" w:cstheme="minorHAnsi"/>
                <w:sz w:val="22"/>
                <w:szCs w:val="20"/>
              </w:rPr>
            </w:pPr>
            <w:r w:rsidRPr="00DA4120">
              <w:rPr>
                <w:rFonts w:asciiTheme="minorHAnsi" w:hAnsiTheme="minorHAnsi" w:cstheme="minorHAnsi"/>
                <w:sz w:val="22"/>
                <w:szCs w:val="20"/>
              </w:rPr>
              <w:t>Légaliser le cannabis</w:t>
            </w:r>
            <w:r w:rsidR="009550FC">
              <w:rPr>
                <w:rFonts w:asciiTheme="minorHAnsi" w:hAnsiTheme="minorHAnsi" w:cstheme="minorHAnsi"/>
                <w:sz w:val="22"/>
                <w:szCs w:val="20"/>
              </w:rPr>
              <w:t xml:space="preserve"> </w:t>
            </w:r>
            <w:r w:rsidR="009550FC" w:rsidRPr="009550FC">
              <w:rPr>
                <w:rFonts w:asciiTheme="minorHAnsi" w:hAnsiTheme="minorHAnsi" w:cstheme="minorHAnsi"/>
                <w:sz w:val="22"/>
                <w:szCs w:val="20"/>
                <w:highlight w:val="green"/>
              </w:rPr>
              <w:t>cannabis</w:t>
            </w:r>
          </w:p>
          <w:p w14:paraId="5F07375E" w14:textId="77777777" w:rsidR="002D6A43" w:rsidRPr="00DA4120" w:rsidRDefault="002D6A43" w:rsidP="00DF3583">
            <w:pPr>
              <w:spacing w:before="100" w:beforeAutospacing="1" w:after="100" w:afterAutospacing="1"/>
              <w:contextualSpacing/>
              <w:rPr>
                <w:rFonts w:asciiTheme="minorHAnsi" w:hAnsiTheme="minorHAnsi" w:cstheme="minorHAnsi"/>
                <w:sz w:val="22"/>
                <w:szCs w:val="20"/>
              </w:rPr>
            </w:pPr>
          </w:p>
        </w:tc>
        <w:tc>
          <w:tcPr>
            <w:tcW w:w="1125" w:type="dxa"/>
          </w:tcPr>
          <w:p w14:paraId="32E40450" w14:textId="7F1C9D38" w:rsidR="002D6A43" w:rsidRPr="00DA4120" w:rsidRDefault="002D6A43" w:rsidP="00DF3583">
            <w:pPr>
              <w:pStyle w:val="Intitul"/>
              <w:jc w:val="center"/>
              <w:rPr>
                <w:b w:val="0"/>
                <w:bCs/>
              </w:rPr>
            </w:pPr>
            <w:r w:rsidRPr="00DA4120">
              <w:rPr>
                <w:b w:val="0"/>
                <w:bCs/>
              </w:rPr>
              <w:lastRenderedPageBreak/>
              <w:t>1</w:t>
            </w:r>
          </w:p>
        </w:tc>
        <w:tc>
          <w:tcPr>
            <w:tcW w:w="1210" w:type="dxa"/>
          </w:tcPr>
          <w:p w14:paraId="708651DE" w14:textId="07C87305" w:rsidR="002D6A43" w:rsidRPr="00DA4120" w:rsidRDefault="002D6A43" w:rsidP="00DF3583">
            <w:pPr>
              <w:pStyle w:val="Intitul"/>
              <w:jc w:val="center"/>
              <w:rPr>
                <w:b w:val="0"/>
                <w:bCs/>
              </w:rPr>
            </w:pPr>
            <w:r w:rsidRPr="00DA4120">
              <w:rPr>
                <w:b w:val="0"/>
                <w:bCs/>
              </w:rPr>
              <w:t>2</w:t>
            </w:r>
          </w:p>
        </w:tc>
        <w:tc>
          <w:tcPr>
            <w:tcW w:w="1287" w:type="dxa"/>
          </w:tcPr>
          <w:p w14:paraId="6BFFA58F" w14:textId="2FF13C17" w:rsidR="002D6A43" w:rsidRPr="00DA4120" w:rsidRDefault="002D6A43" w:rsidP="00DF3583">
            <w:pPr>
              <w:pStyle w:val="Intitul"/>
              <w:jc w:val="center"/>
              <w:rPr>
                <w:b w:val="0"/>
                <w:bCs/>
              </w:rPr>
            </w:pPr>
            <w:r w:rsidRPr="00DA4120">
              <w:rPr>
                <w:b w:val="0"/>
                <w:bCs/>
              </w:rPr>
              <w:t>3</w:t>
            </w:r>
          </w:p>
        </w:tc>
        <w:tc>
          <w:tcPr>
            <w:tcW w:w="1287" w:type="dxa"/>
          </w:tcPr>
          <w:p w14:paraId="497F5F27" w14:textId="549B1DD0" w:rsidR="002D6A43" w:rsidRPr="00DA4120" w:rsidRDefault="002D6A43" w:rsidP="00DF3583">
            <w:pPr>
              <w:pStyle w:val="Intitul"/>
              <w:jc w:val="center"/>
              <w:rPr>
                <w:b w:val="0"/>
                <w:bCs/>
              </w:rPr>
            </w:pPr>
            <w:r w:rsidRPr="00DA4120">
              <w:rPr>
                <w:b w:val="0"/>
                <w:bCs/>
              </w:rPr>
              <w:t>4</w:t>
            </w:r>
          </w:p>
        </w:tc>
        <w:tc>
          <w:tcPr>
            <w:tcW w:w="953" w:type="dxa"/>
          </w:tcPr>
          <w:p w14:paraId="36722CEA" w14:textId="5DD39E23" w:rsidR="002D6A43" w:rsidRPr="00DA4120" w:rsidRDefault="002D6A43" w:rsidP="00DF3583">
            <w:pPr>
              <w:pStyle w:val="Intitul"/>
              <w:jc w:val="center"/>
              <w:rPr>
                <w:b w:val="0"/>
                <w:bCs/>
              </w:rPr>
            </w:pPr>
            <w:r w:rsidRPr="00DA4120">
              <w:rPr>
                <w:b w:val="0"/>
                <w:bCs/>
              </w:rPr>
              <w:t>99</w:t>
            </w:r>
          </w:p>
        </w:tc>
        <w:tc>
          <w:tcPr>
            <w:tcW w:w="1559" w:type="dxa"/>
          </w:tcPr>
          <w:p w14:paraId="5531ED5D" w14:textId="1A667BEF" w:rsidR="002D6A43" w:rsidRPr="00DA4120" w:rsidRDefault="002D6A43" w:rsidP="00DF3583">
            <w:pPr>
              <w:pStyle w:val="Intitul"/>
              <w:jc w:val="center"/>
              <w:rPr>
                <w:b w:val="0"/>
                <w:bCs/>
              </w:rPr>
            </w:pPr>
            <w:r w:rsidRPr="00DA4120">
              <w:rPr>
                <w:b w:val="0"/>
                <w:bCs/>
              </w:rPr>
              <w:t>98</w:t>
            </w:r>
          </w:p>
        </w:tc>
      </w:tr>
      <w:tr w:rsidR="002D6A43" w:rsidRPr="00DA4120" w14:paraId="1A12AA2F" w14:textId="71D5139F" w:rsidTr="002D6A43">
        <w:tc>
          <w:tcPr>
            <w:tcW w:w="3177" w:type="dxa"/>
          </w:tcPr>
          <w:p w14:paraId="6E730276" w14:textId="35E8136F" w:rsidR="002D6A43" w:rsidRPr="00DA4120" w:rsidRDefault="002D6A43" w:rsidP="007D0600">
            <w:pPr>
              <w:spacing w:before="100" w:beforeAutospacing="1" w:after="100" w:afterAutospacing="1"/>
              <w:contextualSpacing/>
              <w:rPr>
                <w:rFonts w:asciiTheme="minorHAnsi" w:hAnsiTheme="minorHAnsi" w:cstheme="minorHAnsi"/>
                <w:sz w:val="22"/>
                <w:szCs w:val="20"/>
              </w:rPr>
            </w:pPr>
            <w:r w:rsidRPr="00DA4120">
              <w:rPr>
                <w:rFonts w:asciiTheme="minorHAnsi" w:hAnsiTheme="minorHAnsi" w:cstheme="minorHAnsi"/>
                <w:sz w:val="22"/>
                <w:szCs w:val="20"/>
              </w:rPr>
              <w:t>Instaurer le Référendum d’Initiative Citoyenne ou Populaire (RIC)</w:t>
            </w:r>
            <w:r w:rsidR="009550FC">
              <w:rPr>
                <w:rFonts w:asciiTheme="minorHAnsi" w:hAnsiTheme="minorHAnsi" w:cstheme="minorHAnsi"/>
                <w:sz w:val="22"/>
                <w:szCs w:val="20"/>
              </w:rPr>
              <w:t xml:space="preserve"> </w:t>
            </w:r>
            <w:r w:rsidR="009550FC" w:rsidRPr="009550FC">
              <w:rPr>
                <w:rFonts w:asciiTheme="minorHAnsi" w:hAnsiTheme="minorHAnsi" w:cstheme="minorHAnsi"/>
                <w:sz w:val="22"/>
                <w:szCs w:val="20"/>
                <w:highlight w:val="green"/>
              </w:rPr>
              <w:t>ric</w:t>
            </w:r>
          </w:p>
        </w:tc>
        <w:tc>
          <w:tcPr>
            <w:tcW w:w="1125" w:type="dxa"/>
          </w:tcPr>
          <w:p w14:paraId="4D326240" w14:textId="6BD331D7" w:rsidR="002D6A43" w:rsidRPr="00DA4120" w:rsidRDefault="002D6A43" w:rsidP="00DF3583">
            <w:pPr>
              <w:pStyle w:val="Intitul"/>
              <w:jc w:val="center"/>
              <w:rPr>
                <w:u w:val="single"/>
              </w:rPr>
            </w:pPr>
            <w:r w:rsidRPr="00DA4120">
              <w:rPr>
                <w:b w:val="0"/>
                <w:bCs/>
              </w:rPr>
              <w:t>1</w:t>
            </w:r>
          </w:p>
        </w:tc>
        <w:tc>
          <w:tcPr>
            <w:tcW w:w="1210" w:type="dxa"/>
          </w:tcPr>
          <w:p w14:paraId="20F014FB" w14:textId="202C005D" w:rsidR="002D6A43" w:rsidRPr="00DA4120" w:rsidRDefault="002D6A43" w:rsidP="00DF3583">
            <w:pPr>
              <w:pStyle w:val="Intitul"/>
              <w:jc w:val="center"/>
              <w:rPr>
                <w:u w:val="single"/>
              </w:rPr>
            </w:pPr>
            <w:r w:rsidRPr="00DA4120">
              <w:rPr>
                <w:b w:val="0"/>
                <w:bCs/>
              </w:rPr>
              <w:t>2</w:t>
            </w:r>
          </w:p>
        </w:tc>
        <w:tc>
          <w:tcPr>
            <w:tcW w:w="1287" w:type="dxa"/>
          </w:tcPr>
          <w:p w14:paraId="3561B1F5" w14:textId="5316C1FB" w:rsidR="002D6A43" w:rsidRPr="00DA4120" w:rsidRDefault="002D6A43" w:rsidP="00DF3583">
            <w:pPr>
              <w:pStyle w:val="Intitul"/>
              <w:jc w:val="center"/>
              <w:rPr>
                <w:u w:val="single"/>
              </w:rPr>
            </w:pPr>
            <w:r w:rsidRPr="00DA4120">
              <w:rPr>
                <w:b w:val="0"/>
                <w:bCs/>
              </w:rPr>
              <w:t>3</w:t>
            </w:r>
          </w:p>
        </w:tc>
        <w:tc>
          <w:tcPr>
            <w:tcW w:w="1287" w:type="dxa"/>
          </w:tcPr>
          <w:p w14:paraId="7FF4D67F" w14:textId="2B1C9DFD" w:rsidR="002D6A43" w:rsidRPr="00DA4120" w:rsidRDefault="002D6A43" w:rsidP="00DF3583">
            <w:pPr>
              <w:pStyle w:val="Intitul"/>
              <w:jc w:val="center"/>
              <w:rPr>
                <w:u w:val="single"/>
              </w:rPr>
            </w:pPr>
            <w:r w:rsidRPr="00DA4120">
              <w:rPr>
                <w:b w:val="0"/>
                <w:bCs/>
              </w:rPr>
              <w:t>4</w:t>
            </w:r>
          </w:p>
        </w:tc>
        <w:tc>
          <w:tcPr>
            <w:tcW w:w="953" w:type="dxa"/>
          </w:tcPr>
          <w:p w14:paraId="6ED5C5D0" w14:textId="03E5CAA8" w:rsidR="002D6A43" w:rsidRPr="00DA4120" w:rsidRDefault="002D6A43" w:rsidP="00DF3583">
            <w:pPr>
              <w:pStyle w:val="Intitul"/>
              <w:jc w:val="center"/>
              <w:rPr>
                <w:u w:val="single"/>
              </w:rPr>
            </w:pPr>
            <w:r w:rsidRPr="00DA4120">
              <w:rPr>
                <w:b w:val="0"/>
                <w:bCs/>
              </w:rPr>
              <w:t>99</w:t>
            </w:r>
          </w:p>
        </w:tc>
        <w:tc>
          <w:tcPr>
            <w:tcW w:w="1559" w:type="dxa"/>
          </w:tcPr>
          <w:p w14:paraId="165EC23C" w14:textId="219C370C" w:rsidR="002D6A43" w:rsidRPr="00DA4120" w:rsidRDefault="002D6A43" w:rsidP="00DF3583">
            <w:pPr>
              <w:pStyle w:val="Intitul"/>
              <w:jc w:val="center"/>
              <w:rPr>
                <w:u w:val="single"/>
              </w:rPr>
            </w:pPr>
            <w:r w:rsidRPr="00DA4120">
              <w:rPr>
                <w:b w:val="0"/>
                <w:bCs/>
              </w:rPr>
              <w:t>98</w:t>
            </w:r>
          </w:p>
        </w:tc>
      </w:tr>
    </w:tbl>
    <w:p w14:paraId="0DE4DF74" w14:textId="31B6F917" w:rsidR="001C1393" w:rsidRPr="00DA4120" w:rsidRDefault="001C1393" w:rsidP="00967600">
      <w:pPr>
        <w:pStyle w:val="Lignes"/>
        <w:rPr>
          <w:rFonts w:ascii="Arial" w:eastAsia="Times New Roman" w:hAnsi="Arial" w:cs="Arial"/>
          <w:b/>
          <w:sz w:val="24"/>
          <w:szCs w:val="24"/>
          <w:lang w:eastAsia="fr-FR"/>
        </w:rPr>
      </w:pPr>
      <w:r w:rsidRPr="00DA4120">
        <w:rPr>
          <w:rFonts w:ascii="Arial" w:eastAsia="Times New Roman" w:hAnsi="Arial" w:cs="Arial"/>
          <w:b/>
          <w:sz w:val="24"/>
          <w:szCs w:val="24"/>
          <w:lang w:eastAsia="fr-FR"/>
        </w:rPr>
        <w:t>Q15</w:t>
      </w:r>
      <w:r w:rsidR="00967600" w:rsidRPr="00DA4120">
        <w:rPr>
          <w:rFonts w:ascii="Arial" w:eastAsia="Times New Roman" w:hAnsi="Arial" w:cs="Arial"/>
          <w:b/>
          <w:sz w:val="24"/>
          <w:szCs w:val="24"/>
          <w:lang w:eastAsia="fr-FR"/>
        </w:rPr>
        <w:t xml:space="preserve"> [</w:t>
      </w:r>
      <w:r w:rsidR="00967600" w:rsidRPr="00F51827">
        <w:rPr>
          <w:rFonts w:ascii="Arial" w:eastAsia="Times New Roman" w:hAnsi="Arial" w:cs="Arial"/>
          <w:b/>
          <w:sz w:val="24"/>
          <w:szCs w:val="24"/>
          <w:highlight w:val="green"/>
          <w:lang w:eastAsia="fr-FR"/>
        </w:rPr>
        <w:t>AUT3ECOL</w:t>
      </w:r>
      <w:r w:rsidR="00967600" w:rsidRPr="00DA4120">
        <w:rPr>
          <w:rFonts w:ascii="Arial" w:eastAsia="Times New Roman" w:hAnsi="Arial" w:cs="Arial"/>
          <w:b/>
          <w:sz w:val="24"/>
          <w:szCs w:val="24"/>
          <w:lang w:eastAsia="fr-FR"/>
        </w:rPr>
        <w:t>]</w:t>
      </w:r>
      <w:r w:rsidRPr="00DA4120">
        <w:rPr>
          <w:rFonts w:ascii="Arial" w:eastAsia="Times New Roman" w:hAnsi="Arial" w:cs="Arial"/>
          <w:b/>
          <w:sz w:val="24"/>
          <w:szCs w:val="24"/>
          <w:lang w:eastAsia="fr-FR"/>
        </w:rPr>
        <w:t xml:space="preserve"> En pensant à l’école, pouvez-vous me dire avec laquelle de ces deux opinions vous êtes le plus d’accord ? </w:t>
      </w:r>
    </w:p>
    <w:p w14:paraId="205D2EF2" w14:textId="4F6F450D" w:rsidR="001C1393" w:rsidRPr="00DA4120" w:rsidRDefault="00DC7B77" w:rsidP="00DC7B77">
      <w:pPr>
        <w:pStyle w:val="INSTRUCTIONSENQUETEUR"/>
      </w:pPr>
      <w:r w:rsidRPr="00DA4120">
        <w:t>citer - une seule reponse possible</w:t>
      </w:r>
    </w:p>
    <w:p w14:paraId="24392BC7" w14:textId="77777777" w:rsidR="00D70DA9" w:rsidRPr="00DA4120" w:rsidRDefault="00D70DA9" w:rsidP="00D70DA9">
      <w:pPr>
        <w:pStyle w:val="INSTRUCTIONSPROGRAMMATION"/>
      </w:pPr>
      <w:r w:rsidRPr="00DA4120">
        <w:t>randomisation DES ITEMS 1 et 2</w:t>
      </w:r>
    </w:p>
    <w:p w14:paraId="7AB8DC0F" w14:textId="77777777" w:rsidR="00DC7B77" w:rsidRPr="00DA4120" w:rsidRDefault="00DC7B77" w:rsidP="00DC7B77"/>
    <w:p w14:paraId="4BF2CA59" w14:textId="182EA888" w:rsidR="001C1393" w:rsidRPr="00DA4120" w:rsidRDefault="001C1393" w:rsidP="00133C44">
      <w:pPr>
        <w:pStyle w:val="Paragraphedeliste"/>
        <w:numPr>
          <w:ilvl w:val="0"/>
          <w:numId w:val="36"/>
        </w:numPr>
        <w:jc w:val="both"/>
      </w:pPr>
      <w:r w:rsidRPr="00DA4120">
        <w:t>L’école devrait donner avant tout le sens de la discipline et de l’effort</w:t>
      </w:r>
    </w:p>
    <w:p w14:paraId="3C49831C" w14:textId="53C67681" w:rsidR="001C1393" w:rsidRPr="00DA4120" w:rsidRDefault="001C1393" w:rsidP="00133C44">
      <w:pPr>
        <w:pStyle w:val="Paragraphedeliste"/>
        <w:numPr>
          <w:ilvl w:val="0"/>
          <w:numId w:val="36"/>
        </w:numPr>
        <w:jc w:val="both"/>
      </w:pPr>
      <w:r w:rsidRPr="00DA4120">
        <w:t>L’école devrait former avant tout des gens à l’esprit éveillé et critique</w:t>
      </w:r>
    </w:p>
    <w:p w14:paraId="6B37ADA6" w14:textId="515C5D0F" w:rsidR="001C1393" w:rsidRPr="00DA4120" w:rsidRDefault="00967600" w:rsidP="00967600">
      <w:pPr>
        <w:pStyle w:val="Paragraphedeliste"/>
      </w:pPr>
      <w:r w:rsidRPr="00DA4120">
        <w:t xml:space="preserve">99. </w:t>
      </w:r>
      <w:r w:rsidR="00275F61" w:rsidRPr="00DA4120">
        <w:t>[JE NE SAIS PAS]</w:t>
      </w:r>
    </w:p>
    <w:p w14:paraId="520DA966" w14:textId="29EAAAE7" w:rsidR="001C1393" w:rsidRPr="00DA4120" w:rsidRDefault="00967600" w:rsidP="00967600">
      <w:pPr>
        <w:pStyle w:val="Paragraphedeliste"/>
      </w:pPr>
      <w:r w:rsidRPr="00DA4120">
        <w:t xml:space="preserve">98. </w:t>
      </w:r>
      <w:r w:rsidR="00275F61" w:rsidRPr="00DA4120">
        <w:t>[JE REFUSE DE RÉPONDRE]</w:t>
      </w:r>
    </w:p>
    <w:p w14:paraId="71287DB3" w14:textId="77777777" w:rsidR="001C1393" w:rsidRPr="00DA4120" w:rsidRDefault="001C1393" w:rsidP="001C1393">
      <w:pPr>
        <w:pStyle w:val="Lignes"/>
      </w:pPr>
    </w:p>
    <w:p w14:paraId="396B3F74" w14:textId="77777777" w:rsidR="001C1393" w:rsidRPr="00DA4120" w:rsidRDefault="001C1393" w:rsidP="001C1393">
      <w:pPr>
        <w:pStyle w:val="Lignes"/>
      </w:pPr>
    </w:p>
    <w:p w14:paraId="626E0FB1" w14:textId="7636DC86" w:rsidR="001C1393" w:rsidRPr="00967600" w:rsidRDefault="001C1393" w:rsidP="00967600">
      <w:pPr>
        <w:pStyle w:val="Lignes"/>
        <w:rPr>
          <w:rFonts w:ascii="Arial" w:eastAsia="Times New Roman" w:hAnsi="Arial" w:cs="Arial"/>
          <w:b/>
          <w:sz w:val="24"/>
          <w:szCs w:val="24"/>
          <w:lang w:eastAsia="fr-FR"/>
        </w:rPr>
      </w:pPr>
      <w:r w:rsidRPr="00DA4120">
        <w:rPr>
          <w:rFonts w:ascii="Arial" w:eastAsia="Times New Roman" w:hAnsi="Arial" w:cs="Arial"/>
          <w:b/>
          <w:sz w:val="24"/>
          <w:szCs w:val="24"/>
          <w:lang w:eastAsia="fr-FR"/>
        </w:rPr>
        <w:t xml:space="preserve">Q16 </w:t>
      </w:r>
      <w:r w:rsidR="00967600" w:rsidRPr="00DA4120">
        <w:rPr>
          <w:rFonts w:ascii="Arial" w:eastAsia="Times New Roman" w:hAnsi="Arial" w:cs="Arial"/>
          <w:b/>
          <w:sz w:val="24"/>
          <w:szCs w:val="24"/>
          <w:lang w:eastAsia="fr-FR"/>
        </w:rPr>
        <w:t>[</w:t>
      </w:r>
      <w:r w:rsidR="00967600" w:rsidRPr="00F51827">
        <w:rPr>
          <w:rFonts w:ascii="Arial" w:eastAsia="Times New Roman" w:hAnsi="Arial" w:cs="Arial"/>
          <w:b/>
          <w:sz w:val="24"/>
          <w:szCs w:val="24"/>
          <w:highlight w:val="green"/>
          <w:lang w:eastAsia="fr-FR"/>
        </w:rPr>
        <w:t>ENV2NUCL</w:t>
      </w:r>
      <w:r w:rsidR="00967600" w:rsidRPr="00DA4120">
        <w:rPr>
          <w:rFonts w:ascii="Arial" w:eastAsia="Times New Roman" w:hAnsi="Arial" w:cs="Arial"/>
          <w:b/>
          <w:sz w:val="24"/>
          <w:szCs w:val="24"/>
          <w:lang w:eastAsia="fr-FR"/>
        </w:rPr>
        <w:t xml:space="preserve">] </w:t>
      </w:r>
      <w:r w:rsidRPr="00DA4120">
        <w:rPr>
          <w:rFonts w:ascii="Arial" w:eastAsia="Times New Roman" w:hAnsi="Arial" w:cs="Arial"/>
          <w:b/>
          <w:sz w:val="24"/>
          <w:szCs w:val="24"/>
          <w:lang w:eastAsia="fr-FR"/>
        </w:rPr>
        <w:t>Êtes-vous</w:t>
      </w:r>
      <w:r w:rsidRPr="00967600">
        <w:rPr>
          <w:rFonts w:ascii="Arial" w:eastAsia="Times New Roman" w:hAnsi="Arial" w:cs="Arial"/>
          <w:b/>
          <w:sz w:val="24"/>
          <w:szCs w:val="24"/>
          <w:lang w:eastAsia="fr-FR"/>
        </w:rPr>
        <w:t xml:space="preserve"> tout à fait favorable, plutôt favorable, plutôt opposé(e) ou tout à fait opposé(e) à la production d’énergie par des centrales nucléaires ?</w:t>
      </w:r>
    </w:p>
    <w:p w14:paraId="685E56AC" w14:textId="08ED1218" w:rsidR="00DC7B77" w:rsidRPr="00A03441" w:rsidRDefault="007A5469" w:rsidP="00DC7B77">
      <w:pPr>
        <w:pStyle w:val="INSTRUCTIONSENQUETEUR"/>
      </w:pPr>
      <w:r>
        <w:t>U</w:t>
      </w:r>
      <w:r w:rsidR="00DC7B77">
        <w:t>ne seule reponse possible</w:t>
      </w:r>
    </w:p>
    <w:p w14:paraId="335CEF3D" w14:textId="77777777" w:rsidR="001C1393" w:rsidRPr="00A03441" w:rsidRDefault="001C1393" w:rsidP="001C1393">
      <w:pPr>
        <w:pStyle w:val="Lignes"/>
      </w:pPr>
    </w:p>
    <w:p w14:paraId="76990523" w14:textId="10C2628A" w:rsidR="001C1393" w:rsidRPr="00A03441" w:rsidRDefault="001C1393" w:rsidP="00133C44">
      <w:pPr>
        <w:pStyle w:val="Paragraphedeliste"/>
        <w:numPr>
          <w:ilvl w:val="0"/>
          <w:numId w:val="37"/>
        </w:numPr>
        <w:jc w:val="both"/>
      </w:pPr>
      <w:r w:rsidRPr="00A03441">
        <w:t xml:space="preserve">Tout à fait favorable </w:t>
      </w:r>
    </w:p>
    <w:p w14:paraId="6766F757" w14:textId="00DFC183" w:rsidR="001C1393" w:rsidRPr="00A03441" w:rsidRDefault="001C1393" w:rsidP="00133C44">
      <w:pPr>
        <w:pStyle w:val="Paragraphedeliste"/>
        <w:numPr>
          <w:ilvl w:val="0"/>
          <w:numId w:val="37"/>
        </w:numPr>
        <w:jc w:val="both"/>
      </w:pPr>
      <w:r w:rsidRPr="00A03441">
        <w:t>Plutôt favorable</w:t>
      </w:r>
    </w:p>
    <w:p w14:paraId="742BA689" w14:textId="1AB6273C" w:rsidR="001C1393" w:rsidRPr="00A03441" w:rsidRDefault="001C1393" w:rsidP="00133C44">
      <w:pPr>
        <w:pStyle w:val="Paragraphedeliste"/>
        <w:numPr>
          <w:ilvl w:val="0"/>
          <w:numId w:val="37"/>
        </w:numPr>
        <w:jc w:val="both"/>
      </w:pPr>
      <w:r w:rsidRPr="00A03441">
        <w:t xml:space="preserve">Plutôt opposé(e) </w:t>
      </w:r>
    </w:p>
    <w:p w14:paraId="49A0BF1E" w14:textId="05C04B09" w:rsidR="001C1393" w:rsidRPr="00A03441" w:rsidRDefault="001C1393" w:rsidP="00133C44">
      <w:pPr>
        <w:pStyle w:val="Paragraphedeliste"/>
        <w:numPr>
          <w:ilvl w:val="0"/>
          <w:numId w:val="37"/>
        </w:numPr>
        <w:jc w:val="both"/>
      </w:pPr>
      <w:r w:rsidRPr="00A03441">
        <w:t>Tout à fait opposé(e)</w:t>
      </w:r>
    </w:p>
    <w:p w14:paraId="36D0CAB9" w14:textId="23A0153C" w:rsidR="001C1393" w:rsidRPr="00112530" w:rsidRDefault="00967600" w:rsidP="00967600">
      <w:pPr>
        <w:pStyle w:val="Paragraphedeliste"/>
      </w:pPr>
      <w:r w:rsidRPr="00112530">
        <w:t xml:space="preserve">99. </w:t>
      </w:r>
      <w:r w:rsidR="00275F61" w:rsidRPr="00112530">
        <w:t>[JE NE SAIS PAS]</w:t>
      </w:r>
    </w:p>
    <w:p w14:paraId="02FDF979" w14:textId="05AB5AF6" w:rsidR="001C1393" w:rsidRPr="00A03441" w:rsidRDefault="00967600" w:rsidP="00967600">
      <w:pPr>
        <w:pStyle w:val="Paragraphedeliste"/>
      </w:pPr>
      <w:r w:rsidRPr="00112530">
        <w:t xml:space="preserve">98. </w:t>
      </w:r>
      <w:r w:rsidR="00275F61" w:rsidRPr="00112530">
        <w:t>[JE REFUSE DE RÉPONDRE]</w:t>
      </w:r>
    </w:p>
    <w:p w14:paraId="41EA487C" w14:textId="77777777" w:rsidR="008909BA" w:rsidRDefault="008909BA" w:rsidP="001C1393">
      <w:pPr>
        <w:pStyle w:val="Lignes"/>
      </w:pPr>
    </w:p>
    <w:p w14:paraId="3F3ADADD" w14:textId="77777777" w:rsidR="007D0600" w:rsidRPr="00A03441" w:rsidRDefault="007D0600" w:rsidP="001C1393">
      <w:pPr>
        <w:pStyle w:val="Lignes"/>
      </w:pPr>
    </w:p>
    <w:p w14:paraId="180EF7CE" w14:textId="7CDE462B" w:rsidR="001C1393" w:rsidRPr="00E705D5" w:rsidRDefault="001C1393" w:rsidP="00967600">
      <w:pPr>
        <w:pStyle w:val="Lignes"/>
      </w:pPr>
      <w:r w:rsidRPr="00967600">
        <w:rPr>
          <w:rFonts w:ascii="Arial" w:eastAsia="Times New Roman" w:hAnsi="Arial" w:cs="Arial"/>
          <w:b/>
          <w:sz w:val="24"/>
          <w:szCs w:val="24"/>
          <w:lang w:eastAsia="fr-FR"/>
        </w:rPr>
        <w:t>Q17</w:t>
      </w:r>
      <w:r w:rsidR="00967600" w:rsidRPr="00967600">
        <w:rPr>
          <w:rFonts w:ascii="Arial" w:eastAsia="Times New Roman" w:hAnsi="Arial" w:cs="Arial"/>
          <w:b/>
          <w:sz w:val="24"/>
          <w:szCs w:val="24"/>
          <w:lang w:eastAsia="fr-FR"/>
        </w:rPr>
        <w:t xml:space="preserve"> [</w:t>
      </w:r>
      <w:r w:rsidR="00967600" w:rsidRPr="00F51827">
        <w:rPr>
          <w:rFonts w:ascii="Arial" w:eastAsia="Times New Roman" w:hAnsi="Arial" w:cs="Arial"/>
          <w:b/>
          <w:sz w:val="24"/>
          <w:szCs w:val="24"/>
          <w:highlight w:val="green"/>
          <w:lang w:eastAsia="fr-FR"/>
        </w:rPr>
        <w:t>ECO5ROLE</w:t>
      </w:r>
      <w:r w:rsidR="00967600" w:rsidRPr="00967600">
        <w:rPr>
          <w:rFonts w:ascii="Arial" w:eastAsia="Times New Roman" w:hAnsi="Arial" w:cs="Arial"/>
          <w:b/>
          <w:sz w:val="24"/>
          <w:szCs w:val="24"/>
          <w:lang w:eastAsia="fr-FR"/>
        </w:rPr>
        <w:t xml:space="preserve">] </w:t>
      </w:r>
      <w:r w:rsidRPr="00967600">
        <w:rPr>
          <w:rFonts w:ascii="Arial" w:eastAsia="Times New Roman" w:hAnsi="Arial" w:cs="Arial"/>
          <w:b/>
          <w:sz w:val="24"/>
          <w:szCs w:val="24"/>
          <w:lang w:eastAsia="fr-FR"/>
        </w:rPr>
        <w:t xml:space="preserve"> Pour faire face aux difficultés économiques, pensez-vous qu’il faut… </w:t>
      </w:r>
    </w:p>
    <w:p w14:paraId="20DF3193" w14:textId="77777777" w:rsidR="00DC7B77" w:rsidRPr="00A03441" w:rsidRDefault="00DC7B77" w:rsidP="00DC7B77">
      <w:pPr>
        <w:pStyle w:val="INSTRUCTIONSENQUETEUR"/>
      </w:pPr>
      <w:r>
        <w:t>citer - une seule reponse possible</w:t>
      </w:r>
    </w:p>
    <w:p w14:paraId="11454C91" w14:textId="77777777" w:rsidR="001C1393" w:rsidRPr="00E705D5" w:rsidRDefault="001C1393" w:rsidP="001C1393">
      <w:pPr>
        <w:pStyle w:val="Lignes"/>
      </w:pPr>
    </w:p>
    <w:p w14:paraId="7F422DC7" w14:textId="5FAC3723" w:rsidR="001C1393" w:rsidRPr="00E705D5" w:rsidRDefault="001C1393" w:rsidP="00133C44">
      <w:pPr>
        <w:pStyle w:val="Paragraphedeliste"/>
        <w:numPr>
          <w:ilvl w:val="0"/>
          <w:numId w:val="38"/>
        </w:numPr>
        <w:jc w:val="both"/>
      </w:pPr>
      <w:r w:rsidRPr="00E705D5">
        <w:t>Que l’État fasse confiance aux entreprises et leur donne plus de liberté ?</w:t>
      </w:r>
    </w:p>
    <w:p w14:paraId="28E31C23" w14:textId="05E8CBE0" w:rsidR="001C1393" w:rsidRPr="00E705D5" w:rsidRDefault="001C1393" w:rsidP="00133C44">
      <w:pPr>
        <w:pStyle w:val="Paragraphedeliste"/>
        <w:numPr>
          <w:ilvl w:val="0"/>
          <w:numId w:val="38"/>
        </w:numPr>
        <w:jc w:val="both"/>
      </w:pPr>
      <w:r w:rsidRPr="00E705D5">
        <w:t>Ou, au contraire, que l’État les contrôle et les réglemente plus étroitement ?</w:t>
      </w:r>
    </w:p>
    <w:p w14:paraId="2BBB3379" w14:textId="02BFBBEF" w:rsidR="001C1393" w:rsidRPr="00112530" w:rsidRDefault="00967600" w:rsidP="00967600">
      <w:pPr>
        <w:pStyle w:val="Paragraphedeliste"/>
      </w:pPr>
      <w:r w:rsidRPr="00112530">
        <w:t xml:space="preserve">99. </w:t>
      </w:r>
      <w:r w:rsidR="00275F61" w:rsidRPr="00112530">
        <w:t>[JE NE SAIS PAS]</w:t>
      </w:r>
    </w:p>
    <w:p w14:paraId="22B5E74C" w14:textId="755E898C" w:rsidR="001C1393" w:rsidRDefault="00967600" w:rsidP="00BE147D">
      <w:pPr>
        <w:pStyle w:val="Paragraphedeliste"/>
      </w:pPr>
      <w:r w:rsidRPr="00112530">
        <w:t xml:space="preserve">98. </w:t>
      </w:r>
      <w:r w:rsidR="00275F61" w:rsidRPr="00112530">
        <w:t>[JE REFUSE DE RÉPONDRE]</w:t>
      </w:r>
    </w:p>
    <w:p w14:paraId="65845C53" w14:textId="77777777" w:rsidR="001C1393" w:rsidRDefault="001C1393" w:rsidP="001C1393">
      <w:pPr>
        <w:pStyle w:val="Intitul"/>
        <w:rPr>
          <w:color w:val="FF0000"/>
          <w:u w:val="single"/>
        </w:rPr>
      </w:pPr>
    </w:p>
    <w:p w14:paraId="21D6DB9C" w14:textId="78234A17" w:rsidR="001C1393" w:rsidRDefault="001C1393" w:rsidP="001C1393">
      <w:pPr>
        <w:pStyle w:val="Intitul"/>
        <w:rPr>
          <w:rFonts w:ascii="Arial" w:eastAsia="Times New Roman" w:hAnsi="Arial" w:cs="Arial"/>
          <w:sz w:val="24"/>
          <w:szCs w:val="24"/>
          <w:lang w:eastAsia="fr-FR"/>
        </w:rPr>
      </w:pPr>
      <w:r w:rsidRPr="00D67612">
        <w:rPr>
          <w:rFonts w:ascii="Arial" w:eastAsia="Times New Roman" w:hAnsi="Arial" w:cs="Arial"/>
          <w:sz w:val="24"/>
          <w:szCs w:val="24"/>
          <w:lang w:eastAsia="fr-FR"/>
        </w:rPr>
        <w:t xml:space="preserve">Q20 Voici une nouvelle liste de phrases. Pour chacune d’elles, pouvez-vous me dire si vous êtes tout à fait d’accord, plutôt d’accord, plutôt pas d’accord ou pas d’accord du tout ? </w:t>
      </w:r>
    </w:p>
    <w:p w14:paraId="47D51926" w14:textId="77777777" w:rsidR="000B77A2" w:rsidRDefault="000B77A2" w:rsidP="000B77A2">
      <w:pPr>
        <w:pStyle w:val="INSTRUCTIONSENQUETEUR"/>
        <w:rPr>
          <w:i/>
        </w:rPr>
      </w:pPr>
      <w:r>
        <w:t>citer - une seule reponse possible par item</w:t>
      </w:r>
    </w:p>
    <w:p w14:paraId="4BB9A93B" w14:textId="77777777" w:rsidR="00434E38" w:rsidRPr="00A518D4" w:rsidRDefault="00434E38" w:rsidP="00434E38">
      <w:pPr>
        <w:pStyle w:val="INSTRUCTIONSPROGRAMMATION"/>
      </w:pPr>
      <w:r w:rsidRPr="00A518D4">
        <w:t>randomisation</w:t>
      </w:r>
    </w:p>
    <w:p w14:paraId="40BC1055" w14:textId="5AC7B7E8" w:rsidR="001C1393" w:rsidRPr="00A03441" w:rsidRDefault="001C1393" w:rsidP="00BE147D"/>
    <w:tbl>
      <w:tblPr>
        <w:tblStyle w:val="Grilledutableau"/>
        <w:tblW w:w="0" w:type="auto"/>
        <w:tblLook w:val="04A0" w:firstRow="1" w:lastRow="0" w:firstColumn="1" w:lastColumn="0" w:noHBand="0" w:noVBand="1"/>
      </w:tblPr>
      <w:tblGrid>
        <w:gridCol w:w="1551"/>
        <w:gridCol w:w="2978"/>
        <w:gridCol w:w="991"/>
        <w:gridCol w:w="991"/>
        <w:gridCol w:w="991"/>
        <w:gridCol w:w="991"/>
        <w:gridCol w:w="704"/>
        <w:gridCol w:w="1451"/>
      </w:tblGrid>
      <w:tr w:rsidR="000B3966" w:rsidRPr="00D67612" w14:paraId="34A0899C" w14:textId="77777777" w:rsidTr="007D0600">
        <w:tc>
          <w:tcPr>
            <w:tcW w:w="1551" w:type="dxa"/>
          </w:tcPr>
          <w:p w14:paraId="23A41583" w14:textId="77777777" w:rsidR="000B3966" w:rsidRDefault="000B3966" w:rsidP="001C1393">
            <w:pPr>
              <w:pStyle w:val="Lignes"/>
              <w:rPr>
                <w:rFonts w:ascii="Times New Roman" w:hAnsi="Times New Roman" w:cs="Times New Roman"/>
                <w:b/>
                <w:bCs/>
                <w:sz w:val="24"/>
                <w:szCs w:val="24"/>
                <w:lang w:eastAsia="fr-FR"/>
              </w:rPr>
            </w:pPr>
          </w:p>
        </w:tc>
        <w:tc>
          <w:tcPr>
            <w:tcW w:w="3519" w:type="dxa"/>
          </w:tcPr>
          <w:p w14:paraId="61C5F969" w14:textId="77777777" w:rsidR="000B3966" w:rsidRPr="00D67612" w:rsidRDefault="000B3966" w:rsidP="00D67612">
            <w:pPr>
              <w:pStyle w:val="Lignes"/>
              <w:jc w:val="left"/>
              <w:rPr>
                <w:rFonts w:cstheme="minorHAnsi"/>
                <w:lang w:eastAsia="fr-FR"/>
              </w:rPr>
            </w:pPr>
          </w:p>
        </w:tc>
        <w:tc>
          <w:tcPr>
            <w:tcW w:w="992" w:type="dxa"/>
          </w:tcPr>
          <w:p w14:paraId="68DA19E1" w14:textId="19E42E03" w:rsidR="000B3966" w:rsidRPr="00D67612" w:rsidRDefault="000B3966" w:rsidP="00D67612">
            <w:pPr>
              <w:pStyle w:val="Lignes"/>
              <w:jc w:val="left"/>
              <w:rPr>
                <w:rFonts w:cstheme="minorHAnsi"/>
                <w:lang w:eastAsia="fr-FR"/>
              </w:rPr>
            </w:pPr>
            <w:r w:rsidRPr="00D67612">
              <w:rPr>
                <w:rFonts w:cstheme="minorHAnsi"/>
                <w:lang w:eastAsia="fr-FR"/>
              </w:rPr>
              <w:t>Tout à fait d’accord</w:t>
            </w:r>
          </w:p>
        </w:tc>
        <w:tc>
          <w:tcPr>
            <w:tcW w:w="992" w:type="dxa"/>
          </w:tcPr>
          <w:p w14:paraId="121FBE08" w14:textId="3322EC1E" w:rsidR="000B3966" w:rsidRPr="00D67612" w:rsidRDefault="000B3966" w:rsidP="00D67612">
            <w:pPr>
              <w:pStyle w:val="Lignes"/>
              <w:jc w:val="left"/>
              <w:rPr>
                <w:rFonts w:cstheme="minorHAnsi"/>
                <w:lang w:eastAsia="fr-FR"/>
              </w:rPr>
            </w:pPr>
            <w:r w:rsidRPr="00D67612">
              <w:rPr>
                <w:rFonts w:cstheme="minorHAnsi"/>
                <w:lang w:eastAsia="fr-FR"/>
              </w:rPr>
              <w:t>Plutôt d’accord</w:t>
            </w:r>
          </w:p>
        </w:tc>
        <w:tc>
          <w:tcPr>
            <w:tcW w:w="992" w:type="dxa"/>
          </w:tcPr>
          <w:p w14:paraId="66CA04F5" w14:textId="5B2BEECB" w:rsidR="000B3966" w:rsidRPr="00D67612" w:rsidRDefault="000B3966" w:rsidP="00D67612">
            <w:pPr>
              <w:pStyle w:val="Lignes"/>
              <w:jc w:val="left"/>
              <w:rPr>
                <w:rFonts w:cstheme="minorHAnsi"/>
                <w:lang w:eastAsia="fr-FR"/>
              </w:rPr>
            </w:pPr>
            <w:r w:rsidRPr="00D67612">
              <w:rPr>
                <w:rFonts w:cstheme="minorHAnsi"/>
                <w:lang w:eastAsia="fr-FR"/>
              </w:rPr>
              <w:t>Plutôt pas d’accord</w:t>
            </w:r>
          </w:p>
        </w:tc>
        <w:tc>
          <w:tcPr>
            <w:tcW w:w="993" w:type="dxa"/>
          </w:tcPr>
          <w:p w14:paraId="6F2D12DA" w14:textId="24B7128E" w:rsidR="000B3966" w:rsidRPr="00D67612" w:rsidRDefault="000B3966" w:rsidP="00D67612">
            <w:pPr>
              <w:pStyle w:val="Lignes"/>
              <w:jc w:val="left"/>
              <w:rPr>
                <w:rFonts w:cstheme="minorHAnsi"/>
                <w:lang w:eastAsia="fr-FR"/>
              </w:rPr>
            </w:pPr>
            <w:r w:rsidRPr="00D67612">
              <w:rPr>
                <w:rFonts w:cstheme="minorHAnsi"/>
                <w:lang w:eastAsia="fr-FR"/>
              </w:rPr>
              <w:t>Pas d’accord du tout</w:t>
            </w:r>
          </w:p>
        </w:tc>
        <w:tc>
          <w:tcPr>
            <w:tcW w:w="708" w:type="dxa"/>
            <w:vAlign w:val="center"/>
          </w:tcPr>
          <w:p w14:paraId="2F392BF5" w14:textId="6AEEB6E0" w:rsidR="000B3966" w:rsidRPr="00112530" w:rsidRDefault="00275F61" w:rsidP="00D67612">
            <w:pPr>
              <w:pStyle w:val="Lignes"/>
              <w:jc w:val="left"/>
              <w:rPr>
                <w:rFonts w:cstheme="minorHAnsi"/>
                <w:lang w:eastAsia="fr-FR"/>
              </w:rPr>
            </w:pPr>
            <w:r w:rsidRPr="00112530">
              <w:rPr>
                <w:rFonts w:ascii="Times New Roman" w:hAnsi="Times New Roman"/>
              </w:rPr>
              <w:t>[JE NE SAIS PAS]</w:t>
            </w:r>
          </w:p>
        </w:tc>
        <w:tc>
          <w:tcPr>
            <w:tcW w:w="675" w:type="dxa"/>
            <w:vAlign w:val="center"/>
          </w:tcPr>
          <w:p w14:paraId="3F582C19" w14:textId="2A8F3CFE" w:rsidR="000B3966" w:rsidRPr="00112530" w:rsidRDefault="00275F61" w:rsidP="00D67612">
            <w:pPr>
              <w:pStyle w:val="Lignes"/>
              <w:jc w:val="left"/>
              <w:rPr>
                <w:rFonts w:cstheme="minorHAnsi"/>
                <w:lang w:eastAsia="fr-FR"/>
              </w:rPr>
            </w:pPr>
            <w:r w:rsidRPr="00112530">
              <w:rPr>
                <w:rFonts w:ascii="Times New Roman" w:hAnsi="Times New Roman"/>
              </w:rPr>
              <w:t>[JE REFUSE DE RÉPONDRE]</w:t>
            </w:r>
          </w:p>
        </w:tc>
      </w:tr>
      <w:tr w:rsidR="000B77A2" w14:paraId="6E394B22" w14:textId="77777777" w:rsidTr="007D0600">
        <w:tc>
          <w:tcPr>
            <w:tcW w:w="1551" w:type="dxa"/>
          </w:tcPr>
          <w:p w14:paraId="0DCBE6F0" w14:textId="12015DAA" w:rsidR="000B77A2" w:rsidRPr="00F51827" w:rsidRDefault="000B77A2" w:rsidP="001C1393">
            <w:pPr>
              <w:pStyle w:val="Lignes"/>
              <w:rPr>
                <w:rFonts w:ascii="Times New Roman" w:hAnsi="Times New Roman" w:cs="Times New Roman"/>
                <w:b/>
                <w:bCs/>
                <w:sz w:val="24"/>
                <w:szCs w:val="24"/>
                <w:highlight w:val="green"/>
                <w:lang w:eastAsia="fr-FR"/>
              </w:rPr>
            </w:pPr>
            <w:r w:rsidRPr="00F51827">
              <w:rPr>
                <w:highlight w:val="green"/>
              </w:rPr>
              <w:t>[ECO2CHOM]</w:t>
            </w:r>
          </w:p>
        </w:tc>
        <w:tc>
          <w:tcPr>
            <w:tcW w:w="3519" w:type="dxa"/>
          </w:tcPr>
          <w:p w14:paraId="6B1A07A0" w14:textId="57F92C90" w:rsidR="000B77A2" w:rsidRPr="00112530" w:rsidRDefault="000B77A2" w:rsidP="001C1393">
            <w:pPr>
              <w:pStyle w:val="Lignes"/>
            </w:pPr>
            <w:r w:rsidRPr="00A03441">
              <w:t>Les chômeurs pourraient trouver du trav</w:t>
            </w:r>
            <w:r w:rsidR="00112530">
              <w:t>ail s’ils le voulaient vraiment</w:t>
            </w:r>
          </w:p>
        </w:tc>
        <w:tc>
          <w:tcPr>
            <w:tcW w:w="992" w:type="dxa"/>
          </w:tcPr>
          <w:p w14:paraId="626740AE" w14:textId="7A0366D1" w:rsidR="000B77A2" w:rsidRPr="000B77A2" w:rsidRDefault="000B77A2" w:rsidP="000B77A2">
            <w:pPr>
              <w:pStyle w:val="Lignes"/>
              <w:jc w:val="center"/>
              <w:rPr>
                <w:rFonts w:cstheme="minorHAnsi"/>
                <w:lang w:eastAsia="fr-FR"/>
              </w:rPr>
            </w:pPr>
            <w:r w:rsidRPr="000B77A2">
              <w:rPr>
                <w:rFonts w:cstheme="minorHAnsi"/>
                <w:lang w:eastAsia="fr-FR"/>
              </w:rPr>
              <w:t>1</w:t>
            </w:r>
          </w:p>
        </w:tc>
        <w:tc>
          <w:tcPr>
            <w:tcW w:w="992" w:type="dxa"/>
          </w:tcPr>
          <w:p w14:paraId="2E293598" w14:textId="6F8C6392" w:rsidR="000B77A2" w:rsidRPr="000B77A2" w:rsidRDefault="000B77A2" w:rsidP="000B77A2">
            <w:pPr>
              <w:pStyle w:val="Lignes"/>
              <w:jc w:val="center"/>
              <w:rPr>
                <w:rFonts w:cstheme="minorHAnsi"/>
                <w:lang w:eastAsia="fr-FR"/>
              </w:rPr>
            </w:pPr>
            <w:r w:rsidRPr="000B77A2">
              <w:rPr>
                <w:rFonts w:cstheme="minorHAnsi"/>
                <w:lang w:eastAsia="fr-FR"/>
              </w:rPr>
              <w:t>2</w:t>
            </w:r>
          </w:p>
        </w:tc>
        <w:tc>
          <w:tcPr>
            <w:tcW w:w="992" w:type="dxa"/>
          </w:tcPr>
          <w:p w14:paraId="7DF9CEA6" w14:textId="77D4DDC8" w:rsidR="000B77A2" w:rsidRPr="000B77A2" w:rsidRDefault="000B77A2" w:rsidP="000B77A2">
            <w:pPr>
              <w:pStyle w:val="Lignes"/>
              <w:jc w:val="center"/>
              <w:rPr>
                <w:rFonts w:cstheme="minorHAnsi"/>
                <w:lang w:eastAsia="fr-FR"/>
              </w:rPr>
            </w:pPr>
            <w:r w:rsidRPr="000B77A2">
              <w:rPr>
                <w:rFonts w:cstheme="minorHAnsi"/>
                <w:lang w:eastAsia="fr-FR"/>
              </w:rPr>
              <w:t>3</w:t>
            </w:r>
          </w:p>
        </w:tc>
        <w:tc>
          <w:tcPr>
            <w:tcW w:w="993" w:type="dxa"/>
          </w:tcPr>
          <w:p w14:paraId="7379AC9D" w14:textId="3C4D4AB3" w:rsidR="000B77A2" w:rsidRPr="000B77A2" w:rsidRDefault="000B77A2" w:rsidP="000B77A2">
            <w:pPr>
              <w:pStyle w:val="Lignes"/>
              <w:jc w:val="center"/>
              <w:rPr>
                <w:rFonts w:cstheme="minorHAnsi"/>
                <w:lang w:eastAsia="fr-FR"/>
              </w:rPr>
            </w:pPr>
            <w:r w:rsidRPr="000B77A2">
              <w:rPr>
                <w:rFonts w:cstheme="minorHAnsi"/>
                <w:lang w:eastAsia="fr-FR"/>
              </w:rPr>
              <w:t>4</w:t>
            </w:r>
          </w:p>
        </w:tc>
        <w:tc>
          <w:tcPr>
            <w:tcW w:w="708" w:type="dxa"/>
          </w:tcPr>
          <w:p w14:paraId="1DDFFC0C" w14:textId="7BB85D93" w:rsidR="000B77A2" w:rsidRPr="000B77A2" w:rsidRDefault="000B77A2" w:rsidP="000B77A2">
            <w:pPr>
              <w:pStyle w:val="Lignes"/>
              <w:jc w:val="center"/>
              <w:rPr>
                <w:rFonts w:cstheme="minorHAnsi"/>
                <w:lang w:eastAsia="fr-FR"/>
              </w:rPr>
            </w:pPr>
            <w:r w:rsidRPr="000B77A2">
              <w:rPr>
                <w:rFonts w:cstheme="minorHAnsi"/>
                <w:lang w:eastAsia="fr-FR"/>
              </w:rPr>
              <w:t>99</w:t>
            </w:r>
          </w:p>
        </w:tc>
        <w:tc>
          <w:tcPr>
            <w:tcW w:w="675" w:type="dxa"/>
          </w:tcPr>
          <w:p w14:paraId="4E6D55A0" w14:textId="77777777" w:rsidR="000B77A2" w:rsidRPr="000B77A2" w:rsidRDefault="000B77A2" w:rsidP="000B77A2">
            <w:pPr>
              <w:pStyle w:val="Lignes"/>
              <w:jc w:val="center"/>
              <w:rPr>
                <w:rFonts w:cstheme="minorHAnsi"/>
                <w:lang w:eastAsia="fr-FR"/>
              </w:rPr>
            </w:pPr>
            <w:r w:rsidRPr="000B77A2">
              <w:rPr>
                <w:rFonts w:cstheme="minorHAnsi"/>
                <w:lang w:eastAsia="fr-FR"/>
              </w:rPr>
              <w:t>98</w:t>
            </w:r>
          </w:p>
          <w:p w14:paraId="34D51953" w14:textId="728E0BF3" w:rsidR="000B77A2" w:rsidRPr="000B77A2" w:rsidRDefault="000B77A2" w:rsidP="000B77A2">
            <w:pPr>
              <w:pStyle w:val="Lignes"/>
              <w:jc w:val="center"/>
              <w:rPr>
                <w:rFonts w:cstheme="minorHAnsi"/>
                <w:lang w:eastAsia="fr-FR"/>
              </w:rPr>
            </w:pPr>
          </w:p>
        </w:tc>
      </w:tr>
      <w:tr w:rsidR="000B77A2" w:rsidRPr="004C6D4C" w14:paraId="29EC08E1" w14:textId="77777777" w:rsidTr="007D0600">
        <w:tc>
          <w:tcPr>
            <w:tcW w:w="1551" w:type="dxa"/>
          </w:tcPr>
          <w:p w14:paraId="2519E9CA" w14:textId="011B9B75" w:rsidR="000B77A2" w:rsidRPr="00F51827" w:rsidRDefault="000B77A2" w:rsidP="000B77A2">
            <w:pPr>
              <w:pStyle w:val="Lignes"/>
              <w:rPr>
                <w:rFonts w:ascii="Times New Roman" w:hAnsi="Times New Roman" w:cs="Times New Roman"/>
                <w:b/>
                <w:bCs/>
                <w:sz w:val="24"/>
                <w:szCs w:val="24"/>
                <w:highlight w:val="green"/>
                <w:lang w:eastAsia="fr-FR"/>
              </w:rPr>
            </w:pPr>
            <w:r w:rsidRPr="00F51827">
              <w:rPr>
                <w:highlight w:val="green"/>
              </w:rPr>
              <w:t>[ETH3IMMI]</w:t>
            </w:r>
          </w:p>
        </w:tc>
        <w:tc>
          <w:tcPr>
            <w:tcW w:w="3519" w:type="dxa"/>
          </w:tcPr>
          <w:p w14:paraId="37CDB55C" w14:textId="1B0B6BB9" w:rsidR="000B77A2" w:rsidRPr="004C6D4C" w:rsidRDefault="000B77A2" w:rsidP="000B77A2">
            <w:pPr>
              <w:pStyle w:val="Lignes"/>
            </w:pPr>
            <w:r w:rsidRPr="004C6D4C">
              <w:t>Il y a trop d’immigrés en France</w:t>
            </w:r>
          </w:p>
          <w:p w14:paraId="77565A74" w14:textId="77777777" w:rsidR="000B77A2" w:rsidRPr="004C6D4C" w:rsidRDefault="000B77A2" w:rsidP="000B77A2">
            <w:pPr>
              <w:pStyle w:val="Lignes"/>
              <w:rPr>
                <w:rFonts w:ascii="Times New Roman" w:hAnsi="Times New Roman" w:cs="Times New Roman"/>
                <w:b/>
                <w:bCs/>
                <w:sz w:val="24"/>
                <w:szCs w:val="24"/>
                <w:lang w:eastAsia="fr-FR"/>
              </w:rPr>
            </w:pPr>
          </w:p>
        </w:tc>
        <w:tc>
          <w:tcPr>
            <w:tcW w:w="992" w:type="dxa"/>
          </w:tcPr>
          <w:p w14:paraId="6E2AA0B4" w14:textId="27C9028E"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1</w:t>
            </w:r>
          </w:p>
        </w:tc>
        <w:tc>
          <w:tcPr>
            <w:tcW w:w="992" w:type="dxa"/>
          </w:tcPr>
          <w:p w14:paraId="74640DAD" w14:textId="6573C971"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2</w:t>
            </w:r>
          </w:p>
        </w:tc>
        <w:tc>
          <w:tcPr>
            <w:tcW w:w="992" w:type="dxa"/>
          </w:tcPr>
          <w:p w14:paraId="3D6DA274" w14:textId="2603D54F"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3</w:t>
            </w:r>
          </w:p>
        </w:tc>
        <w:tc>
          <w:tcPr>
            <w:tcW w:w="993" w:type="dxa"/>
          </w:tcPr>
          <w:p w14:paraId="31FE18AE" w14:textId="7C1B08B2"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4</w:t>
            </w:r>
          </w:p>
        </w:tc>
        <w:tc>
          <w:tcPr>
            <w:tcW w:w="708" w:type="dxa"/>
          </w:tcPr>
          <w:p w14:paraId="7C058B32" w14:textId="34297C11"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99</w:t>
            </w:r>
          </w:p>
        </w:tc>
        <w:tc>
          <w:tcPr>
            <w:tcW w:w="675" w:type="dxa"/>
          </w:tcPr>
          <w:p w14:paraId="36896521" w14:textId="77777777" w:rsidR="000B77A2" w:rsidRPr="004C6D4C" w:rsidRDefault="000B77A2" w:rsidP="000B77A2">
            <w:pPr>
              <w:pStyle w:val="Lignes"/>
              <w:jc w:val="center"/>
              <w:rPr>
                <w:rFonts w:cstheme="minorHAnsi"/>
                <w:lang w:eastAsia="fr-FR"/>
              </w:rPr>
            </w:pPr>
            <w:r w:rsidRPr="004C6D4C">
              <w:rPr>
                <w:rFonts w:cstheme="minorHAnsi"/>
                <w:lang w:eastAsia="fr-FR"/>
              </w:rPr>
              <w:t>98</w:t>
            </w:r>
          </w:p>
          <w:p w14:paraId="7BBA0202" w14:textId="77777777" w:rsidR="000B77A2" w:rsidRPr="004C6D4C" w:rsidRDefault="000B77A2" w:rsidP="000B77A2">
            <w:pPr>
              <w:pStyle w:val="Lignes"/>
              <w:jc w:val="center"/>
              <w:rPr>
                <w:rFonts w:ascii="Times New Roman" w:hAnsi="Times New Roman" w:cs="Times New Roman"/>
                <w:b/>
                <w:bCs/>
                <w:sz w:val="24"/>
                <w:szCs w:val="24"/>
                <w:lang w:eastAsia="fr-FR"/>
              </w:rPr>
            </w:pPr>
          </w:p>
        </w:tc>
      </w:tr>
      <w:tr w:rsidR="000B77A2" w:rsidRPr="004C6D4C" w14:paraId="7090F3C5" w14:textId="77777777" w:rsidTr="007D0600">
        <w:tc>
          <w:tcPr>
            <w:tcW w:w="1551" w:type="dxa"/>
          </w:tcPr>
          <w:p w14:paraId="5F1D66D8" w14:textId="223E5B46" w:rsidR="000B77A2" w:rsidRPr="00F51827" w:rsidRDefault="000B77A2" w:rsidP="000B77A2">
            <w:pPr>
              <w:pStyle w:val="Lignes"/>
              <w:rPr>
                <w:rFonts w:ascii="Times New Roman" w:hAnsi="Times New Roman" w:cs="Times New Roman"/>
                <w:b/>
                <w:bCs/>
                <w:sz w:val="24"/>
                <w:szCs w:val="24"/>
                <w:highlight w:val="green"/>
                <w:lang w:eastAsia="fr-FR"/>
              </w:rPr>
            </w:pPr>
            <w:r w:rsidRPr="00F51827">
              <w:rPr>
                <w:highlight w:val="green"/>
              </w:rPr>
              <w:t>[ECO4ROB]</w:t>
            </w:r>
          </w:p>
        </w:tc>
        <w:tc>
          <w:tcPr>
            <w:tcW w:w="3519" w:type="dxa"/>
          </w:tcPr>
          <w:p w14:paraId="0E2285FF" w14:textId="399ED8EC" w:rsidR="000B77A2" w:rsidRPr="004C6D4C" w:rsidRDefault="000B77A2" w:rsidP="000B77A2">
            <w:pPr>
              <w:pStyle w:val="Lignes"/>
              <w:rPr>
                <w:rFonts w:ascii="Times New Roman" w:hAnsi="Times New Roman" w:cs="Times New Roman"/>
                <w:b/>
                <w:bCs/>
                <w:sz w:val="24"/>
                <w:szCs w:val="24"/>
                <w:lang w:eastAsia="fr-FR"/>
              </w:rPr>
            </w:pPr>
            <w:r w:rsidRPr="004C6D4C">
              <w:t xml:space="preserve">Pour établir la justice sociale, il </w:t>
            </w:r>
            <w:r w:rsidRPr="004C6D4C">
              <w:lastRenderedPageBreak/>
              <w:t>faudrait prendre aux riches pour donner aux pauvres</w:t>
            </w:r>
          </w:p>
        </w:tc>
        <w:tc>
          <w:tcPr>
            <w:tcW w:w="992" w:type="dxa"/>
          </w:tcPr>
          <w:p w14:paraId="05FF54C6" w14:textId="5AF4E4A4"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lastRenderedPageBreak/>
              <w:t>1</w:t>
            </w:r>
          </w:p>
        </w:tc>
        <w:tc>
          <w:tcPr>
            <w:tcW w:w="992" w:type="dxa"/>
          </w:tcPr>
          <w:p w14:paraId="2F63DD6A" w14:textId="7FF4556B"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2</w:t>
            </w:r>
          </w:p>
        </w:tc>
        <w:tc>
          <w:tcPr>
            <w:tcW w:w="992" w:type="dxa"/>
          </w:tcPr>
          <w:p w14:paraId="2531E8CD" w14:textId="5B7DF503"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3</w:t>
            </w:r>
          </w:p>
        </w:tc>
        <w:tc>
          <w:tcPr>
            <w:tcW w:w="993" w:type="dxa"/>
          </w:tcPr>
          <w:p w14:paraId="06BCCA48" w14:textId="0A2D59C5"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4</w:t>
            </w:r>
          </w:p>
        </w:tc>
        <w:tc>
          <w:tcPr>
            <w:tcW w:w="708" w:type="dxa"/>
          </w:tcPr>
          <w:p w14:paraId="13A8DC6A" w14:textId="08D9A0B4"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99</w:t>
            </w:r>
          </w:p>
        </w:tc>
        <w:tc>
          <w:tcPr>
            <w:tcW w:w="675" w:type="dxa"/>
          </w:tcPr>
          <w:p w14:paraId="1FF6CD78" w14:textId="77777777" w:rsidR="000B77A2" w:rsidRPr="004C6D4C" w:rsidRDefault="000B77A2" w:rsidP="000B77A2">
            <w:pPr>
              <w:pStyle w:val="Lignes"/>
              <w:jc w:val="center"/>
              <w:rPr>
                <w:rFonts w:cstheme="minorHAnsi"/>
                <w:lang w:eastAsia="fr-FR"/>
              </w:rPr>
            </w:pPr>
            <w:r w:rsidRPr="004C6D4C">
              <w:rPr>
                <w:rFonts w:cstheme="minorHAnsi"/>
                <w:lang w:eastAsia="fr-FR"/>
              </w:rPr>
              <w:t>98</w:t>
            </w:r>
          </w:p>
          <w:p w14:paraId="501C8115" w14:textId="77777777" w:rsidR="000B77A2" w:rsidRPr="004C6D4C" w:rsidRDefault="000B77A2" w:rsidP="000B77A2">
            <w:pPr>
              <w:pStyle w:val="Lignes"/>
              <w:jc w:val="center"/>
              <w:rPr>
                <w:rFonts w:ascii="Times New Roman" w:hAnsi="Times New Roman" w:cs="Times New Roman"/>
                <w:b/>
                <w:bCs/>
                <w:sz w:val="24"/>
                <w:szCs w:val="24"/>
                <w:lang w:eastAsia="fr-FR"/>
              </w:rPr>
            </w:pPr>
          </w:p>
        </w:tc>
      </w:tr>
      <w:tr w:rsidR="000B77A2" w:rsidRPr="004C6D4C" w14:paraId="34D2972C" w14:textId="77777777" w:rsidTr="007D0600">
        <w:tc>
          <w:tcPr>
            <w:tcW w:w="1551" w:type="dxa"/>
          </w:tcPr>
          <w:p w14:paraId="03E4B10D" w14:textId="205C3D0B" w:rsidR="000B77A2" w:rsidRPr="00F51827" w:rsidRDefault="000B77A2" w:rsidP="000B77A2">
            <w:pPr>
              <w:pStyle w:val="Lignes"/>
              <w:rPr>
                <w:rFonts w:ascii="Times New Roman" w:hAnsi="Times New Roman" w:cs="Times New Roman"/>
                <w:b/>
                <w:bCs/>
                <w:sz w:val="24"/>
                <w:szCs w:val="24"/>
                <w:highlight w:val="green"/>
                <w:lang w:eastAsia="fr-FR"/>
              </w:rPr>
            </w:pPr>
            <w:r w:rsidRPr="00F51827">
              <w:rPr>
                <w:highlight w:val="green"/>
              </w:rPr>
              <w:lastRenderedPageBreak/>
              <w:t>[AUT2CHEF]</w:t>
            </w:r>
          </w:p>
        </w:tc>
        <w:tc>
          <w:tcPr>
            <w:tcW w:w="3519" w:type="dxa"/>
          </w:tcPr>
          <w:p w14:paraId="41A1B7FF" w14:textId="77777777" w:rsidR="000B77A2" w:rsidRPr="004C6D4C" w:rsidRDefault="000B77A2" w:rsidP="000B77A2">
            <w:pPr>
              <w:pStyle w:val="Lignes"/>
            </w:pPr>
            <w:r w:rsidRPr="004C6D4C">
              <w:t>Dans la société, il faut une hiérarchie et des chefs</w:t>
            </w:r>
          </w:p>
          <w:p w14:paraId="5C2A329C" w14:textId="77777777" w:rsidR="000B77A2" w:rsidRPr="004C6D4C" w:rsidRDefault="000B77A2" w:rsidP="000B77A2">
            <w:pPr>
              <w:pStyle w:val="Lignes"/>
              <w:rPr>
                <w:rFonts w:ascii="Times New Roman" w:hAnsi="Times New Roman" w:cs="Times New Roman"/>
                <w:b/>
                <w:bCs/>
                <w:sz w:val="24"/>
                <w:szCs w:val="24"/>
                <w:lang w:eastAsia="fr-FR"/>
              </w:rPr>
            </w:pPr>
          </w:p>
        </w:tc>
        <w:tc>
          <w:tcPr>
            <w:tcW w:w="992" w:type="dxa"/>
          </w:tcPr>
          <w:p w14:paraId="7768E329" w14:textId="6919EEE3"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1</w:t>
            </w:r>
          </w:p>
        </w:tc>
        <w:tc>
          <w:tcPr>
            <w:tcW w:w="992" w:type="dxa"/>
          </w:tcPr>
          <w:p w14:paraId="0DDF98E1" w14:textId="22EE713A"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2</w:t>
            </w:r>
          </w:p>
        </w:tc>
        <w:tc>
          <w:tcPr>
            <w:tcW w:w="992" w:type="dxa"/>
          </w:tcPr>
          <w:p w14:paraId="55F8A250" w14:textId="307A9417"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3</w:t>
            </w:r>
          </w:p>
        </w:tc>
        <w:tc>
          <w:tcPr>
            <w:tcW w:w="993" w:type="dxa"/>
          </w:tcPr>
          <w:p w14:paraId="3E77C834" w14:textId="698FFDE9"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4</w:t>
            </w:r>
          </w:p>
        </w:tc>
        <w:tc>
          <w:tcPr>
            <w:tcW w:w="708" w:type="dxa"/>
          </w:tcPr>
          <w:p w14:paraId="1448575F" w14:textId="540CBF64"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99</w:t>
            </w:r>
          </w:p>
        </w:tc>
        <w:tc>
          <w:tcPr>
            <w:tcW w:w="675" w:type="dxa"/>
          </w:tcPr>
          <w:p w14:paraId="081740D0" w14:textId="77777777" w:rsidR="000B77A2" w:rsidRPr="004C6D4C" w:rsidRDefault="000B77A2" w:rsidP="000B77A2">
            <w:pPr>
              <w:pStyle w:val="Lignes"/>
              <w:jc w:val="center"/>
              <w:rPr>
                <w:rFonts w:cstheme="minorHAnsi"/>
                <w:lang w:eastAsia="fr-FR"/>
              </w:rPr>
            </w:pPr>
            <w:r w:rsidRPr="004C6D4C">
              <w:rPr>
                <w:rFonts w:cstheme="minorHAnsi"/>
                <w:lang w:eastAsia="fr-FR"/>
              </w:rPr>
              <w:t>98</w:t>
            </w:r>
          </w:p>
          <w:p w14:paraId="364CA13E" w14:textId="77777777" w:rsidR="000B77A2" w:rsidRPr="004C6D4C" w:rsidRDefault="000B77A2" w:rsidP="000B77A2">
            <w:pPr>
              <w:pStyle w:val="Lignes"/>
              <w:jc w:val="center"/>
              <w:rPr>
                <w:rFonts w:ascii="Times New Roman" w:hAnsi="Times New Roman" w:cs="Times New Roman"/>
                <w:b/>
                <w:bCs/>
                <w:sz w:val="24"/>
                <w:szCs w:val="24"/>
                <w:lang w:eastAsia="fr-FR"/>
              </w:rPr>
            </w:pPr>
          </w:p>
        </w:tc>
      </w:tr>
      <w:tr w:rsidR="000B77A2" w:rsidRPr="004C6D4C" w14:paraId="49A3A368" w14:textId="77777777" w:rsidTr="007D0600">
        <w:tc>
          <w:tcPr>
            <w:tcW w:w="1551" w:type="dxa"/>
          </w:tcPr>
          <w:p w14:paraId="0DFE500C" w14:textId="1B1497AA" w:rsidR="000B77A2" w:rsidRPr="00F51827" w:rsidRDefault="000B77A2" w:rsidP="000B77A2">
            <w:pPr>
              <w:pStyle w:val="Lignes"/>
              <w:rPr>
                <w:rFonts w:ascii="Times New Roman" w:hAnsi="Times New Roman" w:cs="Times New Roman"/>
                <w:b/>
                <w:bCs/>
                <w:sz w:val="24"/>
                <w:szCs w:val="24"/>
                <w:highlight w:val="green"/>
                <w:lang w:eastAsia="fr-FR"/>
              </w:rPr>
            </w:pPr>
            <w:r w:rsidRPr="00F51827">
              <w:rPr>
                <w:highlight w:val="green"/>
              </w:rPr>
              <w:t>[ETH2MUSU]</w:t>
            </w:r>
          </w:p>
        </w:tc>
        <w:tc>
          <w:tcPr>
            <w:tcW w:w="3519" w:type="dxa"/>
          </w:tcPr>
          <w:p w14:paraId="2CDF0582" w14:textId="3E001482" w:rsidR="000B77A2" w:rsidRPr="004C6D4C" w:rsidRDefault="000B77A2" w:rsidP="000B77A2">
            <w:pPr>
              <w:pStyle w:val="Lignes"/>
              <w:rPr>
                <w:rFonts w:ascii="Times New Roman" w:hAnsi="Times New Roman" w:cs="Times New Roman"/>
                <w:b/>
                <w:bCs/>
                <w:sz w:val="24"/>
                <w:szCs w:val="24"/>
                <w:lang w:eastAsia="fr-FR"/>
              </w:rPr>
            </w:pPr>
            <w:r w:rsidRPr="004C6D4C">
              <w:t>Les Français musulmans sont des Français comme les autres</w:t>
            </w:r>
          </w:p>
        </w:tc>
        <w:tc>
          <w:tcPr>
            <w:tcW w:w="992" w:type="dxa"/>
          </w:tcPr>
          <w:p w14:paraId="7051A6C3" w14:textId="616D6DF1"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1</w:t>
            </w:r>
          </w:p>
        </w:tc>
        <w:tc>
          <w:tcPr>
            <w:tcW w:w="992" w:type="dxa"/>
          </w:tcPr>
          <w:p w14:paraId="07776ED8" w14:textId="3E1FB10F"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2</w:t>
            </w:r>
          </w:p>
        </w:tc>
        <w:tc>
          <w:tcPr>
            <w:tcW w:w="992" w:type="dxa"/>
          </w:tcPr>
          <w:p w14:paraId="0BE40C72" w14:textId="60D8659D"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3</w:t>
            </w:r>
          </w:p>
        </w:tc>
        <w:tc>
          <w:tcPr>
            <w:tcW w:w="993" w:type="dxa"/>
          </w:tcPr>
          <w:p w14:paraId="46BE18D4" w14:textId="68BF17B7"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4</w:t>
            </w:r>
          </w:p>
        </w:tc>
        <w:tc>
          <w:tcPr>
            <w:tcW w:w="708" w:type="dxa"/>
          </w:tcPr>
          <w:p w14:paraId="05CB4553" w14:textId="05FDC5F7"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99</w:t>
            </w:r>
          </w:p>
        </w:tc>
        <w:tc>
          <w:tcPr>
            <w:tcW w:w="675" w:type="dxa"/>
          </w:tcPr>
          <w:p w14:paraId="73A03938" w14:textId="77777777" w:rsidR="000B77A2" w:rsidRPr="004C6D4C" w:rsidRDefault="000B77A2" w:rsidP="000B77A2">
            <w:pPr>
              <w:pStyle w:val="Lignes"/>
              <w:jc w:val="center"/>
              <w:rPr>
                <w:rFonts w:cstheme="minorHAnsi"/>
                <w:lang w:eastAsia="fr-FR"/>
              </w:rPr>
            </w:pPr>
            <w:r w:rsidRPr="004C6D4C">
              <w:rPr>
                <w:rFonts w:cstheme="minorHAnsi"/>
                <w:lang w:eastAsia="fr-FR"/>
              </w:rPr>
              <w:t>98</w:t>
            </w:r>
          </w:p>
          <w:p w14:paraId="622F3F7E" w14:textId="77777777" w:rsidR="000B77A2" w:rsidRPr="004C6D4C" w:rsidRDefault="000B77A2" w:rsidP="000B77A2">
            <w:pPr>
              <w:pStyle w:val="Lignes"/>
              <w:jc w:val="center"/>
              <w:rPr>
                <w:rFonts w:ascii="Times New Roman" w:hAnsi="Times New Roman" w:cs="Times New Roman"/>
                <w:b/>
                <w:bCs/>
                <w:sz w:val="24"/>
                <w:szCs w:val="24"/>
                <w:lang w:eastAsia="fr-FR"/>
              </w:rPr>
            </w:pPr>
          </w:p>
        </w:tc>
      </w:tr>
      <w:tr w:rsidR="000B77A2" w:rsidRPr="004C6D4C" w14:paraId="0A975019" w14:textId="77777777" w:rsidTr="007D0600">
        <w:tc>
          <w:tcPr>
            <w:tcW w:w="1551" w:type="dxa"/>
          </w:tcPr>
          <w:p w14:paraId="25C0B66F" w14:textId="327E9A55" w:rsidR="000B77A2" w:rsidRPr="00F51827" w:rsidRDefault="000B77A2" w:rsidP="000B77A2">
            <w:pPr>
              <w:pStyle w:val="Lignes"/>
              <w:rPr>
                <w:rFonts w:ascii="Times New Roman" w:hAnsi="Times New Roman" w:cs="Times New Roman"/>
                <w:b/>
                <w:bCs/>
                <w:sz w:val="24"/>
                <w:szCs w:val="24"/>
                <w:highlight w:val="green"/>
                <w:lang w:eastAsia="fr-FR"/>
              </w:rPr>
            </w:pPr>
            <w:r w:rsidRPr="00F51827">
              <w:rPr>
                <w:highlight w:val="green"/>
              </w:rPr>
              <w:t>[ECO3GLO]</w:t>
            </w:r>
          </w:p>
        </w:tc>
        <w:tc>
          <w:tcPr>
            <w:tcW w:w="3519" w:type="dxa"/>
          </w:tcPr>
          <w:p w14:paraId="5EF04F14" w14:textId="60DAB39E" w:rsidR="000B77A2" w:rsidRPr="004C6D4C" w:rsidRDefault="000B77A2" w:rsidP="000B77A2">
            <w:pPr>
              <w:pStyle w:val="Lignes"/>
            </w:pPr>
            <w:r w:rsidRPr="004C6D4C">
              <w:t>Les conséquences économiques de la mondialisation sont extrê</w:t>
            </w:r>
            <w:r w:rsidR="00112530" w:rsidRPr="004C6D4C">
              <w:t>mement négatives pour la France</w:t>
            </w:r>
          </w:p>
        </w:tc>
        <w:tc>
          <w:tcPr>
            <w:tcW w:w="992" w:type="dxa"/>
          </w:tcPr>
          <w:p w14:paraId="6D237825" w14:textId="6ACE3C38"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1</w:t>
            </w:r>
          </w:p>
        </w:tc>
        <w:tc>
          <w:tcPr>
            <w:tcW w:w="992" w:type="dxa"/>
          </w:tcPr>
          <w:p w14:paraId="04C509A6" w14:textId="04E91859"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2</w:t>
            </w:r>
          </w:p>
        </w:tc>
        <w:tc>
          <w:tcPr>
            <w:tcW w:w="992" w:type="dxa"/>
          </w:tcPr>
          <w:p w14:paraId="160FCF7E" w14:textId="7D57C64D"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3</w:t>
            </w:r>
          </w:p>
        </w:tc>
        <w:tc>
          <w:tcPr>
            <w:tcW w:w="993" w:type="dxa"/>
          </w:tcPr>
          <w:p w14:paraId="7797D25D" w14:textId="2B5F6C1D"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4</w:t>
            </w:r>
          </w:p>
        </w:tc>
        <w:tc>
          <w:tcPr>
            <w:tcW w:w="708" w:type="dxa"/>
          </w:tcPr>
          <w:p w14:paraId="166E1F77" w14:textId="06C35CFF"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99</w:t>
            </w:r>
          </w:p>
        </w:tc>
        <w:tc>
          <w:tcPr>
            <w:tcW w:w="675" w:type="dxa"/>
          </w:tcPr>
          <w:p w14:paraId="0FD3488E" w14:textId="77777777" w:rsidR="000B77A2" w:rsidRPr="004C6D4C" w:rsidRDefault="000B77A2" w:rsidP="000B77A2">
            <w:pPr>
              <w:pStyle w:val="Lignes"/>
              <w:jc w:val="center"/>
              <w:rPr>
                <w:rFonts w:cstheme="minorHAnsi"/>
                <w:lang w:eastAsia="fr-FR"/>
              </w:rPr>
            </w:pPr>
            <w:r w:rsidRPr="004C6D4C">
              <w:rPr>
                <w:rFonts w:cstheme="minorHAnsi"/>
                <w:lang w:eastAsia="fr-FR"/>
              </w:rPr>
              <w:t>98</w:t>
            </w:r>
          </w:p>
          <w:p w14:paraId="19B9DE71" w14:textId="77777777" w:rsidR="000B77A2" w:rsidRPr="004C6D4C" w:rsidRDefault="000B77A2" w:rsidP="000B77A2">
            <w:pPr>
              <w:pStyle w:val="Lignes"/>
              <w:jc w:val="center"/>
              <w:rPr>
                <w:rFonts w:ascii="Times New Roman" w:hAnsi="Times New Roman" w:cs="Times New Roman"/>
                <w:b/>
                <w:bCs/>
                <w:sz w:val="24"/>
                <w:szCs w:val="24"/>
                <w:lang w:eastAsia="fr-FR"/>
              </w:rPr>
            </w:pPr>
          </w:p>
        </w:tc>
      </w:tr>
      <w:tr w:rsidR="000B77A2" w:rsidRPr="004C6D4C" w14:paraId="358414C0" w14:textId="77777777" w:rsidTr="007D0600">
        <w:tc>
          <w:tcPr>
            <w:tcW w:w="1551" w:type="dxa"/>
          </w:tcPr>
          <w:p w14:paraId="20CF879F" w14:textId="70174418" w:rsidR="000B77A2" w:rsidRPr="00F51827" w:rsidRDefault="000B77A2" w:rsidP="000B77A2">
            <w:pPr>
              <w:pStyle w:val="Lignes"/>
              <w:rPr>
                <w:highlight w:val="green"/>
              </w:rPr>
            </w:pPr>
            <w:r w:rsidRPr="00F51827">
              <w:rPr>
                <w:highlight w:val="green"/>
              </w:rPr>
              <w:t>[MOR5ADOP]</w:t>
            </w:r>
          </w:p>
        </w:tc>
        <w:tc>
          <w:tcPr>
            <w:tcW w:w="3519" w:type="dxa"/>
          </w:tcPr>
          <w:p w14:paraId="33E983DE" w14:textId="4129A684" w:rsidR="000B77A2" w:rsidRPr="004C6D4C" w:rsidRDefault="000B77A2" w:rsidP="000B77A2">
            <w:pPr>
              <w:pStyle w:val="Lignes"/>
            </w:pPr>
            <w:r w:rsidRPr="004C6D4C">
              <w:t>Il est normal que des couples homosexuels puissent adopter des enfants</w:t>
            </w:r>
          </w:p>
        </w:tc>
        <w:tc>
          <w:tcPr>
            <w:tcW w:w="992" w:type="dxa"/>
          </w:tcPr>
          <w:p w14:paraId="54929768" w14:textId="63FF214E"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1</w:t>
            </w:r>
          </w:p>
        </w:tc>
        <w:tc>
          <w:tcPr>
            <w:tcW w:w="992" w:type="dxa"/>
          </w:tcPr>
          <w:p w14:paraId="16C756E9" w14:textId="4DAD8D78"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2</w:t>
            </w:r>
          </w:p>
        </w:tc>
        <w:tc>
          <w:tcPr>
            <w:tcW w:w="992" w:type="dxa"/>
          </w:tcPr>
          <w:p w14:paraId="785DF239" w14:textId="16191029"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3</w:t>
            </w:r>
          </w:p>
        </w:tc>
        <w:tc>
          <w:tcPr>
            <w:tcW w:w="993" w:type="dxa"/>
          </w:tcPr>
          <w:p w14:paraId="47225CC8" w14:textId="5A8DA705"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4</w:t>
            </w:r>
          </w:p>
        </w:tc>
        <w:tc>
          <w:tcPr>
            <w:tcW w:w="708" w:type="dxa"/>
          </w:tcPr>
          <w:p w14:paraId="0C4E4A0A" w14:textId="074D5884"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99</w:t>
            </w:r>
          </w:p>
        </w:tc>
        <w:tc>
          <w:tcPr>
            <w:tcW w:w="675" w:type="dxa"/>
          </w:tcPr>
          <w:p w14:paraId="3D49706F" w14:textId="77777777" w:rsidR="000B77A2" w:rsidRPr="004C6D4C" w:rsidRDefault="000B77A2" w:rsidP="000B77A2">
            <w:pPr>
              <w:pStyle w:val="Lignes"/>
              <w:jc w:val="center"/>
              <w:rPr>
                <w:rFonts w:cstheme="minorHAnsi"/>
                <w:lang w:eastAsia="fr-FR"/>
              </w:rPr>
            </w:pPr>
            <w:r w:rsidRPr="004C6D4C">
              <w:rPr>
                <w:rFonts w:cstheme="minorHAnsi"/>
                <w:lang w:eastAsia="fr-FR"/>
              </w:rPr>
              <w:t>98</w:t>
            </w:r>
          </w:p>
          <w:p w14:paraId="327B0BE5" w14:textId="77777777" w:rsidR="000B77A2" w:rsidRPr="004C6D4C" w:rsidRDefault="000B77A2" w:rsidP="000B77A2">
            <w:pPr>
              <w:pStyle w:val="Lignes"/>
              <w:jc w:val="center"/>
              <w:rPr>
                <w:rFonts w:ascii="Times New Roman" w:hAnsi="Times New Roman" w:cs="Times New Roman"/>
                <w:b/>
                <w:bCs/>
                <w:sz w:val="24"/>
                <w:szCs w:val="24"/>
                <w:lang w:eastAsia="fr-FR"/>
              </w:rPr>
            </w:pPr>
          </w:p>
        </w:tc>
      </w:tr>
      <w:tr w:rsidR="000B77A2" w:rsidRPr="004C6D4C" w14:paraId="490351B5" w14:textId="77777777" w:rsidTr="007D0600">
        <w:tc>
          <w:tcPr>
            <w:tcW w:w="1551" w:type="dxa"/>
          </w:tcPr>
          <w:p w14:paraId="2AA55527" w14:textId="0C512630" w:rsidR="000B77A2" w:rsidRPr="00F51827" w:rsidRDefault="00F51827" w:rsidP="000B77A2">
            <w:pPr>
              <w:pStyle w:val="Lignes"/>
              <w:rPr>
                <w:highlight w:val="green"/>
              </w:rPr>
            </w:pPr>
            <w:r>
              <w:rPr>
                <w:highlight w:val="green"/>
              </w:rPr>
              <w:t>juifisrael</w:t>
            </w:r>
          </w:p>
        </w:tc>
        <w:tc>
          <w:tcPr>
            <w:tcW w:w="3519" w:type="dxa"/>
          </w:tcPr>
          <w:p w14:paraId="369D2284" w14:textId="2DBBB120" w:rsidR="000B77A2" w:rsidRPr="004C6D4C" w:rsidRDefault="000B77A2" w:rsidP="000B77A2">
            <w:pPr>
              <w:pStyle w:val="Lignes"/>
              <w:rPr>
                <w:rFonts w:ascii="Times New Roman" w:hAnsi="Times New Roman" w:cs="Times New Roman"/>
                <w:b/>
                <w:bCs/>
                <w:sz w:val="24"/>
                <w:szCs w:val="24"/>
                <w:lang w:eastAsia="fr-FR"/>
              </w:rPr>
            </w:pPr>
            <w:r w:rsidRPr="004C6D4C">
              <w:t>Pour les juifs français, Israël compte plus que la France</w:t>
            </w:r>
          </w:p>
        </w:tc>
        <w:tc>
          <w:tcPr>
            <w:tcW w:w="992" w:type="dxa"/>
          </w:tcPr>
          <w:p w14:paraId="23C07AE2" w14:textId="1B8E64A1"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1</w:t>
            </w:r>
          </w:p>
        </w:tc>
        <w:tc>
          <w:tcPr>
            <w:tcW w:w="992" w:type="dxa"/>
          </w:tcPr>
          <w:p w14:paraId="2A36EF0B" w14:textId="40B73FDE"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2</w:t>
            </w:r>
          </w:p>
        </w:tc>
        <w:tc>
          <w:tcPr>
            <w:tcW w:w="992" w:type="dxa"/>
          </w:tcPr>
          <w:p w14:paraId="187D42A7" w14:textId="5119F726"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3</w:t>
            </w:r>
          </w:p>
        </w:tc>
        <w:tc>
          <w:tcPr>
            <w:tcW w:w="993" w:type="dxa"/>
          </w:tcPr>
          <w:p w14:paraId="1872C95A" w14:textId="6C2B3BED"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4</w:t>
            </w:r>
          </w:p>
        </w:tc>
        <w:tc>
          <w:tcPr>
            <w:tcW w:w="708" w:type="dxa"/>
          </w:tcPr>
          <w:p w14:paraId="06A33C85" w14:textId="51A6EC1B"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99</w:t>
            </w:r>
          </w:p>
        </w:tc>
        <w:tc>
          <w:tcPr>
            <w:tcW w:w="675" w:type="dxa"/>
          </w:tcPr>
          <w:p w14:paraId="0BBCAF23" w14:textId="77777777" w:rsidR="000B77A2" w:rsidRPr="004C6D4C" w:rsidRDefault="000B77A2" w:rsidP="000B77A2">
            <w:pPr>
              <w:pStyle w:val="Lignes"/>
              <w:jc w:val="center"/>
              <w:rPr>
                <w:rFonts w:cstheme="minorHAnsi"/>
                <w:lang w:eastAsia="fr-FR"/>
              </w:rPr>
            </w:pPr>
            <w:r w:rsidRPr="004C6D4C">
              <w:rPr>
                <w:rFonts w:cstheme="minorHAnsi"/>
                <w:lang w:eastAsia="fr-FR"/>
              </w:rPr>
              <w:t>98</w:t>
            </w:r>
          </w:p>
          <w:p w14:paraId="3F555DFC" w14:textId="77777777" w:rsidR="000B77A2" w:rsidRPr="004C6D4C" w:rsidRDefault="000B77A2" w:rsidP="000B77A2">
            <w:pPr>
              <w:pStyle w:val="Lignes"/>
              <w:jc w:val="center"/>
              <w:rPr>
                <w:rFonts w:ascii="Times New Roman" w:hAnsi="Times New Roman" w:cs="Times New Roman"/>
                <w:b/>
                <w:bCs/>
                <w:sz w:val="24"/>
                <w:szCs w:val="24"/>
                <w:lang w:eastAsia="fr-FR"/>
              </w:rPr>
            </w:pPr>
          </w:p>
        </w:tc>
      </w:tr>
      <w:tr w:rsidR="000B77A2" w:rsidRPr="004C6D4C" w14:paraId="08BA262B" w14:textId="77777777" w:rsidTr="007D0600">
        <w:tc>
          <w:tcPr>
            <w:tcW w:w="1551" w:type="dxa"/>
          </w:tcPr>
          <w:p w14:paraId="08D4F07D" w14:textId="76110E20" w:rsidR="000B77A2" w:rsidRPr="00F51827" w:rsidRDefault="000B77A2" w:rsidP="000B77A2">
            <w:pPr>
              <w:pStyle w:val="Lignes"/>
              <w:rPr>
                <w:highlight w:val="green"/>
              </w:rPr>
            </w:pPr>
            <w:r w:rsidRPr="00F51827">
              <w:rPr>
                <w:highlight w:val="green"/>
              </w:rPr>
              <w:t>[NEWGNDER3]</w:t>
            </w:r>
          </w:p>
        </w:tc>
        <w:tc>
          <w:tcPr>
            <w:tcW w:w="3519" w:type="dxa"/>
          </w:tcPr>
          <w:p w14:paraId="3048C862" w14:textId="77777777" w:rsidR="000B77A2" w:rsidRPr="004C6D4C" w:rsidRDefault="000B77A2" w:rsidP="000B77A2">
            <w:pPr>
              <w:pStyle w:val="Lignes"/>
            </w:pPr>
            <w:r w:rsidRPr="004C6D4C">
              <w:t>Il n’est pas choquant qu’un homme aborde une femme dans la rue pour la draguer</w:t>
            </w:r>
          </w:p>
          <w:p w14:paraId="0F2BEF02" w14:textId="77777777" w:rsidR="000B77A2" w:rsidRPr="004C6D4C" w:rsidRDefault="000B77A2" w:rsidP="000B77A2">
            <w:pPr>
              <w:pStyle w:val="Lignes"/>
              <w:rPr>
                <w:rFonts w:ascii="Times New Roman" w:hAnsi="Times New Roman" w:cs="Times New Roman"/>
                <w:b/>
                <w:bCs/>
                <w:sz w:val="24"/>
                <w:szCs w:val="24"/>
                <w:lang w:eastAsia="fr-FR"/>
              </w:rPr>
            </w:pPr>
          </w:p>
        </w:tc>
        <w:tc>
          <w:tcPr>
            <w:tcW w:w="992" w:type="dxa"/>
          </w:tcPr>
          <w:p w14:paraId="6C1AA7CD" w14:textId="15D8EDB5"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1</w:t>
            </w:r>
          </w:p>
        </w:tc>
        <w:tc>
          <w:tcPr>
            <w:tcW w:w="992" w:type="dxa"/>
          </w:tcPr>
          <w:p w14:paraId="55A44CBF" w14:textId="3E23F2F9"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2</w:t>
            </w:r>
          </w:p>
        </w:tc>
        <w:tc>
          <w:tcPr>
            <w:tcW w:w="992" w:type="dxa"/>
          </w:tcPr>
          <w:p w14:paraId="1B211D2C" w14:textId="042D1978"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3</w:t>
            </w:r>
          </w:p>
        </w:tc>
        <w:tc>
          <w:tcPr>
            <w:tcW w:w="993" w:type="dxa"/>
          </w:tcPr>
          <w:p w14:paraId="6068D608" w14:textId="5136D05B"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4</w:t>
            </w:r>
          </w:p>
        </w:tc>
        <w:tc>
          <w:tcPr>
            <w:tcW w:w="708" w:type="dxa"/>
          </w:tcPr>
          <w:p w14:paraId="30E7E1D3" w14:textId="3EE42300"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99</w:t>
            </w:r>
          </w:p>
        </w:tc>
        <w:tc>
          <w:tcPr>
            <w:tcW w:w="675" w:type="dxa"/>
          </w:tcPr>
          <w:p w14:paraId="511F9F13" w14:textId="77777777" w:rsidR="000B77A2" w:rsidRPr="004C6D4C" w:rsidRDefault="000B77A2" w:rsidP="000B77A2">
            <w:pPr>
              <w:pStyle w:val="Lignes"/>
              <w:jc w:val="center"/>
              <w:rPr>
                <w:rFonts w:cstheme="minorHAnsi"/>
                <w:lang w:eastAsia="fr-FR"/>
              </w:rPr>
            </w:pPr>
            <w:r w:rsidRPr="004C6D4C">
              <w:rPr>
                <w:rFonts w:cstheme="minorHAnsi"/>
                <w:lang w:eastAsia="fr-FR"/>
              </w:rPr>
              <w:t>98</w:t>
            </w:r>
          </w:p>
          <w:p w14:paraId="4ACF2B3A" w14:textId="77777777" w:rsidR="000B77A2" w:rsidRPr="004C6D4C" w:rsidRDefault="000B77A2" w:rsidP="000B77A2">
            <w:pPr>
              <w:pStyle w:val="Lignes"/>
              <w:jc w:val="center"/>
              <w:rPr>
                <w:rFonts w:ascii="Times New Roman" w:hAnsi="Times New Roman" w:cs="Times New Roman"/>
                <w:b/>
                <w:bCs/>
                <w:sz w:val="24"/>
                <w:szCs w:val="24"/>
                <w:lang w:eastAsia="fr-FR"/>
              </w:rPr>
            </w:pPr>
          </w:p>
        </w:tc>
      </w:tr>
      <w:tr w:rsidR="000B77A2" w:rsidRPr="004C6D4C" w14:paraId="3768CF0D" w14:textId="77777777" w:rsidTr="007D0600">
        <w:tc>
          <w:tcPr>
            <w:tcW w:w="1551" w:type="dxa"/>
          </w:tcPr>
          <w:p w14:paraId="09F54291" w14:textId="7DCDFC61" w:rsidR="000B77A2" w:rsidRPr="00F51827" w:rsidRDefault="000B77A2" w:rsidP="000B77A2">
            <w:pPr>
              <w:pStyle w:val="Lignes"/>
              <w:rPr>
                <w:highlight w:val="green"/>
              </w:rPr>
            </w:pPr>
            <w:r w:rsidRPr="00F51827">
              <w:rPr>
                <w:highlight w:val="green"/>
              </w:rPr>
              <w:t>[NEWGNDER4]</w:t>
            </w:r>
          </w:p>
        </w:tc>
        <w:tc>
          <w:tcPr>
            <w:tcW w:w="3519" w:type="dxa"/>
          </w:tcPr>
          <w:p w14:paraId="07887A83" w14:textId="75E5E1ED" w:rsidR="000B77A2" w:rsidRPr="004C6D4C" w:rsidRDefault="000B77A2" w:rsidP="000B77A2">
            <w:pPr>
              <w:pStyle w:val="Lignes"/>
            </w:pPr>
            <w:r w:rsidRPr="004C6D4C">
              <w:t>Il faut que les manuels scolaires aident à lutter contre les inégalités entre garçons et filles.</w:t>
            </w:r>
          </w:p>
        </w:tc>
        <w:tc>
          <w:tcPr>
            <w:tcW w:w="992" w:type="dxa"/>
          </w:tcPr>
          <w:p w14:paraId="21075DF7" w14:textId="207286C9"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1</w:t>
            </w:r>
          </w:p>
        </w:tc>
        <w:tc>
          <w:tcPr>
            <w:tcW w:w="992" w:type="dxa"/>
          </w:tcPr>
          <w:p w14:paraId="32AC836E" w14:textId="64A99E8A"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2</w:t>
            </w:r>
          </w:p>
        </w:tc>
        <w:tc>
          <w:tcPr>
            <w:tcW w:w="992" w:type="dxa"/>
          </w:tcPr>
          <w:p w14:paraId="1F3ADD5E" w14:textId="5A3405F3"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3</w:t>
            </w:r>
          </w:p>
        </w:tc>
        <w:tc>
          <w:tcPr>
            <w:tcW w:w="993" w:type="dxa"/>
          </w:tcPr>
          <w:p w14:paraId="304B20C9" w14:textId="18D511BF"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4</w:t>
            </w:r>
          </w:p>
        </w:tc>
        <w:tc>
          <w:tcPr>
            <w:tcW w:w="708" w:type="dxa"/>
          </w:tcPr>
          <w:p w14:paraId="4D359D5B" w14:textId="41169764"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99</w:t>
            </w:r>
          </w:p>
        </w:tc>
        <w:tc>
          <w:tcPr>
            <w:tcW w:w="675" w:type="dxa"/>
          </w:tcPr>
          <w:p w14:paraId="1ABAAA5A" w14:textId="77777777" w:rsidR="000B77A2" w:rsidRPr="004C6D4C" w:rsidRDefault="000B77A2" w:rsidP="000B77A2">
            <w:pPr>
              <w:pStyle w:val="Lignes"/>
              <w:jc w:val="center"/>
              <w:rPr>
                <w:rFonts w:cstheme="minorHAnsi"/>
                <w:lang w:eastAsia="fr-FR"/>
              </w:rPr>
            </w:pPr>
            <w:r w:rsidRPr="004C6D4C">
              <w:rPr>
                <w:rFonts w:cstheme="minorHAnsi"/>
                <w:lang w:eastAsia="fr-FR"/>
              </w:rPr>
              <w:t>98</w:t>
            </w:r>
          </w:p>
          <w:p w14:paraId="1CE279D6" w14:textId="77777777" w:rsidR="000B77A2" w:rsidRPr="004C6D4C" w:rsidRDefault="000B77A2" w:rsidP="000B77A2">
            <w:pPr>
              <w:pStyle w:val="Lignes"/>
              <w:jc w:val="center"/>
              <w:rPr>
                <w:rFonts w:ascii="Times New Roman" w:hAnsi="Times New Roman" w:cs="Times New Roman"/>
                <w:b/>
                <w:bCs/>
                <w:sz w:val="24"/>
                <w:szCs w:val="24"/>
                <w:lang w:eastAsia="fr-FR"/>
              </w:rPr>
            </w:pPr>
          </w:p>
        </w:tc>
      </w:tr>
      <w:tr w:rsidR="000B77A2" w:rsidRPr="004C6D4C" w14:paraId="2A40C30B" w14:textId="77777777" w:rsidTr="007D0600">
        <w:tc>
          <w:tcPr>
            <w:tcW w:w="1551" w:type="dxa"/>
          </w:tcPr>
          <w:p w14:paraId="68A1717E" w14:textId="1F6D578F" w:rsidR="000B77A2" w:rsidRPr="004C6D4C" w:rsidRDefault="00F51827" w:rsidP="000B77A2">
            <w:pPr>
              <w:pStyle w:val="Lignes"/>
            </w:pPr>
            <w:r w:rsidRPr="00F51827">
              <w:rPr>
                <w:highlight w:val="green"/>
              </w:rPr>
              <w:t>eliterural</w:t>
            </w:r>
          </w:p>
        </w:tc>
        <w:tc>
          <w:tcPr>
            <w:tcW w:w="3519" w:type="dxa"/>
          </w:tcPr>
          <w:p w14:paraId="7757E9CE" w14:textId="5CC2CD87" w:rsidR="000B77A2" w:rsidRPr="004C6D4C" w:rsidRDefault="000B77A2" w:rsidP="000B77A2">
            <w:pPr>
              <w:pStyle w:val="Lignes"/>
              <w:rPr>
                <w:rFonts w:ascii="Times New Roman" w:hAnsi="Times New Roman" w:cs="Times New Roman"/>
                <w:b/>
                <w:bCs/>
                <w:sz w:val="24"/>
                <w:szCs w:val="24"/>
                <w:lang w:eastAsia="fr-FR"/>
              </w:rPr>
            </w:pPr>
            <w:r w:rsidRPr="004C6D4C">
              <w:t>Les élites méprisent les personnes qui vivent hors des grandes villes</w:t>
            </w:r>
          </w:p>
        </w:tc>
        <w:tc>
          <w:tcPr>
            <w:tcW w:w="992" w:type="dxa"/>
          </w:tcPr>
          <w:p w14:paraId="148BD20E" w14:textId="5F5526A7"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1</w:t>
            </w:r>
          </w:p>
        </w:tc>
        <w:tc>
          <w:tcPr>
            <w:tcW w:w="992" w:type="dxa"/>
          </w:tcPr>
          <w:p w14:paraId="53063069" w14:textId="60B8C702"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2</w:t>
            </w:r>
          </w:p>
        </w:tc>
        <w:tc>
          <w:tcPr>
            <w:tcW w:w="992" w:type="dxa"/>
          </w:tcPr>
          <w:p w14:paraId="2F7C175E" w14:textId="2BB7789C"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3</w:t>
            </w:r>
          </w:p>
        </w:tc>
        <w:tc>
          <w:tcPr>
            <w:tcW w:w="993" w:type="dxa"/>
          </w:tcPr>
          <w:p w14:paraId="46994837" w14:textId="389ACD31"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4</w:t>
            </w:r>
          </w:p>
        </w:tc>
        <w:tc>
          <w:tcPr>
            <w:tcW w:w="708" w:type="dxa"/>
          </w:tcPr>
          <w:p w14:paraId="0174425F" w14:textId="25BEA672" w:rsidR="000B77A2" w:rsidRPr="004C6D4C" w:rsidRDefault="000B77A2" w:rsidP="000B77A2">
            <w:pPr>
              <w:pStyle w:val="Lignes"/>
              <w:jc w:val="center"/>
              <w:rPr>
                <w:rFonts w:ascii="Times New Roman" w:hAnsi="Times New Roman" w:cs="Times New Roman"/>
                <w:b/>
                <w:bCs/>
                <w:sz w:val="24"/>
                <w:szCs w:val="24"/>
                <w:lang w:eastAsia="fr-FR"/>
              </w:rPr>
            </w:pPr>
            <w:r w:rsidRPr="004C6D4C">
              <w:rPr>
                <w:rFonts w:cstheme="minorHAnsi"/>
                <w:lang w:eastAsia="fr-FR"/>
              </w:rPr>
              <w:t>99</w:t>
            </w:r>
          </w:p>
        </w:tc>
        <w:tc>
          <w:tcPr>
            <w:tcW w:w="675" w:type="dxa"/>
          </w:tcPr>
          <w:p w14:paraId="1E042E7F" w14:textId="77777777" w:rsidR="000B77A2" w:rsidRPr="004C6D4C" w:rsidRDefault="000B77A2" w:rsidP="000B77A2">
            <w:pPr>
              <w:pStyle w:val="Lignes"/>
              <w:jc w:val="center"/>
              <w:rPr>
                <w:rFonts w:cstheme="minorHAnsi"/>
                <w:lang w:eastAsia="fr-FR"/>
              </w:rPr>
            </w:pPr>
            <w:r w:rsidRPr="004C6D4C">
              <w:rPr>
                <w:rFonts w:cstheme="minorHAnsi"/>
                <w:lang w:eastAsia="fr-FR"/>
              </w:rPr>
              <w:t>98</w:t>
            </w:r>
          </w:p>
          <w:p w14:paraId="6422E890" w14:textId="77777777" w:rsidR="000B77A2" w:rsidRPr="004C6D4C" w:rsidRDefault="000B77A2" w:rsidP="000B77A2">
            <w:pPr>
              <w:pStyle w:val="Lignes"/>
              <w:jc w:val="center"/>
              <w:rPr>
                <w:rFonts w:ascii="Times New Roman" w:hAnsi="Times New Roman" w:cs="Times New Roman"/>
                <w:b/>
                <w:bCs/>
                <w:sz w:val="24"/>
                <w:szCs w:val="24"/>
                <w:lang w:eastAsia="fr-FR"/>
              </w:rPr>
            </w:pPr>
          </w:p>
        </w:tc>
      </w:tr>
    </w:tbl>
    <w:p w14:paraId="049A7946" w14:textId="77777777" w:rsidR="001C1393" w:rsidRPr="004C6D4C" w:rsidRDefault="001C1393" w:rsidP="001C1393">
      <w:pPr>
        <w:pStyle w:val="Lignes"/>
        <w:rPr>
          <w:rFonts w:ascii="Times New Roman" w:hAnsi="Times New Roman" w:cs="Times New Roman"/>
          <w:b/>
          <w:bCs/>
          <w:sz w:val="24"/>
          <w:szCs w:val="24"/>
          <w:lang w:eastAsia="fr-FR"/>
        </w:rPr>
      </w:pPr>
    </w:p>
    <w:p w14:paraId="0D2F6CED" w14:textId="77777777" w:rsidR="00112530" w:rsidRPr="004C6D4C" w:rsidRDefault="00112530" w:rsidP="001C1393">
      <w:pPr>
        <w:pStyle w:val="Lignes"/>
        <w:rPr>
          <w:rFonts w:ascii="Times New Roman" w:hAnsi="Times New Roman" w:cs="Times New Roman"/>
          <w:b/>
          <w:bCs/>
          <w:sz w:val="24"/>
          <w:szCs w:val="24"/>
          <w:lang w:eastAsia="fr-FR"/>
        </w:rPr>
      </w:pPr>
    </w:p>
    <w:p w14:paraId="734E412A" w14:textId="77777777" w:rsidR="001C1393" w:rsidRPr="004C6D4C" w:rsidRDefault="001C1393" w:rsidP="001C1393">
      <w:pPr>
        <w:rPr>
          <w:rFonts w:ascii="Arial" w:hAnsi="Arial" w:cs="Arial"/>
          <w:b/>
        </w:rPr>
      </w:pPr>
    </w:p>
    <w:p w14:paraId="1C26DAFA" w14:textId="4AE96DBA" w:rsidR="001C1393" w:rsidRPr="004C6D4C" w:rsidRDefault="001C1393" w:rsidP="00D15CDE">
      <w:pPr>
        <w:pStyle w:val="Lignes"/>
        <w:rPr>
          <w:rFonts w:ascii="Arial" w:eastAsia="Times New Roman" w:hAnsi="Arial" w:cs="Arial"/>
          <w:b/>
          <w:sz w:val="24"/>
          <w:szCs w:val="24"/>
          <w:lang w:eastAsia="fr-FR"/>
        </w:rPr>
      </w:pPr>
      <w:r w:rsidRPr="004C6D4C">
        <w:rPr>
          <w:rFonts w:ascii="Arial" w:eastAsia="Times New Roman" w:hAnsi="Arial" w:cs="Arial"/>
          <w:b/>
          <w:sz w:val="24"/>
          <w:szCs w:val="24"/>
          <w:lang w:eastAsia="fr-FR"/>
        </w:rPr>
        <w:t>Q2</w:t>
      </w:r>
      <w:r w:rsidR="000B77A2" w:rsidRPr="004C6D4C">
        <w:rPr>
          <w:rFonts w:ascii="Arial" w:eastAsia="Times New Roman" w:hAnsi="Arial" w:cs="Arial"/>
          <w:b/>
          <w:sz w:val="24"/>
          <w:szCs w:val="24"/>
          <w:lang w:eastAsia="fr-FR"/>
        </w:rPr>
        <w:t>2</w:t>
      </w:r>
      <w:r w:rsidRPr="004C6D4C">
        <w:rPr>
          <w:rFonts w:ascii="Arial" w:eastAsia="Times New Roman" w:hAnsi="Arial" w:cs="Arial"/>
          <w:b/>
          <w:sz w:val="24"/>
          <w:szCs w:val="24"/>
          <w:lang w:eastAsia="fr-FR"/>
        </w:rPr>
        <w:t xml:space="preserve"> </w:t>
      </w:r>
      <w:r w:rsidR="00D15CDE" w:rsidRPr="004C6D4C">
        <w:rPr>
          <w:rFonts w:ascii="Arial" w:eastAsia="Times New Roman" w:hAnsi="Arial" w:cs="Arial"/>
          <w:b/>
          <w:sz w:val="24"/>
          <w:szCs w:val="24"/>
          <w:lang w:eastAsia="fr-FR"/>
        </w:rPr>
        <w:t>[</w:t>
      </w:r>
      <w:r w:rsidR="00D15CDE" w:rsidRPr="00C339AB">
        <w:rPr>
          <w:rFonts w:ascii="Arial" w:eastAsia="Times New Roman" w:hAnsi="Arial" w:cs="Arial"/>
          <w:b/>
          <w:sz w:val="24"/>
          <w:szCs w:val="24"/>
          <w:highlight w:val="green"/>
          <w:lang w:eastAsia="fr-FR"/>
        </w:rPr>
        <w:t>UE2APPART</w:t>
      </w:r>
      <w:r w:rsidR="00D15CDE" w:rsidRPr="004C6D4C">
        <w:rPr>
          <w:rFonts w:ascii="Arial" w:eastAsia="Times New Roman" w:hAnsi="Arial" w:cs="Arial"/>
          <w:b/>
          <w:sz w:val="24"/>
          <w:szCs w:val="24"/>
          <w:lang w:eastAsia="fr-FR"/>
        </w:rPr>
        <w:t xml:space="preserve">] </w:t>
      </w:r>
      <w:r w:rsidRPr="004C6D4C">
        <w:rPr>
          <w:rFonts w:ascii="Arial" w:eastAsia="Times New Roman" w:hAnsi="Arial" w:cs="Arial"/>
          <w:b/>
          <w:sz w:val="24"/>
          <w:szCs w:val="24"/>
          <w:lang w:eastAsia="fr-FR"/>
        </w:rPr>
        <w:t xml:space="preserve">D’une façon générale, pensez-vous que le fait pour la France de faire partie de l’Union européenne est : </w:t>
      </w:r>
    </w:p>
    <w:p w14:paraId="4D83D9E9" w14:textId="77777777" w:rsidR="00D15CDE" w:rsidRPr="004C6D4C" w:rsidRDefault="00D15CDE" w:rsidP="00D15CDE">
      <w:pPr>
        <w:pStyle w:val="INSTRUCTIONSENQUETEUR"/>
      </w:pPr>
      <w:r w:rsidRPr="004C6D4C">
        <w:t>citer - une seule reponse possible</w:t>
      </w:r>
    </w:p>
    <w:p w14:paraId="6E36F5E2" w14:textId="77777777" w:rsidR="00D15CDE" w:rsidRPr="004C6D4C" w:rsidRDefault="00D15CDE" w:rsidP="00D15CDE">
      <w:pPr>
        <w:pStyle w:val="Lignes"/>
        <w:rPr>
          <w:rFonts w:ascii="Arial" w:eastAsia="Times New Roman" w:hAnsi="Arial" w:cs="Arial"/>
          <w:b/>
          <w:sz w:val="24"/>
          <w:szCs w:val="24"/>
          <w:lang w:eastAsia="fr-FR"/>
        </w:rPr>
      </w:pPr>
    </w:p>
    <w:p w14:paraId="066BFB4D" w14:textId="785A6CA6" w:rsidR="001C1393" w:rsidRPr="004C6D4C" w:rsidRDefault="001C1393" w:rsidP="00133C44">
      <w:pPr>
        <w:pStyle w:val="Paragraphedeliste"/>
        <w:numPr>
          <w:ilvl w:val="0"/>
          <w:numId w:val="39"/>
        </w:numPr>
        <w:jc w:val="both"/>
      </w:pPr>
      <w:r w:rsidRPr="004C6D4C">
        <w:t>Une bonne chose</w:t>
      </w:r>
    </w:p>
    <w:p w14:paraId="779472D0" w14:textId="0CAB6168" w:rsidR="001C1393" w:rsidRPr="004C6D4C" w:rsidRDefault="001C1393" w:rsidP="00133C44">
      <w:pPr>
        <w:pStyle w:val="Paragraphedeliste"/>
        <w:numPr>
          <w:ilvl w:val="0"/>
          <w:numId w:val="39"/>
        </w:numPr>
        <w:jc w:val="both"/>
      </w:pPr>
      <w:r w:rsidRPr="004C6D4C">
        <w:t>Une mauvaise chose</w:t>
      </w:r>
    </w:p>
    <w:p w14:paraId="15059E76" w14:textId="12A3BA25" w:rsidR="001C1393" w:rsidRPr="004C6D4C" w:rsidRDefault="001C1393" w:rsidP="00133C44">
      <w:pPr>
        <w:pStyle w:val="Paragraphedeliste"/>
        <w:numPr>
          <w:ilvl w:val="0"/>
          <w:numId w:val="39"/>
        </w:numPr>
        <w:jc w:val="both"/>
      </w:pPr>
      <w:r w:rsidRPr="004C6D4C">
        <w:t>Une chose ni bonne ni mauvaise</w:t>
      </w:r>
    </w:p>
    <w:p w14:paraId="139CC2F3" w14:textId="5F4A9EED" w:rsidR="001C1393" w:rsidRPr="004C6D4C" w:rsidRDefault="00D15CDE" w:rsidP="001C1393">
      <w:pPr>
        <w:pStyle w:val="Paragraphedeliste"/>
      </w:pPr>
      <w:r w:rsidRPr="004C6D4C">
        <w:t xml:space="preserve">99. </w:t>
      </w:r>
      <w:r w:rsidR="00275F61" w:rsidRPr="004C6D4C">
        <w:t>[JE NE SAIS PAS]</w:t>
      </w:r>
    </w:p>
    <w:p w14:paraId="7FEFB2F3" w14:textId="7739BD49" w:rsidR="001C1393" w:rsidRPr="004C6D4C" w:rsidRDefault="00D15CDE" w:rsidP="001C1393">
      <w:pPr>
        <w:pStyle w:val="Paragraphedeliste"/>
      </w:pPr>
      <w:r w:rsidRPr="004C6D4C">
        <w:t xml:space="preserve">98. </w:t>
      </w:r>
      <w:r w:rsidR="00275F61" w:rsidRPr="004C6D4C">
        <w:t>[JE REFUSE DE RÉPONDRE]</w:t>
      </w:r>
    </w:p>
    <w:p w14:paraId="29B109D7" w14:textId="77777777" w:rsidR="001C1393" w:rsidRPr="004C6D4C" w:rsidRDefault="001C1393" w:rsidP="001C1393">
      <w:pPr>
        <w:pStyle w:val="Lignes"/>
        <w:rPr>
          <w:strike/>
          <w:color w:val="FF0000"/>
        </w:rPr>
      </w:pPr>
    </w:p>
    <w:p w14:paraId="3DF5A71A" w14:textId="77777777" w:rsidR="001C1393" w:rsidRPr="004C6D4C" w:rsidRDefault="001C1393" w:rsidP="001C1393">
      <w:pPr>
        <w:pStyle w:val="Lignes"/>
      </w:pPr>
    </w:p>
    <w:p w14:paraId="5AC7665D" w14:textId="77777777" w:rsidR="007D0600" w:rsidRPr="004C6D4C" w:rsidRDefault="007D0600" w:rsidP="001C1393">
      <w:pPr>
        <w:pStyle w:val="Lignes"/>
      </w:pPr>
    </w:p>
    <w:p w14:paraId="14185DED" w14:textId="06F39D62" w:rsidR="001C1393" w:rsidRPr="004C6D4C" w:rsidRDefault="001C1393" w:rsidP="00D15CDE">
      <w:pPr>
        <w:pStyle w:val="Lignes"/>
        <w:rPr>
          <w:rFonts w:ascii="Arial" w:eastAsia="Times New Roman" w:hAnsi="Arial" w:cs="Arial"/>
          <w:b/>
          <w:sz w:val="24"/>
          <w:szCs w:val="24"/>
          <w:lang w:eastAsia="fr-FR"/>
        </w:rPr>
      </w:pPr>
      <w:r w:rsidRPr="004C6D4C">
        <w:rPr>
          <w:rFonts w:ascii="Arial" w:eastAsia="Times New Roman" w:hAnsi="Arial" w:cs="Arial"/>
          <w:b/>
          <w:sz w:val="24"/>
          <w:szCs w:val="24"/>
          <w:lang w:eastAsia="fr-FR"/>
        </w:rPr>
        <w:t>Q23</w:t>
      </w:r>
      <w:r w:rsidR="00D15CDE" w:rsidRPr="004C6D4C">
        <w:rPr>
          <w:rFonts w:ascii="Arial" w:eastAsia="Times New Roman" w:hAnsi="Arial" w:cs="Arial"/>
          <w:b/>
          <w:sz w:val="24"/>
          <w:szCs w:val="24"/>
          <w:lang w:eastAsia="fr-FR"/>
        </w:rPr>
        <w:t xml:space="preserve"> [</w:t>
      </w:r>
      <w:r w:rsidR="00D15CDE" w:rsidRPr="00C339AB">
        <w:rPr>
          <w:rFonts w:ascii="Arial" w:eastAsia="Times New Roman" w:hAnsi="Arial" w:cs="Arial"/>
          <w:b/>
          <w:sz w:val="24"/>
          <w:szCs w:val="24"/>
          <w:highlight w:val="green"/>
          <w:lang w:eastAsia="fr-FR"/>
        </w:rPr>
        <w:t>ENV3RECH</w:t>
      </w:r>
      <w:r w:rsidR="00D15CDE" w:rsidRPr="004C6D4C">
        <w:rPr>
          <w:rFonts w:ascii="Arial" w:eastAsia="Times New Roman" w:hAnsi="Arial" w:cs="Arial"/>
          <w:b/>
          <w:sz w:val="24"/>
          <w:szCs w:val="24"/>
          <w:lang w:eastAsia="fr-FR"/>
        </w:rPr>
        <w:t>]</w:t>
      </w:r>
      <w:r w:rsidRPr="004C6D4C">
        <w:rPr>
          <w:rFonts w:ascii="Arial" w:eastAsia="Times New Roman" w:hAnsi="Arial" w:cs="Arial"/>
          <w:b/>
          <w:sz w:val="24"/>
          <w:szCs w:val="24"/>
          <w:lang w:eastAsia="fr-FR"/>
        </w:rPr>
        <w:t xml:space="preserve"> Pour vous, le changement climatique dont on entend parler est-il avant tout... ?</w:t>
      </w:r>
    </w:p>
    <w:p w14:paraId="265935C9" w14:textId="77777777" w:rsidR="00D15CDE" w:rsidRPr="004C6D4C" w:rsidRDefault="00D15CDE" w:rsidP="00D15CDE">
      <w:pPr>
        <w:pStyle w:val="INSTRUCTIONSENQUETEUR"/>
      </w:pPr>
      <w:r w:rsidRPr="004C6D4C">
        <w:t>citer - une seule reponse possible</w:t>
      </w:r>
    </w:p>
    <w:p w14:paraId="0901516F" w14:textId="129DC1AE" w:rsidR="00D70DA9" w:rsidRPr="004C6D4C" w:rsidRDefault="00D70DA9" w:rsidP="00D70DA9">
      <w:pPr>
        <w:pStyle w:val="INSTRUCTIONSPROGRAMMATION"/>
      </w:pPr>
      <w:r w:rsidRPr="004C6D4C">
        <w:t>randomisation DES ITEMS 1 et 2 et 3</w:t>
      </w:r>
    </w:p>
    <w:p w14:paraId="05D7F989" w14:textId="77777777" w:rsidR="001C1393" w:rsidRPr="004C6D4C" w:rsidRDefault="001C1393" w:rsidP="001C1393">
      <w:pPr>
        <w:pStyle w:val="Lignes"/>
      </w:pPr>
    </w:p>
    <w:p w14:paraId="33ABA592" w14:textId="77777777" w:rsidR="001C1393" w:rsidRPr="004C6D4C" w:rsidRDefault="001C1393" w:rsidP="00133C44">
      <w:pPr>
        <w:pStyle w:val="Paragraphedeliste"/>
        <w:numPr>
          <w:ilvl w:val="0"/>
          <w:numId w:val="25"/>
        </w:numPr>
        <w:jc w:val="both"/>
      </w:pPr>
      <w:r w:rsidRPr="004C6D4C">
        <w:t>Un phénomène provoqué par l’activité humaine</w:t>
      </w:r>
    </w:p>
    <w:p w14:paraId="5AFBA369" w14:textId="77777777" w:rsidR="001C1393" w:rsidRPr="004C6D4C" w:rsidRDefault="001C1393" w:rsidP="00133C44">
      <w:pPr>
        <w:pStyle w:val="Paragraphedeliste"/>
        <w:numPr>
          <w:ilvl w:val="0"/>
          <w:numId w:val="25"/>
        </w:numPr>
        <w:jc w:val="both"/>
      </w:pPr>
      <w:r w:rsidRPr="004C6D4C">
        <w:t>Un phénomène naturel comme la Terre en a toujours connu dans son histoire</w:t>
      </w:r>
    </w:p>
    <w:p w14:paraId="02B8D707" w14:textId="77777777" w:rsidR="001C1393" w:rsidRPr="004C6D4C" w:rsidRDefault="001C1393" w:rsidP="00133C44">
      <w:pPr>
        <w:pStyle w:val="Paragraphedeliste"/>
        <w:numPr>
          <w:ilvl w:val="0"/>
          <w:numId w:val="25"/>
        </w:numPr>
        <w:jc w:val="both"/>
      </w:pPr>
      <w:r w:rsidRPr="004C6D4C">
        <w:t>Un phénomène dont on ne connaît pas l’origine</w:t>
      </w:r>
    </w:p>
    <w:p w14:paraId="081DDFE5" w14:textId="76929FEA" w:rsidR="001C1393" w:rsidRPr="004C6D4C" w:rsidRDefault="00D15CDE" w:rsidP="001C1393">
      <w:pPr>
        <w:pStyle w:val="Paragraphedeliste"/>
      </w:pPr>
      <w:r w:rsidRPr="004C6D4C">
        <w:t xml:space="preserve">99. </w:t>
      </w:r>
      <w:r w:rsidR="00275F61" w:rsidRPr="004C6D4C">
        <w:t>[JE NE SAIS PAS]</w:t>
      </w:r>
    </w:p>
    <w:p w14:paraId="515A2998" w14:textId="3D766144" w:rsidR="00D15CDE" w:rsidRPr="004C6D4C" w:rsidRDefault="00D15CDE" w:rsidP="002E18C1">
      <w:pPr>
        <w:pStyle w:val="Paragraphedeliste"/>
      </w:pPr>
      <w:r w:rsidRPr="004C6D4C">
        <w:t xml:space="preserve">98. </w:t>
      </w:r>
      <w:r w:rsidR="00275F61" w:rsidRPr="004C6D4C">
        <w:t>[JE REFUSE DE RÉPONDRE]</w:t>
      </w:r>
    </w:p>
    <w:p w14:paraId="46BC6D38" w14:textId="77777777" w:rsidR="00D15CDE" w:rsidRPr="004C6D4C" w:rsidRDefault="00D15CDE" w:rsidP="001C1393">
      <w:pPr>
        <w:pStyle w:val="Lignes"/>
      </w:pPr>
    </w:p>
    <w:p w14:paraId="2EF73E89" w14:textId="77777777" w:rsidR="001C1393" w:rsidRPr="004C6D4C" w:rsidRDefault="001C1393" w:rsidP="001C1393">
      <w:pPr>
        <w:pStyle w:val="Lignes"/>
        <w:rPr>
          <w:rFonts w:ascii="Arial" w:eastAsia="Times New Roman" w:hAnsi="Arial" w:cs="Arial"/>
          <w:b/>
          <w:sz w:val="24"/>
          <w:szCs w:val="24"/>
          <w:lang w:eastAsia="fr-FR"/>
        </w:rPr>
      </w:pPr>
    </w:p>
    <w:p w14:paraId="4FEB34D7" w14:textId="77777777" w:rsidR="007D0600" w:rsidRPr="004C6D4C" w:rsidRDefault="007D0600" w:rsidP="001C1393">
      <w:pPr>
        <w:pStyle w:val="Lignes"/>
        <w:rPr>
          <w:rFonts w:ascii="Arial" w:eastAsia="Times New Roman" w:hAnsi="Arial" w:cs="Arial"/>
          <w:b/>
          <w:sz w:val="24"/>
          <w:szCs w:val="24"/>
          <w:lang w:eastAsia="fr-FR"/>
        </w:rPr>
      </w:pPr>
    </w:p>
    <w:p w14:paraId="20AD4FCA" w14:textId="61FBC9BB" w:rsidR="001C1393" w:rsidRPr="004C6D4C" w:rsidRDefault="001C1393" w:rsidP="001C1393">
      <w:pPr>
        <w:pStyle w:val="Lignes"/>
      </w:pPr>
      <w:r w:rsidRPr="004C6D4C">
        <w:rPr>
          <w:rFonts w:ascii="Arial" w:hAnsi="Arial" w:cs="Arial"/>
          <w:b/>
          <w:sz w:val="24"/>
          <w:szCs w:val="24"/>
        </w:rPr>
        <w:t>Q2</w:t>
      </w:r>
      <w:r w:rsidR="00D15CDE" w:rsidRPr="004C6D4C">
        <w:rPr>
          <w:rFonts w:ascii="Arial" w:hAnsi="Arial" w:cs="Arial"/>
          <w:b/>
          <w:sz w:val="24"/>
          <w:szCs w:val="24"/>
        </w:rPr>
        <w:t>4</w:t>
      </w:r>
      <w:r w:rsidRPr="004C6D4C">
        <w:rPr>
          <w:rFonts w:ascii="Arial" w:hAnsi="Arial" w:cs="Arial"/>
          <w:b/>
          <w:sz w:val="24"/>
          <w:szCs w:val="24"/>
        </w:rPr>
        <w:t xml:space="preserve">. </w:t>
      </w:r>
      <w:r w:rsidR="00D15CDE" w:rsidRPr="004C6D4C">
        <w:rPr>
          <w:rFonts w:ascii="Arial" w:hAnsi="Arial" w:cs="Arial"/>
          <w:b/>
          <w:sz w:val="24"/>
          <w:szCs w:val="24"/>
        </w:rPr>
        <w:t>[</w:t>
      </w:r>
      <w:r w:rsidR="00D15CDE" w:rsidRPr="00C339AB">
        <w:rPr>
          <w:rFonts w:ascii="Arial" w:hAnsi="Arial" w:cs="Arial"/>
          <w:b/>
          <w:sz w:val="24"/>
          <w:szCs w:val="24"/>
          <w:highlight w:val="green"/>
        </w:rPr>
        <w:t>P2012V2</w:t>
      </w:r>
      <w:r w:rsidR="00D15CDE" w:rsidRPr="004C6D4C">
        <w:rPr>
          <w:rFonts w:ascii="Arial" w:hAnsi="Arial" w:cs="Arial"/>
          <w:b/>
          <w:sz w:val="24"/>
          <w:szCs w:val="24"/>
        </w:rPr>
        <w:t>]</w:t>
      </w:r>
      <w:r w:rsidR="00D15CDE" w:rsidRPr="004C6D4C">
        <w:t xml:space="preserve"> </w:t>
      </w:r>
      <w:r w:rsidRPr="004C6D4C">
        <w:rPr>
          <w:rFonts w:ascii="Arial" w:hAnsi="Arial" w:cs="Arial"/>
          <w:b/>
          <w:sz w:val="24"/>
          <w:szCs w:val="24"/>
        </w:rPr>
        <w:t>Pour qui avez-vous voté au second tour de l’élection présidentielle de 2017</w:t>
      </w:r>
      <w:r w:rsidR="00D15CDE" w:rsidRPr="004C6D4C">
        <w:rPr>
          <w:rFonts w:ascii="Arial" w:hAnsi="Arial" w:cs="Arial"/>
          <w:b/>
          <w:sz w:val="24"/>
          <w:szCs w:val="24"/>
        </w:rPr>
        <w:t xml:space="preserve"> </w:t>
      </w:r>
      <w:r w:rsidRPr="004C6D4C">
        <w:rPr>
          <w:rFonts w:ascii="Arial" w:hAnsi="Arial" w:cs="Arial"/>
          <w:b/>
          <w:sz w:val="24"/>
          <w:szCs w:val="24"/>
        </w:rPr>
        <w:t>?</w:t>
      </w:r>
    </w:p>
    <w:p w14:paraId="53510CAF" w14:textId="77777777" w:rsidR="001C1393" w:rsidRPr="004C6D4C" w:rsidRDefault="001C1393" w:rsidP="001C1393">
      <w:pPr>
        <w:pStyle w:val="Lignes"/>
      </w:pPr>
    </w:p>
    <w:p w14:paraId="7C90254B" w14:textId="77777777" w:rsidR="001C1393" w:rsidRPr="004C6D4C" w:rsidRDefault="001C1393" w:rsidP="00133C44">
      <w:pPr>
        <w:pStyle w:val="Paragraphedeliste"/>
        <w:numPr>
          <w:ilvl w:val="0"/>
          <w:numId w:val="26"/>
        </w:numPr>
        <w:jc w:val="both"/>
      </w:pPr>
      <w:r w:rsidRPr="004C6D4C">
        <w:t>Emmanuel Macron</w:t>
      </w:r>
    </w:p>
    <w:p w14:paraId="40F3A874" w14:textId="77777777" w:rsidR="001C1393" w:rsidRPr="004C6D4C" w:rsidRDefault="001C1393" w:rsidP="00133C44">
      <w:pPr>
        <w:pStyle w:val="Paragraphedeliste"/>
        <w:numPr>
          <w:ilvl w:val="0"/>
          <w:numId w:val="26"/>
        </w:numPr>
        <w:jc w:val="both"/>
      </w:pPr>
      <w:r w:rsidRPr="004C6D4C">
        <w:t>Marine Le Pen</w:t>
      </w:r>
    </w:p>
    <w:p w14:paraId="5E924DDE" w14:textId="77777777" w:rsidR="001C1393" w:rsidRPr="004C6D4C" w:rsidRDefault="001C1393" w:rsidP="00133C44">
      <w:pPr>
        <w:pStyle w:val="Paragraphedeliste"/>
        <w:numPr>
          <w:ilvl w:val="0"/>
          <w:numId w:val="26"/>
        </w:numPr>
        <w:jc w:val="both"/>
      </w:pPr>
      <w:r w:rsidRPr="004C6D4C">
        <w:t>J’ai voté blanc ou nul</w:t>
      </w:r>
    </w:p>
    <w:p w14:paraId="2DC234C9" w14:textId="77777777" w:rsidR="001C1393" w:rsidRPr="004C6D4C" w:rsidRDefault="001C1393" w:rsidP="00133C44">
      <w:pPr>
        <w:pStyle w:val="Paragraphedeliste"/>
        <w:numPr>
          <w:ilvl w:val="0"/>
          <w:numId w:val="26"/>
        </w:numPr>
        <w:jc w:val="both"/>
      </w:pPr>
      <w:r w:rsidRPr="004C6D4C">
        <w:t>Je me suis abstenu</w:t>
      </w:r>
    </w:p>
    <w:p w14:paraId="0E6FD585" w14:textId="77777777" w:rsidR="001C1393" w:rsidRPr="004C6D4C" w:rsidRDefault="001C1393" w:rsidP="00133C44">
      <w:pPr>
        <w:pStyle w:val="Paragraphedeliste"/>
        <w:numPr>
          <w:ilvl w:val="0"/>
          <w:numId w:val="26"/>
        </w:numPr>
        <w:jc w:val="both"/>
      </w:pPr>
      <w:r w:rsidRPr="004C6D4C">
        <w:t>Je n’étais pas inscrit ou je n’avais pas le droit de vote</w:t>
      </w:r>
    </w:p>
    <w:p w14:paraId="735F0244" w14:textId="1470F160" w:rsidR="001C1393" w:rsidRPr="004C6D4C" w:rsidRDefault="00D15CDE" w:rsidP="001C1393">
      <w:pPr>
        <w:pStyle w:val="Paragraphedeliste"/>
      </w:pPr>
      <w:r w:rsidRPr="004C6D4C">
        <w:t xml:space="preserve">99. </w:t>
      </w:r>
      <w:r w:rsidR="00275F61" w:rsidRPr="004C6D4C">
        <w:t>[JE NE SAIS PAS]</w:t>
      </w:r>
    </w:p>
    <w:p w14:paraId="1EE6D853" w14:textId="6451F3C1" w:rsidR="001C1393" w:rsidRPr="004C6D4C" w:rsidRDefault="00D15CDE" w:rsidP="001C1393">
      <w:pPr>
        <w:pStyle w:val="Paragraphedeliste"/>
      </w:pPr>
      <w:r w:rsidRPr="004C6D4C">
        <w:t xml:space="preserve">98. </w:t>
      </w:r>
      <w:r w:rsidR="00275F61" w:rsidRPr="004C6D4C">
        <w:t>[JE REFUSE DE RÉPONDRE]</w:t>
      </w:r>
    </w:p>
    <w:p w14:paraId="41C970EA" w14:textId="67FD86D7" w:rsidR="008909BA" w:rsidRPr="004C6D4C" w:rsidRDefault="008909BA" w:rsidP="001C1393">
      <w:pPr>
        <w:pStyle w:val="Lignes"/>
      </w:pPr>
    </w:p>
    <w:p w14:paraId="3E055FEF" w14:textId="77777777" w:rsidR="00725B7F" w:rsidRPr="004C6D4C" w:rsidRDefault="00725B7F" w:rsidP="001C1393">
      <w:pPr>
        <w:pStyle w:val="Lignes"/>
      </w:pPr>
    </w:p>
    <w:p w14:paraId="02E5D45D" w14:textId="13678F5D" w:rsidR="001C1393" w:rsidRPr="004C6D4C" w:rsidRDefault="001C1393" w:rsidP="001C1393">
      <w:pPr>
        <w:pStyle w:val="Intitul"/>
        <w:rPr>
          <w:rFonts w:ascii="Arial" w:hAnsi="Arial" w:cs="Arial"/>
          <w:sz w:val="24"/>
          <w:szCs w:val="24"/>
        </w:rPr>
      </w:pPr>
      <w:r w:rsidRPr="004C6D4C">
        <w:rPr>
          <w:rFonts w:ascii="Arial" w:hAnsi="Arial" w:cs="Arial"/>
          <w:sz w:val="24"/>
          <w:szCs w:val="24"/>
        </w:rPr>
        <w:t>Q2</w:t>
      </w:r>
      <w:r w:rsidR="00D15CDE" w:rsidRPr="004C6D4C">
        <w:rPr>
          <w:rFonts w:ascii="Arial" w:hAnsi="Arial" w:cs="Arial"/>
          <w:sz w:val="24"/>
          <w:szCs w:val="24"/>
        </w:rPr>
        <w:t>5</w:t>
      </w:r>
      <w:r w:rsidRPr="004C6D4C">
        <w:rPr>
          <w:rFonts w:ascii="Arial" w:hAnsi="Arial" w:cs="Arial"/>
          <w:sz w:val="24"/>
          <w:szCs w:val="24"/>
        </w:rPr>
        <w:t xml:space="preserve"> </w:t>
      </w:r>
      <w:r w:rsidR="00D15CDE" w:rsidRPr="004C6D4C">
        <w:t>[</w:t>
      </w:r>
      <w:r w:rsidR="00D15CDE" w:rsidRPr="00C339AB">
        <w:rPr>
          <w:highlight w:val="green"/>
        </w:rPr>
        <w:t>AXEGD</w:t>
      </w:r>
      <w:r w:rsidR="00D15CDE" w:rsidRPr="004C6D4C">
        <w:t xml:space="preserve">] </w:t>
      </w:r>
      <w:r w:rsidRPr="004C6D4C">
        <w:rPr>
          <w:rFonts w:ascii="Arial" w:hAnsi="Arial" w:cs="Arial"/>
          <w:sz w:val="24"/>
          <w:szCs w:val="24"/>
        </w:rPr>
        <w:t xml:space="preserve">On classe habituellement les Français sur un axe qui va de la gauche à la droite, Vous personnellement vous vous diriez ? </w:t>
      </w:r>
    </w:p>
    <w:p w14:paraId="16AB032D" w14:textId="39A59AE2" w:rsidR="00D15CDE" w:rsidRPr="004C6D4C" w:rsidRDefault="00D15CDE" w:rsidP="00D15CDE">
      <w:pPr>
        <w:pStyle w:val="INSTRUCTIONSENQUETEUR"/>
      </w:pPr>
      <w:r w:rsidRPr="004C6D4C">
        <w:t xml:space="preserve">citer - une seule reponse possible </w:t>
      </w:r>
    </w:p>
    <w:p w14:paraId="7B4342BF" w14:textId="77777777" w:rsidR="001C1393" w:rsidRPr="004C6D4C" w:rsidRDefault="001C1393" w:rsidP="001C1393">
      <w:pPr>
        <w:pStyle w:val="Lignes"/>
      </w:pPr>
    </w:p>
    <w:p w14:paraId="5E64825C" w14:textId="1C812256" w:rsidR="001C1393" w:rsidRPr="004C6D4C" w:rsidRDefault="00D15CDE" w:rsidP="001C1393">
      <w:pPr>
        <w:pStyle w:val="Lignes"/>
        <w:rPr>
          <w:rFonts w:ascii="Verdana" w:hAnsi="Verdana"/>
          <w:sz w:val="24"/>
        </w:rPr>
      </w:pPr>
      <w:r w:rsidRPr="004C6D4C">
        <w:rPr>
          <w:rFonts w:ascii="Verdana" w:hAnsi="Verdana"/>
          <w:sz w:val="24"/>
        </w:rPr>
        <w:t>1.</w:t>
      </w:r>
      <w:r w:rsidR="001C1393" w:rsidRPr="004C6D4C">
        <w:rPr>
          <w:rFonts w:ascii="Verdana" w:hAnsi="Verdana"/>
          <w:sz w:val="24"/>
        </w:rPr>
        <w:t>Très à gauche</w:t>
      </w:r>
    </w:p>
    <w:p w14:paraId="50E9EFB1" w14:textId="582C725F" w:rsidR="001C1393" w:rsidRPr="004C6D4C" w:rsidRDefault="00D15CDE" w:rsidP="001C1393">
      <w:pPr>
        <w:pStyle w:val="Lignes"/>
        <w:rPr>
          <w:rFonts w:ascii="Verdana" w:hAnsi="Verdana"/>
          <w:sz w:val="24"/>
        </w:rPr>
      </w:pPr>
      <w:r w:rsidRPr="004C6D4C">
        <w:rPr>
          <w:rFonts w:ascii="Verdana" w:hAnsi="Verdana"/>
          <w:sz w:val="24"/>
        </w:rPr>
        <w:t>2.</w:t>
      </w:r>
      <w:r w:rsidR="001C1393" w:rsidRPr="004C6D4C">
        <w:rPr>
          <w:rFonts w:ascii="Verdana" w:hAnsi="Verdana"/>
          <w:sz w:val="24"/>
        </w:rPr>
        <w:t>Plutôt à gauche</w:t>
      </w:r>
    </w:p>
    <w:p w14:paraId="399D4533" w14:textId="15E264BA" w:rsidR="001C1393" w:rsidRPr="004C6D4C" w:rsidRDefault="00D15CDE" w:rsidP="001C1393">
      <w:pPr>
        <w:pStyle w:val="Lignes"/>
        <w:rPr>
          <w:rFonts w:ascii="Verdana" w:hAnsi="Verdana"/>
          <w:sz w:val="24"/>
        </w:rPr>
      </w:pPr>
      <w:r w:rsidRPr="004C6D4C">
        <w:rPr>
          <w:rFonts w:ascii="Verdana" w:hAnsi="Verdana"/>
          <w:sz w:val="24"/>
        </w:rPr>
        <w:t>3.</w:t>
      </w:r>
      <w:r w:rsidR="001C1393" w:rsidRPr="004C6D4C">
        <w:rPr>
          <w:rFonts w:ascii="Verdana" w:hAnsi="Verdana"/>
          <w:sz w:val="24"/>
        </w:rPr>
        <w:t>Au centre</w:t>
      </w:r>
    </w:p>
    <w:p w14:paraId="61747E95" w14:textId="6F7CEEA5" w:rsidR="001C1393" w:rsidRPr="004C6D4C" w:rsidRDefault="00D15CDE" w:rsidP="001C1393">
      <w:pPr>
        <w:pStyle w:val="Lignes"/>
        <w:rPr>
          <w:rFonts w:ascii="Verdana" w:hAnsi="Verdana"/>
          <w:sz w:val="24"/>
        </w:rPr>
      </w:pPr>
      <w:r w:rsidRPr="004C6D4C">
        <w:rPr>
          <w:rFonts w:ascii="Verdana" w:hAnsi="Verdana"/>
          <w:sz w:val="24"/>
        </w:rPr>
        <w:t>4.</w:t>
      </w:r>
      <w:r w:rsidR="001C1393" w:rsidRPr="004C6D4C">
        <w:rPr>
          <w:rFonts w:ascii="Verdana" w:hAnsi="Verdana"/>
          <w:sz w:val="24"/>
        </w:rPr>
        <w:t xml:space="preserve">Plutôt à droite </w:t>
      </w:r>
    </w:p>
    <w:p w14:paraId="4D28F7CA" w14:textId="689D0846" w:rsidR="001C1393" w:rsidRPr="004C6D4C" w:rsidRDefault="00D15CDE" w:rsidP="001C1393">
      <w:pPr>
        <w:pStyle w:val="Lignes"/>
        <w:rPr>
          <w:rFonts w:ascii="Verdana" w:hAnsi="Verdana"/>
          <w:sz w:val="24"/>
        </w:rPr>
      </w:pPr>
      <w:r w:rsidRPr="004C6D4C">
        <w:rPr>
          <w:rFonts w:ascii="Verdana" w:hAnsi="Verdana"/>
          <w:sz w:val="24"/>
        </w:rPr>
        <w:t>5.</w:t>
      </w:r>
      <w:r w:rsidR="001C1393" w:rsidRPr="004C6D4C">
        <w:rPr>
          <w:rFonts w:ascii="Verdana" w:hAnsi="Verdana"/>
          <w:sz w:val="24"/>
        </w:rPr>
        <w:t>Très à droite</w:t>
      </w:r>
    </w:p>
    <w:p w14:paraId="37B6DC2C" w14:textId="743065EA" w:rsidR="001C1393" w:rsidRPr="004C6D4C" w:rsidRDefault="00D15CDE" w:rsidP="001C1393">
      <w:pPr>
        <w:pStyle w:val="Lignes"/>
        <w:rPr>
          <w:rFonts w:ascii="Verdana" w:hAnsi="Verdana"/>
          <w:sz w:val="24"/>
        </w:rPr>
      </w:pPr>
      <w:r w:rsidRPr="004C6D4C">
        <w:rPr>
          <w:rFonts w:ascii="Verdana" w:hAnsi="Verdana"/>
          <w:sz w:val="24"/>
        </w:rPr>
        <w:t>6.</w:t>
      </w:r>
      <w:r w:rsidR="001C1393" w:rsidRPr="004C6D4C">
        <w:rPr>
          <w:rFonts w:ascii="Verdana" w:hAnsi="Verdana"/>
          <w:sz w:val="24"/>
        </w:rPr>
        <w:t>Ni à gauche ni à droite</w:t>
      </w:r>
    </w:p>
    <w:p w14:paraId="7D294B03" w14:textId="369607F4" w:rsidR="001C1393" w:rsidRPr="004C6D4C" w:rsidRDefault="00D15CDE" w:rsidP="001C1393">
      <w:pPr>
        <w:pStyle w:val="Lignes"/>
        <w:rPr>
          <w:rFonts w:ascii="Verdana" w:hAnsi="Verdana"/>
          <w:sz w:val="24"/>
        </w:rPr>
      </w:pPr>
      <w:r w:rsidRPr="004C6D4C">
        <w:rPr>
          <w:rFonts w:ascii="Verdana" w:hAnsi="Verdana"/>
          <w:sz w:val="24"/>
        </w:rPr>
        <w:t>99.</w:t>
      </w:r>
      <w:r w:rsidR="00275F61" w:rsidRPr="004C6D4C">
        <w:rPr>
          <w:rFonts w:ascii="Verdana" w:hAnsi="Verdana"/>
          <w:sz w:val="24"/>
        </w:rPr>
        <w:t>[JE NE SAIS PAS]</w:t>
      </w:r>
    </w:p>
    <w:p w14:paraId="342FB9C9" w14:textId="3F2400B9" w:rsidR="001C1393" w:rsidRPr="00725B7F" w:rsidRDefault="00D15CDE" w:rsidP="001C1393">
      <w:pPr>
        <w:pStyle w:val="Lignes"/>
        <w:rPr>
          <w:rFonts w:ascii="Verdana" w:hAnsi="Verdana"/>
          <w:sz w:val="24"/>
        </w:rPr>
      </w:pPr>
      <w:r w:rsidRPr="004C6D4C">
        <w:rPr>
          <w:rFonts w:ascii="Verdana" w:hAnsi="Verdana"/>
          <w:sz w:val="24"/>
        </w:rPr>
        <w:t xml:space="preserve">98. </w:t>
      </w:r>
      <w:r w:rsidR="00275F61" w:rsidRPr="004C6D4C">
        <w:rPr>
          <w:rFonts w:ascii="Verdana" w:hAnsi="Verdana"/>
          <w:sz w:val="24"/>
        </w:rPr>
        <w:t>[JE REFUSE DE RÉPONDRE]</w:t>
      </w:r>
    </w:p>
    <w:p w14:paraId="25F72C10" w14:textId="77777777" w:rsidR="001C1393" w:rsidRPr="00A03441" w:rsidRDefault="001C1393" w:rsidP="001C1393">
      <w:pPr>
        <w:pStyle w:val="Lignes"/>
      </w:pPr>
    </w:p>
    <w:p w14:paraId="1BBD1827" w14:textId="77777777" w:rsidR="00D56922" w:rsidRPr="00A03441" w:rsidRDefault="00D56922" w:rsidP="001C1393">
      <w:pPr>
        <w:pStyle w:val="Lignes"/>
      </w:pPr>
    </w:p>
    <w:p w14:paraId="10CDDCEE" w14:textId="7B8A0340" w:rsidR="008909BA" w:rsidRDefault="001C1393" w:rsidP="001C1393">
      <w:pPr>
        <w:pStyle w:val="Intitul"/>
        <w:rPr>
          <w:rFonts w:ascii="Arial" w:eastAsia="Times New Roman" w:hAnsi="Arial" w:cs="Arial"/>
          <w:sz w:val="24"/>
          <w:szCs w:val="24"/>
          <w:lang w:eastAsia="fr-FR"/>
        </w:rPr>
      </w:pPr>
      <w:r w:rsidRPr="00D15CDE">
        <w:rPr>
          <w:rFonts w:ascii="Arial" w:eastAsia="Times New Roman" w:hAnsi="Arial" w:cs="Arial"/>
          <w:sz w:val="24"/>
          <w:szCs w:val="24"/>
          <w:lang w:eastAsia="fr-FR"/>
        </w:rPr>
        <w:t>Q30</w:t>
      </w:r>
      <w:r w:rsidR="008909BA" w:rsidRPr="008909BA">
        <w:t xml:space="preserve"> </w:t>
      </w:r>
      <w:r w:rsidR="008909BA" w:rsidRPr="008909BA">
        <w:rPr>
          <w:rFonts w:ascii="Arial" w:hAnsi="Arial" w:cs="Arial"/>
          <w:sz w:val="24"/>
          <w:szCs w:val="24"/>
        </w:rPr>
        <w:t xml:space="preserve">Parmi chacun des partis suivants, quelles sont les chances que vous votiez un jour pour eux. Répondez sur une échelle de 0 à 10, où </w:t>
      </w:r>
      <w:r w:rsidR="008909BA" w:rsidRPr="00D15CDE">
        <w:rPr>
          <w:rFonts w:ascii="Arial" w:hAnsi="Arial" w:cs="Arial"/>
          <w:sz w:val="24"/>
          <w:szCs w:val="24"/>
        </w:rPr>
        <w:t>0 signifie qu’il n’y a aucune chance que vous votiez pour ce parti</w:t>
      </w:r>
      <w:r w:rsidR="008909BA">
        <w:rPr>
          <w:rFonts w:ascii="Arial" w:hAnsi="Arial" w:cs="Arial"/>
          <w:sz w:val="24"/>
          <w:szCs w:val="24"/>
        </w:rPr>
        <w:t xml:space="preserve">, et </w:t>
      </w:r>
      <w:r w:rsidR="008909BA" w:rsidRPr="00D15CDE">
        <w:rPr>
          <w:rFonts w:ascii="Arial" w:hAnsi="Arial" w:cs="Arial"/>
          <w:sz w:val="24"/>
          <w:szCs w:val="24"/>
        </w:rPr>
        <w:t>10 de très fortes chances que vous votiez pour lui. Entre les deux, vous pouvez nuancer votre réponse</w:t>
      </w:r>
      <w:r w:rsidR="008909BA">
        <w:rPr>
          <w:rFonts w:ascii="Arial" w:hAnsi="Arial" w:cs="Arial"/>
          <w:sz w:val="24"/>
          <w:szCs w:val="24"/>
        </w:rPr>
        <w:t>.</w:t>
      </w:r>
    </w:p>
    <w:p w14:paraId="7DB28280" w14:textId="0871E5B3" w:rsidR="00D15CDE" w:rsidRDefault="003C6C27" w:rsidP="003C6C27">
      <w:pPr>
        <w:pStyle w:val="INSTRUCTIONSENQUETEUR"/>
      </w:pPr>
      <w:r>
        <w:t>citer - une seule reponse possible par item</w:t>
      </w:r>
    </w:p>
    <w:p w14:paraId="1485B2DC" w14:textId="77777777" w:rsidR="008909BA" w:rsidRPr="008909BA" w:rsidRDefault="008909BA" w:rsidP="008909BA"/>
    <w:p w14:paraId="2C354340" w14:textId="4E1EA377" w:rsidR="008909BA" w:rsidRPr="008909BA" w:rsidRDefault="008909BA" w:rsidP="008909BA">
      <w:pPr>
        <w:pStyle w:val="INSTRUCTIONSENQUETEUR"/>
      </w:pPr>
      <w:r>
        <w:t>Enqueteur : si le répondant demande pourquoi tous les partis ne sont pas proposés ici, répondre que l’on s’intéresse aux partis « traditionnels » pour cette question</w:t>
      </w:r>
    </w:p>
    <w:p w14:paraId="7D017C07" w14:textId="23E7EFED" w:rsidR="001C1393" w:rsidRPr="00A03441" w:rsidRDefault="00D15CDE" w:rsidP="00BB1F73">
      <w:pPr>
        <w:pStyle w:val="INSTRUCTIONSPROGRAMMATION"/>
      </w:pPr>
      <w:r w:rsidRPr="00990338">
        <w:t>VALEUR NUMERIQUE</w:t>
      </w:r>
      <w:r w:rsidR="003C6C27">
        <w:t> : UN SEUL CHIFFRE POSSIBLE</w:t>
      </w:r>
      <w:r w:rsidR="00BE147D">
        <w:t xml:space="preserve"> PAR ITEM</w:t>
      </w:r>
    </w:p>
    <w:p w14:paraId="4D2C0830" w14:textId="5B0D2F99" w:rsidR="001C1393" w:rsidRDefault="00434E38" w:rsidP="00BB1F73">
      <w:pPr>
        <w:pStyle w:val="INSTRUCTIONSPROGRAMMATION"/>
      </w:pPr>
      <w:r w:rsidRPr="008909BA">
        <w:t>randomisation</w:t>
      </w:r>
    </w:p>
    <w:p w14:paraId="2D4300D7" w14:textId="77777777" w:rsidR="001C1393" w:rsidRPr="00A03441" w:rsidRDefault="001C1393" w:rsidP="001C1393">
      <w:pPr>
        <w:pStyle w:val="Lignes"/>
      </w:pPr>
    </w:p>
    <w:tbl>
      <w:tblPr>
        <w:tblStyle w:val="Grilledutableau"/>
        <w:tblW w:w="10348" w:type="dxa"/>
        <w:jc w:val="center"/>
        <w:tblLayout w:type="fixed"/>
        <w:tblLook w:val="04A0" w:firstRow="1" w:lastRow="0" w:firstColumn="1" w:lastColumn="0" w:noHBand="0" w:noVBand="1"/>
      </w:tblPr>
      <w:tblGrid>
        <w:gridCol w:w="1643"/>
        <w:gridCol w:w="4111"/>
        <w:gridCol w:w="1334"/>
        <w:gridCol w:w="1559"/>
        <w:gridCol w:w="1701"/>
      </w:tblGrid>
      <w:tr w:rsidR="000B3966" w:rsidRPr="001B4A71" w14:paraId="6230AD6A" w14:textId="77777777" w:rsidTr="00112530">
        <w:trPr>
          <w:jc w:val="center"/>
        </w:trPr>
        <w:tc>
          <w:tcPr>
            <w:tcW w:w="1643" w:type="dxa"/>
          </w:tcPr>
          <w:p w14:paraId="05E0CDC0" w14:textId="77777777" w:rsidR="000B3966" w:rsidRPr="00D56922" w:rsidRDefault="000B3966" w:rsidP="009E191D">
            <w:pPr>
              <w:pStyle w:val="Lignes"/>
              <w:rPr>
                <w:rFonts w:ascii="Verdana" w:hAnsi="Verdana" w:cs="Arial"/>
                <w:sz w:val="24"/>
              </w:rPr>
            </w:pPr>
          </w:p>
        </w:tc>
        <w:tc>
          <w:tcPr>
            <w:tcW w:w="4111" w:type="dxa"/>
          </w:tcPr>
          <w:p w14:paraId="1C41F154" w14:textId="77777777" w:rsidR="000B3966" w:rsidRPr="00D56922" w:rsidRDefault="000B3966" w:rsidP="009E191D">
            <w:pPr>
              <w:pStyle w:val="Lignes"/>
              <w:rPr>
                <w:rFonts w:ascii="Verdana" w:hAnsi="Verdana" w:cs="Arial"/>
                <w:sz w:val="24"/>
              </w:rPr>
            </w:pPr>
          </w:p>
        </w:tc>
        <w:tc>
          <w:tcPr>
            <w:tcW w:w="1334" w:type="dxa"/>
          </w:tcPr>
          <w:p w14:paraId="42F73BF1" w14:textId="50DCCF6B" w:rsidR="000B3966" w:rsidRPr="00D56922" w:rsidRDefault="000B3966" w:rsidP="009E191D">
            <w:pPr>
              <w:rPr>
                <w:rFonts w:cs="Arial"/>
                <w:szCs w:val="22"/>
              </w:rPr>
            </w:pPr>
          </w:p>
        </w:tc>
        <w:tc>
          <w:tcPr>
            <w:tcW w:w="1559" w:type="dxa"/>
            <w:vAlign w:val="center"/>
          </w:tcPr>
          <w:p w14:paraId="621BE667" w14:textId="2A8E784E" w:rsidR="000B3966" w:rsidRPr="00112530" w:rsidRDefault="00275F61" w:rsidP="00D56922">
            <w:pPr>
              <w:jc w:val="center"/>
              <w:rPr>
                <w:rFonts w:cs="Arial"/>
                <w:szCs w:val="22"/>
              </w:rPr>
            </w:pPr>
            <w:r w:rsidRPr="00112530">
              <w:rPr>
                <w:rFonts w:cs="Arial"/>
                <w:szCs w:val="22"/>
              </w:rPr>
              <w:t>[JE NE SAIS PAS]</w:t>
            </w:r>
          </w:p>
        </w:tc>
        <w:tc>
          <w:tcPr>
            <w:tcW w:w="1701" w:type="dxa"/>
            <w:vAlign w:val="center"/>
          </w:tcPr>
          <w:p w14:paraId="6362D921" w14:textId="276053D5" w:rsidR="000B3966" w:rsidRPr="00112530" w:rsidRDefault="00275F61" w:rsidP="00D56922">
            <w:pPr>
              <w:jc w:val="center"/>
              <w:rPr>
                <w:rFonts w:cs="Arial"/>
                <w:szCs w:val="22"/>
              </w:rPr>
            </w:pPr>
            <w:r w:rsidRPr="00112530">
              <w:rPr>
                <w:rFonts w:cs="Arial"/>
                <w:szCs w:val="22"/>
              </w:rPr>
              <w:t>[JE REFUSE DE RÉPONDRE]</w:t>
            </w:r>
          </w:p>
        </w:tc>
      </w:tr>
      <w:tr w:rsidR="000B3966" w14:paraId="678F4AD5" w14:textId="77777777" w:rsidTr="00112530">
        <w:trPr>
          <w:trHeight w:val="454"/>
          <w:jc w:val="center"/>
        </w:trPr>
        <w:tc>
          <w:tcPr>
            <w:tcW w:w="1643" w:type="dxa"/>
          </w:tcPr>
          <w:p w14:paraId="0079A0F7" w14:textId="4A3EEF18" w:rsidR="000B3966" w:rsidRPr="00C339AB" w:rsidRDefault="000B3966" w:rsidP="009E191D">
            <w:pPr>
              <w:pStyle w:val="Lignes"/>
              <w:jc w:val="left"/>
              <w:rPr>
                <w:rFonts w:ascii="Verdana" w:hAnsi="Verdana" w:cs="Arial"/>
                <w:sz w:val="24"/>
                <w:highlight w:val="green"/>
              </w:rPr>
            </w:pPr>
            <w:r w:rsidRPr="00C339AB">
              <w:rPr>
                <w:rFonts w:ascii="Verdana" w:hAnsi="Verdana" w:cs="Arial"/>
                <w:sz w:val="24"/>
                <w:highlight w:val="green"/>
              </w:rPr>
              <w:t>[PVOTFG]</w:t>
            </w:r>
          </w:p>
        </w:tc>
        <w:tc>
          <w:tcPr>
            <w:tcW w:w="4111" w:type="dxa"/>
          </w:tcPr>
          <w:p w14:paraId="5520D4F5" w14:textId="5C58A54C" w:rsidR="000B3966" w:rsidRPr="00D56922" w:rsidRDefault="000B3966" w:rsidP="009E191D">
            <w:pPr>
              <w:pStyle w:val="Lignes"/>
              <w:jc w:val="left"/>
              <w:rPr>
                <w:rFonts w:ascii="Verdana" w:hAnsi="Verdana" w:cs="Arial"/>
                <w:sz w:val="24"/>
              </w:rPr>
            </w:pPr>
            <w:r w:rsidRPr="00D56922">
              <w:rPr>
                <w:rFonts w:ascii="Verdana" w:hAnsi="Verdana" w:cs="Arial"/>
                <w:sz w:val="24"/>
              </w:rPr>
              <w:t>La France Insoumise</w:t>
            </w:r>
          </w:p>
        </w:tc>
        <w:tc>
          <w:tcPr>
            <w:tcW w:w="1334" w:type="dxa"/>
          </w:tcPr>
          <w:p w14:paraId="0C7E3F5A" w14:textId="2EAEDB39" w:rsidR="000B3966" w:rsidRPr="00D56922" w:rsidRDefault="000B3966" w:rsidP="007D0600">
            <w:pPr>
              <w:pStyle w:val="Lignes"/>
              <w:jc w:val="center"/>
              <w:rPr>
                <w:rFonts w:ascii="Verdana" w:hAnsi="Verdana" w:cs="Arial"/>
                <w:sz w:val="24"/>
              </w:rPr>
            </w:pPr>
            <w:r w:rsidRPr="00D56922">
              <w:rPr>
                <w:rFonts w:ascii="Verdana" w:hAnsi="Verdana" w:cs="Arial"/>
                <w:sz w:val="24"/>
              </w:rPr>
              <w:t>/____/</w:t>
            </w:r>
          </w:p>
        </w:tc>
        <w:tc>
          <w:tcPr>
            <w:tcW w:w="1559" w:type="dxa"/>
          </w:tcPr>
          <w:p w14:paraId="5A6D9B42" w14:textId="77777777" w:rsidR="000B3966" w:rsidRPr="00D56922" w:rsidRDefault="000B3966" w:rsidP="009E191D">
            <w:pPr>
              <w:pStyle w:val="Lignes"/>
              <w:jc w:val="center"/>
              <w:rPr>
                <w:rFonts w:ascii="Verdana" w:hAnsi="Verdana" w:cs="Arial"/>
                <w:sz w:val="24"/>
              </w:rPr>
            </w:pPr>
            <w:r w:rsidRPr="00D56922">
              <w:rPr>
                <w:rFonts w:ascii="Verdana" w:hAnsi="Verdana" w:cs="Arial"/>
                <w:sz w:val="24"/>
              </w:rPr>
              <w:t>99</w:t>
            </w:r>
          </w:p>
        </w:tc>
        <w:tc>
          <w:tcPr>
            <w:tcW w:w="1701" w:type="dxa"/>
          </w:tcPr>
          <w:p w14:paraId="39EA2B63" w14:textId="77777777" w:rsidR="000B3966" w:rsidRPr="00D56922" w:rsidRDefault="000B3966" w:rsidP="009E191D">
            <w:pPr>
              <w:pStyle w:val="Lignes"/>
              <w:jc w:val="center"/>
              <w:rPr>
                <w:rFonts w:ascii="Verdana" w:hAnsi="Verdana" w:cs="Arial"/>
                <w:sz w:val="24"/>
              </w:rPr>
            </w:pPr>
            <w:r w:rsidRPr="00D56922">
              <w:rPr>
                <w:rFonts w:ascii="Verdana" w:hAnsi="Verdana" w:cs="Arial"/>
                <w:sz w:val="24"/>
              </w:rPr>
              <w:t>98</w:t>
            </w:r>
          </w:p>
        </w:tc>
      </w:tr>
      <w:tr w:rsidR="000B3966" w14:paraId="3DD37FF3" w14:textId="77777777" w:rsidTr="00112530">
        <w:trPr>
          <w:trHeight w:val="454"/>
          <w:jc w:val="center"/>
        </w:trPr>
        <w:tc>
          <w:tcPr>
            <w:tcW w:w="1643" w:type="dxa"/>
          </w:tcPr>
          <w:p w14:paraId="7F36AD5C" w14:textId="596CBAC1" w:rsidR="000B3966" w:rsidRPr="00C339AB" w:rsidRDefault="000B3966" w:rsidP="009E191D">
            <w:pPr>
              <w:pStyle w:val="Lignes"/>
              <w:jc w:val="left"/>
              <w:rPr>
                <w:rFonts w:ascii="Verdana" w:hAnsi="Verdana" w:cs="Arial"/>
                <w:sz w:val="24"/>
                <w:highlight w:val="green"/>
              </w:rPr>
            </w:pPr>
            <w:r w:rsidRPr="00C339AB">
              <w:rPr>
                <w:rFonts w:ascii="Verdana" w:hAnsi="Verdana" w:cs="Arial"/>
                <w:sz w:val="24"/>
                <w:highlight w:val="green"/>
              </w:rPr>
              <w:t>[PVOTPS]</w:t>
            </w:r>
          </w:p>
        </w:tc>
        <w:tc>
          <w:tcPr>
            <w:tcW w:w="4111" w:type="dxa"/>
          </w:tcPr>
          <w:p w14:paraId="6FA59669" w14:textId="195CA528" w:rsidR="000B3966" w:rsidRPr="00D56922" w:rsidRDefault="000B3966" w:rsidP="009E191D">
            <w:pPr>
              <w:pStyle w:val="Lignes"/>
              <w:jc w:val="left"/>
              <w:rPr>
                <w:rFonts w:ascii="Verdana" w:hAnsi="Verdana" w:cs="Arial"/>
                <w:sz w:val="24"/>
              </w:rPr>
            </w:pPr>
            <w:r w:rsidRPr="00D56922">
              <w:rPr>
                <w:rFonts w:ascii="Verdana" w:hAnsi="Verdana" w:cs="Arial"/>
                <w:sz w:val="24"/>
              </w:rPr>
              <w:t>Le Parti Socialiste</w:t>
            </w:r>
          </w:p>
        </w:tc>
        <w:tc>
          <w:tcPr>
            <w:tcW w:w="1334" w:type="dxa"/>
          </w:tcPr>
          <w:p w14:paraId="47FE5A07" w14:textId="051CE098" w:rsidR="000B3966" w:rsidRPr="00D56922" w:rsidRDefault="000B3966" w:rsidP="007D0600">
            <w:pPr>
              <w:pStyle w:val="Lignes"/>
              <w:jc w:val="center"/>
              <w:rPr>
                <w:rFonts w:ascii="Verdana" w:hAnsi="Verdana" w:cs="Arial"/>
                <w:sz w:val="24"/>
              </w:rPr>
            </w:pPr>
            <w:r w:rsidRPr="00D56922">
              <w:rPr>
                <w:rFonts w:ascii="Verdana" w:hAnsi="Verdana" w:cs="Arial"/>
                <w:sz w:val="24"/>
              </w:rPr>
              <w:t>/____/</w:t>
            </w:r>
          </w:p>
        </w:tc>
        <w:tc>
          <w:tcPr>
            <w:tcW w:w="1559" w:type="dxa"/>
          </w:tcPr>
          <w:p w14:paraId="75E86875" w14:textId="77777777" w:rsidR="000B3966" w:rsidRPr="00D56922" w:rsidRDefault="000B3966" w:rsidP="009E191D">
            <w:pPr>
              <w:pStyle w:val="Lignes"/>
              <w:jc w:val="center"/>
              <w:rPr>
                <w:rFonts w:ascii="Verdana" w:hAnsi="Verdana" w:cs="Arial"/>
                <w:sz w:val="24"/>
              </w:rPr>
            </w:pPr>
            <w:r w:rsidRPr="00D56922">
              <w:rPr>
                <w:rFonts w:ascii="Verdana" w:hAnsi="Verdana" w:cs="Arial"/>
                <w:sz w:val="24"/>
              </w:rPr>
              <w:t>99</w:t>
            </w:r>
          </w:p>
        </w:tc>
        <w:tc>
          <w:tcPr>
            <w:tcW w:w="1701" w:type="dxa"/>
          </w:tcPr>
          <w:p w14:paraId="6FFC519A" w14:textId="77777777" w:rsidR="000B3966" w:rsidRPr="00D56922" w:rsidRDefault="000B3966" w:rsidP="009E191D">
            <w:pPr>
              <w:pStyle w:val="Lignes"/>
              <w:jc w:val="center"/>
              <w:rPr>
                <w:rFonts w:ascii="Verdana" w:hAnsi="Verdana" w:cs="Arial"/>
                <w:sz w:val="24"/>
              </w:rPr>
            </w:pPr>
            <w:r w:rsidRPr="00D56922">
              <w:rPr>
                <w:rFonts w:ascii="Verdana" w:hAnsi="Verdana" w:cs="Arial"/>
                <w:sz w:val="24"/>
              </w:rPr>
              <w:t>98</w:t>
            </w:r>
          </w:p>
        </w:tc>
      </w:tr>
      <w:tr w:rsidR="000B3966" w14:paraId="6515DB92" w14:textId="77777777" w:rsidTr="00112530">
        <w:trPr>
          <w:trHeight w:val="454"/>
          <w:jc w:val="center"/>
        </w:trPr>
        <w:tc>
          <w:tcPr>
            <w:tcW w:w="1643" w:type="dxa"/>
          </w:tcPr>
          <w:p w14:paraId="75E0629E" w14:textId="548CFE6D" w:rsidR="000B3966" w:rsidRPr="00C339AB" w:rsidRDefault="000B3966" w:rsidP="009E191D">
            <w:pPr>
              <w:pStyle w:val="Lignes"/>
              <w:jc w:val="left"/>
              <w:rPr>
                <w:rFonts w:ascii="Verdana" w:hAnsi="Verdana" w:cs="Arial"/>
                <w:sz w:val="24"/>
                <w:highlight w:val="green"/>
              </w:rPr>
            </w:pPr>
            <w:r w:rsidRPr="00C339AB">
              <w:rPr>
                <w:rFonts w:ascii="Verdana" w:hAnsi="Verdana" w:cs="Arial"/>
                <w:sz w:val="24"/>
                <w:highlight w:val="green"/>
              </w:rPr>
              <w:t>[PVOTVEC]</w:t>
            </w:r>
          </w:p>
        </w:tc>
        <w:tc>
          <w:tcPr>
            <w:tcW w:w="4111" w:type="dxa"/>
          </w:tcPr>
          <w:p w14:paraId="3C344355" w14:textId="44A27F94" w:rsidR="000B3966" w:rsidRPr="00D56922" w:rsidRDefault="000B3966" w:rsidP="009E191D">
            <w:pPr>
              <w:pStyle w:val="Lignes"/>
              <w:jc w:val="left"/>
              <w:rPr>
                <w:rFonts w:ascii="Verdana" w:hAnsi="Verdana" w:cs="Arial"/>
                <w:sz w:val="24"/>
              </w:rPr>
            </w:pPr>
            <w:r w:rsidRPr="00D56922">
              <w:rPr>
                <w:rFonts w:ascii="Verdana" w:hAnsi="Verdana" w:cs="Arial"/>
                <w:sz w:val="24"/>
              </w:rPr>
              <w:t>Europe Écologie / Les Verts</w:t>
            </w:r>
          </w:p>
        </w:tc>
        <w:tc>
          <w:tcPr>
            <w:tcW w:w="1334" w:type="dxa"/>
          </w:tcPr>
          <w:p w14:paraId="1B4FEBA6" w14:textId="3FE0D440" w:rsidR="000B3966" w:rsidRPr="00D56922" w:rsidRDefault="000B3966" w:rsidP="007D0600">
            <w:pPr>
              <w:pStyle w:val="Lignes"/>
              <w:jc w:val="center"/>
              <w:rPr>
                <w:rFonts w:ascii="Verdana" w:hAnsi="Verdana" w:cs="Arial"/>
                <w:sz w:val="24"/>
              </w:rPr>
            </w:pPr>
            <w:r w:rsidRPr="00D56922">
              <w:rPr>
                <w:rFonts w:ascii="Verdana" w:hAnsi="Verdana" w:cs="Arial"/>
                <w:sz w:val="24"/>
              </w:rPr>
              <w:t>/____/</w:t>
            </w:r>
          </w:p>
        </w:tc>
        <w:tc>
          <w:tcPr>
            <w:tcW w:w="1559" w:type="dxa"/>
          </w:tcPr>
          <w:p w14:paraId="54C49E9A" w14:textId="77777777" w:rsidR="000B3966" w:rsidRPr="00D56922" w:rsidRDefault="000B3966" w:rsidP="009E191D">
            <w:pPr>
              <w:pStyle w:val="Lignes"/>
              <w:jc w:val="center"/>
              <w:rPr>
                <w:rFonts w:ascii="Verdana" w:hAnsi="Verdana" w:cs="Arial"/>
                <w:sz w:val="24"/>
              </w:rPr>
            </w:pPr>
            <w:r w:rsidRPr="00D56922">
              <w:rPr>
                <w:rFonts w:ascii="Verdana" w:hAnsi="Verdana" w:cs="Arial"/>
                <w:sz w:val="24"/>
              </w:rPr>
              <w:t>99</w:t>
            </w:r>
          </w:p>
        </w:tc>
        <w:tc>
          <w:tcPr>
            <w:tcW w:w="1701" w:type="dxa"/>
          </w:tcPr>
          <w:p w14:paraId="1605518A" w14:textId="77777777" w:rsidR="000B3966" w:rsidRPr="00D56922" w:rsidRDefault="000B3966" w:rsidP="009E191D">
            <w:pPr>
              <w:pStyle w:val="Lignes"/>
              <w:jc w:val="center"/>
              <w:rPr>
                <w:rFonts w:ascii="Verdana" w:hAnsi="Verdana" w:cs="Arial"/>
                <w:sz w:val="24"/>
              </w:rPr>
            </w:pPr>
            <w:r w:rsidRPr="00D56922">
              <w:rPr>
                <w:rFonts w:ascii="Verdana" w:hAnsi="Verdana" w:cs="Arial"/>
                <w:sz w:val="24"/>
              </w:rPr>
              <w:t>98</w:t>
            </w:r>
          </w:p>
        </w:tc>
      </w:tr>
      <w:tr w:rsidR="000B3966" w14:paraId="1A7D86B7" w14:textId="77777777" w:rsidTr="00112530">
        <w:trPr>
          <w:trHeight w:val="454"/>
          <w:jc w:val="center"/>
        </w:trPr>
        <w:tc>
          <w:tcPr>
            <w:tcW w:w="1643" w:type="dxa"/>
          </w:tcPr>
          <w:p w14:paraId="129551F9" w14:textId="5A60BB7D" w:rsidR="000B3966" w:rsidRPr="00C339AB" w:rsidRDefault="000B3966" w:rsidP="000B3966">
            <w:pPr>
              <w:pStyle w:val="Lignes"/>
              <w:jc w:val="left"/>
              <w:rPr>
                <w:rFonts w:ascii="Verdana" w:hAnsi="Verdana" w:cs="Arial"/>
                <w:sz w:val="24"/>
                <w:highlight w:val="green"/>
              </w:rPr>
            </w:pPr>
          </w:p>
        </w:tc>
        <w:tc>
          <w:tcPr>
            <w:tcW w:w="4111" w:type="dxa"/>
          </w:tcPr>
          <w:p w14:paraId="05768072" w14:textId="56B4D46D" w:rsidR="000B3966" w:rsidRPr="00D56922" w:rsidRDefault="000B3966" w:rsidP="009E191D">
            <w:pPr>
              <w:pStyle w:val="Lignes"/>
              <w:jc w:val="left"/>
              <w:rPr>
                <w:rFonts w:ascii="Verdana" w:hAnsi="Verdana" w:cs="Arial"/>
                <w:sz w:val="24"/>
              </w:rPr>
            </w:pPr>
            <w:r w:rsidRPr="00D56922">
              <w:rPr>
                <w:rFonts w:ascii="Verdana" w:hAnsi="Verdana" w:cs="Arial"/>
                <w:sz w:val="24"/>
              </w:rPr>
              <w:t>La République en Marche</w:t>
            </w:r>
          </w:p>
        </w:tc>
        <w:tc>
          <w:tcPr>
            <w:tcW w:w="1334" w:type="dxa"/>
          </w:tcPr>
          <w:p w14:paraId="3A9EE34A" w14:textId="2F3B7B76" w:rsidR="000B3966" w:rsidRPr="00D56922" w:rsidRDefault="000B3966" w:rsidP="007D0600">
            <w:pPr>
              <w:pStyle w:val="Lignes"/>
              <w:jc w:val="center"/>
              <w:rPr>
                <w:rFonts w:ascii="Verdana" w:hAnsi="Verdana" w:cs="Arial"/>
                <w:sz w:val="24"/>
              </w:rPr>
            </w:pPr>
            <w:r w:rsidRPr="00D56922">
              <w:rPr>
                <w:rFonts w:ascii="Verdana" w:hAnsi="Verdana" w:cs="Arial"/>
                <w:sz w:val="24"/>
              </w:rPr>
              <w:t>/____/</w:t>
            </w:r>
          </w:p>
        </w:tc>
        <w:tc>
          <w:tcPr>
            <w:tcW w:w="1559" w:type="dxa"/>
          </w:tcPr>
          <w:p w14:paraId="31A3F7F3" w14:textId="77777777" w:rsidR="000B3966" w:rsidRPr="00D56922" w:rsidRDefault="000B3966" w:rsidP="009E191D">
            <w:pPr>
              <w:pStyle w:val="Lignes"/>
              <w:jc w:val="center"/>
              <w:rPr>
                <w:rFonts w:ascii="Verdana" w:hAnsi="Verdana" w:cs="Arial"/>
                <w:sz w:val="24"/>
              </w:rPr>
            </w:pPr>
            <w:r w:rsidRPr="00D56922">
              <w:rPr>
                <w:rFonts w:ascii="Verdana" w:hAnsi="Verdana" w:cs="Arial"/>
                <w:sz w:val="24"/>
              </w:rPr>
              <w:t>99</w:t>
            </w:r>
          </w:p>
        </w:tc>
        <w:tc>
          <w:tcPr>
            <w:tcW w:w="1701" w:type="dxa"/>
          </w:tcPr>
          <w:p w14:paraId="7A6BF406" w14:textId="77777777" w:rsidR="000B3966" w:rsidRPr="00D56922" w:rsidRDefault="000B3966" w:rsidP="009E191D">
            <w:pPr>
              <w:pStyle w:val="Lignes"/>
              <w:jc w:val="center"/>
              <w:rPr>
                <w:rFonts w:ascii="Verdana" w:hAnsi="Verdana" w:cs="Arial"/>
                <w:sz w:val="24"/>
              </w:rPr>
            </w:pPr>
            <w:r w:rsidRPr="00D56922">
              <w:rPr>
                <w:rFonts w:ascii="Verdana" w:hAnsi="Verdana" w:cs="Arial"/>
                <w:sz w:val="24"/>
              </w:rPr>
              <w:t>98</w:t>
            </w:r>
          </w:p>
        </w:tc>
      </w:tr>
      <w:tr w:rsidR="000B3966" w14:paraId="04959CCB" w14:textId="77777777" w:rsidTr="00112530">
        <w:trPr>
          <w:trHeight w:val="454"/>
          <w:jc w:val="center"/>
        </w:trPr>
        <w:tc>
          <w:tcPr>
            <w:tcW w:w="1643" w:type="dxa"/>
          </w:tcPr>
          <w:p w14:paraId="5CA5C9C2" w14:textId="4C0584EC" w:rsidR="000B3966" w:rsidRPr="00C339AB" w:rsidRDefault="000B3966" w:rsidP="009E191D">
            <w:pPr>
              <w:pStyle w:val="Lignes"/>
              <w:rPr>
                <w:rFonts w:ascii="Verdana" w:hAnsi="Verdana" w:cs="Arial"/>
                <w:sz w:val="24"/>
                <w:highlight w:val="green"/>
              </w:rPr>
            </w:pPr>
            <w:r w:rsidRPr="00C339AB">
              <w:rPr>
                <w:rFonts w:ascii="Verdana" w:hAnsi="Verdana" w:cs="Arial"/>
                <w:sz w:val="24"/>
                <w:highlight w:val="green"/>
              </w:rPr>
              <w:t>[PVOTUMP]</w:t>
            </w:r>
          </w:p>
        </w:tc>
        <w:tc>
          <w:tcPr>
            <w:tcW w:w="4111" w:type="dxa"/>
          </w:tcPr>
          <w:p w14:paraId="5F3A08EB" w14:textId="45422841" w:rsidR="000B3966" w:rsidRPr="00D56922" w:rsidRDefault="000B3966" w:rsidP="009E191D">
            <w:pPr>
              <w:pStyle w:val="Lignes"/>
              <w:jc w:val="left"/>
              <w:rPr>
                <w:rFonts w:ascii="Verdana" w:hAnsi="Verdana" w:cs="Arial"/>
                <w:sz w:val="24"/>
              </w:rPr>
            </w:pPr>
            <w:r w:rsidRPr="00D56922">
              <w:rPr>
                <w:rFonts w:ascii="Verdana" w:hAnsi="Verdana" w:cs="Arial"/>
                <w:sz w:val="24"/>
              </w:rPr>
              <w:t>Les Républicains</w:t>
            </w:r>
          </w:p>
        </w:tc>
        <w:tc>
          <w:tcPr>
            <w:tcW w:w="1334" w:type="dxa"/>
          </w:tcPr>
          <w:p w14:paraId="638FA2AE" w14:textId="17FC1A0A" w:rsidR="000B3966" w:rsidRPr="00D56922" w:rsidRDefault="000B3966" w:rsidP="007D0600">
            <w:pPr>
              <w:pStyle w:val="Lignes"/>
              <w:jc w:val="center"/>
              <w:rPr>
                <w:rFonts w:ascii="Verdana" w:hAnsi="Verdana" w:cs="Arial"/>
                <w:sz w:val="24"/>
              </w:rPr>
            </w:pPr>
            <w:r w:rsidRPr="00D56922">
              <w:rPr>
                <w:rFonts w:ascii="Verdana" w:hAnsi="Verdana" w:cs="Arial"/>
                <w:sz w:val="24"/>
              </w:rPr>
              <w:t>/____/</w:t>
            </w:r>
          </w:p>
        </w:tc>
        <w:tc>
          <w:tcPr>
            <w:tcW w:w="1559" w:type="dxa"/>
          </w:tcPr>
          <w:p w14:paraId="56BDACFE" w14:textId="77777777" w:rsidR="000B3966" w:rsidRPr="00D56922" w:rsidRDefault="000B3966" w:rsidP="009E191D">
            <w:pPr>
              <w:pStyle w:val="Lignes"/>
              <w:jc w:val="center"/>
              <w:rPr>
                <w:rFonts w:ascii="Verdana" w:hAnsi="Verdana" w:cs="Arial"/>
                <w:sz w:val="24"/>
              </w:rPr>
            </w:pPr>
            <w:r w:rsidRPr="00D56922">
              <w:rPr>
                <w:rFonts w:ascii="Verdana" w:hAnsi="Verdana" w:cs="Arial"/>
                <w:sz w:val="24"/>
              </w:rPr>
              <w:t>99</w:t>
            </w:r>
          </w:p>
        </w:tc>
        <w:tc>
          <w:tcPr>
            <w:tcW w:w="1701" w:type="dxa"/>
          </w:tcPr>
          <w:p w14:paraId="45A275FF" w14:textId="77777777" w:rsidR="000B3966" w:rsidRPr="00D56922" w:rsidRDefault="000B3966" w:rsidP="009E191D">
            <w:pPr>
              <w:pStyle w:val="Lignes"/>
              <w:jc w:val="center"/>
              <w:rPr>
                <w:rFonts w:ascii="Verdana" w:hAnsi="Verdana" w:cs="Arial"/>
                <w:sz w:val="24"/>
              </w:rPr>
            </w:pPr>
            <w:r w:rsidRPr="00D56922">
              <w:rPr>
                <w:rFonts w:ascii="Verdana" w:hAnsi="Verdana" w:cs="Arial"/>
                <w:sz w:val="24"/>
              </w:rPr>
              <w:t>98</w:t>
            </w:r>
          </w:p>
        </w:tc>
      </w:tr>
      <w:tr w:rsidR="000B3966" w14:paraId="52625B10" w14:textId="77777777" w:rsidTr="00112530">
        <w:trPr>
          <w:trHeight w:val="454"/>
          <w:jc w:val="center"/>
        </w:trPr>
        <w:tc>
          <w:tcPr>
            <w:tcW w:w="1643" w:type="dxa"/>
          </w:tcPr>
          <w:p w14:paraId="1CCBB3E3" w14:textId="09FE1992" w:rsidR="000B3966" w:rsidRPr="00C339AB" w:rsidRDefault="000B3966" w:rsidP="009E191D">
            <w:pPr>
              <w:pStyle w:val="Lignes"/>
              <w:rPr>
                <w:rFonts w:ascii="Verdana" w:hAnsi="Verdana" w:cs="Arial"/>
                <w:sz w:val="24"/>
                <w:highlight w:val="green"/>
              </w:rPr>
            </w:pPr>
            <w:r w:rsidRPr="00C339AB">
              <w:rPr>
                <w:rFonts w:ascii="Verdana" w:hAnsi="Verdana" w:cs="Arial"/>
                <w:sz w:val="24"/>
                <w:highlight w:val="green"/>
              </w:rPr>
              <w:lastRenderedPageBreak/>
              <w:t>[PVOTFN]</w:t>
            </w:r>
          </w:p>
        </w:tc>
        <w:tc>
          <w:tcPr>
            <w:tcW w:w="4111" w:type="dxa"/>
          </w:tcPr>
          <w:p w14:paraId="4DC0DB1D" w14:textId="0E39203F" w:rsidR="000B3966" w:rsidRPr="00D56922" w:rsidRDefault="000B3966" w:rsidP="009E191D">
            <w:pPr>
              <w:pStyle w:val="Lignes"/>
              <w:jc w:val="left"/>
              <w:rPr>
                <w:rFonts w:ascii="Verdana" w:hAnsi="Verdana" w:cs="Arial"/>
                <w:sz w:val="24"/>
              </w:rPr>
            </w:pPr>
            <w:r w:rsidRPr="00D56922">
              <w:rPr>
                <w:rFonts w:ascii="Verdana" w:hAnsi="Verdana" w:cs="Arial"/>
                <w:sz w:val="24"/>
              </w:rPr>
              <w:t>Le Rassemblement National</w:t>
            </w:r>
          </w:p>
        </w:tc>
        <w:tc>
          <w:tcPr>
            <w:tcW w:w="1334" w:type="dxa"/>
          </w:tcPr>
          <w:p w14:paraId="7AA2C498" w14:textId="3D7F9FA4" w:rsidR="000B3966" w:rsidRPr="00D56922" w:rsidRDefault="000B3966" w:rsidP="007D0600">
            <w:pPr>
              <w:pStyle w:val="Lignes"/>
              <w:jc w:val="center"/>
              <w:rPr>
                <w:rFonts w:ascii="Verdana" w:hAnsi="Verdana" w:cs="Arial"/>
                <w:sz w:val="24"/>
              </w:rPr>
            </w:pPr>
            <w:r w:rsidRPr="00D56922">
              <w:rPr>
                <w:rFonts w:ascii="Verdana" w:hAnsi="Verdana" w:cs="Arial"/>
                <w:sz w:val="24"/>
              </w:rPr>
              <w:t>/____/</w:t>
            </w:r>
          </w:p>
        </w:tc>
        <w:tc>
          <w:tcPr>
            <w:tcW w:w="1559" w:type="dxa"/>
          </w:tcPr>
          <w:p w14:paraId="515CEBFC" w14:textId="7CF783BF" w:rsidR="000B3966" w:rsidRPr="00D56922" w:rsidRDefault="000B3966" w:rsidP="009E191D">
            <w:pPr>
              <w:pStyle w:val="Lignes"/>
              <w:jc w:val="center"/>
              <w:rPr>
                <w:rFonts w:ascii="Verdana" w:hAnsi="Verdana" w:cs="Arial"/>
                <w:sz w:val="24"/>
              </w:rPr>
            </w:pPr>
            <w:r w:rsidRPr="00D56922">
              <w:rPr>
                <w:rFonts w:ascii="Verdana" w:hAnsi="Verdana" w:cs="Arial"/>
                <w:sz w:val="24"/>
              </w:rPr>
              <w:t>99</w:t>
            </w:r>
          </w:p>
        </w:tc>
        <w:tc>
          <w:tcPr>
            <w:tcW w:w="1701" w:type="dxa"/>
          </w:tcPr>
          <w:p w14:paraId="74D60A9F" w14:textId="3E863205" w:rsidR="000B3966" w:rsidRPr="00D56922" w:rsidRDefault="000B3966" w:rsidP="009E191D">
            <w:pPr>
              <w:pStyle w:val="Lignes"/>
              <w:jc w:val="center"/>
              <w:rPr>
                <w:rFonts w:ascii="Verdana" w:hAnsi="Verdana" w:cs="Arial"/>
                <w:sz w:val="24"/>
              </w:rPr>
            </w:pPr>
            <w:r w:rsidRPr="00D56922">
              <w:rPr>
                <w:rFonts w:ascii="Verdana" w:hAnsi="Verdana" w:cs="Arial"/>
                <w:sz w:val="24"/>
              </w:rPr>
              <w:t>98</w:t>
            </w:r>
          </w:p>
        </w:tc>
      </w:tr>
      <w:tr w:rsidR="000B3966" w14:paraId="441EFC27" w14:textId="77777777" w:rsidTr="00112530">
        <w:trPr>
          <w:trHeight w:val="454"/>
          <w:jc w:val="center"/>
        </w:trPr>
        <w:tc>
          <w:tcPr>
            <w:tcW w:w="1643" w:type="dxa"/>
          </w:tcPr>
          <w:p w14:paraId="3A82C5EB" w14:textId="5C4954CE" w:rsidR="000B3966" w:rsidRPr="00C339AB" w:rsidRDefault="00C339AB" w:rsidP="009E191D">
            <w:pPr>
              <w:pStyle w:val="Lignes"/>
              <w:rPr>
                <w:rFonts w:ascii="Verdana" w:hAnsi="Verdana" w:cs="Arial"/>
                <w:sz w:val="24"/>
                <w:highlight w:val="green"/>
              </w:rPr>
            </w:pPr>
            <w:r>
              <w:rPr>
                <w:rFonts w:ascii="Verdana" w:hAnsi="Verdana" w:cs="Arial"/>
                <w:sz w:val="24"/>
                <w:highlight w:val="green"/>
              </w:rPr>
              <w:t>preconq</w:t>
            </w:r>
          </w:p>
        </w:tc>
        <w:tc>
          <w:tcPr>
            <w:tcW w:w="4111" w:type="dxa"/>
          </w:tcPr>
          <w:p w14:paraId="45EF9446" w14:textId="681D8DFB" w:rsidR="000B3966" w:rsidRPr="00D56922" w:rsidRDefault="000B3966" w:rsidP="009E191D">
            <w:pPr>
              <w:pStyle w:val="Lignes"/>
              <w:jc w:val="left"/>
              <w:rPr>
                <w:rFonts w:ascii="Verdana" w:hAnsi="Verdana" w:cs="Arial"/>
                <w:sz w:val="24"/>
              </w:rPr>
            </w:pPr>
            <w:r w:rsidRPr="00D56922">
              <w:rPr>
                <w:rFonts w:ascii="Verdana" w:hAnsi="Verdana" w:cs="Arial"/>
                <w:sz w:val="24"/>
              </w:rPr>
              <w:t>Reconquête ! d’Eric Zemmour</w:t>
            </w:r>
          </w:p>
        </w:tc>
        <w:tc>
          <w:tcPr>
            <w:tcW w:w="1334" w:type="dxa"/>
          </w:tcPr>
          <w:p w14:paraId="13181B59" w14:textId="641C1E48" w:rsidR="000B3966" w:rsidRPr="00D56922" w:rsidRDefault="000B3966" w:rsidP="007D0600">
            <w:pPr>
              <w:pStyle w:val="Lignes"/>
              <w:jc w:val="center"/>
              <w:rPr>
                <w:rFonts w:ascii="Verdana" w:hAnsi="Verdana" w:cs="Arial"/>
                <w:sz w:val="24"/>
              </w:rPr>
            </w:pPr>
            <w:r w:rsidRPr="00D56922">
              <w:rPr>
                <w:rFonts w:ascii="Verdana" w:hAnsi="Verdana" w:cs="Arial"/>
                <w:sz w:val="24"/>
              </w:rPr>
              <w:t>/____/</w:t>
            </w:r>
          </w:p>
        </w:tc>
        <w:tc>
          <w:tcPr>
            <w:tcW w:w="1559" w:type="dxa"/>
          </w:tcPr>
          <w:p w14:paraId="1EDDD79C" w14:textId="6A6A68D7" w:rsidR="000B3966" w:rsidRPr="00D56922" w:rsidRDefault="000B3966" w:rsidP="009E191D">
            <w:pPr>
              <w:pStyle w:val="Lignes"/>
              <w:jc w:val="center"/>
              <w:rPr>
                <w:rFonts w:ascii="Verdana" w:hAnsi="Verdana" w:cs="Arial"/>
                <w:sz w:val="24"/>
              </w:rPr>
            </w:pPr>
            <w:r w:rsidRPr="00D56922">
              <w:rPr>
                <w:rFonts w:ascii="Verdana" w:hAnsi="Verdana" w:cs="Arial"/>
                <w:sz w:val="24"/>
              </w:rPr>
              <w:t>99</w:t>
            </w:r>
          </w:p>
        </w:tc>
        <w:tc>
          <w:tcPr>
            <w:tcW w:w="1701" w:type="dxa"/>
          </w:tcPr>
          <w:p w14:paraId="3FA550F1" w14:textId="0F44FBF7" w:rsidR="000B3966" w:rsidRPr="00D56922" w:rsidRDefault="000B3966" w:rsidP="009E191D">
            <w:pPr>
              <w:pStyle w:val="Lignes"/>
              <w:jc w:val="center"/>
              <w:rPr>
                <w:rFonts w:ascii="Verdana" w:hAnsi="Verdana" w:cs="Arial"/>
                <w:sz w:val="24"/>
              </w:rPr>
            </w:pPr>
            <w:r w:rsidRPr="00D56922">
              <w:rPr>
                <w:rFonts w:ascii="Verdana" w:hAnsi="Verdana" w:cs="Arial"/>
                <w:sz w:val="24"/>
              </w:rPr>
              <w:t>98</w:t>
            </w:r>
          </w:p>
        </w:tc>
      </w:tr>
    </w:tbl>
    <w:p w14:paraId="5CC1805B" w14:textId="77777777" w:rsidR="00D608A7" w:rsidRDefault="00D608A7" w:rsidP="001C1393">
      <w:pPr>
        <w:pStyle w:val="Lignes"/>
      </w:pPr>
    </w:p>
    <w:p w14:paraId="06661B9F" w14:textId="77777777" w:rsidR="00D608A7" w:rsidRDefault="00D608A7" w:rsidP="001C1393">
      <w:pPr>
        <w:pStyle w:val="Lignes"/>
      </w:pPr>
    </w:p>
    <w:p w14:paraId="4F273D21" w14:textId="2BD487B9" w:rsidR="001C1393" w:rsidRDefault="001C1393" w:rsidP="001C1393">
      <w:pPr>
        <w:pStyle w:val="Intitul"/>
        <w:rPr>
          <w:rFonts w:ascii="Arial" w:eastAsia="Times New Roman" w:hAnsi="Arial" w:cs="Arial"/>
          <w:sz w:val="24"/>
          <w:szCs w:val="24"/>
          <w:lang w:eastAsia="fr-FR"/>
        </w:rPr>
      </w:pPr>
      <w:r w:rsidRPr="00D15CDE">
        <w:rPr>
          <w:rFonts w:ascii="Arial" w:eastAsia="Times New Roman" w:hAnsi="Arial" w:cs="Arial"/>
          <w:sz w:val="24"/>
          <w:szCs w:val="24"/>
          <w:lang w:eastAsia="fr-FR"/>
        </w:rPr>
        <w:t xml:space="preserve">Q32 Voici une liste de thèmes. Parmi les principaux </w:t>
      </w:r>
      <w:r w:rsidRPr="001704A4">
        <w:rPr>
          <w:rFonts w:ascii="Arial" w:eastAsia="Times New Roman" w:hAnsi="Arial" w:cs="Arial"/>
          <w:sz w:val="24"/>
          <w:szCs w:val="24"/>
          <w:lang w:eastAsia="fr-FR"/>
        </w:rPr>
        <w:t>candidats</w:t>
      </w:r>
      <w:r w:rsidR="00D70DA9" w:rsidRPr="001704A4">
        <w:t xml:space="preserve"> </w:t>
      </w:r>
      <w:r w:rsidR="00D70DA9" w:rsidRPr="001704A4">
        <w:rPr>
          <w:rFonts w:ascii="Arial" w:eastAsia="Times New Roman" w:hAnsi="Arial" w:cs="Arial"/>
          <w:sz w:val="24"/>
          <w:szCs w:val="24"/>
          <w:lang w:eastAsia="fr-FR"/>
        </w:rPr>
        <w:t>du 1er tour de la présidentielle</w:t>
      </w:r>
      <w:r w:rsidRPr="001704A4">
        <w:rPr>
          <w:rFonts w:ascii="Arial" w:eastAsia="Times New Roman" w:hAnsi="Arial" w:cs="Arial"/>
          <w:sz w:val="24"/>
          <w:szCs w:val="24"/>
          <w:lang w:eastAsia="fr-FR"/>
        </w:rPr>
        <w:t>, quel est selon vous celui ou celle qui est le plus capabl</w:t>
      </w:r>
      <w:r w:rsidRPr="00D15CDE">
        <w:rPr>
          <w:rFonts w:ascii="Arial" w:eastAsia="Times New Roman" w:hAnsi="Arial" w:cs="Arial"/>
          <w:sz w:val="24"/>
          <w:szCs w:val="24"/>
          <w:lang w:eastAsia="fr-FR"/>
        </w:rPr>
        <w:t xml:space="preserve">e de s’en occuper ? </w:t>
      </w:r>
      <w:r w:rsidR="00800BD2">
        <w:rPr>
          <w:rFonts w:ascii="Arial" w:eastAsia="Times New Roman" w:hAnsi="Arial" w:cs="Arial"/>
          <w:sz w:val="24"/>
          <w:szCs w:val="24"/>
          <w:lang w:eastAsia="fr-FR"/>
        </w:rPr>
        <w:t xml:space="preserve">   </w:t>
      </w:r>
    </w:p>
    <w:p w14:paraId="6B03AA7D" w14:textId="038CCCCE" w:rsidR="001B4A71" w:rsidRPr="004679D1" w:rsidRDefault="001B4A71" w:rsidP="004679D1">
      <w:pPr>
        <w:pStyle w:val="INSTRUCTIONSENQUETEUR"/>
      </w:pPr>
      <w:r>
        <w:t>citer - une seule reponse possible par item</w:t>
      </w:r>
    </w:p>
    <w:p w14:paraId="2F60E7F1" w14:textId="77777777" w:rsidR="001C1393" w:rsidRPr="00A03441" w:rsidRDefault="001C1393" w:rsidP="001C1393">
      <w:pPr>
        <w:pStyle w:val="Intitul"/>
      </w:pPr>
    </w:p>
    <w:p w14:paraId="72EF0406" w14:textId="77777777" w:rsidR="00434E38" w:rsidRPr="00A518D4" w:rsidRDefault="00434E38" w:rsidP="00434E38">
      <w:pPr>
        <w:pStyle w:val="INSTRUCTIONSPROGRAMMATION"/>
      </w:pPr>
      <w:r w:rsidRPr="00A518D4">
        <w:t>randomisation</w:t>
      </w:r>
    </w:p>
    <w:p w14:paraId="472A4FF6" w14:textId="3D4A6556" w:rsidR="001B4A71" w:rsidRDefault="001B4A71" w:rsidP="001C1393">
      <w:pPr>
        <w:pStyle w:val="Lignes"/>
      </w:pPr>
    </w:p>
    <w:tbl>
      <w:tblPr>
        <w:tblStyle w:val="Grilledutableau"/>
        <w:tblW w:w="10632" w:type="dxa"/>
        <w:tblInd w:w="108" w:type="dxa"/>
        <w:tblLayout w:type="fixed"/>
        <w:tblLook w:val="04A0" w:firstRow="1" w:lastRow="0" w:firstColumn="1" w:lastColumn="0" w:noHBand="0" w:noVBand="1"/>
      </w:tblPr>
      <w:tblGrid>
        <w:gridCol w:w="851"/>
        <w:gridCol w:w="1418"/>
        <w:gridCol w:w="709"/>
        <w:gridCol w:w="850"/>
        <w:gridCol w:w="851"/>
        <w:gridCol w:w="850"/>
        <w:gridCol w:w="709"/>
        <w:gridCol w:w="850"/>
        <w:gridCol w:w="992"/>
        <w:gridCol w:w="1134"/>
        <w:gridCol w:w="709"/>
        <w:gridCol w:w="709"/>
      </w:tblGrid>
      <w:tr w:rsidR="000B3966" w14:paraId="05AEF932" w14:textId="150114D1" w:rsidTr="007D0600">
        <w:tc>
          <w:tcPr>
            <w:tcW w:w="851" w:type="dxa"/>
          </w:tcPr>
          <w:p w14:paraId="42391AFD" w14:textId="77777777" w:rsidR="000B3966" w:rsidRPr="001B4A71" w:rsidRDefault="000B3966" w:rsidP="00DF6788">
            <w:pPr>
              <w:pStyle w:val="Lignes"/>
              <w:rPr>
                <w:rFonts w:cstheme="minorHAnsi"/>
              </w:rPr>
            </w:pPr>
          </w:p>
        </w:tc>
        <w:tc>
          <w:tcPr>
            <w:tcW w:w="1418" w:type="dxa"/>
          </w:tcPr>
          <w:p w14:paraId="23CD3C0C" w14:textId="77777777" w:rsidR="000B3966" w:rsidRPr="001B4A71" w:rsidRDefault="000B3966" w:rsidP="00DF6788">
            <w:pPr>
              <w:pStyle w:val="Lignes"/>
              <w:rPr>
                <w:rFonts w:cstheme="minorHAnsi"/>
              </w:rPr>
            </w:pPr>
          </w:p>
        </w:tc>
        <w:tc>
          <w:tcPr>
            <w:tcW w:w="709" w:type="dxa"/>
          </w:tcPr>
          <w:p w14:paraId="7E9CC688" w14:textId="77777777" w:rsidR="000B3966" w:rsidRPr="001B4A71" w:rsidRDefault="000B3966" w:rsidP="00DF6788">
            <w:pPr>
              <w:rPr>
                <w:rFonts w:asciiTheme="minorHAnsi" w:hAnsiTheme="minorHAnsi" w:cstheme="minorHAnsi"/>
                <w:sz w:val="20"/>
                <w:szCs w:val="20"/>
              </w:rPr>
            </w:pPr>
            <w:r w:rsidRPr="001B4A71">
              <w:rPr>
                <w:rFonts w:asciiTheme="minorHAnsi" w:hAnsiTheme="minorHAnsi" w:cstheme="minorHAnsi"/>
                <w:sz w:val="20"/>
                <w:szCs w:val="20"/>
              </w:rPr>
              <w:t>Jean-Luc Mélenchon</w:t>
            </w:r>
          </w:p>
          <w:p w14:paraId="7BFD3F70" w14:textId="77777777" w:rsidR="000B3966" w:rsidRPr="001B4A71" w:rsidRDefault="000B3966" w:rsidP="00DF6788">
            <w:pPr>
              <w:rPr>
                <w:rFonts w:cstheme="minorHAnsi"/>
                <w:sz w:val="20"/>
                <w:szCs w:val="20"/>
              </w:rPr>
            </w:pPr>
          </w:p>
        </w:tc>
        <w:tc>
          <w:tcPr>
            <w:tcW w:w="850" w:type="dxa"/>
          </w:tcPr>
          <w:p w14:paraId="0EFA76C3" w14:textId="77777777" w:rsidR="000B3966" w:rsidRPr="001B4A71" w:rsidRDefault="000B3966" w:rsidP="00DF6788">
            <w:pPr>
              <w:rPr>
                <w:rFonts w:asciiTheme="minorHAnsi" w:hAnsiTheme="minorHAnsi" w:cstheme="minorHAnsi"/>
                <w:sz w:val="20"/>
                <w:szCs w:val="20"/>
              </w:rPr>
            </w:pPr>
            <w:r w:rsidRPr="001B4A71">
              <w:rPr>
                <w:rFonts w:asciiTheme="minorHAnsi" w:hAnsiTheme="minorHAnsi" w:cstheme="minorHAnsi"/>
                <w:sz w:val="20"/>
                <w:szCs w:val="20"/>
              </w:rPr>
              <w:t>Yannick Jadot</w:t>
            </w:r>
          </w:p>
          <w:p w14:paraId="3D779962" w14:textId="77777777" w:rsidR="000B3966" w:rsidRPr="001B4A71" w:rsidRDefault="000B3966" w:rsidP="00DF6788">
            <w:pPr>
              <w:rPr>
                <w:rFonts w:cstheme="minorHAnsi"/>
                <w:sz w:val="20"/>
                <w:szCs w:val="20"/>
              </w:rPr>
            </w:pPr>
          </w:p>
        </w:tc>
        <w:tc>
          <w:tcPr>
            <w:tcW w:w="851" w:type="dxa"/>
          </w:tcPr>
          <w:p w14:paraId="5B1B2A35" w14:textId="77777777" w:rsidR="000B3966" w:rsidRPr="001B4A71" w:rsidRDefault="000B3966" w:rsidP="00DF6788">
            <w:pPr>
              <w:rPr>
                <w:rFonts w:asciiTheme="minorHAnsi" w:hAnsiTheme="minorHAnsi" w:cstheme="minorHAnsi"/>
                <w:sz w:val="20"/>
                <w:szCs w:val="20"/>
              </w:rPr>
            </w:pPr>
            <w:r w:rsidRPr="001B4A71">
              <w:rPr>
                <w:rFonts w:asciiTheme="minorHAnsi" w:hAnsiTheme="minorHAnsi" w:cstheme="minorHAnsi"/>
                <w:sz w:val="20"/>
                <w:szCs w:val="20"/>
              </w:rPr>
              <w:t>Emmanuel Macron</w:t>
            </w:r>
          </w:p>
          <w:p w14:paraId="30441B72" w14:textId="77777777" w:rsidR="000B3966" w:rsidRPr="001B4A71" w:rsidRDefault="000B3966" w:rsidP="00DF6788">
            <w:pPr>
              <w:rPr>
                <w:rFonts w:cstheme="minorHAnsi"/>
                <w:sz w:val="20"/>
                <w:szCs w:val="20"/>
              </w:rPr>
            </w:pPr>
          </w:p>
        </w:tc>
        <w:tc>
          <w:tcPr>
            <w:tcW w:w="850" w:type="dxa"/>
          </w:tcPr>
          <w:p w14:paraId="473EAC11" w14:textId="77777777" w:rsidR="000B3966" w:rsidRPr="001B4A71" w:rsidRDefault="000B3966" w:rsidP="00DF6788">
            <w:pPr>
              <w:rPr>
                <w:rFonts w:asciiTheme="minorHAnsi" w:hAnsiTheme="minorHAnsi" w:cstheme="minorHAnsi"/>
                <w:sz w:val="20"/>
                <w:szCs w:val="20"/>
              </w:rPr>
            </w:pPr>
            <w:r w:rsidRPr="001B4A71">
              <w:rPr>
                <w:rFonts w:asciiTheme="minorHAnsi" w:hAnsiTheme="minorHAnsi" w:cstheme="minorHAnsi"/>
                <w:sz w:val="20"/>
                <w:szCs w:val="20"/>
              </w:rPr>
              <w:t>Valérie Pécresse</w:t>
            </w:r>
          </w:p>
          <w:p w14:paraId="3FDDABE5" w14:textId="77777777" w:rsidR="000B3966" w:rsidRPr="001B4A71" w:rsidRDefault="000B3966" w:rsidP="00DF6788">
            <w:pPr>
              <w:rPr>
                <w:rFonts w:cstheme="minorHAnsi"/>
                <w:sz w:val="20"/>
                <w:szCs w:val="20"/>
              </w:rPr>
            </w:pPr>
          </w:p>
        </w:tc>
        <w:tc>
          <w:tcPr>
            <w:tcW w:w="709" w:type="dxa"/>
          </w:tcPr>
          <w:p w14:paraId="420D612A" w14:textId="77777777" w:rsidR="000B3966" w:rsidRPr="001B4A71" w:rsidRDefault="000B3966" w:rsidP="00DF6788">
            <w:pPr>
              <w:rPr>
                <w:rFonts w:asciiTheme="minorHAnsi" w:hAnsiTheme="minorHAnsi" w:cstheme="minorHAnsi"/>
                <w:sz w:val="20"/>
                <w:szCs w:val="20"/>
              </w:rPr>
            </w:pPr>
            <w:r w:rsidRPr="001B4A71">
              <w:rPr>
                <w:rFonts w:asciiTheme="minorHAnsi" w:hAnsiTheme="minorHAnsi" w:cstheme="minorHAnsi"/>
                <w:sz w:val="20"/>
                <w:szCs w:val="20"/>
              </w:rPr>
              <w:t>Marine Le Pen</w:t>
            </w:r>
          </w:p>
          <w:p w14:paraId="361854F9" w14:textId="77777777" w:rsidR="000B3966" w:rsidRPr="001B4A71" w:rsidRDefault="000B3966" w:rsidP="00DF6788">
            <w:pPr>
              <w:rPr>
                <w:rFonts w:cstheme="minorHAnsi"/>
                <w:sz w:val="20"/>
                <w:szCs w:val="20"/>
              </w:rPr>
            </w:pPr>
          </w:p>
        </w:tc>
        <w:tc>
          <w:tcPr>
            <w:tcW w:w="850" w:type="dxa"/>
          </w:tcPr>
          <w:p w14:paraId="42BCEE09" w14:textId="77777777" w:rsidR="000B3966" w:rsidRPr="001B4A71" w:rsidRDefault="000B3966" w:rsidP="00DF6788">
            <w:pPr>
              <w:rPr>
                <w:rFonts w:asciiTheme="minorHAnsi" w:hAnsiTheme="minorHAnsi" w:cstheme="minorHAnsi"/>
                <w:sz w:val="20"/>
                <w:szCs w:val="20"/>
              </w:rPr>
            </w:pPr>
            <w:r w:rsidRPr="001B4A71">
              <w:rPr>
                <w:rFonts w:asciiTheme="minorHAnsi" w:hAnsiTheme="minorHAnsi" w:cstheme="minorHAnsi"/>
                <w:sz w:val="20"/>
                <w:szCs w:val="20"/>
              </w:rPr>
              <w:t>Eric Zemmour</w:t>
            </w:r>
          </w:p>
          <w:p w14:paraId="5E8093B2" w14:textId="77777777" w:rsidR="000B3966" w:rsidRPr="001B4A71" w:rsidRDefault="000B3966" w:rsidP="00DF6788">
            <w:pPr>
              <w:rPr>
                <w:rFonts w:cstheme="minorHAnsi"/>
                <w:sz w:val="20"/>
                <w:szCs w:val="20"/>
              </w:rPr>
            </w:pPr>
          </w:p>
        </w:tc>
        <w:tc>
          <w:tcPr>
            <w:tcW w:w="992" w:type="dxa"/>
          </w:tcPr>
          <w:p w14:paraId="1B5E7AEC" w14:textId="3BF22D60" w:rsidR="000B3966" w:rsidRPr="001B4A71" w:rsidRDefault="000B3966" w:rsidP="00DF6788">
            <w:pPr>
              <w:rPr>
                <w:rFonts w:asciiTheme="minorHAnsi" w:hAnsiTheme="minorHAnsi" w:cstheme="minorHAnsi"/>
                <w:sz w:val="20"/>
                <w:szCs w:val="20"/>
              </w:rPr>
            </w:pPr>
            <w:r w:rsidRPr="001B4A71">
              <w:rPr>
                <w:rFonts w:asciiTheme="minorHAnsi" w:hAnsiTheme="minorHAnsi" w:cstheme="minorHAnsi"/>
                <w:sz w:val="20"/>
                <w:szCs w:val="20"/>
              </w:rPr>
              <w:t>Un autre candidat (préciser)</w:t>
            </w:r>
          </w:p>
        </w:tc>
        <w:tc>
          <w:tcPr>
            <w:tcW w:w="1134" w:type="dxa"/>
          </w:tcPr>
          <w:p w14:paraId="63928BA8" w14:textId="6A741D16" w:rsidR="000B3966" w:rsidRPr="001B4A71" w:rsidRDefault="000B3966" w:rsidP="00DF6788">
            <w:pPr>
              <w:rPr>
                <w:rFonts w:asciiTheme="minorHAnsi" w:hAnsiTheme="minorHAnsi" w:cstheme="minorHAnsi"/>
                <w:sz w:val="20"/>
                <w:szCs w:val="20"/>
              </w:rPr>
            </w:pPr>
            <w:r>
              <w:rPr>
                <w:rFonts w:asciiTheme="minorHAnsi" w:hAnsiTheme="minorHAnsi" w:cstheme="minorHAnsi"/>
                <w:sz w:val="20"/>
                <w:szCs w:val="20"/>
              </w:rPr>
              <w:t>Aucun de ces candidats</w:t>
            </w:r>
          </w:p>
        </w:tc>
        <w:tc>
          <w:tcPr>
            <w:tcW w:w="709" w:type="dxa"/>
            <w:vAlign w:val="center"/>
          </w:tcPr>
          <w:p w14:paraId="5734BD8D" w14:textId="34E00D32" w:rsidR="000B3966" w:rsidRPr="00112530" w:rsidRDefault="00275F61" w:rsidP="00D56922">
            <w:pPr>
              <w:jc w:val="center"/>
              <w:rPr>
                <w:rFonts w:asciiTheme="minorHAnsi" w:hAnsiTheme="minorHAnsi" w:cstheme="minorHAnsi"/>
                <w:sz w:val="20"/>
                <w:szCs w:val="20"/>
              </w:rPr>
            </w:pPr>
            <w:r w:rsidRPr="00112530">
              <w:rPr>
                <w:rFonts w:ascii="Times New Roman" w:hAnsi="Times New Roman"/>
              </w:rPr>
              <w:t>[JE NE SAIS PAS]</w:t>
            </w:r>
          </w:p>
        </w:tc>
        <w:tc>
          <w:tcPr>
            <w:tcW w:w="709" w:type="dxa"/>
            <w:vAlign w:val="center"/>
          </w:tcPr>
          <w:p w14:paraId="658842F5" w14:textId="12C725CE" w:rsidR="000B3966" w:rsidRPr="00112530" w:rsidRDefault="00275F61" w:rsidP="00D56922">
            <w:pPr>
              <w:jc w:val="center"/>
              <w:rPr>
                <w:rFonts w:asciiTheme="minorHAnsi" w:hAnsiTheme="minorHAnsi" w:cstheme="minorHAnsi"/>
                <w:sz w:val="20"/>
                <w:szCs w:val="20"/>
              </w:rPr>
            </w:pPr>
            <w:r w:rsidRPr="00112530">
              <w:rPr>
                <w:rFonts w:ascii="Times New Roman" w:hAnsi="Times New Roman"/>
              </w:rPr>
              <w:t>[JE REFUSE DE RÉPONDRE]</w:t>
            </w:r>
          </w:p>
        </w:tc>
      </w:tr>
      <w:tr w:rsidR="008909BA" w14:paraId="241CA79D" w14:textId="377D9136" w:rsidTr="007D0600">
        <w:tc>
          <w:tcPr>
            <w:tcW w:w="851" w:type="dxa"/>
          </w:tcPr>
          <w:p w14:paraId="249AAB5D" w14:textId="62668A41" w:rsidR="008909BA" w:rsidRPr="00C339AB" w:rsidRDefault="008909BA" w:rsidP="00DF6788">
            <w:pPr>
              <w:pStyle w:val="Lignes"/>
              <w:jc w:val="left"/>
              <w:rPr>
                <w:sz w:val="20"/>
                <w:szCs w:val="20"/>
                <w:highlight w:val="green"/>
              </w:rPr>
            </w:pPr>
            <w:r w:rsidRPr="00C339AB">
              <w:rPr>
                <w:sz w:val="20"/>
                <w:szCs w:val="20"/>
                <w:highlight w:val="green"/>
              </w:rPr>
              <w:t>[OWNENVI]</w:t>
            </w:r>
          </w:p>
        </w:tc>
        <w:tc>
          <w:tcPr>
            <w:tcW w:w="1418" w:type="dxa"/>
          </w:tcPr>
          <w:p w14:paraId="5CACCB1A" w14:textId="73E1F98E" w:rsidR="008909BA" w:rsidRPr="001B4A71" w:rsidRDefault="008909BA" w:rsidP="00DF6788">
            <w:pPr>
              <w:pStyle w:val="Lignes"/>
              <w:jc w:val="left"/>
              <w:rPr>
                <w:sz w:val="20"/>
                <w:szCs w:val="20"/>
              </w:rPr>
            </w:pPr>
            <w:r w:rsidRPr="001B4A71">
              <w:rPr>
                <w:sz w:val="20"/>
                <w:szCs w:val="20"/>
              </w:rPr>
              <w:t>L’environnement</w:t>
            </w:r>
          </w:p>
        </w:tc>
        <w:tc>
          <w:tcPr>
            <w:tcW w:w="709" w:type="dxa"/>
          </w:tcPr>
          <w:p w14:paraId="38565994" w14:textId="2E9BADEE" w:rsidR="008909BA" w:rsidRDefault="008909BA" w:rsidP="00DF6788">
            <w:pPr>
              <w:pStyle w:val="Lignes"/>
              <w:jc w:val="center"/>
            </w:pPr>
            <w:r>
              <w:t>2</w:t>
            </w:r>
          </w:p>
        </w:tc>
        <w:tc>
          <w:tcPr>
            <w:tcW w:w="850" w:type="dxa"/>
          </w:tcPr>
          <w:p w14:paraId="63B756E9" w14:textId="256C4014" w:rsidR="008909BA" w:rsidRDefault="008909BA" w:rsidP="00DF6788">
            <w:pPr>
              <w:pStyle w:val="Lignes"/>
              <w:jc w:val="center"/>
            </w:pPr>
            <w:r>
              <w:t>3</w:t>
            </w:r>
          </w:p>
        </w:tc>
        <w:tc>
          <w:tcPr>
            <w:tcW w:w="851" w:type="dxa"/>
          </w:tcPr>
          <w:p w14:paraId="0B8E01D0" w14:textId="44E31715" w:rsidR="008909BA" w:rsidRDefault="008909BA" w:rsidP="00DF6788">
            <w:pPr>
              <w:pStyle w:val="Lignes"/>
              <w:jc w:val="center"/>
            </w:pPr>
            <w:r>
              <w:t>4</w:t>
            </w:r>
          </w:p>
        </w:tc>
        <w:tc>
          <w:tcPr>
            <w:tcW w:w="850" w:type="dxa"/>
          </w:tcPr>
          <w:p w14:paraId="61E841E2" w14:textId="56F955F9" w:rsidR="008909BA" w:rsidRDefault="008909BA" w:rsidP="00DF6788">
            <w:pPr>
              <w:pStyle w:val="Lignes"/>
              <w:jc w:val="center"/>
            </w:pPr>
            <w:r>
              <w:t>5</w:t>
            </w:r>
          </w:p>
        </w:tc>
        <w:tc>
          <w:tcPr>
            <w:tcW w:w="709" w:type="dxa"/>
          </w:tcPr>
          <w:p w14:paraId="26345338" w14:textId="36640707" w:rsidR="008909BA" w:rsidRDefault="008909BA" w:rsidP="00DF6788">
            <w:pPr>
              <w:pStyle w:val="Lignes"/>
              <w:jc w:val="center"/>
            </w:pPr>
            <w:r>
              <w:t>6</w:t>
            </w:r>
          </w:p>
        </w:tc>
        <w:tc>
          <w:tcPr>
            <w:tcW w:w="850" w:type="dxa"/>
          </w:tcPr>
          <w:p w14:paraId="40695633" w14:textId="366E5BA7" w:rsidR="008909BA" w:rsidRDefault="008909BA" w:rsidP="00DF6788">
            <w:pPr>
              <w:pStyle w:val="Lignes"/>
              <w:jc w:val="center"/>
            </w:pPr>
            <w:r>
              <w:t>7</w:t>
            </w:r>
          </w:p>
        </w:tc>
        <w:tc>
          <w:tcPr>
            <w:tcW w:w="992" w:type="dxa"/>
          </w:tcPr>
          <w:p w14:paraId="1FF7FF94" w14:textId="77777777" w:rsidR="008909BA" w:rsidRDefault="008909BA" w:rsidP="00DF6788">
            <w:pPr>
              <w:pStyle w:val="Lignes"/>
              <w:jc w:val="center"/>
            </w:pPr>
            <w:r w:rsidRPr="00990338">
              <w:rPr>
                <w:rFonts w:ascii="Arial" w:hAnsi="Arial" w:cs="Arial"/>
              </w:rPr>
              <w:t>/____/</w:t>
            </w:r>
          </w:p>
          <w:p w14:paraId="62819294" w14:textId="77777777" w:rsidR="008909BA" w:rsidRDefault="008909BA" w:rsidP="00DF6788">
            <w:pPr>
              <w:pStyle w:val="Lignes"/>
              <w:jc w:val="center"/>
            </w:pPr>
          </w:p>
        </w:tc>
        <w:tc>
          <w:tcPr>
            <w:tcW w:w="1134" w:type="dxa"/>
          </w:tcPr>
          <w:p w14:paraId="31FABD64" w14:textId="759A644F" w:rsidR="008909BA" w:rsidRDefault="008909BA" w:rsidP="00DF6788">
            <w:pPr>
              <w:pStyle w:val="Lignes"/>
              <w:jc w:val="center"/>
            </w:pPr>
            <w:r>
              <w:t>9</w:t>
            </w:r>
          </w:p>
        </w:tc>
        <w:tc>
          <w:tcPr>
            <w:tcW w:w="709" w:type="dxa"/>
          </w:tcPr>
          <w:p w14:paraId="705AEEAC" w14:textId="0F568511" w:rsidR="008909BA" w:rsidRDefault="008909BA" w:rsidP="00DF6788">
            <w:pPr>
              <w:pStyle w:val="Lignes"/>
              <w:jc w:val="center"/>
            </w:pPr>
            <w:r>
              <w:t>99</w:t>
            </w:r>
          </w:p>
        </w:tc>
        <w:tc>
          <w:tcPr>
            <w:tcW w:w="709" w:type="dxa"/>
          </w:tcPr>
          <w:p w14:paraId="6738A725" w14:textId="5AC9F596" w:rsidR="008909BA" w:rsidRDefault="008909BA" w:rsidP="00DF6788">
            <w:pPr>
              <w:pStyle w:val="Lignes"/>
              <w:jc w:val="center"/>
            </w:pPr>
            <w:r>
              <w:t>98</w:t>
            </w:r>
          </w:p>
        </w:tc>
      </w:tr>
      <w:tr w:rsidR="008909BA" w14:paraId="77FF8849" w14:textId="2B171368" w:rsidTr="007D0600">
        <w:tc>
          <w:tcPr>
            <w:tcW w:w="851" w:type="dxa"/>
          </w:tcPr>
          <w:p w14:paraId="51284E37" w14:textId="2386E878" w:rsidR="008909BA" w:rsidRPr="00C339AB" w:rsidRDefault="00C339AB" w:rsidP="00DF6788">
            <w:pPr>
              <w:pStyle w:val="Lignes"/>
              <w:jc w:val="left"/>
              <w:rPr>
                <w:sz w:val="20"/>
                <w:szCs w:val="20"/>
                <w:highlight w:val="green"/>
              </w:rPr>
            </w:pPr>
            <w:r>
              <w:rPr>
                <w:sz w:val="20"/>
                <w:szCs w:val="20"/>
                <w:highlight w:val="green"/>
              </w:rPr>
              <w:t>ownppower</w:t>
            </w:r>
          </w:p>
        </w:tc>
        <w:tc>
          <w:tcPr>
            <w:tcW w:w="1418" w:type="dxa"/>
          </w:tcPr>
          <w:p w14:paraId="124D79A9" w14:textId="7C7D8DF1" w:rsidR="008909BA" w:rsidRPr="001B4A71" w:rsidRDefault="008909BA" w:rsidP="00315F3B">
            <w:pPr>
              <w:pStyle w:val="Lignes"/>
              <w:jc w:val="left"/>
              <w:rPr>
                <w:sz w:val="20"/>
                <w:szCs w:val="20"/>
              </w:rPr>
            </w:pPr>
            <w:r>
              <w:rPr>
                <w:sz w:val="20"/>
                <w:szCs w:val="20"/>
              </w:rPr>
              <w:t>Le pouvoir d’achat</w:t>
            </w:r>
          </w:p>
        </w:tc>
        <w:tc>
          <w:tcPr>
            <w:tcW w:w="709" w:type="dxa"/>
          </w:tcPr>
          <w:p w14:paraId="77D72B7A" w14:textId="0AFF058B" w:rsidR="008909BA" w:rsidRDefault="008909BA" w:rsidP="00DF6788">
            <w:pPr>
              <w:pStyle w:val="Lignes"/>
              <w:jc w:val="center"/>
            </w:pPr>
            <w:r>
              <w:t>2</w:t>
            </w:r>
          </w:p>
        </w:tc>
        <w:tc>
          <w:tcPr>
            <w:tcW w:w="850" w:type="dxa"/>
          </w:tcPr>
          <w:p w14:paraId="14ABF0BE" w14:textId="748469FA" w:rsidR="008909BA" w:rsidRDefault="008909BA" w:rsidP="00DF6788">
            <w:pPr>
              <w:pStyle w:val="Lignes"/>
              <w:jc w:val="center"/>
            </w:pPr>
            <w:r>
              <w:t>3</w:t>
            </w:r>
          </w:p>
        </w:tc>
        <w:tc>
          <w:tcPr>
            <w:tcW w:w="851" w:type="dxa"/>
          </w:tcPr>
          <w:p w14:paraId="233F6199" w14:textId="16E29CC6" w:rsidR="008909BA" w:rsidRDefault="008909BA" w:rsidP="00DF6788">
            <w:pPr>
              <w:pStyle w:val="Lignes"/>
              <w:jc w:val="center"/>
            </w:pPr>
            <w:r>
              <w:t>4</w:t>
            </w:r>
          </w:p>
        </w:tc>
        <w:tc>
          <w:tcPr>
            <w:tcW w:w="850" w:type="dxa"/>
          </w:tcPr>
          <w:p w14:paraId="518FE360" w14:textId="0EA522A3" w:rsidR="008909BA" w:rsidRDefault="008909BA" w:rsidP="00DF6788">
            <w:pPr>
              <w:pStyle w:val="Lignes"/>
              <w:jc w:val="center"/>
            </w:pPr>
            <w:r>
              <w:t>5</w:t>
            </w:r>
          </w:p>
        </w:tc>
        <w:tc>
          <w:tcPr>
            <w:tcW w:w="709" w:type="dxa"/>
          </w:tcPr>
          <w:p w14:paraId="1812CDF1" w14:textId="702E7E5C" w:rsidR="008909BA" w:rsidRDefault="008909BA" w:rsidP="00DF6788">
            <w:pPr>
              <w:pStyle w:val="Lignes"/>
              <w:jc w:val="center"/>
            </w:pPr>
            <w:r>
              <w:t>6</w:t>
            </w:r>
          </w:p>
        </w:tc>
        <w:tc>
          <w:tcPr>
            <w:tcW w:w="850" w:type="dxa"/>
          </w:tcPr>
          <w:p w14:paraId="247357E4" w14:textId="42B283A3" w:rsidR="008909BA" w:rsidRDefault="008909BA" w:rsidP="00DF6788">
            <w:pPr>
              <w:pStyle w:val="Lignes"/>
              <w:jc w:val="center"/>
            </w:pPr>
            <w:r>
              <w:t>7</w:t>
            </w:r>
          </w:p>
        </w:tc>
        <w:tc>
          <w:tcPr>
            <w:tcW w:w="992" w:type="dxa"/>
          </w:tcPr>
          <w:p w14:paraId="5570D390" w14:textId="77777777" w:rsidR="008909BA" w:rsidRDefault="008909BA" w:rsidP="00DF6788">
            <w:pPr>
              <w:pStyle w:val="Lignes"/>
              <w:jc w:val="center"/>
            </w:pPr>
            <w:r w:rsidRPr="00990338">
              <w:rPr>
                <w:rFonts w:ascii="Arial" w:hAnsi="Arial" w:cs="Arial"/>
              </w:rPr>
              <w:t>/____/</w:t>
            </w:r>
          </w:p>
          <w:p w14:paraId="09E52A15" w14:textId="77777777" w:rsidR="008909BA" w:rsidRDefault="008909BA" w:rsidP="00DF6788">
            <w:pPr>
              <w:pStyle w:val="Lignes"/>
              <w:jc w:val="center"/>
            </w:pPr>
          </w:p>
        </w:tc>
        <w:tc>
          <w:tcPr>
            <w:tcW w:w="1134" w:type="dxa"/>
          </w:tcPr>
          <w:p w14:paraId="5AC8567B" w14:textId="647122DD" w:rsidR="008909BA" w:rsidRDefault="008909BA" w:rsidP="00DF6788">
            <w:pPr>
              <w:pStyle w:val="Lignes"/>
              <w:jc w:val="center"/>
            </w:pPr>
            <w:r>
              <w:t>9</w:t>
            </w:r>
          </w:p>
        </w:tc>
        <w:tc>
          <w:tcPr>
            <w:tcW w:w="709" w:type="dxa"/>
          </w:tcPr>
          <w:p w14:paraId="101DB32E" w14:textId="6353532C" w:rsidR="008909BA" w:rsidRDefault="008909BA" w:rsidP="00DF6788">
            <w:pPr>
              <w:pStyle w:val="Lignes"/>
              <w:jc w:val="center"/>
            </w:pPr>
            <w:r>
              <w:t>99</w:t>
            </w:r>
          </w:p>
        </w:tc>
        <w:tc>
          <w:tcPr>
            <w:tcW w:w="709" w:type="dxa"/>
          </w:tcPr>
          <w:p w14:paraId="2F505606" w14:textId="0EAAA57D" w:rsidR="008909BA" w:rsidRDefault="008909BA" w:rsidP="00DF6788">
            <w:pPr>
              <w:pStyle w:val="Lignes"/>
              <w:jc w:val="center"/>
            </w:pPr>
            <w:r>
              <w:t>98</w:t>
            </w:r>
          </w:p>
        </w:tc>
      </w:tr>
      <w:tr w:rsidR="008909BA" w14:paraId="033362FE" w14:textId="4515A315" w:rsidTr="007D0600">
        <w:tc>
          <w:tcPr>
            <w:tcW w:w="851" w:type="dxa"/>
          </w:tcPr>
          <w:p w14:paraId="11F52630" w14:textId="018071B5" w:rsidR="008909BA" w:rsidRPr="00C339AB" w:rsidRDefault="008909BA" w:rsidP="00DF6788">
            <w:pPr>
              <w:pStyle w:val="Lignes"/>
              <w:jc w:val="left"/>
              <w:rPr>
                <w:sz w:val="20"/>
                <w:szCs w:val="20"/>
                <w:highlight w:val="green"/>
              </w:rPr>
            </w:pPr>
            <w:r w:rsidRPr="00C339AB">
              <w:rPr>
                <w:sz w:val="20"/>
                <w:szCs w:val="20"/>
                <w:highlight w:val="green"/>
              </w:rPr>
              <w:t>[OWNIMMI]</w:t>
            </w:r>
          </w:p>
        </w:tc>
        <w:tc>
          <w:tcPr>
            <w:tcW w:w="1418" w:type="dxa"/>
          </w:tcPr>
          <w:p w14:paraId="04C6ADD2" w14:textId="60DBC59C" w:rsidR="008909BA" w:rsidRPr="001B4A71" w:rsidRDefault="008909BA" w:rsidP="00DF6788">
            <w:pPr>
              <w:pStyle w:val="Lignes"/>
              <w:jc w:val="left"/>
              <w:rPr>
                <w:sz w:val="20"/>
                <w:szCs w:val="20"/>
              </w:rPr>
            </w:pPr>
            <w:r w:rsidRPr="001B4A71">
              <w:rPr>
                <w:sz w:val="20"/>
                <w:szCs w:val="20"/>
              </w:rPr>
              <w:t>L’immigration</w:t>
            </w:r>
          </w:p>
        </w:tc>
        <w:tc>
          <w:tcPr>
            <w:tcW w:w="709" w:type="dxa"/>
          </w:tcPr>
          <w:p w14:paraId="0BCFA80A" w14:textId="68DBBDAF" w:rsidR="008909BA" w:rsidRDefault="008909BA" w:rsidP="00DF6788">
            <w:pPr>
              <w:pStyle w:val="Lignes"/>
              <w:jc w:val="center"/>
            </w:pPr>
            <w:r>
              <w:t>2</w:t>
            </w:r>
          </w:p>
        </w:tc>
        <w:tc>
          <w:tcPr>
            <w:tcW w:w="850" w:type="dxa"/>
          </w:tcPr>
          <w:p w14:paraId="386E3C62" w14:textId="5108C64E" w:rsidR="008909BA" w:rsidRDefault="008909BA" w:rsidP="00DF6788">
            <w:pPr>
              <w:pStyle w:val="Lignes"/>
              <w:jc w:val="center"/>
            </w:pPr>
            <w:r>
              <w:t>3</w:t>
            </w:r>
          </w:p>
        </w:tc>
        <w:tc>
          <w:tcPr>
            <w:tcW w:w="851" w:type="dxa"/>
          </w:tcPr>
          <w:p w14:paraId="780F50A4" w14:textId="58AC6F1C" w:rsidR="008909BA" w:rsidRDefault="008909BA" w:rsidP="00DF6788">
            <w:pPr>
              <w:pStyle w:val="Lignes"/>
              <w:jc w:val="center"/>
            </w:pPr>
            <w:r>
              <w:t>4</w:t>
            </w:r>
          </w:p>
        </w:tc>
        <w:tc>
          <w:tcPr>
            <w:tcW w:w="850" w:type="dxa"/>
          </w:tcPr>
          <w:p w14:paraId="7E95A9FF" w14:textId="6A2F57AA" w:rsidR="008909BA" w:rsidRDefault="008909BA" w:rsidP="00DF6788">
            <w:pPr>
              <w:pStyle w:val="Lignes"/>
              <w:jc w:val="center"/>
            </w:pPr>
            <w:r>
              <w:t>5</w:t>
            </w:r>
          </w:p>
        </w:tc>
        <w:tc>
          <w:tcPr>
            <w:tcW w:w="709" w:type="dxa"/>
          </w:tcPr>
          <w:p w14:paraId="4EA796BE" w14:textId="35431470" w:rsidR="008909BA" w:rsidRDefault="008909BA" w:rsidP="00DF6788">
            <w:pPr>
              <w:pStyle w:val="Lignes"/>
              <w:jc w:val="center"/>
            </w:pPr>
            <w:r>
              <w:t>6</w:t>
            </w:r>
          </w:p>
        </w:tc>
        <w:tc>
          <w:tcPr>
            <w:tcW w:w="850" w:type="dxa"/>
          </w:tcPr>
          <w:p w14:paraId="0E4EE1A6" w14:textId="6973D3F1" w:rsidR="008909BA" w:rsidRDefault="008909BA" w:rsidP="00DF6788">
            <w:pPr>
              <w:pStyle w:val="Lignes"/>
              <w:jc w:val="center"/>
            </w:pPr>
            <w:r>
              <w:t>7</w:t>
            </w:r>
          </w:p>
        </w:tc>
        <w:tc>
          <w:tcPr>
            <w:tcW w:w="992" w:type="dxa"/>
          </w:tcPr>
          <w:p w14:paraId="1B96BACA" w14:textId="77777777" w:rsidR="008909BA" w:rsidRDefault="008909BA" w:rsidP="00DF6788">
            <w:pPr>
              <w:pStyle w:val="Lignes"/>
              <w:jc w:val="center"/>
            </w:pPr>
            <w:r w:rsidRPr="00990338">
              <w:rPr>
                <w:rFonts w:ascii="Arial" w:hAnsi="Arial" w:cs="Arial"/>
              </w:rPr>
              <w:t>/____/</w:t>
            </w:r>
          </w:p>
          <w:p w14:paraId="5B31806F" w14:textId="77777777" w:rsidR="008909BA" w:rsidRDefault="008909BA" w:rsidP="00DF6788">
            <w:pPr>
              <w:pStyle w:val="Lignes"/>
              <w:jc w:val="center"/>
            </w:pPr>
          </w:p>
        </w:tc>
        <w:tc>
          <w:tcPr>
            <w:tcW w:w="1134" w:type="dxa"/>
          </w:tcPr>
          <w:p w14:paraId="54411BA5" w14:textId="0088A2FD" w:rsidR="008909BA" w:rsidRDefault="008909BA" w:rsidP="00DF6788">
            <w:pPr>
              <w:pStyle w:val="Lignes"/>
              <w:jc w:val="center"/>
            </w:pPr>
            <w:r>
              <w:t>9</w:t>
            </w:r>
          </w:p>
        </w:tc>
        <w:tc>
          <w:tcPr>
            <w:tcW w:w="709" w:type="dxa"/>
          </w:tcPr>
          <w:p w14:paraId="1E6C1399" w14:textId="14E181F4" w:rsidR="008909BA" w:rsidRDefault="008909BA" w:rsidP="00DF6788">
            <w:pPr>
              <w:pStyle w:val="Lignes"/>
              <w:jc w:val="center"/>
            </w:pPr>
            <w:r>
              <w:t>99</w:t>
            </w:r>
          </w:p>
        </w:tc>
        <w:tc>
          <w:tcPr>
            <w:tcW w:w="709" w:type="dxa"/>
          </w:tcPr>
          <w:p w14:paraId="6A1E448D" w14:textId="2A433068" w:rsidR="008909BA" w:rsidRDefault="008909BA" w:rsidP="00DF6788">
            <w:pPr>
              <w:pStyle w:val="Lignes"/>
              <w:jc w:val="center"/>
            </w:pPr>
            <w:r>
              <w:t>98</w:t>
            </w:r>
          </w:p>
        </w:tc>
      </w:tr>
      <w:tr w:rsidR="008909BA" w14:paraId="0DD809BB" w14:textId="7444F210" w:rsidTr="007D0600">
        <w:tc>
          <w:tcPr>
            <w:tcW w:w="851" w:type="dxa"/>
          </w:tcPr>
          <w:p w14:paraId="48A05C5C" w14:textId="4BE5B4F3" w:rsidR="008909BA" w:rsidRPr="00C339AB" w:rsidRDefault="008909BA" w:rsidP="00DF6788">
            <w:pPr>
              <w:pStyle w:val="Lignes"/>
              <w:jc w:val="left"/>
              <w:rPr>
                <w:sz w:val="20"/>
                <w:szCs w:val="20"/>
                <w:highlight w:val="green"/>
              </w:rPr>
            </w:pPr>
            <w:r w:rsidRPr="00C339AB">
              <w:rPr>
                <w:sz w:val="20"/>
                <w:szCs w:val="20"/>
                <w:highlight w:val="green"/>
              </w:rPr>
              <w:t>[OWNUE]</w:t>
            </w:r>
          </w:p>
        </w:tc>
        <w:tc>
          <w:tcPr>
            <w:tcW w:w="1418" w:type="dxa"/>
          </w:tcPr>
          <w:p w14:paraId="4B0423DE" w14:textId="0CEE66E2" w:rsidR="008909BA" w:rsidRPr="001B4A71" w:rsidRDefault="008909BA" w:rsidP="00DF6788">
            <w:pPr>
              <w:pStyle w:val="Lignes"/>
              <w:jc w:val="left"/>
              <w:rPr>
                <w:sz w:val="20"/>
                <w:szCs w:val="20"/>
              </w:rPr>
            </w:pPr>
            <w:r w:rsidRPr="001B4A71">
              <w:rPr>
                <w:sz w:val="20"/>
                <w:szCs w:val="20"/>
              </w:rPr>
              <w:t>La guerre en Ukraine</w:t>
            </w:r>
          </w:p>
        </w:tc>
        <w:tc>
          <w:tcPr>
            <w:tcW w:w="709" w:type="dxa"/>
          </w:tcPr>
          <w:p w14:paraId="62E9BF69" w14:textId="6BEF9033" w:rsidR="008909BA" w:rsidRDefault="008909BA" w:rsidP="00DF6788">
            <w:pPr>
              <w:pStyle w:val="Lignes"/>
              <w:jc w:val="center"/>
            </w:pPr>
            <w:r>
              <w:t>2</w:t>
            </w:r>
          </w:p>
        </w:tc>
        <w:tc>
          <w:tcPr>
            <w:tcW w:w="850" w:type="dxa"/>
          </w:tcPr>
          <w:p w14:paraId="3C6107AC" w14:textId="607BE5E4" w:rsidR="008909BA" w:rsidRDefault="008909BA" w:rsidP="00DF6788">
            <w:pPr>
              <w:pStyle w:val="Lignes"/>
              <w:jc w:val="center"/>
            </w:pPr>
            <w:r>
              <w:t>3</w:t>
            </w:r>
          </w:p>
        </w:tc>
        <w:tc>
          <w:tcPr>
            <w:tcW w:w="851" w:type="dxa"/>
          </w:tcPr>
          <w:p w14:paraId="717013DE" w14:textId="0C2F554A" w:rsidR="008909BA" w:rsidRDefault="008909BA" w:rsidP="00DF6788">
            <w:pPr>
              <w:pStyle w:val="Lignes"/>
              <w:jc w:val="center"/>
            </w:pPr>
            <w:r>
              <w:t>4</w:t>
            </w:r>
          </w:p>
        </w:tc>
        <w:tc>
          <w:tcPr>
            <w:tcW w:w="850" w:type="dxa"/>
          </w:tcPr>
          <w:p w14:paraId="73B7294D" w14:textId="0EE7BC39" w:rsidR="008909BA" w:rsidRDefault="008909BA" w:rsidP="00DF6788">
            <w:pPr>
              <w:pStyle w:val="Lignes"/>
              <w:jc w:val="center"/>
            </w:pPr>
            <w:r>
              <w:t>5</w:t>
            </w:r>
          </w:p>
        </w:tc>
        <w:tc>
          <w:tcPr>
            <w:tcW w:w="709" w:type="dxa"/>
          </w:tcPr>
          <w:p w14:paraId="54B86057" w14:textId="6B2C7CFE" w:rsidR="008909BA" w:rsidRDefault="008909BA" w:rsidP="00DF6788">
            <w:pPr>
              <w:pStyle w:val="Lignes"/>
              <w:jc w:val="center"/>
            </w:pPr>
            <w:r>
              <w:t>6</w:t>
            </w:r>
          </w:p>
        </w:tc>
        <w:tc>
          <w:tcPr>
            <w:tcW w:w="850" w:type="dxa"/>
          </w:tcPr>
          <w:p w14:paraId="4054BCB4" w14:textId="24C41582" w:rsidR="008909BA" w:rsidRDefault="008909BA" w:rsidP="00DF6788">
            <w:pPr>
              <w:pStyle w:val="Lignes"/>
              <w:jc w:val="center"/>
            </w:pPr>
            <w:r>
              <w:t>7</w:t>
            </w:r>
          </w:p>
        </w:tc>
        <w:tc>
          <w:tcPr>
            <w:tcW w:w="992" w:type="dxa"/>
          </w:tcPr>
          <w:p w14:paraId="1179F22C" w14:textId="77777777" w:rsidR="008909BA" w:rsidRDefault="008909BA" w:rsidP="00DF6788">
            <w:pPr>
              <w:pStyle w:val="Lignes"/>
              <w:jc w:val="center"/>
            </w:pPr>
            <w:r w:rsidRPr="00990338">
              <w:rPr>
                <w:rFonts w:ascii="Arial" w:hAnsi="Arial" w:cs="Arial"/>
              </w:rPr>
              <w:t>/____/</w:t>
            </w:r>
          </w:p>
          <w:p w14:paraId="7890058B" w14:textId="77777777" w:rsidR="008909BA" w:rsidRDefault="008909BA" w:rsidP="00DF6788">
            <w:pPr>
              <w:pStyle w:val="Lignes"/>
              <w:jc w:val="center"/>
            </w:pPr>
          </w:p>
        </w:tc>
        <w:tc>
          <w:tcPr>
            <w:tcW w:w="1134" w:type="dxa"/>
          </w:tcPr>
          <w:p w14:paraId="6CEE437A" w14:textId="0E4C4293" w:rsidR="008909BA" w:rsidRDefault="008909BA" w:rsidP="00DF6788">
            <w:pPr>
              <w:pStyle w:val="Lignes"/>
              <w:jc w:val="center"/>
            </w:pPr>
            <w:r>
              <w:t>9</w:t>
            </w:r>
          </w:p>
        </w:tc>
        <w:tc>
          <w:tcPr>
            <w:tcW w:w="709" w:type="dxa"/>
          </w:tcPr>
          <w:p w14:paraId="504C1B1A" w14:textId="1EA2CAE9" w:rsidR="008909BA" w:rsidRDefault="008909BA" w:rsidP="00DF6788">
            <w:pPr>
              <w:pStyle w:val="Lignes"/>
              <w:jc w:val="center"/>
            </w:pPr>
            <w:r>
              <w:t>99</w:t>
            </w:r>
          </w:p>
        </w:tc>
        <w:tc>
          <w:tcPr>
            <w:tcW w:w="709" w:type="dxa"/>
          </w:tcPr>
          <w:p w14:paraId="1407380A" w14:textId="664F0763" w:rsidR="008909BA" w:rsidRDefault="008909BA" w:rsidP="00DF6788">
            <w:pPr>
              <w:pStyle w:val="Lignes"/>
              <w:jc w:val="center"/>
            </w:pPr>
            <w:r>
              <w:t>98</w:t>
            </w:r>
          </w:p>
        </w:tc>
      </w:tr>
      <w:tr w:rsidR="008909BA" w14:paraId="1AC14947" w14:textId="77777777" w:rsidTr="007D0600">
        <w:tc>
          <w:tcPr>
            <w:tcW w:w="851" w:type="dxa"/>
          </w:tcPr>
          <w:p w14:paraId="425A6491" w14:textId="122C5F6A" w:rsidR="008909BA" w:rsidRPr="00C339AB" w:rsidRDefault="00C339AB" w:rsidP="00C339AB">
            <w:pPr>
              <w:pStyle w:val="Lignes"/>
              <w:jc w:val="left"/>
              <w:rPr>
                <w:sz w:val="20"/>
                <w:szCs w:val="20"/>
                <w:highlight w:val="green"/>
              </w:rPr>
            </w:pPr>
            <w:r w:rsidRPr="00C339AB">
              <w:rPr>
                <w:sz w:val="20"/>
                <w:szCs w:val="20"/>
                <w:highlight w:val="green"/>
              </w:rPr>
              <w:t>ownprecjeune</w:t>
            </w:r>
          </w:p>
        </w:tc>
        <w:tc>
          <w:tcPr>
            <w:tcW w:w="1418" w:type="dxa"/>
          </w:tcPr>
          <w:p w14:paraId="20D0DEA0" w14:textId="0B4EC99B" w:rsidR="008909BA" w:rsidRPr="001B4A71" w:rsidRDefault="008909BA" w:rsidP="00DF6788">
            <w:pPr>
              <w:pStyle w:val="Lignes"/>
              <w:jc w:val="left"/>
              <w:rPr>
                <w:sz w:val="20"/>
                <w:szCs w:val="20"/>
              </w:rPr>
            </w:pPr>
            <w:r w:rsidRPr="001B4A71">
              <w:rPr>
                <w:sz w:val="20"/>
                <w:szCs w:val="20"/>
              </w:rPr>
              <w:t>La précarité des jeunes</w:t>
            </w:r>
          </w:p>
        </w:tc>
        <w:tc>
          <w:tcPr>
            <w:tcW w:w="709" w:type="dxa"/>
          </w:tcPr>
          <w:p w14:paraId="07B1F6F3" w14:textId="0FFCCA97" w:rsidR="008909BA" w:rsidRDefault="008909BA" w:rsidP="00DF6788">
            <w:pPr>
              <w:pStyle w:val="Lignes"/>
              <w:jc w:val="center"/>
            </w:pPr>
            <w:r>
              <w:t>2</w:t>
            </w:r>
          </w:p>
        </w:tc>
        <w:tc>
          <w:tcPr>
            <w:tcW w:w="850" w:type="dxa"/>
          </w:tcPr>
          <w:p w14:paraId="515B8B6A" w14:textId="6FF4C5EA" w:rsidR="008909BA" w:rsidRDefault="008909BA" w:rsidP="00DF6788">
            <w:pPr>
              <w:pStyle w:val="Lignes"/>
              <w:jc w:val="center"/>
            </w:pPr>
            <w:r>
              <w:t>3</w:t>
            </w:r>
          </w:p>
        </w:tc>
        <w:tc>
          <w:tcPr>
            <w:tcW w:w="851" w:type="dxa"/>
          </w:tcPr>
          <w:p w14:paraId="400031C2" w14:textId="1C5991A7" w:rsidR="008909BA" w:rsidRDefault="008909BA" w:rsidP="00DF6788">
            <w:pPr>
              <w:pStyle w:val="Lignes"/>
              <w:jc w:val="center"/>
            </w:pPr>
            <w:r>
              <w:t>4</w:t>
            </w:r>
          </w:p>
        </w:tc>
        <w:tc>
          <w:tcPr>
            <w:tcW w:w="850" w:type="dxa"/>
          </w:tcPr>
          <w:p w14:paraId="6281A78E" w14:textId="33358005" w:rsidR="008909BA" w:rsidRDefault="008909BA" w:rsidP="00DF6788">
            <w:pPr>
              <w:pStyle w:val="Lignes"/>
              <w:jc w:val="center"/>
            </w:pPr>
            <w:r>
              <w:t>5</w:t>
            </w:r>
          </w:p>
        </w:tc>
        <w:tc>
          <w:tcPr>
            <w:tcW w:w="709" w:type="dxa"/>
          </w:tcPr>
          <w:p w14:paraId="2305E8C0" w14:textId="267D1D2E" w:rsidR="008909BA" w:rsidRDefault="008909BA" w:rsidP="00DF6788">
            <w:pPr>
              <w:pStyle w:val="Lignes"/>
              <w:jc w:val="center"/>
            </w:pPr>
            <w:r>
              <w:t>6</w:t>
            </w:r>
          </w:p>
        </w:tc>
        <w:tc>
          <w:tcPr>
            <w:tcW w:w="850" w:type="dxa"/>
          </w:tcPr>
          <w:p w14:paraId="34BED263" w14:textId="28D52DA0" w:rsidR="008909BA" w:rsidRDefault="008909BA" w:rsidP="00DF6788">
            <w:pPr>
              <w:pStyle w:val="Lignes"/>
              <w:jc w:val="center"/>
            </w:pPr>
            <w:r>
              <w:t>7</w:t>
            </w:r>
          </w:p>
        </w:tc>
        <w:tc>
          <w:tcPr>
            <w:tcW w:w="992" w:type="dxa"/>
          </w:tcPr>
          <w:p w14:paraId="15442AA5" w14:textId="77777777" w:rsidR="008909BA" w:rsidRDefault="008909BA" w:rsidP="00DF6788">
            <w:pPr>
              <w:pStyle w:val="Lignes"/>
              <w:jc w:val="center"/>
            </w:pPr>
            <w:r w:rsidRPr="00990338">
              <w:rPr>
                <w:rFonts w:ascii="Arial" w:hAnsi="Arial" w:cs="Arial"/>
              </w:rPr>
              <w:t>/____/</w:t>
            </w:r>
          </w:p>
          <w:p w14:paraId="1799E221" w14:textId="77777777" w:rsidR="008909BA" w:rsidRDefault="008909BA" w:rsidP="00DF6788">
            <w:pPr>
              <w:pStyle w:val="Lignes"/>
              <w:jc w:val="center"/>
            </w:pPr>
          </w:p>
        </w:tc>
        <w:tc>
          <w:tcPr>
            <w:tcW w:w="1134" w:type="dxa"/>
          </w:tcPr>
          <w:p w14:paraId="0584CE61" w14:textId="7324B569" w:rsidR="008909BA" w:rsidRDefault="008909BA" w:rsidP="00DF6788">
            <w:pPr>
              <w:pStyle w:val="Lignes"/>
              <w:jc w:val="center"/>
            </w:pPr>
            <w:r>
              <w:t>9</w:t>
            </w:r>
          </w:p>
        </w:tc>
        <w:tc>
          <w:tcPr>
            <w:tcW w:w="709" w:type="dxa"/>
          </w:tcPr>
          <w:p w14:paraId="52EE102A" w14:textId="62506332" w:rsidR="008909BA" w:rsidRDefault="008909BA" w:rsidP="00DF6788">
            <w:pPr>
              <w:pStyle w:val="Lignes"/>
              <w:jc w:val="center"/>
            </w:pPr>
            <w:r>
              <w:t>99</w:t>
            </w:r>
          </w:p>
        </w:tc>
        <w:tc>
          <w:tcPr>
            <w:tcW w:w="709" w:type="dxa"/>
          </w:tcPr>
          <w:p w14:paraId="11EF0C8D" w14:textId="40FA5E4A" w:rsidR="008909BA" w:rsidRDefault="008909BA" w:rsidP="00DF6788">
            <w:pPr>
              <w:pStyle w:val="Lignes"/>
              <w:jc w:val="center"/>
            </w:pPr>
            <w:r>
              <w:t>98</w:t>
            </w:r>
          </w:p>
        </w:tc>
      </w:tr>
    </w:tbl>
    <w:p w14:paraId="5FD980EF" w14:textId="77777777" w:rsidR="001C1393" w:rsidRDefault="001C1393" w:rsidP="001C1393">
      <w:pPr>
        <w:pStyle w:val="Lignes"/>
        <w:rPr>
          <w:color w:val="FF0000"/>
        </w:rPr>
      </w:pPr>
    </w:p>
    <w:p w14:paraId="26DFB3CB" w14:textId="77777777" w:rsidR="007D0600" w:rsidRDefault="007D0600" w:rsidP="001C1393">
      <w:pPr>
        <w:pStyle w:val="Lignes"/>
        <w:rPr>
          <w:color w:val="FF0000"/>
        </w:rPr>
      </w:pPr>
    </w:p>
    <w:p w14:paraId="6F0144CA" w14:textId="77777777" w:rsidR="007D0600" w:rsidRDefault="007D0600" w:rsidP="001C1393">
      <w:pPr>
        <w:pStyle w:val="Lignes"/>
        <w:rPr>
          <w:color w:val="FF0000"/>
        </w:rPr>
      </w:pPr>
    </w:p>
    <w:p w14:paraId="1EB8F59E" w14:textId="77777777" w:rsidR="007D0600" w:rsidRDefault="007D0600" w:rsidP="001C1393">
      <w:pPr>
        <w:pStyle w:val="Lignes"/>
        <w:rPr>
          <w:color w:val="FF0000"/>
        </w:rPr>
      </w:pPr>
    </w:p>
    <w:p w14:paraId="38B3682B" w14:textId="77777777" w:rsidR="007D0600" w:rsidRPr="00841759" w:rsidRDefault="007D0600" w:rsidP="001C1393">
      <w:pPr>
        <w:pStyle w:val="Lignes"/>
        <w:rPr>
          <w:color w:val="FF0000"/>
        </w:rPr>
      </w:pPr>
    </w:p>
    <w:p w14:paraId="06105EBD" w14:textId="736CB123" w:rsidR="001C1393" w:rsidRPr="008909BA" w:rsidRDefault="003C6C27" w:rsidP="003C6C27">
      <w:pPr>
        <w:pStyle w:val="Lignes"/>
      </w:pPr>
      <w:r w:rsidRPr="008909BA">
        <w:rPr>
          <w:rFonts w:ascii="Arial" w:eastAsia="Times New Roman" w:hAnsi="Arial" w:cs="Arial"/>
          <w:b/>
          <w:sz w:val="24"/>
          <w:szCs w:val="24"/>
          <w:lang w:eastAsia="fr-FR"/>
        </w:rPr>
        <w:t>Q3</w:t>
      </w:r>
      <w:r w:rsidR="001C1393" w:rsidRPr="008909BA">
        <w:rPr>
          <w:rFonts w:ascii="Arial" w:eastAsia="Times New Roman" w:hAnsi="Arial" w:cs="Arial"/>
          <w:b/>
          <w:sz w:val="24"/>
          <w:szCs w:val="24"/>
          <w:lang w:eastAsia="fr-FR"/>
        </w:rPr>
        <w:t xml:space="preserve">6 </w:t>
      </w:r>
      <w:r w:rsidRPr="008909BA">
        <w:rPr>
          <w:rFonts w:ascii="Arial" w:eastAsia="Times New Roman" w:hAnsi="Arial" w:cs="Arial"/>
          <w:b/>
          <w:sz w:val="24"/>
          <w:szCs w:val="24"/>
          <w:lang w:eastAsia="fr-FR"/>
        </w:rPr>
        <w:t>[</w:t>
      </w:r>
      <w:r w:rsidRPr="00C339AB">
        <w:rPr>
          <w:rFonts w:ascii="Arial" w:eastAsia="Times New Roman" w:hAnsi="Arial" w:cs="Arial"/>
          <w:b/>
          <w:sz w:val="24"/>
          <w:szCs w:val="24"/>
          <w:highlight w:val="green"/>
          <w:lang w:eastAsia="fr-FR"/>
        </w:rPr>
        <w:t>PPPARTI</w:t>
      </w:r>
      <w:r w:rsidRPr="008909BA">
        <w:rPr>
          <w:rFonts w:ascii="Arial" w:eastAsia="Times New Roman" w:hAnsi="Arial" w:cs="Arial"/>
          <w:b/>
          <w:sz w:val="24"/>
          <w:szCs w:val="24"/>
          <w:lang w:eastAsia="fr-FR"/>
        </w:rPr>
        <w:t xml:space="preserve">] </w:t>
      </w:r>
      <w:r w:rsidR="001C1393" w:rsidRPr="008909BA">
        <w:rPr>
          <w:rFonts w:ascii="Arial" w:eastAsia="Times New Roman" w:hAnsi="Arial" w:cs="Arial"/>
          <w:b/>
          <w:sz w:val="24"/>
          <w:szCs w:val="24"/>
          <w:lang w:eastAsia="fr-FR"/>
        </w:rPr>
        <w:t>Sans penser seulement aux élections, de quel parti politique vous sentez-vous le plus proche, ou disons le moins éloigné(e)</w:t>
      </w:r>
      <w:r w:rsidR="001C1393" w:rsidRPr="008909BA">
        <w:t> </w:t>
      </w:r>
    </w:p>
    <w:p w14:paraId="0B2E8737" w14:textId="644D8760" w:rsidR="003C6C27" w:rsidRPr="008909BA" w:rsidRDefault="003C6C27" w:rsidP="004679D1">
      <w:pPr>
        <w:pStyle w:val="INSTRUCTIONSENQUETEUR"/>
      </w:pPr>
      <w:r w:rsidRPr="008909BA">
        <w:t xml:space="preserve">citer - une seule reponse </w:t>
      </w:r>
      <w:r w:rsidR="00B4168D" w:rsidRPr="008909BA">
        <w:t>possible</w:t>
      </w:r>
    </w:p>
    <w:p w14:paraId="10C79679" w14:textId="77777777" w:rsidR="003C6C27" w:rsidRPr="008909BA" w:rsidRDefault="003C6C27" w:rsidP="003C6C27">
      <w:pPr>
        <w:pStyle w:val="Lignes"/>
      </w:pPr>
    </w:p>
    <w:p w14:paraId="7D058A81" w14:textId="66DA224B" w:rsidR="001C1393" w:rsidRPr="008909BA" w:rsidRDefault="001C1393" w:rsidP="00133C44">
      <w:pPr>
        <w:pStyle w:val="Paragraphedeliste"/>
        <w:numPr>
          <w:ilvl w:val="0"/>
          <w:numId w:val="40"/>
        </w:numPr>
        <w:jc w:val="both"/>
      </w:pPr>
      <w:r w:rsidRPr="008909BA">
        <w:t>Le Parti Communiste</w:t>
      </w:r>
    </w:p>
    <w:p w14:paraId="589F5F03" w14:textId="20DC0664" w:rsidR="001C1393" w:rsidRPr="008909BA" w:rsidRDefault="001C1393" w:rsidP="00133C44">
      <w:pPr>
        <w:pStyle w:val="Paragraphedeliste"/>
        <w:numPr>
          <w:ilvl w:val="0"/>
          <w:numId w:val="40"/>
        </w:numPr>
        <w:jc w:val="both"/>
      </w:pPr>
      <w:r w:rsidRPr="008909BA">
        <w:t>La France Insoumise</w:t>
      </w:r>
    </w:p>
    <w:p w14:paraId="750CE282" w14:textId="1A47EDB5" w:rsidR="001C1393" w:rsidRPr="008909BA" w:rsidRDefault="001C1393" w:rsidP="00133C44">
      <w:pPr>
        <w:pStyle w:val="Paragraphedeliste"/>
        <w:numPr>
          <w:ilvl w:val="0"/>
          <w:numId w:val="40"/>
        </w:numPr>
        <w:jc w:val="both"/>
      </w:pPr>
      <w:r w:rsidRPr="008909BA">
        <w:t>Le Parti Socialiste</w:t>
      </w:r>
    </w:p>
    <w:p w14:paraId="0A5A8F10" w14:textId="4640AA11" w:rsidR="001C1393" w:rsidRPr="008909BA" w:rsidRDefault="001C1393" w:rsidP="00133C44">
      <w:pPr>
        <w:pStyle w:val="Paragraphedeliste"/>
        <w:numPr>
          <w:ilvl w:val="0"/>
          <w:numId w:val="40"/>
        </w:numPr>
        <w:jc w:val="both"/>
      </w:pPr>
      <w:r w:rsidRPr="008909BA">
        <w:t>Europe Écologie / Les Verts</w:t>
      </w:r>
    </w:p>
    <w:p w14:paraId="4F2F19C6" w14:textId="0E8C9027" w:rsidR="001C1393" w:rsidRPr="008909BA" w:rsidRDefault="001C1393" w:rsidP="00133C44">
      <w:pPr>
        <w:pStyle w:val="Paragraphedeliste"/>
        <w:numPr>
          <w:ilvl w:val="0"/>
          <w:numId w:val="40"/>
        </w:numPr>
        <w:jc w:val="both"/>
      </w:pPr>
      <w:r w:rsidRPr="008909BA">
        <w:t>LREM et autres partis de la majorité</w:t>
      </w:r>
    </w:p>
    <w:p w14:paraId="5CFCAD46" w14:textId="4E552393" w:rsidR="001C1393" w:rsidRPr="008909BA" w:rsidRDefault="001C1393" w:rsidP="00133C44">
      <w:pPr>
        <w:pStyle w:val="Paragraphedeliste"/>
        <w:numPr>
          <w:ilvl w:val="0"/>
          <w:numId w:val="40"/>
        </w:numPr>
        <w:jc w:val="both"/>
      </w:pPr>
      <w:r w:rsidRPr="008909BA">
        <w:t>Les Républicains</w:t>
      </w:r>
    </w:p>
    <w:p w14:paraId="6490494B" w14:textId="56ECB331" w:rsidR="001C1393" w:rsidRPr="008909BA" w:rsidRDefault="001C1393" w:rsidP="00133C44">
      <w:pPr>
        <w:pStyle w:val="Paragraphedeliste"/>
        <w:numPr>
          <w:ilvl w:val="0"/>
          <w:numId w:val="40"/>
        </w:numPr>
        <w:jc w:val="both"/>
      </w:pPr>
      <w:r w:rsidRPr="008909BA">
        <w:t>Le Rassemblement National</w:t>
      </w:r>
    </w:p>
    <w:p w14:paraId="0E58AD8C" w14:textId="7AC84369" w:rsidR="001C1393" w:rsidRPr="008909BA" w:rsidRDefault="001C1393" w:rsidP="00133C44">
      <w:pPr>
        <w:pStyle w:val="Paragraphedeliste"/>
        <w:numPr>
          <w:ilvl w:val="0"/>
          <w:numId w:val="40"/>
        </w:numPr>
        <w:jc w:val="both"/>
      </w:pPr>
      <w:r w:rsidRPr="008909BA">
        <w:t>Reconquête !</w:t>
      </w:r>
    </w:p>
    <w:p w14:paraId="7B068B87" w14:textId="541A7273" w:rsidR="001C1393" w:rsidRPr="008909BA" w:rsidRDefault="001C1393" w:rsidP="00133C44">
      <w:pPr>
        <w:pStyle w:val="Paragraphedeliste"/>
        <w:numPr>
          <w:ilvl w:val="0"/>
          <w:numId w:val="40"/>
        </w:numPr>
        <w:jc w:val="both"/>
      </w:pPr>
      <w:r w:rsidRPr="008909BA">
        <w:t>Un autre parti :</w:t>
      </w:r>
    </w:p>
    <w:p w14:paraId="0B344A05" w14:textId="409B0309" w:rsidR="003C6C27" w:rsidRPr="008677AA" w:rsidRDefault="003C6C27" w:rsidP="003C6C27">
      <w:pPr>
        <w:pStyle w:val="Paragraphedeliste"/>
        <w:rPr>
          <w:rFonts w:ascii="Arial" w:hAnsi="Arial" w:cs="Arial"/>
          <w:b/>
        </w:rPr>
      </w:pPr>
      <w:r w:rsidRPr="008909BA">
        <w:rPr>
          <w:rFonts w:ascii="Arial" w:hAnsi="Arial" w:cs="Arial"/>
          <w:b/>
        </w:rPr>
        <w:t>/_____________________/</w:t>
      </w:r>
    </w:p>
    <w:p w14:paraId="313674FA" w14:textId="77777777" w:rsidR="003C6C27" w:rsidRPr="00CD08C6" w:rsidRDefault="003C6C27" w:rsidP="003C6C27">
      <w:pPr>
        <w:jc w:val="both"/>
        <w:rPr>
          <w:color w:val="F79646" w:themeColor="accent6"/>
        </w:rPr>
      </w:pPr>
    </w:p>
    <w:p w14:paraId="4523B8AC" w14:textId="7B97519F" w:rsidR="001C1393" w:rsidRPr="008677AA" w:rsidRDefault="001C1393" w:rsidP="00133C44">
      <w:pPr>
        <w:pStyle w:val="Paragraphedeliste"/>
        <w:numPr>
          <w:ilvl w:val="0"/>
          <w:numId w:val="40"/>
        </w:numPr>
        <w:jc w:val="both"/>
      </w:pPr>
      <w:r w:rsidRPr="008677AA">
        <w:t>Aucun parti</w:t>
      </w:r>
    </w:p>
    <w:p w14:paraId="0670776E" w14:textId="1834D754" w:rsidR="001C1393" w:rsidRPr="00112530" w:rsidRDefault="003C6C27" w:rsidP="001C1393">
      <w:pPr>
        <w:pStyle w:val="Paragraphedeliste"/>
      </w:pPr>
      <w:r w:rsidRPr="00112530">
        <w:t xml:space="preserve">99. </w:t>
      </w:r>
      <w:r w:rsidR="00275F61" w:rsidRPr="00112530">
        <w:t>[JE NE SAIS PAS]</w:t>
      </w:r>
    </w:p>
    <w:p w14:paraId="59EBAB30" w14:textId="53B5A9AB" w:rsidR="00127ACA" w:rsidRPr="008677AA" w:rsidRDefault="003C6C27" w:rsidP="00C572C5">
      <w:pPr>
        <w:pStyle w:val="Paragraphedeliste"/>
      </w:pPr>
      <w:r w:rsidRPr="00112530">
        <w:t xml:space="preserve">98. </w:t>
      </w:r>
      <w:r w:rsidR="00275F61" w:rsidRPr="00112530">
        <w:t>[JE REFUSE DE RÉPONDRE]</w:t>
      </w:r>
    </w:p>
    <w:p w14:paraId="75D0E86F" w14:textId="77777777" w:rsidR="00440551" w:rsidRPr="00CD08C6" w:rsidRDefault="00440551" w:rsidP="001C1393">
      <w:pPr>
        <w:pStyle w:val="Lignes"/>
        <w:rPr>
          <w:color w:val="F79646" w:themeColor="accent6"/>
        </w:rPr>
      </w:pPr>
    </w:p>
    <w:p w14:paraId="32DB41CF" w14:textId="4C9F8F24" w:rsidR="001C1393" w:rsidRDefault="001C1393" w:rsidP="001C1393">
      <w:pPr>
        <w:pStyle w:val="Lignes"/>
        <w:rPr>
          <w:color w:val="F79646" w:themeColor="accent6"/>
        </w:rPr>
      </w:pPr>
    </w:p>
    <w:p w14:paraId="25C2A9D7" w14:textId="77777777" w:rsidR="007D0600" w:rsidRDefault="007D0600" w:rsidP="001C1393">
      <w:pPr>
        <w:pStyle w:val="Lignes"/>
        <w:rPr>
          <w:color w:val="F79646" w:themeColor="accent6"/>
        </w:rPr>
      </w:pPr>
    </w:p>
    <w:p w14:paraId="37FA7659" w14:textId="77777777" w:rsidR="007D0600" w:rsidRDefault="007D0600" w:rsidP="001C1393">
      <w:pPr>
        <w:pStyle w:val="Lignes"/>
        <w:rPr>
          <w:color w:val="F79646" w:themeColor="accent6"/>
        </w:rPr>
      </w:pPr>
    </w:p>
    <w:p w14:paraId="6BE40D50" w14:textId="77777777" w:rsidR="007D0600" w:rsidRPr="00CD08C6" w:rsidRDefault="007D0600" w:rsidP="001C1393">
      <w:pPr>
        <w:pStyle w:val="Lignes"/>
        <w:rPr>
          <w:color w:val="F79646" w:themeColor="accent6"/>
        </w:rPr>
      </w:pPr>
    </w:p>
    <w:p w14:paraId="2078608B" w14:textId="49F2672B" w:rsidR="001C1393" w:rsidRPr="006E152A" w:rsidRDefault="00C064E4" w:rsidP="001C1393">
      <w:pPr>
        <w:pStyle w:val="Intitul"/>
        <w:rPr>
          <w:rFonts w:ascii="Arial" w:eastAsia="Times New Roman" w:hAnsi="Arial" w:cs="Arial"/>
          <w:sz w:val="24"/>
          <w:szCs w:val="24"/>
          <w:lang w:eastAsia="fr-FR"/>
        </w:rPr>
      </w:pPr>
      <w:r>
        <w:rPr>
          <w:rFonts w:ascii="Arial" w:eastAsia="Times New Roman" w:hAnsi="Arial" w:cs="Arial"/>
          <w:sz w:val="24"/>
          <w:szCs w:val="24"/>
          <w:lang w:eastAsia="fr-FR"/>
        </w:rPr>
        <w:t>Q38</w:t>
      </w:r>
      <w:r w:rsidR="001C1393" w:rsidRPr="006E152A">
        <w:rPr>
          <w:rFonts w:ascii="Arial" w:eastAsia="Times New Roman" w:hAnsi="Arial" w:cs="Arial"/>
          <w:sz w:val="24"/>
          <w:szCs w:val="24"/>
          <w:lang w:eastAsia="fr-FR"/>
        </w:rPr>
        <w:t xml:space="preserve"> Lors de la campagne de </w:t>
      </w:r>
      <w:r w:rsidR="001C1393" w:rsidRPr="008909BA">
        <w:rPr>
          <w:rFonts w:ascii="Arial" w:eastAsia="Times New Roman" w:hAnsi="Arial" w:cs="Arial"/>
          <w:color w:val="000000" w:themeColor="text1"/>
          <w:sz w:val="24"/>
          <w:szCs w:val="24"/>
          <w:lang w:eastAsia="fr-FR"/>
        </w:rPr>
        <w:t>l’élection présidentielle,</w:t>
      </w:r>
      <w:r w:rsidR="00BB1F73">
        <w:rPr>
          <w:rFonts w:ascii="Arial" w:eastAsia="Times New Roman" w:hAnsi="Arial" w:cs="Arial"/>
          <w:color w:val="000000" w:themeColor="text1"/>
          <w:sz w:val="24"/>
          <w:szCs w:val="24"/>
          <w:lang w:eastAsia="fr-FR"/>
        </w:rPr>
        <w:t xml:space="preserve"> </w:t>
      </w:r>
      <w:r w:rsidR="008677AA" w:rsidRPr="008909BA">
        <w:rPr>
          <w:rFonts w:ascii="Arial" w:eastAsia="Times New Roman" w:hAnsi="Arial" w:cs="Arial"/>
          <w:color w:val="000000" w:themeColor="text1"/>
          <w:sz w:val="24"/>
          <w:szCs w:val="24"/>
          <w:lang w:eastAsia="fr-FR"/>
        </w:rPr>
        <w:t>à quelle fréquence</w:t>
      </w:r>
      <w:r w:rsidR="001C1393" w:rsidRPr="008909BA">
        <w:rPr>
          <w:rFonts w:ascii="Arial" w:eastAsia="Times New Roman" w:hAnsi="Arial" w:cs="Arial"/>
          <w:color w:val="000000" w:themeColor="text1"/>
          <w:sz w:val="24"/>
          <w:szCs w:val="24"/>
          <w:lang w:eastAsia="fr-FR"/>
        </w:rPr>
        <w:t xml:space="preserve"> avez-vous ? </w:t>
      </w:r>
    </w:p>
    <w:p w14:paraId="60B6C352" w14:textId="2374E91D" w:rsidR="00B4168D" w:rsidRPr="003C6C27" w:rsidRDefault="00B4168D" w:rsidP="00B4168D">
      <w:pPr>
        <w:pStyle w:val="INSTRUCTIONSENQUETEUR"/>
      </w:pPr>
      <w:r>
        <w:t>citer - une seule reponse possible par item</w:t>
      </w:r>
    </w:p>
    <w:p w14:paraId="350BC49A" w14:textId="77777777" w:rsidR="00B4168D" w:rsidRPr="00A03441" w:rsidRDefault="00B4168D" w:rsidP="00B4168D">
      <w:pPr>
        <w:pStyle w:val="Intitul"/>
      </w:pPr>
    </w:p>
    <w:p w14:paraId="6FF3A53C" w14:textId="666E7619" w:rsidR="006E152A" w:rsidRDefault="00D56922" w:rsidP="00D56922">
      <w:pPr>
        <w:pStyle w:val="INSTRUCTIONSPROGRAMMATION"/>
      </w:pPr>
      <w:r>
        <w:t>randomisation</w:t>
      </w:r>
    </w:p>
    <w:p w14:paraId="595A7F4A" w14:textId="77777777" w:rsidR="001C1393" w:rsidRDefault="001C1393" w:rsidP="001C1393">
      <w:pPr>
        <w:pStyle w:val="Lignes"/>
        <w:rPr>
          <w:b/>
          <w:bCs/>
          <w:color w:val="000000"/>
        </w:rPr>
      </w:pPr>
    </w:p>
    <w:tbl>
      <w:tblPr>
        <w:tblStyle w:val="Grilledutableau"/>
        <w:tblW w:w="0" w:type="auto"/>
        <w:tblLook w:val="04A0" w:firstRow="1" w:lastRow="0" w:firstColumn="1" w:lastColumn="0" w:noHBand="0" w:noVBand="1"/>
      </w:tblPr>
      <w:tblGrid>
        <w:gridCol w:w="1545"/>
        <w:gridCol w:w="2832"/>
        <w:gridCol w:w="1225"/>
        <w:gridCol w:w="1803"/>
        <w:gridCol w:w="1085"/>
        <w:gridCol w:w="707"/>
        <w:gridCol w:w="1451"/>
      </w:tblGrid>
      <w:tr w:rsidR="000B3966" w14:paraId="29F77407" w14:textId="77777777" w:rsidTr="000B3966">
        <w:tc>
          <w:tcPr>
            <w:tcW w:w="1388" w:type="dxa"/>
          </w:tcPr>
          <w:p w14:paraId="7819BE34" w14:textId="77777777" w:rsidR="000B3966" w:rsidRDefault="000B3966" w:rsidP="001C1393">
            <w:pPr>
              <w:pStyle w:val="Lignes"/>
              <w:rPr>
                <w:b/>
                <w:bCs/>
                <w:color w:val="000000"/>
              </w:rPr>
            </w:pPr>
          </w:p>
        </w:tc>
        <w:tc>
          <w:tcPr>
            <w:tcW w:w="3115" w:type="dxa"/>
          </w:tcPr>
          <w:p w14:paraId="3A586DE6" w14:textId="1B7BD151" w:rsidR="000B3966" w:rsidRDefault="000B3966" w:rsidP="001C1393">
            <w:pPr>
              <w:pStyle w:val="Lignes"/>
              <w:rPr>
                <w:b/>
                <w:bCs/>
                <w:color w:val="000000"/>
              </w:rPr>
            </w:pPr>
          </w:p>
        </w:tc>
        <w:tc>
          <w:tcPr>
            <w:tcW w:w="1275" w:type="dxa"/>
          </w:tcPr>
          <w:p w14:paraId="1E53E8A0" w14:textId="77777777" w:rsidR="000B3966" w:rsidRPr="00F92E7B" w:rsidRDefault="000B3966" w:rsidP="00F92E7B">
            <w:pPr>
              <w:rPr>
                <w:rFonts w:asciiTheme="minorHAnsi" w:hAnsiTheme="minorHAnsi" w:cstheme="minorHAnsi"/>
                <w:sz w:val="22"/>
                <w:szCs w:val="22"/>
              </w:rPr>
            </w:pPr>
            <w:r w:rsidRPr="00F92E7B">
              <w:rPr>
                <w:rFonts w:asciiTheme="minorHAnsi" w:hAnsiTheme="minorHAnsi" w:cstheme="minorHAnsi"/>
                <w:sz w:val="22"/>
                <w:szCs w:val="22"/>
              </w:rPr>
              <w:t>Souvent</w:t>
            </w:r>
          </w:p>
          <w:p w14:paraId="6D7CDEED" w14:textId="77777777" w:rsidR="000B3966" w:rsidRPr="00F92E7B" w:rsidRDefault="000B3966" w:rsidP="00F92E7B">
            <w:pPr>
              <w:pStyle w:val="Lignes"/>
              <w:jc w:val="left"/>
              <w:rPr>
                <w:rFonts w:cstheme="minorHAnsi"/>
                <w:b/>
                <w:bCs/>
                <w:color w:val="000000"/>
              </w:rPr>
            </w:pPr>
          </w:p>
        </w:tc>
        <w:tc>
          <w:tcPr>
            <w:tcW w:w="1985" w:type="dxa"/>
          </w:tcPr>
          <w:p w14:paraId="67F9DCB9" w14:textId="77777777" w:rsidR="000B3966" w:rsidRPr="00F92E7B" w:rsidRDefault="000B3966" w:rsidP="00F92E7B">
            <w:pPr>
              <w:rPr>
                <w:rFonts w:asciiTheme="minorHAnsi" w:hAnsiTheme="minorHAnsi" w:cstheme="minorHAnsi"/>
                <w:sz w:val="22"/>
                <w:szCs w:val="22"/>
              </w:rPr>
            </w:pPr>
            <w:r w:rsidRPr="00F92E7B">
              <w:rPr>
                <w:rFonts w:asciiTheme="minorHAnsi" w:hAnsiTheme="minorHAnsi" w:cstheme="minorHAnsi"/>
                <w:sz w:val="22"/>
                <w:szCs w:val="22"/>
              </w:rPr>
              <w:t>De temps en temps</w:t>
            </w:r>
          </w:p>
          <w:p w14:paraId="6A812A26" w14:textId="77777777" w:rsidR="000B3966" w:rsidRPr="00F92E7B" w:rsidRDefault="000B3966" w:rsidP="00F92E7B">
            <w:pPr>
              <w:pStyle w:val="Lignes"/>
              <w:jc w:val="left"/>
              <w:rPr>
                <w:rFonts w:cstheme="minorHAnsi"/>
                <w:b/>
                <w:bCs/>
                <w:color w:val="000000"/>
              </w:rPr>
            </w:pPr>
          </w:p>
        </w:tc>
        <w:tc>
          <w:tcPr>
            <w:tcW w:w="1134" w:type="dxa"/>
          </w:tcPr>
          <w:p w14:paraId="063250F7" w14:textId="77777777" w:rsidR="000B3966" w:rsidRPr="00F92E7B" w:rsidRDefault="000B3966" w:rsidP="00F92E7B">
            <w:pPr>
              <w:rPr>
                <w:rFonts w:asciiTheme="minorHAnsi" w:hAnsiTheme="minorHAnsi" w:cstheme="minorHAnsi"/>
                <w:sz w:val="22"/>
                <w:szCs w:val="22"/>
              </w:rPr>
            </w:pPr>
            <w:r w:rsidRPr="00F92E7B">
              <w:rPr>
                <w:rFonts w:asciiTheme="minorHAnsi" w:hAnsiTheme="minorHAnsi" w:cstheme="minorHAnsi"/>
                <w:sz w:val="22"/>
                <w:szCs w:val="22"/>
              </w:rPr>
              <w:t>Jamais</w:t>
            </w:r>
          </w:p>
          <w:p w14:paraId="783ADDFA" w14:textId="77777777" w:rsidR="000B3966" w:rsidRPr="00F92E7B" w:rsidRDefault="000B3966" w:rsidP="00F92E7B">
            <w:pPr>
              <w:pStyle w:val="Lignes"/>
              <w:jc w:val="left"/>
              <w:rPr>
                <w:rFonts w:cstheme="minorHAnsi"/>
                <w:b/>
                <w:bCs/>
                <w:color w:val="000000"/>
              </w:rPr>
            </w:pPr>
          </w:p>
        </w:tc>
        <w:tc>
          <w:tcPr>
            <w:tcW w:w="709" w:type="dxa"/>
            <w:vAlign w:val="center"/>
          </w:tcPr>
          <w:p w14:paraId="0562A86D" w14:textId="24E58E1D" w:rsidR="000B3966" w:rsidRPr="00112530" w:rsidRDefault="00275F61" w:rsidP="00F92E7B">
            <w:pPr>
              <w:pStyle w:val="Lignes"/>
              <w:jc w:val="left"/>
              <w:rPr>
                <w:rFonts w:cstheme="minorHAnsi"/>
                <w:b/>
                <w:bCs/>
                <w:color w:val="000000"/>
              </w:rPr>
            </w:pPr>
            <w:r w:rsidRPr="00112530">
              <w:rPr>
                <w:rFonts w:ascii="Times New Roman" w:hAnsi="Times New Roman"/>
              </w:rPr>
              <w:t>[JE NE SAIS PAS]</w:t>
            </w:r>
          </w:p>
        </w:tc>
        <w:tc>
          <w:tcPr>
            <w:tcW w:w="708" w:type="dxa"/>
            <w:vAlign w:val="center"/>
          </w:tcPr>
          <w:p w14:paraId="34E40097" w14:textId="2070A809" w:rsidR="000B3966" w:rsidRPr="00112530" w:rsidRDefault="00275F61" w:rsidP="00F92E7B">
            <w:pPr>
              <w:pStyle w:val="Lignes"/>
              <w:jc w:val="left"/>
              <w:rPr>
                <w:rFonts w:cstheme="minorHAnsi"/>
                <w:b/>
                <w:bCs/>
                <w:color w:val="000000"/>
              </w:rPr>
            </w:pPr>
            <w:r w:rsidRPr="00112530">
              <w:rPr>
                <w:rFonts w:ascii="Times New Roman" w:hAnsi="Times New Roman"/>
              </w:rPr>
              <w:t>[JE REFUSE DE RÉPONDRE]</w:t>
            </w:r>
          </w:p>
        </w:tc>
      </w:tr>
      <w:tr w:rsidR="00C572C5" w14:paraId="5FCB3A5C" w14:textId="77777777" w:rsidTr="000B3966">
        <w:tc>
          <w:tcPr>
            <w:tcW w:w="1388" w:type="dxa"/>
          </w:tcPr>
          <w:p w14:paraId="172278B5" w14:textId="287ED4E5" w:rsidR="00C572C5" w:rsidRPr="00C339AB" w:rsidRDefault="00C572C5" w:rsidP="00C572C5">
            <w:pPr>
              <w:pStyle w:val="Lignes"/>
              <w:rPr>
                <w:highlight w:val="green"/>
              </w:rPr>
            </w:pPr>
            <w:r w:rsidRPr="00C339AB">
              <w:rPr>
                <w:highlight w:val="green"/>
              </w:rPr>
              <w:t>[CPGNDEB]</w:t>
            </w:r>
          </w:p>
        </w:tc>
        <w:tc>
          <w:tcPr>
            <w:tcW w:w="3115" w:type="dxa"/>
          </w:tcPr>
          <w:p w14:paraId="11E7906B" w14:textId="0EA2D06C" w:rsidR="00C572C5" w:rsidRPr="00A03441" w:rsidRDefault="00C572C5" w:rsidP="00C572C5">
            <w:pPr>
              <w:pStyle w:val="Lignes"/>
            </w:pPr>
            <w:r>
              <w:t>Suivi</w:t>
            </w:r>
            <w:r w:rsidRPr="00A03441">
              <w:t xml:space="preserve"> une émission sur les élections ou un débat entre les candidats</w:t>
            </w:r>
          </w:p>
          <w:p w14:paraId="2D0C7C5D" w14:textId="77777777" w:rsidR="00C572C5" w:rsidRDefault="00C572C5" w:rsidP="00C572C5">
            <w:pPr>
              <w:pStyle w:val="Lignes"/>
              <w:rPr>
                <w:b/>
                <w:bCs/>
                <w:color w:val="000000"/>
              </w:rPr>
            </w:pPr>
          </w:p>
        </w:tc>
        <w:tc>
          <w:tcPr>
            <w:tcW w:w="1275" w:type="dxa"/>
          </w:tcPr>
          <w:p w14:paraId="530BCF08" w14:textId="3CFC66E5" w:rsidR="00C572C5" w:rsidRPr="00F92E7B" w:rsidRDefault="00C572C5" w:rsidP="00C572C5">
            <w:pPr>
              <w:pStyle w:val="Lignes"/>
              <w:jc w:val="center"/>
              <w:rPr>
                <w:color w:val="000000"/>
              </w:rPr>
            </w:pPr>
            <w:r w:rsidRPr="00F92E7B">
              <w:rPr>
                <w:color w:val="000000"/>
              </w:rPr>
              <w:t>1</w:t>
            </w:r>
          </w:p>
        </w:tc>
        <w:tc>
          <w:tcPr>
            <w:tcW w:w="1985" w:type="dxa"/>
          </w:tcPr>
          <w:p w14:paraId="0712382E" w14:textId="3A0445D8" w:rsidR="00C572C5" w:rsidRPr="00F92E7B" w:rsidRDefault="00C572C5" w:rsidP="00C572C5">
            <w:pPr>
              <w:pStyle w:val="Lignes"/>
              <w:jc w:val="center"/>
              <w:rPr>
                <w:color w:val="000000"/>
              </w:rPr>
            </w:pPr>
            <w:r w:rsidRPr="00F92E7B">
              <w:rPr>
                <w:color w:val="000000"/>
              </w:rPr>
              <w:t>2</w:t>
            </w:r>
          </w:p>
        </w:tc>
        <w:tc>
          <w:tcPr>
            <w:tcW w:w="1134" w:type="dxa"/>
          </w:tcPr>
          <w:p w14:paraId="6102011E" w14:textId="50F84376" w:rsidR="00C572C5" w:rsidRPr="00F92E7B" w:rsidRDefault="00C572C5" w:rsidP="00C572C5">
            <w:pPr>
              <w:pStyle w:val="Lignes"/>
              <w:jc w:val="center"/>
              <w:rPr>
                <w:color w:val="000000"/>
              </w:rPr>
            </w:pPr>
            <w:r w:rsidRPr="00F92E7B">
              <w:rPr>
                <w:color w:val="000000"/>
              </w:rPr>
              <w:t>3</w:t>
            </w:r>
          </w:p>
        </w:tc>
        <w:tc>
          <w:tcPr>
            <w:tcW w:w="709" w:type="dxa"/>
          </w:tcPr>
          <w:p w14:paraId="24F1D5E2" w14:textId="5A622B6E" w:rsidR="00C572C5" w:rsidRPr="00F92E7B" w:rsidRDefault="00C572C5" w:rsidP="00C572C5">
            <w:pPr>
              <w:pStyle w:val="Lignes"/>
              <w:jc w:val="center"/>
              <w:rPr>
                <w:color w:val="000000"/>
              </w:rPr>
            </w:pPr>
            <w:r w:rsidRPr="00F92E7B">
              <w:rPr>
                <w:color w:val="000000"/>
              </w:rPr>
              <w:t>99</w:t>
            </w:r>
          </w:p>
        </w:tc>
        <w:tc>
          <w:tcPr>
            <w:tcW w:w="708" w:type="dxa"/>
          </w:tcPr>
          <w:p w14:paraId="595AEBEA" w14:textId="77777777" w:rsidR="00C572C5" w:rsidRPr="00F92E7B" w:rsidRDefault="00C572C5" w:rsidP="00C572C5">
            <w:pPr>
              <w:pStyle w:val="Lignes"/>
              <w:jc w:val="center"/>
              <w:rPr>
                <w:color w:val="000000"/>
              </w:rPr>
            </w:pPr>
            <w:r w:rsidRPr="00F92E7B">
              <w:rPr>
                <w:color w:val="000000"/>
              </w:rPr>
              <w:t>98</w:t>
            </w:r>
          </w:p>
          <w:p w14:paraId="6CA70DD9" w14:textId="7C977470" w:rsidR="00C572C5" w:rsidRPr="00F92E7B" w:rsidRDefault="00C572C5" w:rsidP="00C572C5">
            <w:pPr>
              <w:pStyle w:val="Lignes"/>
              <w:jc w:val="center"/>
              <w:rPr>
                <w:color w:val="000000"/>
              </w:rPr>
            </w:pPr>
          </w:p>
        </w:tc>
      </w:tr>
      <w:tr w:rsidR="00C572C5" w14:paraId="44507527" w14:textId="77777777" w:rsidTr="000B3966">
        <w:tc>
          <w:tcPr>
            <w:tcW w:w="1388" w:type="dxa"/>
          </w:tcPr>
          <w:p w14:paraId="085C1307" w14:textId="24BA145C" w:rsidR="00C572C5" w:rsidRPr="00C339AB" w:rsidRDefault="00C572C5" w:rsidP="00C572C5">
            <w:pPr>
              <w:pStyle w:val="Lignes"/>
              <w:rPr>
                <w:highlight w:val="green"/>
              </w:rPr>
            </w:pPr>
            <w:r w:rsidRPr="00C339AB">
              <w:rPr>
                <w:highlight w:val="green"/>
              </w:rPr>
              <w:t>[CPGNART]</w:t>
            </w:r>
          </w:p>
        </w:tc>
        <w:tc>
          <w:tcPr>
            <w:tcW w:w="3115" w:type="dxa"/>
          </w:tcPr>
          <w:p w14:paraId="7BE03E68" w14:textId="207D7772" w:rsidR="00C572C5" w:rsidRPr="00A03441" w:rsidRDefault="00C572C5" w:rsidP="00C572C5">
            <w:pPr>
              <w:pStyle w:val="Lignes"/>
            </w:pPr>
            <w:r w:rsidRPr="00A03441">
              <w:t>Lu des articles sur les élections dans un journal</w:t>
            </w:r>
          </w:p>
          <w:p w14:paraId="73776209" w14:textId="77777777" w:rsidR="00C572C5" w:rsidRDefault="00C572C5" w:rsidP="00C572C5">
            <w:pPr>
              <w:pStyle w:val="Lignes"/>
              <w:rPr>
                <w:b/>
                <w:bCs/>
                <w:color w:val="000000"/>
              </w:rPr>
            </w:pPr>
          </w:p>
        </w:tc>
        <w:tc>
          <w:tcPr>
            <w:tcW w:w="1275" w:type="dxa"/>
          </w:tcPr>
          <w:p w14:paraId="45F8F39F" w14:textId="051E32E9" w:rsidR="00C572C5" w:rsidRDefault="00C572C5" w:rsidP="00C572C5">
            <w:pPr>
              <w:pStyle w:val="Lignes"/>
              <w:jc w:val="center"/>
              <w:rPr>
                <w:b/>
                <w:bCs/>
                <w:color w:val="000000"/>
              </w:rPr>
            </w:pPr>
            <w:r w:rsidRPr="00F92E7B">
              <w:rPr>
                <w:color w:val="000000"/>
              </w:rPr>
              <w:t>1</w:t>
            </w:r>
          </w:p>
        </w:tc>
        <w:tc>
          <w:tcPr>
            <w:tcW w:w="1985" w:type="dxa"/>
          </w:tcPr>
          <w:p w14:paraId="7AA6FA71" w14:textId="7293C5DF" w:rsidR="00C572C5" w:rsidRDefault="00C572C5" w:rsidP="00C572C5">
            <w:pPr>
              <w:pStyle w:val="Lignes"/>
              <w:jc w:val="center"/>
              <w:rPr>
                <w:b/>
                <w:bCs/>
                <w:color w:val="000000"/>
              </w:rPr>
            </w:pPr>
            <w:r w:rsidRPr="00F92E7B">
              <w:rPr>
                <w:color w:val="000000"/>
              </w:rPr>
              <w:t>2</w:t>
            </w:r>
          </w:p>
        </w:tc>
        <w:tc>
          <w:tcPr>
            <w:tcW w:w="1134" w:type="dxa"/>
          </w:tcPr>
          <w:p w14:paraId="72E2BF87" w14:textId="2A1AE2D1" w:rsidR="00C572C5" w:rsidRDefault="00C572C5" w:rsidP="00C572C5">
            <w:pPr>
              <w:pStyle w:val="Lignes"/>
              <w:jc w:val="center"/>
              <w:rPr>
                <w:b/>
                <w:bCs/>
                <w:color w:val="000000"/>
              </w:rPr>
            </w:pPr>
            <w:r w:rsidRPr="00F92E7B">
              <w:rPr>
                <w:color w:val="000000"/>
              </w:rPr>
              <w:t>3</w:t>
            </w:r>
          </w:p>
        </w:tc>
        <w:tc>
          <w:tcPr>
            <w:tcW w:w="709" w:type="dxa"/>
          </w:tcPr>
          <w:p w14:paraId="7FDA8F42" w14:textId="647C277E" w:rsidR="00C572C5" w:rsidRDefault="00C572C5" w:rsidP="00C572C5">
            <w:pPr>
              <w:pStyle w:val="Lignes"/>
              <w:jc w:val="center"/>
              <w:rPr>
                <w:b/>
                <w:bCs/>
                <w:color w:val="000000"/>
              </w:rPr>
            </w:pPr>
            <w:r w:rsidRPr="00F92E7B">
              <w:rPr>
                <w:color w:val="000000"/>
              </w:rPr>
              <w:t>99</w:t>
            </w:r>
          </w:p>
        </w:tc>
        <w:tc>
          <w:tcPr>
            <w:tcW w:w="708" w:type="dxa"/>
          </w:tcPr>
          <w:p w14:paraId="0A03F620" w14:textId="77777777" w:rsidR="00C572C5" w:rsidRPr="00F92E7B" w:rsidRDefault="00C572C5" w:rsidP="00C572C5">
            <w:pPr>
              <w:pStyle w:val="Lignes"/>
              <w:jc w:val="center"/>
              <w:rPr>
                <w:color w:val="000000"/>
              </w:rPr>
            </w:pPr>
            <w:r w:rsidRPr="00F92E7B">
              <w:rPr>
                <w:color w:val="000000"/>
              </w:rPr>
              <w:t>98</w:t>
            </w:r>
          </w:p>
          <w:p w14:paraId="7EB6C27F" w14:textId="77777777" w:rsidR="00C572C5" w:rsidRDefault="00C572C5" w:rsidP="00C572C5">
            <w:pPr>
              <w:pStyle w:val="Lignes"/>
              <w:jc w:val="center"/>
              <w:rPr>
                <w:b/>
                <w:bCs/>
                <w:color w:val="000000"/>
              </w:rPr>
            </w:pPr>
          </w:p>
        </w:tc>
      </w:tr>
      <w:tr w:rsidR="00C572C5" w14:paraId="3716D5B8" w14:textId="77777777" w:rsidTr="000B3966">
        <w:tc>
          <w:tcPr>
            <w:tcW w:w="1388" w:type="dxa"/>
          </w:tcPr>
          <w:p w14:paraId="339E7CCE" w14:textId="11ABC59F" w:rsidR="00C572C5" w:rsidRPr="00C339AB" w:rsidRDefault="00C572C5" w:rsidP="00C572C5">
            <w:pPr>
              <w:pStyle w:val="Lignes"/>
              <w:rPr>
                <w:highlight w:val="green"/>
              </w:rPr>
            </w:pPr>
            <w:r w:rsidRPr="00C339AB">
              <w:rPr>
                <w:highlight w:val="green"/>
              </w:rPr>
              <w:t>[CPGNTRAC]</w:t>
            </w:r>
          </w:p>
        </w:tc>
        <w:tc>
          <w:tcPr>
            <w:tcW w:w="3115" w:type="dxa"/>
          </w:tcPr>
          <w:p w14:paraId="0AC8314D" w14:textId="4F52B960" w:rsidR="00C572C5" w:rsidRDefault="00C572C5" w:rsidP="00C572C5">
            <w:pPr>
              <w:pStyle w:val="Lignes"/>
              <w:rPr>
                <w:b/>
                <w:bCs/>
                <w:color w:val="000000"/>
              </w:rPr>
            </w:pPr>
            <w:r w:rsidRPr="00A03441">
              <w:t xml:space="preserve">Lu des tracts </w:t>
            </w:r>
            <w:r>
              <w:t xml:space="preserve">ou des professions de foi </w:t>
            </w:r>
            <w:r w:rsidRPr="00A03441">
              <w:t>des candidats</w:t>
            </w:r>
          </w:p>
        </w:tc>
        <w:tc>
          <w:tcPr>
            <w:tcW w:w="1275" w:type="dxa"/>
          </w:tcPr>
          <w:p w14:paraId="3D180581" w14:textId="210289E2" w:rsidR="00C572C5" w:rsidRDefault="00C572C5" w:rsidP="00C572C5">
            <w:pPr>
              <w:pStyle w:val="Lignes"/>
              <w:jc w:val="center"/>
              <w:rPr>
                <w:b/>
                <w:bCs/>
                <w:color w:val="000000"/>
              </w:rPr>
            </w:pPr>
            <w:r w:rsidRPr="00F92E7B">
              <w:rPr>
                <w:color w:val="000000"/>
              </w:rPr>
              <w:t>1</w:t>
            </w:r>
          </w:p>
        </w:tc>
        <w:tc>
          <w:tcPr>
            <w:tcW w:w="1985" w:type="dxa"/>
          </w:tcPr>
          <w:p w14:paraId="5D97F7FC" w14:textId="79707200" w:rsidR="00C572C5" w:rsidRDefault="00C572C5" w:rsidP="00C572C5">
            <w:pPr>
              <w:pStyle w:val="Lignes"/>
              <w:jc w:val="center"/>
              <w:rPr>
                <w:b/>
                <w:bCs/>
                <w:color w:val="000000"/>
              </w:rPr>
            </w:pPr>
            <w:r w:rsidRPr="00F92E7B">
              <w:rPr>
                <w:color w:val="000000"/>
              </w:rPr>
              <w:t>2</w:t>
            </w:r>
          </w:p>
        </w:tc>
        <w:tc>
          <w:tcPr>
            <w:tcW w:w="1134" w:type="dxa"/>
          </w:tcPr>
          <w:p w14:paraId="2A115B62" w14:textId="69D2651B" w:rsidR="00C572C5" w:rsidRDefault="00C572C5" w:rsidP="00C572C5">
            <w:pPr>
              <w:pStyle w:val="Lignes"/>
              <w:jc w:val="center"/>
              <w:rPr>
                <w:b/>
                <w:bCs/>
                <w:color w:val="000000"/>
              </w:rPr>
            </w:pPr>
            <w:r w:rsidRPr="00F92E7B">
              <w:rPr>
                <w:color w:val="000000"/>
              </w:rPr>
              <w:t>3</w:t>
            </w:r>
          </w:p>
        </w:tc>
        <w:tc>
          <w:tcPr>
            <w:tcW w:w="709" w:type="dxa"/>
          </w:tcPr>
          <w:p w14:paraId="76EB9A76" w14:textId="477DA76E" w:rsidR="00C572C5" w:rsidRDefault="00C572C5" w:rsidP="00C572C5">
            <w:pPr>
              <w:pStyle w:val="Lignes"/>
              <w:jc w:val="center"/>
              <w:rPr>
                <w:b/>
                <w:bCs/>
                <w:color w:val="000000"/>
              </w:rPr>
            </w:pPr>
            <w:r w:rsidRPr="00F92E7B">
              <w:rPr>
                <w:color w:val="000000"/>
              </w:rPr>
              <w:t>99</w:t>
            </w:r>
          </w:p>
        </w:tc>
        <w:tc>
          <w:tcPr>
            <w:tcW w:w="708" w:type="dxa"/>
          </w:tcPr>
          <w:p w14:paraId="3A8D1302" w14:textId="77777777" w:rsidR="00C572C5" w:rsidRPr="00F92E7B" w:rsidRDefault="00C572C5" w:rsidP="00C572C5">
            <w:pPr>
              <w:pStyle w:val="Lignes"/>
              <w:jc w:val="center"/>
              <w:rPr>
                <w:color w:val="000000"/>
              </w:rPr>
            </w:pPr>
            <w:r w:rsidRPr="00F92E7B">
              <w:rPr>
                <w:color w:val="000000"/>
              </w:rPr>
              <w:t>98</w:t>
            </w:r>
          </w:p>
          <w:p w14:paraId="4791953B" w14:textId="77777777" w:rsidR="00C572C5" w:rsidRDefault="00C572C5" w:rsidP="00C572C5">
            <w:pPr>
              <w:pStyle w:val="Lignes"/>
              <w:jc w:val="center"/>
              <w:rPr>
                <w:b/>
                <w:bCs/>
                <w:color w:val="000000"/>
              </w:rPr>
            </w:pPr>
          </w:p>
        </w:tc>
      </w:tr>
      <w:tr w:rsidR="00C572C5" w14:paraId="4CA81200" w14:textId="77777777" w:rsidTr="000B3966">
        <w:tc>
          <w:tcPr>
            <w:tcW w:w="1388" w:type="dxa"/>
          </w:tcPr>
          <w:p w14:paraId="026E2861" w14:textId="05C92115" w:rsidR="00C572C5" w:rsidRPr="00C339AB" w:rsidRDefault="00C572C5" w:rsidP="00C572C5">
            <w:pPr>
              <w:pStyle w:val="Lignes"/>
              <w:rPr>
                <w:highlight w:val="green"/>
              </w:rPr>
            </w:pPr>
            <w:r w:rsidRPr="00C339AB">
              <w:rPr>
                <w:highlight w:val="green"/>
              </w:rPr>
              <w:t>[CPGNCONT</w:t>
            </w:r>
          </w:p>
        </w:tc>
        <w:tc>
          <w:tcPr>
            <w:tcW w:w="3115" w:type="dxa"/>
          </w:tcPr>
          <w:p w14:paraId="0825D6E1" w14:textId="6226B803" w:rsidR="00C572C5" w:rsidRPr="00A03441" w:rsidRDefault="00C572C5" w:rsidP="00C572C5">
            <w:pPr>
              <w:pStyle w:val="Lignes"/>
            </w:pPr>
            <w:r w:rsidRPr="00A03441">
              <w:t>Eu des contacts directs avec un candidat</w:t>
            </w:r>
            <w:r>
              <w:t xml:space="preserve"> ou un </w:t>
            </w:r>
            <w:r w:rsidRPr="00A03441">
              <w:t>militant d’un parti</w:t>
            </w:r>
          </w:p>
          <w:p w14:paraId="00DE5ACF" w14:textId="77777777" w:rsidR="00C572C5" w:rsidRDefault="00C572C5" w:rsidP="00C572C5">
            <w:pPr>
              <w:pStyle w:val="Lignes"/>
              <w:rPr>
                <w:b/>
                <w:bCs/>
                <w:color w:val="000000"/>
              </w:rPr>
            </w:pPr>
          </w:p>
        </w:tc>
        <w:tc>
          <w:tcPr>
            <w:tcW w:w="1275" w:type="dxa"/>
          </w:tcPr>
          <w:p w14:paraId="6D4E704B" w14:textId="0790D3AE" w:rsidR="00C572C5" w:rsidRDefault="00C572C5" w:rsidP="00C572C5">
            <w:pPr>
              <w:pStyle w:val="Lignes"/>
              <w:jc w:val="center"/>
              <w:rPr>
                <w:b/>
                <w:bCs/>
                <w:color w:val="000000"/>
              </w:rPr>
            </w:pPr>
            <w:r w:rsidRPr="00F92E7B">
              <w:rPr>
                <w:color w:val="000000"/>
              </w:rPr>
              <w:t>1</w:t>
            </w:r>
          </w:p>
        </w:tc>
        <w:tc>
          <w:tcPr>
            <w:tcW w:w="1985" w:type="dxa"/>
          </w:tcPr>
          <w:p w14:paraId="7536EDD0" w14:textId="5A156C39" w:rsidR="00C572C5" w:rsidRDefault="00C572C5" w:rsidP="00C572C5">
            <w:pPr>
              <w:pStyle w:val="Lignes"/>
              <w:jc w:val="center"/>
              <w:rPr>
                <w:b/>
                <w:bCs/>
                <w:color w:val="000000"/>
              </w:rPr>
            </w:pPr>
            <w:r w:rsidRPr="00F92E7B">
              <w:rPr>
                <w:color w:val="000000"/>
              </w:rPr>
              <w:t>2</w:t>
            </w:r>
          </w:p>
        </w:tc>
        <w:tc>
          <w:tcPr>
            <w:tcW w:w="1134" w:type="dxa"/>
          </w:tcPr>
          <w:p w14:paraId="574E4C68" w14:textId="02E5BD23" w:rsidR="00C572C5" w:rsidRDefault="00C572C5" w:rsidP="00C572C5">
            <w:pPr>
              <w:pStyle w:val="Lignes"/>
              <w:jc w:val="center"/>
              <w:rPr>
                <w:b/>
                <w:bCs/>
                <w:color w:val="000000"/>
              </w:rPr>
            </w:pPr>
            <w:r w:rsidRPr="00F92E7B">
              <w:rPr>
                <w:color w:val="000000"/>
              </w:rPr>
              <w:t>3</w:t>
            </w:r>
          </w:p>
        </w:tc>
        <w:tc>
          <w:tcPr>
            <w:tcW w:w="709" w:type="dxa"/>
          </w:tcPr>
          <w:p w14:paraId="71D617C2" w14:textId="42958B3B" w:rsidR="00C572C5" w:rsidRDefault="00C572C5" w:rsidP="00C572C5">
            <w:pPr>
              <w:pStyle w:val="Lignes"/>
              <w:jc w:val="center"/>
              <w:rPr>
                <w:b/>
                <w:bCs/>
                <w:color w:val="000000"/>
              </w:rPr>
            </w:pPr>
            <w:r w:rsidRPr="00F92E7B">
              <w:rPr>
                <w:color w:val="000000"/>
              </w:rPr>
              <w:t>99</w:t>
            </w:r>
          </w:p>
        </w:tc>
        <w:tc>
          <w:tcPr>
            <w:tcW w:w="708" w:type="dxa"/>
          </w:tcPr>
          <w:p w14:paraId="7E0B3405" w14:textId="77777777" w:rsidR="00C572C5" w:rsidRPr="00F92E7B" w:rsidRDefault="00C572C5" w:rsidP="00C572C5">
            <w:pPr>
              <w:pStyle w:val="Lignes"/>
              <w:jc w:val="center"/>
              <w:rPr>
                <w:color w:val="000000"/>
              </w:rPr>
            </w:pPr>
            <w:r w:rsidRPr="00F92E7B">
              <w:rPr>
                <w:color w:val="000000"/>
              </w:rPr>
              <w:t>98</w:t>
            </w:r>
          </w:p>
          <w:p w14:paraId="3D5A4F7C" w14:textId="77777777" w:rsidR="00C572C5" w:rsidRDefault="00C572C5" w:rsidP="00C572C5">
            <w:pPr>
              <w:pStyle w:val="Lignes"/>
              <w:jc w:val="center"/>
              <w:rPr>
                <w:b/>
                <w:bCs/>
                <w:color w:val="000000"/>
              </w:rPr>
            </w:pPr>
          </w:p>
        </w:tc>
      </w:tr>
      <w:tr w:rsidR="00C572C5" w14:paraId="185C4F0D" w14:textId="77777777" w:rsidTr="000B3966">
        <w:tc>
          <w:tcPr>
            <w:tcW w:w="1388" w:type="dxa"/>
          </w:tcPr>
          <w:p w14:paraId="13CC48B8" w14:textId="1006DE93" w:rsidR="00C572C5" w:rsidRPr="00C339AB" w:rsidRDefault="00C572C5" w:rsidP="00C572C5">
            <w:pPr>
              <w:pStyle w:val="Lignes"/>
              <w:rPr>
                <w:highlight w:val="green"/>
              </w:rPr>
            </w:pPr>
            <w:r w:rsidRPr="00C339AB">
              <w:rPr>
                <w:highlight w:val="green"/>
              </w:rPr>
              <w:t>[CPGNDISC]</w:t>
            </w:r>
          </w:p>
        </w:tc>
        <w:tc>
          <w:tcPr>
            <w:tcW w:w="3115" w:type="dxa"/>
          </w:tcPr>
          <w:p w14:paraId="0BE90E4A" w14:textId="570FCA2F" w:rsidR="00C572C5" w:rsidRDefault="00C572C5" w:rsidP="00C572C5">
            <w:pPr>
              <w:pStyle w:val="Lignes"/>
              <w:rPr>
                <w:b/>
                <w:bCs/>
                <w:color w:val="000000"/>
              </w:rPr>
            </w:pPr>
            <w:r w:rsidRPr="00A03441">
              <w:t>Parlé des élections avec vos amis ou votre famille</w:t>
            </w:r>
          </w:p>
        </w:tc>
        <w:tc>
          <w:tcPr>
            <w:tcW w:w="1275" w:type="dxa"/>
          </w:tcPr>
          <w:p w14:paraId="06D5D20D" w14:textId="1588D67B" w:rsidR="00C572C5" w:rsidRDefault="00C572C5" w:rsidP="00C572C5">
            <w:pPr>
              <w:pStyle w:val="Lignes"/>
              <w:jc w:val="center"/>
              <w:rPr>
                <w:b/>
                <w:bCs/>
                <w:color w:val="000000"/>
              </w:rPr>
            </w:pPr>
            <w:r w:rsidRPr="00F92E7B">
              <w:rPr>
                <w:color w:val="000000"/>
              </w:rPr>
              <w:t>1</w:t>
            </w:r>
          </w:p>
        </w:tc>
        <w:tc>
          <w:tcPr>
            <w:tcW w:w="1985" w:type="dxa"/>
          </w:tcPr>
          <w:p w14:paraId="53E7F3CB" w14:textId="3D98F66A" w:rsidR="00C572C5" w:rsidRDefault="00C572C5" w:rsidP="00C572C5">
            <w:pPr>
              <w:pStyle w:val="Lignes"/>
              <w:jc w:val="center"/>
              <w:rPr>
                <w:b/>
                <w:bCs/>
                <w:color w:val="000000"/>
              </w:rPr>
            </w:pPr>
            <w:r w:rsidRPr="00F92E7B">
              <w:rPr>
                <w:color w:val="000000"/>
              </w:rPr>
              <w:t>2</w:t>
            </w:r>
          </w:p>
        </w:tc>
        <w:tc>
          <w:tcPr>
            <w:tcW w:w="1134" w:type="dxa"/>
          </w:tcPr>
          <w:p w14:paraId="04809FFF" w14:textId="30321028" w:rsidR="00C572C5" w:rsidRDefault="00C572C5" w:rsidP="00C572C5">
            <w:pPr>
              <w:pStyle w:val="Lignes"/>
              <w:jc w:val="center"/>
              <w:rPr>
                <w:b/>
                <w:bCs/>
                <w:color w:val="000000"/>
              </w:rPr>
            </w:pPr>
            <w:r w:rsidRPr="00F92E7B">
              <w:rPr>
                <w:color w:val="000000"/>
              </w:rPr>
              <w:t>3</w:t>
            </w:r>
          </w:p>
        </w:tc>
        <w:tc>
          <w:tcPr>
            <w:tcW w:w="709" w:type="dxa"/>
          </w:tcPr>
          <w:p w14:paraId="5586A6AB" w14:textId="0BA2AB99" w:rsidR="00C572C5" w:rsidRDefault="00C572C5" w:rsidP="00C572C5">
            <w:pPr>
              <w:pStyle w:val="Lignes"/>
              <w:jc w:val="center"/>
              <w:rPr>
                <w:b/>
                <w:bCs/>
                <w:color w:val="000000"/>
              </w:rPr>
            </w:pPr>
            <w:r w:rsidRPr="00F92E7B">
              <w:rPr>
                <w:color w:val="000000"/>
              </w:rPr>
              <w:t>99</w:t>
            </w:r>
          </w:p>
        </w:tc>
        <w:tc>
          <w:tcPr>
            <w:tcW w:w="708" w:type="dxa"/>
          </w:tcPr>
          <w:p w14:paraId="7A9DB09F" w14:textId="77777777" w:rsidR="00C572C5" w:rsidRPr="00F92E7B" w:rsidRDefault="00C572C5" w:rsidP="00C572C5">
            <w:pPr>
              <w:pStyle w:val="Lignes"/>
              <w:jc w:val="center"/>
              <w:rPr>
                <w:color w:val="000000"/>
              </w:rPr>
            </w:pPr>
            <w:r w:rsidRPr="00F92E7B">
              <w:rPr>
                <w:color w:val="000000"/>
              </w:rPr>
              <w:t>98</w:t>
            </w:r>
          </w:p>
          <w:p w14:paraId="29B4CE55" w14:textId="77777777" w:rsidR="00C572C5" w:rsidRDefault="00C572C5" w:rsidP="00C572C5">
            <w:pPr>
              <w:pStyle w:val="Lignes"/>
              <w:jc w:val="center"/>
              <w:rPr>
                <w:b/>
                <w:bCs/>
                <w:color w:val="000000"/>
              </w:rPr>
            </w:pPr>
          </w:p>
        </w:tc>
      </w:tr>
      <w:tr w:rsidR="00C572C5" w14:paraId="202AEC35" w14:textId="77777777" w:rsidTr="000B3966">
        <w:tc>
          <w:tcPr>
            <w:tcW w:w="1388" w:type="dxa"/>
          </w:tcPr>
          <w:p w14:paraId="06356247" w14:textId="69EA3F2D" w:rsidR="00C572C5" w:rsidRPr="00C339AB" w:rsidRDefault="00C339AB" w:rsidP="00C572C5">
            <w:pPr>
              <w:pStyle w:val="Lignes"/>
              <w:rPr>
                <w:highlight w:val="green"/>
              </w:rPr>
            </w:pPr>
            <w:r>
              <w:rPr>
                <w:highlight w:val="green"/>
              </w:rPr>
              <w:t>cpgpartage</w:t>
            </w:r>
          </w:p>
        </w:tc>
        <w:tc>
          <w:tcPr>
            <w:tcW w:w="3115" w:type="dxa"/>
          </w:tcPr>
          <w:p w14:paraId="5305F4A4" w14:textId="7482420E" w:rsidR="00C572C5" w:rsidRDefault="00C572C5" w:rsidP="00C572C5">
            <w:pPr>
              <w:pStyle w:val="Lignes"/>
              <w:rPr>
                <w:b/>
                <w:bCs/>
                <w:color w:val="000000"/>
              </w:rPr>
            </w:pPr>
            <w:r>
              <w:t>Partagé du contenu en lien avec les élections sur les</w:t>
            </w:r>
            <w:r w:rsidR="00523DCB">
              <w:t xml:space="preserve"> réseaux sociaux</w:t>
            </w:r>
          </w:p>
        </w:tc>
        <w:tc>
          <w:tcPr>
            <w:tcW w:w="1275" w:type="dxa"/>
          </w:tcPr>
          <w:p w14:paraId="26870AE6" w14:textId="6D956F59" w:rsidR="00C572C5" w:rsidRDefault="00C572C5" w:rsidP="00C572C5">
            <w:pPr>
              <w:pStyle w:val="Lignes"/>
              <w:jc w:val="center"/>
              <w:rPr>
                <w:b/>
                <w:bCs/>
                <w:color w:val="000000"/>
              </w:rPr>
            </w:pPr>
            <w:r w:rsidRPr="00F92E7B">
              <w:rPr>
                <w:color w:val="000000"/>
              </w:rPr>
              <w:t>1</w:t>
            </w:r>
          </w:p>
        </w:tc>
        <w:tc>
          <w:tcPr>
            <w:tcW w:w="1985" w:type="dxa"/>
          </w:tcPr>
          <w:p w14:paraId="25B9F2CC" w14:textId="18DD9A2D" w:rsidR="00C572C5" w:rsidRDefault="00C572C5" w:rsidP="00C572C5">
            <w:pPr>
              <w:pStyle w:val="Lignes"/>
              <w:jc w:val="center"/>
              <w:rPr>
                <w:b/>
                <w:bCs/>
                <w:color w:val="000000"/>
              </w:rPr>
            </w:pPr>
            <w:r w:rsidRPr="00F92E7B">
              <w:rPr>
                <w:color w:val="000000"/>
              </w:rPr>
              <w:t>2</w:t>
            </w:r>
          </w:p>
        </w:tc>
        <w:tc>
          <w:tcPr>
            <w:tcW w:w="1134" w:type="dxa"/>
          </w:tcPr>
          <w:p w14:paraId="69A43C65" w14:textId="0870791B" w:rsidR="00C572C5" w:rsidRDefault="00C572C5" w:rsidP="00C572C5">
            <w:pPr>
              <w:pStyle w:val="Lignes"/>
              <w:jc w:val="center"/>
              <w:rPr>
                <w:b/>
                <w:bCs/>
                <w:color w:val="000000"/>
              </w:rPr>
            </w:pPr>
            <w:r w:rsidRPr="00F92E7B">
              <w:rPr>
                <w:color w:val="000000"/>
              </w:rPr>
              <w:t>3</w:t>
            </w:r>
          </w:p>
        </w:tc>
        <w:tc>
          <w:tcPr>
            <w:tcW w:w="709" w:type="dxa"/>
          </w:tcPr>
          <w:p w14:paraId="5CADE90C" w14:textId="5DE2C298" w:rsidR="00C572C5" w:rsidRDefault="00C572C5" w:rsidP="00C572C5">
            <w:pPr>
              <w:pStyle w:val="Lignes"/>
              <w:jc w:val="center"/>
              <w:rPr>
                <w:b/>
                <w:bCs/>
                <w:color w:val="000000"/>
              </w:rPr>
            </w:pPr>
            <w:r w:rsidRPr="00F92E7B">
              <w:rPr>
                <w:color w:val="000000"/>
              </w:rPr>
              <w:t>99</w:t>
            </w:r>
          </w:p>
        </w:tc>
        <w:tc>
          <w:tcPr>
            <w:tcW w:w="708" w:type="dxa"/>
          </w:tcPr>
          <w:p w14:paraId="5F502D7D" w14:textId="77777777" w:rsidR="00C572C5" w:rsidRPr="00F92E7B" w:rsidRDefault="00C572C5" w:rsidP="00C572C5">
            <w:pPr>
              <w:pStyle w:val="Lignes"/>
              <w:jc w:val="center"/>
              <w:rPr>
                <w:color w:val="000000"/>
              </w:rPr>
            </w:pPr>
            <w:r w:rsidRPr="00F92E7B">
              <w:rPr>
                <w:color w:val="000000"/>
              </w:rPr>
              <w:t>98</w:t>
            </w:r>
          </w:p>
          <w:p w14:paraId="16D262F4" w14:textId="77777777" w:rsidR="00C572C5" w:rsidRDefault="00C572C5" w:rsidP="00C572C5">
            <w:pPr>
              <w:pStyle w:val="Lignes"/>
              <w:jc w:val="center"/>
              <w:rPr>
                <w:b/>
                <w:bCs/>
                <w:color w:val="000000"/>
              </w:rPr>
            </w:pPr>
          </w:p>
        </w:tc>
      </w:tr>
      <w:tr w:rsidR="00C572C5" w14:paraId="13108749" w14:textId="77777777" w:rsidTr="000B3966">
        <w:tc>
          <w:tcPr>
            <w:tcW w:w="1388" w:type="dxa"/>
          </w:tcPr>
          <w:p w14:paraId="507AB8D7" w14:textId="26A3CD91" w:rsidR="00C572C5" w:rsidRPr="00C339AB" w:rsidRDefault="00C339AB" w:rsidP="00C572C5">
            <w:pPr>
              <w:pStyle w:val="Lignes"/>
              <w:rPr>
                <w:highlight w:val="green"/>
              </w:rPr>
            </w:pPr>
            <w:r>
              <w:rPr>
                <w:highlight w:val="green"/>
              </w:rPr>
              <w:t>cpgcommente</w:t>
            </w:r>
          </w:p>
        </w:tc>
        <w:tc>
          <w:tcPr>
            <w:tcW w:w="3115" w:type="dxa"/>
          </w:tcPr>
          <w:p w14:paraId="406DF44B" w14:textId="3E2F98D6" w:rsidR="00C572C5" w:rsidRDefault="00C572C5" w:rsidP="00C572C5">
            <w:pPr>
              <w:pStyle w:val="Lignes"/>
            </w:pPr>
            <w:r>
              <w:t xml:space="preserve">Commenté du contenu en lien avec les élections sur les </w:t>
            </w:r>
            <w:r w:rsidR="00523DCB">
              <w:t>réseaux sociaux</w:t>
            </w:r>
          </w:p>
          <w:p w14:paraId="0790DBE1" w14:textId="77777777" w:rsidR="00C572C5" w:rsidRDefault="00C572C5" w:rsidP="00C572C5">
            <w:pPr>
              <w:pStyle w:val="Lignes"/>
              <w:rPr>
                <w:b/>
                <w:bCs/>
                <w:color w:val="000000"/>
              </w:rPr>
            </w:pPr>
          </w:p>
        </w:tc>
        <w:tc>
          <w:tcPr>
            <w:tcW w:w="1275" w:type="dxa"/>
          </w:tcPr>
          <w:p w14:paraId="5B4FE84E" w14:textId="10197282" w:rsidR="00C572C5" w:rsidRDefault="00C572C5" w:rsidP="00C572C5">
            <w:pPr>
              <w:pStyle w:val="Lignes"/>
              <w:jc w:val="center"/>
              <w:rPr>
                <w:b/>
                <w:bCs/>
                <w:color w:val="000000"/>
              </w:rPr>
            </w:pPr>
            <w:r w:rsidRPr="00F92E7B">
              <w:rPr>
                <w:color w:val="000000"/>
              </w:rPr>
              <w:t>1</w:t>
            </w:r>
          </w:p>
        </w:tc>
        <w:tc>
          <w:tcPr>
            <w:tcW w:w="1985" w:type="dxa"/>
          </w:tcPr>
          <w:p w14:paraId="238FE090" w14:textId="3B4A9568" w:rsidR="00C572C5" w:rsidRDefault="00C572C5" w:rsidP="00C572C5">
            <w:pPr>
              <w:pStyle w:val="Lignes"/>
              <w:jc w:val="center"/>
              <w:rPr>
                <w:b/>
                <w:bCs/>
                <w:color w:val="000000"/>
              </w:rPr>
            </w:pPr>
            <w:r w:rsidRPr="00F92E7B">
              <w:rPr>
                <w:color w:val="000000"/>
              </w:rPr>
              <w:t>2</w:t>
            </w:r>
          </w:p>
        </w:tc>
        <w:tc>
          <w:tcPr>
            <w:tcW w:w="1134" w:type="dxa"/>
          </w:tcPr>
          <w:p w14:paraId="61A6C130" w14:textId="375288C1" w:rsidR="00C572C5" w:rsidRDefault="00C572C5" w:rsidP="00C572C5">
            <w:pPr>
              <w:pStyle w:val="Lignes"/>
              <w:jc w:val="center"/>
              <w:rPr>
                <w:b/>
                <w:bCs/>
                <w:color w:val="000000"/>
              </w:rPr>
            </w:pPr>
            <w:r w:rsidRPr="00F92E7B">
              <w:rPr>
                <w:color w:val="000000"/>
              </w:rPr>
              <w:t>3</w:t>
            </w:r>
          </w:p>
        </w:tc>
        <w:tc>
          <w:tcPr>
            <w:tcW w:w="709" w:type="dxa"/>
          </w:tcPr>
          <w:p w14:paraId="554E3636" w14:textId="74552303" w:rsidR="00C572C5" w:rsidRDefault="00C572C5" w:rsidP="00C572C5">
            <w:pPr>
              <w:pStyle w:val="Lignes"/>
              <w:jc w:val="center"/>
              <w:rPr>
                <w:b/>
                <w:bCs/>
                <w:color w:val="000000"/>
              </w:rPr>
            </w:pPr>
            <w:r w:rsidRPr="00F92E7B">
              <w:rPr>
                <w:color w:val="000000"/>
              </w:rPr>
              <w:t>99</w:t>
            </w:r>
          </w:p>
        </w:tc>
        <w:tc>
          <w:tcPr>
            <w:tcW w:w="708" w:type="dxa"/>
          </w:tcPr>
          <w:p w14:paraId="012D0E33" w14:textId="77777777" w:rsidR="00C572C5" w:rsidRPr="00F92E7B" w:rsidRDefault="00C572C5" w:rsidP="00C572C5">
            <w:pPr>
              <w:pStyle w:val="Lignes"/>
              <w:jc w:val="center"/>
              <w:rPr>
                <w:color w:val="000000"/>
              </w:rPr>
            </w:pPr>
            <w:r w:rsidRPr="00F92E7B">
              <w:rPr>
                <w:color w:val="000000"/>
              </w:rPr>
              <w:t>98</w:t>
            </w:r>
          </w:p>
          <w:p w14:paraId="3482A569" w14:textId="77777777" w:rsidR="00C572C5" w:rsidRDefault="00C572C5" w:rsidP="00C572C5">
            <w:pPr>
              <w:pStyle w:val="Lignes"/>
              <w:jc w:val="center"/>
              <w:rPr>
                <w:b/>
                <w:bCs/>
                <w:color w:val="000000"/>
              </w:rPr>
            </w:pPr>
          </w:p>
        </w:tc>
      </w:tr>
      <w:tr w:rsidR="00C572C5" w14:paraId="796E4F62" w14:textId="77777777" w:rsidTr="000B3966">
        <w:tc>
          <w:tcPr>
            <w:tcW w:w="1388" w:type="dxa"/>
          </w:tcPr>
          <w:p w14:paraId="408A5515" w14:textId="7969C6A5" w:rsidR="00C572C5" w:rsidRPr="00C339AB" w:rsidRDefault="00C339AB" w:rsidP="00C572C5">
            <w:pPr>
              <w:pStyle w:val="Lignes"/>
              <w:rPr>
                <w:highlight w:val="green"/>
              </w:rPr>
            </w:pPr>
            <w:r>
              <w:rPr>
                <w:highlight w:val="green"/>
              </w:rPr>
              <w:t>CPGCONSULT2</w:t>
            </w:r>
          </w:p>
        </w:tc>
        <w:tc>
          <w:tcPr>
            <w:tcW w:w="3115" w:type="dxa"/>
          </w:tcPr>
          <w:p w14:paraId="3716F6B1" w14:textId="152EAD69" w:rsidR="00C572C5" w:rsidRDefault="00C572C5" w:rsidP="00C572C5">
            <w:pPr>
              <w:pStyle w:val="Lignes"/>
            </w:pPr>
            <w:r>
              <w:t xml:space="preserve">Consulté du contenu en lien avec les élections sur les </w:t>
            </w:r>
            <w:r w:rsidR="00523DCB">
              <w:t>réseaux sociaux</w:t>
            </w:r>
          </w:p>
        </w:tc>
        <w:tc>
          <w:tcPr>
            <w:tcW w:w="1275" w:type="dxa"/>
          </w:tcPr>
          <w:p w14:paraId="0702BA19" w14:textId="3A6CAF2F" w:rsidR="00C572C5" w:rsidRDefault="00C572C5" w:rsidP="00C572C5">
            <w:pPr>
              <w:pStyle w:val="Lignes"/>
              <w:jc w:val="center"/>
              <w:rPr>
                <w:b/>
                <w:bCs/>
                <w:color w:val="000000"/>
              </w:rPr>
            </w:pPr>
            <w:r w:rsidRPr="00F92E7B">
              <w:rPr>
                <w:color w:val="000000"/>
              </w:rPr>
              <w:t>1</w:t>
            </w:r>
          </w:p>
        </w:tc>
        <w:tc>
          <w:tcPr>
            <w:tcW w:w="1985" w:type="dxa"/>
          </w:tcPr>
          <w:p w14:paraId="0EAA03BD" w14:textId="76897417" w:rsidR="00C572C5" w:rsidRDefault="00C572C5" w:rsidP="00C572C5">
            <w:pPr>
              <w:pStyle w:val="Lignes"/>
              <w:jc w:val="center"/>
              <w:rPr>
                <w:b/>
                <w:bCs/>
                <w:color w:val="000000"/>
              </w:rPr>
            </w:pPr>
            <w:r w:rsidRPr="00F92E7B">
              <w:rPr>
                <w:color w:val="000000"/>
              </w:rPr>
              <w:t>2</w:t>
            </w:r>
          </w:p>
        </w:tc>
        <w:tc>
          <w:tcPr>
            <w:tcW w:w="1134" w:type="dxa"/>
          </w:tcPr>
          <w:p w14:paraId="2B5E150C" w14:textId="12378447" w:rsidR="00C572C5" w:rsidRDefault="00C572C5" w:rsidP="00C572C5">
            <w:pPr>
              <w:pStyle w:val="Lignes"/>
              <w:jc w:val="center"/>
              <w:rPr>
                <w:b/>
                <w:bCs/>
                <w:color w:val="000000"/>
              </w:rPr>
            </w:pPr>
            <w:r w:rsidRPr="00F92E7B">
              <w:rPr>
                <w:color w:val="000000"/>
              </w:rPr>
              <w:t>3</w:t>
            </w:r>
          </w:p>
        </w:tc>
        <w:tc>
          <w:tcPr>
            <w:tcW w:w="709" w:type="dxa"/>
          </w:tcPr>
          <w:p w14:paraId="535A275A" w14:textId="76DA5D40" w:rsidR="00C572C5" w:rsidRDefault="00C572C5" w:rsidP="00C572C5">
            <w:pPr>
              <w:pStyle w:val="Lignes"/>
              <w:jc w:val="center"/>
              <w:rPr>
                <w:b/>
                <w:bCs/>
                <w:color w:val="000000"/>
              </w:rPr>
            </w:pPr>
            <w:r w:rsidRPr="00F92E7B">
              <w:rPr>
                <w:color w:val="000000"/>
              </w:rPr>
              <w:t>99</w:t>
            </w:r>
          </w:p>
        </w:tc>
        <w:tc>
          <w:tcPr>
            <w:tcW w:w="708" w:type="dxa"/>
          </w:tcPr>
          <w:p w14:paraId="323848B4" w14:textId="77777777" w:rsidR="00C572C5" w:rsidRPr="00F92E7B" w:rsidRDefault="00C572C5" w:rsidP="00C572C5">
            <w:pPr>
              <w:pStyle w:val="Lignes"/>
              <w:jc w:val="center"/>
              <w:rPr>
                <w:color w:val="000000"/>
              </w:rPr>
            </w:pPr>
            <w:r w:rsidRPr="00F92E7B">
              <w:rPr>
                <w:color w:val="000000"/>
              </w:rPr>
              <w:t>98</w:t>
            </w:r>
          </w:p>
          <w:p w14:paraId="44A4982A" w14:textId="77777777" w:rsidR="00C572C5" w:rsidRDefault="00C572C5" w:rsidP="00C572C5">
            <w:pPr>
              <w:pStyle w:val="Lignes"/>
              <w:jc w:val="center"/>
              <w:rPr>
                <w:b/>
                <w:bCs/>
                <w:color w:val="000000"/>
              </w:rPr>
            </w:pPr>
          </w:p>
        </w:tc>
      </w:tr>
    </w:tbl>
    <w:p w14:paraId="74E4C4E5" w14:textId="77777777" w:rsidR="001C1393" w:rsidRPr="00A03441" w:rsidRDefault="001C1393" w:rsidP="001C1393">
      <w:pPr>
        <w:pStyle w:val="Lignes"/>
      </w:pPr>
    </w:p>
    <w:p w14:paraId="6FEF0191" w14:textId="77777777" w:rsidR="007D0600" w:rsidRDefault="007D0600">
      <w:pPr>
        <w:rPr>
          <w:rFonts w:ascii="Arial" w:hAnsi="Arial" w:cs="Arial"/>
          <w:b/>
        </w:rPr>
      </w:pPr>
      <w:r>
        <w:rPr>
          <w:rFonts w:ascii="Arial" w:hAnsi="Arial" w:cs="Arial"/>
          <w:b/>
        </w:rPr>
        <w:br w:type="page"/>
      </w:r>
    </w:p>
    <w:p w14:paraId="07628566" w14:textId="60A1BC3E" w:rsidR="001C1393" w:rsidRPr="004C6D4C" w:rsidRDefault="001C1393" w:rsidP="00440551">
      <w:pPr>
        <w:pStyle w:val="Lignes"/>
        <w:rPr>
          <w:rFonts w:ascii="Arial" w:hAnsi="Arial" w:cs="Arial"/>
          <w:b/>
        </w:rPr>
      </w:pPr>
      <w:r w:rsidRPr="004C6D4C">
        <w:rPr>
          <w:rFonts w:ascii="Arial" w:eastAsia="Times New Roman" w:hAnsi="Arial" w:cs="Arial"/>
          <w:b/>
          <w:sz w:val="24"/>
          <w:szCs w:val="24"/>
          <w:lang w:eastAsia="fr-FR"/>
        </w:rPr>
        <w:lastRenderedPageBreak/>
        <w:t xml:space="preserve">Q50 </w:t>
      </w:r>
      <w:r w:rsidR="00440551" w:rsidRPr="004C6D4C">
        <w:rPr>
          <w:rFonts w:ascii="Arial" w:eastAsia="Times New Roman" w:hAnsi="Arial" w:cs="Arial"/>
          <w:b/>
          <w:sz w:val="24"/>
          <w:szCs w:val="24"/>
          <w:lang w:eastAsia="fr-FR"/>
        </w:rPr>
        <w:t>[</w:t>
      </w:r>
      <w:r w:rsidR="00440551" w:rsidRPr="00FE2192">
        <w:rPr>
          <w:rFonts w:ascii="Arial" w:eastAsia="Times New Roman" w:hAnsi="Arial" w:cs="Arial"/>
          <w:b/>
          <w:sz w:val="24"/>
          <w:szCs w:val="24"/>
          <w:highlight w:val="green"/>
          <w:lang w:eastAsia="fr-FR"/>
        </w:rPr>
        <w:t>SENSDEVOIR</w:t>
      </w:r>
      <w:r w:rsidR="00440551" w:rsidRPr="004C6D4C">
        <w:rPr>
          <w:rFonts w:ascii="Arial" w:eastAsia="Times New Roman" w:hAnsi="Arial" w:cs="Arial"/>
          <w:b/>
          <w:sz w:val="24"/>
          <w:szCs w:val="24"/>
          <w:lang w:eastAsia="fr-FR"/>
        </w:rPr>
        <w:t xml:space="preserve">] </w:t>
      </w:r>
      <w:r w:rsidRPr="004C6D4C">
        <w:rPr>
          <w:rFonts w:ascii="Arial" w:eastAsia="Times New Roman" w:hAnsi="Arial" w:cs="Arial"/>
          <w:b/>
          <w:sz w:val="24"/>
          <w:szCs w:val="24"/>
          <w:lang w:eastAsia="fr-FR"/>
        </w:rPr>
        <w:t>En pensant au vote et aux élections, avec laquelle de ces deux opinions êtes-vous le plus d’accord ?</w:t>
      </w:r>
      <w:r w:rsidRPr="004C6D4C">
        <w:rPr>
          <w:rFonts w:ascii="Arial" w:hAnsi="Arial" w:cs="Arial"/>
          <w:b/>
        </w:rPr>
        <w:t xml:space="preserve"> </w:t>
      </w:r>
    </w:p>
    <w:p w14:paraId="02E32DAD" w14:textId="77777777" w:rsidR="00440551" w:rsidRPr="004C6D4C" w:rsidRDefault="00440551" w:rsidP="00440551">
      <w:pPr>
        <w:pStyle w:val="INSTRUCTIONSENQUETEUR"/>
      </w:pPr>
      <w:r w:rsidRPr="004C6D4C">
        <w:t>citer - une seule reponse possible</w:t>
      </w:r>
    </w:p>
    <w:p w14:paraId="71130CE9" w14:textId="01E860AF" w:rsidR="00440551" w:rsidRPr="004C6D4C" w:rsidRDefault="00D70DA9" w:rsidP="00440551">
      <w:pPr>
        <w:pStyle w:val="Lignes"/>
        <w:rPr>
          <w:rFonts w:ascii="Arial" w:eastAsia="Times New Roman" w:hAnsi="Arial" w:cs="Arial"/>
          <w:b/>
          <w:color w:val="FF0000"/>
          <w:sz w:val="24"/>
          <w:szCs w:val="24"/>
          <w:lang w:eastAsia="fr-FR"/>
        </w:rPr>
      </w:pPr>
      <w:r w:rsidRPr="004C6D4C">
        <w:rPr>
          <w:rFonts w:ascii="Arial" w:eastAsia="Times New Roman" w:hAnsi="Arial" w:cs="Arial"/>
          <w:b/>
          <w:color w:val="FF0000"/>
          <w:sz w:val="24"/>
          <w:szCs w:val="24"/>
          <w:lang w:eastAsia="fr-FR"/>
        </w:rPr>
        <w:t>RANDOMISATION DES ITEMS 1 ET 2</w:t>
      </w:r>
    </w:p>
    <w:p w14:paraId="69A44570" w14:textId="77777777" w:rsidR="001C1393" w:rsidRPr="004C6D4C" w:rsidRDefault="001C1393" w:rsidP="001C1393">
      <w:pPr>
        <w:pStyle w:val="Lignes"/>
      </w:pPr>
    </w:p>
    <w:p w14:paraId="52E56B8D" w14:textId="465BD005" w:rsidR="00440551" w:rsidRPr="004C6D4C" w:rsidRDefault="001C1393" w:rsidP="00440551">
      <w:pPr>
        <w:pStyle w:val="Paragraphedeliste"/>
        <w:numPr>
          <w:ilvl w:val="0"/>
          <w:numId w:val="21"/>
        </w:numPr>
        <w:jc w:val="both"/>
      </w:pPr>
      <w:r w:rsidRPr="004C6D4C">
        <w:t>Voter est d’abord un droit</w:t>
      </w:r>
    </w:p>
    <w:p w14:paraId="25DB295C" w14:textId="0BEB09D8" w:rsidR="001C1393" w:rsidRPr="004C6D4C" w:rsidRDefault="001C1393" w:rsidP="00440551">
      <w:pPr>
        <w:pStyle w:val="Paragraphedeliste"/>
        <w:numPr>
          <w:ilvl w:val="0"/>
          <w:numId w:val="21"/>
        </w:numPr>
        <w:jc w:val="both"/>
      </w:pPr>
      <w:r w:rsidRPr="004C6D4C">
        <w:t>Voter est d’abord un devoir</w:t>
      </w:r>
    </w:p>
    <w:p w14:paraId="63CE76E0" w14:textId="61492303" w:rsidR="001C1393" w:rsidRPr="004C6D4C" w:rsidRDefault="00440551" w:rsidP="001C1393">
      <w:pPr>
        <w:pStyle w:val="Paragraphedeliste"/>
      </w:pPr>
      <w:r w:rsidRPr="004C6D4C">
        <w:t xml:space="preserve">99. </w:t>
      </w:r>
      <w:r w:rsidR="00275F61" w:rsidRPr="004C6D4C">
        <w:t>[JE NE SAIS PAS]</w:t>
      </w:r>
    </w:p>
    <w:p w14:paraId="323CF7A6" w14:textId="05088CB6" w:rsidR="00B4168D" w:rsidRPr="00440551" w:rsidRDefault="00440551" w:rsidP="00440551">
      <w:pPr>
        <w:pStyle w:val="Paragraphedeliste"/>
      </w:pPr>
      <w:r w:rsidRPr="004C6D4C">
        <w:t xml:space="preserve">98. </w:t>
      </w:r>
      <w:r w:rsidR="00275F61" w:rsidRPr="004C6D4C">
        <w:t>[JE REFUSE DE RÉPONDRE]</w:t>
      </w:r>
      <w:r w:rsidR="001C1393" w:rsidRPr="00B314DF">
        <w:t xml:space="preserve">   </w:t>
      </w:r>
    </w:p>
    <w:p w14:paraId="4408E2CC" w14:textId="23F18BF2" w:rsidR="00B4168D" w:rsidRDefault="00B4168D" w:rsidP="001C1393">
      <w:pPr>
        <w:rPr>
          <w:b/>
        </w:rPr>
      </w:pPr>
    </w:p>
    <w:p w14:paraId="4D358A52" w14:textId="50C4EC7F" w:rsidR="00905666" w:rsidRPr="00154A52" w:rsidRDefault="00905666" w:rsidP="00905666">
      <w:pPr>
        <w:pStyle w:val="INSTRUCTIONSPROGRAMMATION"/>
        <w:rPr>
          <w:shd w:val="clear" w:color="auto" w:fill="FFFFFF"/>
        </w:rPr>
      </w:pPr>
      <w:r w:rsidRPr="00986B38">
        <w:rPr>
          <w:shd w:val="clear" w:color="auto" w:fill="FFFFFF"/>
        </w:rPr>
        <w:t>ECRAN INTERMEDIAIRE </w:t>
      </w:r>
      <w:r w:rsidR="00127ACA" w:rsidRPr="00986B38">
        <w:rPr>
          <w:shd w:val="clear" w:color="auto" w:fill="FFFFFF"/>
        </w:rPr>
        <w:t>(passage aux questions rs)</w:t>
      </w:r>
    </w:p>
    <w:p w14:paraId="166D9F06" w14:textId="6957330E" w:rsidR="0017744B" w:rsidRPr="001704A4" w:rsidRDefault="00D70DA9" w:rsidP="001C1393">
      <w:pPr>
        <w:pStyle w:val="Lignes"/>
        <w:rPr>
          <w:rFonts w:ascii="Arial" w:eastAsia="Times New Roman" w:hAnsi="Arial" w:cs="Arial"/>
          <w:b/>
          <w:sz w:val="24"/>
          <w:szCs w:val="24"/>
          <w:lang w:eastAsia="fr-FR"/>
        </w:rPr>
      </w:pPr>
      <w:r w:rsidRPr="001704A4">
        <w:rPr>
          <w:rFonts w:ascii="Arial" w:eastAsia="Times New Roman" w:hAnsi="Arial" w:cs="Arial"/>
          <w:b/>
          <w:sz w:val="24"/>
          <w:szCs w:val="24"/>
          <w:lang w:eastAsia="fr-FR"/>
        </w:rPr>
        <w:t xml:space="preserve">Voici maintenant quelques questions pour mieux vous connaître </w:t>
      </w:r>
    </w:p>
    <w:p w14:paraId="3A40DA38" w14:textId="77777777" w:rsidR="001C1393" w:rsidRPr="00D86599" w:rsidRDefault="001C1393" w:rsidP="001C1393">
      <w:pPr>
        <w:pStyle w:val="Lignes"/>
        <w:rPr>
          <w:color w:val="8064A2" w:themeColor="accent4"/>
        </w:rPr>
      </w:pPr>
    </w:p>
    <w:p w14:paraId="09315BC1" w14:textId="63E4EE95" w:rsidR="001C1393" w:rsidRPr="00A20532" w:rsidRDefault="001C1393" w:rsidP="004319E7">
      <w:pPr>
        <w:pStyle w:val="Lignes"/>
      </w:pPr>
      <w:r w:rsidRPr="001704A4">
        <w:rPr>
          <w:rFonts w:ascii="Arial" w:eastAsia="Times New Roman" w:hAnsi="Arial" w:cs="Arial"/>
          <w:b/>
          <w:sz w:val="24"/>
          <w:szCs w:val="24"/>
          <w:lang w:eastAsia="fr-FR"/>
        </w:rPr>
        <w:t>RS5</w:t>
      </w:r>
      <w:r w:rsidR="005B5DE3" w:rsidRPr="001704A4">
        <w:rPr>
          <w:rFonts w:ascii="Arial" w:eastAsia="Times New Roman" w:hAnsi="Arial" w:cs="Arial"/>
          <w:b/>
          <w:sz w:val="24"/>
          <w:szCs w:val="24"/>
          <w:lang w:eastAsia="fr-FR"/>
        </w:rPr>
        <w:t>2</w:t>
      </w:r>
      <w:r w:rsidR="004319E7" w:rsidRPr="001704A4">
        <w:rPr>
          <w:rFonts w:ascii="Arial" w:eastAsia="Times New Roman" w:hAnsi="Arial" w:cs="Arial"/>
          <w:b/>
          <w:sz w:val="24"/>
          <w:szCs w:val="24"/>
          <w:lang w:eastAsia="fr-FR"/>
        </w:rPr>
        <w:t xml:space="preserve"> [</w:t>
      </w:r>
      <w:r w:rsidR="004319E7" w:rsidRPr="00FE2192">
        <w:rPr>
          <w:rFonts w:ascii="Arial" w:eastAsia="Times New Roman" w:hAnsi="Arial" w:cs="Arial"/>
          <w:b/>
          <w:sz w:val="24"/>
          <w:szCs w:val="24"/>
          <w:highlight w:val="green"/>
          <w:lang w:eastAsia="fr-FR"/>
        </w:rPr>
        <w:t>EPICES1</w:t>
      </w:r>
      <w:r w:rsidR="004319E7" w:rsidRPr="001704A4">
        <w:rPr>
          <w:rFonts w:ascii="Arial" w:eastAsia="Times New Roman" w:hAnsi="Arial" w:cs="Arial"/>
          <w:b/>
          <w:sz w:val="24"/>
          <w:szCs w:val="24"/>
          <w:lang w:eastAsia="fr-FR"/>
        </w:rPr>
        <w:t>] Vous</w:t>
      </w:r>
      <w:r w:rsidRPr="001704A4">
        <w:rPr>
          <w:rFonts w:ascii="Arial" w:eastAsia="Times New Roman" w:hAnsi="Arial" w:cs="Arial"/>
          <w:b/>
          <w:sz w:val="24"/>
          <w:szCs w:val="24"/>
          <w:lang w:eastAsia="fr-FR"/>
        </w:rPr>
        <w:t xml:space="preserve"> est-il arrivé de faire du sport au cours des 12 derniers mois ?</w:t>
      </w:r>
    </w:p>
    <w:p w14:paraId="20871DAE" w14:textId="77777777" w:rsidR="004319E7" w:rsidRPr="00A20532" w:rsidRDefault="004319E7" w:rsidP="004319E7">
      <w:pPr>
        <w:pStyle w:val="INSTRUCTIONSENQUETEUR"/>
      </w:pPr>
      <w:r w:rsidRPr="00A20532">
        <w:t>citer - une seule reponse possible</w:t>
      </w:r>
    </w:p>
    <w:p w14:paraId="4599A140" w14:textId="77777777" w:rsidR="001C1393" w:rsidRPr="00A20532" w:rsidRDefault="001C1393" w:rsidP="001C1393">
      <w:pPr>
        <w:pStyle w:val="Lignes"/>
      </w:pPr>
    </w:p>
    <w:p w14:paraId="2283AEE7" w14:textId="77777777" w:rsidR="004319E7" w:rsidRPr="00A20532" w:rsidRDefault="001C1393" w:rsidP="00133C44">
      <w:pPr>
        <w:pStyle w:val="Paragraphedeliste"/>
        <w:numPr>
          <w:ilvl w:val="0"/>
          <w:numId w:val="22"/>
        </w:numPr>
        <w:jc w:val="both"/>
      </w:pPr>
      <w:r w:rsidRPr="00A20532">
        <w:t>Oui</w:t>
      </w:r>
    </w:p>
    <w:p w14:paraId="71F8D874" w14:textId="0979D8ED" w:rsidR="001C1393" w:rsidRPr="00A20532" w:rsidRDefault="001C1393" w:rsidP="00133C44">
      <w:pPr>
        <w:pStyle w:val="Paragraphedeliste"/>
        <w:numPr>
          <w:ilvl w:val="0"/>
          <w:numId w:val="22"/>
        </w:numPr>
        <w:jc w:val="both"/>
      </w:pPr>
      <w:r w:rsidRPr="00A20532">
        <w:t>Non</w:t>
      </w:r>
    </w:p>
    <w:p w14:paraId="7294D971" w14:textId="68A17B56" w:rsidR="001C1393" w:rsidRPr="00E509CB" w:rsidRDefault="004319E7" w:rsidP="001C1393">
      <w:pPr>
        <w:pStyle w:val="Paragraphedeliste"/>
      </w:pPr>
      <w:r w:rsidRPr="00E509CB">
        <w:t>99.</w:t>
      </w:r>
      <w:r w:rsidR="00275F61" w:rsidRPr="00E509CB">
        <w:t>[JE NE SAIS PAS]</w:t>
      </w:r>
    </w:p>
    <w:p w14:paraId="5366B544" w14:textId="21689A99" w:rsidR="001C1393" w:rsidRPr="00E509CB" w:rsidRDefault="004319E7" w:rsidP="001C1393">
      <w:pPr>
        <w:pStyle w:val="Paragraphedeliste"/>
      </w:pPr>
      <w:r w:rsidRPr="00E509CB">
        <w:t>98.</w:t>
      </w:r>
      <w:r w:rsidR="00275F61" w:rsidRPr="00E509CB">
        <w:t>[JE REFUSE DE RÉPONDRE]</w:t>
      </w:r>
    </w:p>
    <w:p w14:paraId="2644DD3A" w14:textId="77777777" w:rsidR="001C1393" w:rsidRPr="00E509CB" w:rsidRDefault="001C1393" w:rsidP="001C1393">
      <w:pPr>
        <w:pStyle w:val="Lignes"/>
      </w:pPr>
    </w:p>
    <w:p w14:paraId="68BC9A34" w14:textId="6C78731C" w:rsidR="001C1393" w:rsidRPr="00E509CB" w:rsidRDefault="001C1393" w:rsidP="004319E7">
      <w:pPr>
        <w:pStyle w:val="Lignes"/>
      </w:pPr>
      <w:r w:rsidRPr="00E509CB">
        <w:rPr>
          <w:rFonts w:ascii="Arial" w:eastAsia="Times New Roman" w:hAnsi="Arial" w:cs="Arial"/>
          <w:b/>
          <w:sz w:val="24"/>
          <w:szCs w:val="24"/>
          <w:lang w:eastAsia="fr-FR"/>
        </w:rPr>
        <w:t>RS6</w:t>
      </w:r>
      <w:r w:rsidR="005B5DE3" w:rsidRPr="00E509CB">
        <w:rPr>
          <w:rFonts w:ascii="Arial" w:eastAsia="Times New Roman" w:hAnsi="Arial" w:cs="Arial"/>
          <w:b/>
          <w:sz w:val="24"/>
          <w:szCs w:val="24"/>
          <w:lang w:eastAsia="fr-FR"/>
        </w:rPr>
        <w:t>2</w:t>
      </w:r>
      <w:r w:rsidR="004319E7" w:rsidRPr="00E509CB">
        <w:rPr>
          <w:rFonts w:ascii="Arial" w:eastAsia="Times New Roman" w:hAnsi="Arial" w:cs="Arial"/>
          <w:b/>
          <w:sz w:val="24"/>
          <w:szCs w:val="24"/>
          <w:lang w:eastAsia="fr-FR"/>
        </w:rPr>
        <w:t xml:space="preserve"> [</w:t>
      </w:r>
      <w:r w:rsidR="004319E7" w:rsidRPr="00FE2192">
        <w:rPr>
          <w:rFonts w:ascii="Arial" w:eastAsia="Times New Roman" w:hAnsi="Arial" w:cs="Arial"/>
          <w:b/>
          <w:sz w:val="24"/>
          <w:szCs w:val="24"/>
          <w:highlight w:val="green"/>
          <w:lang w:eastAsia="fr-FR"/>
        </w:rPr>
        <w:t>EPICES2</w:t>
      </w:r>
      <w:r w:rsidR="004319E7" w:rsidRPr="00E509CB">
        <w:rPr>
          <w:rFonts w:ascii="Arial" w:eastAsia="Times New Roman" w:hAnsi="Arial" w:cs="Arial"/>
          <w:b/>
          <w:sz w:val="24"/>
          <w:szCs w:val="24"/>
          <w:lang w:eastAsia="fr-FR"/>
        </w:rPr>
        <w:t>] Êtes</w:t>
      </w:r>
      <w:r w:rsidRPr="00E509CB">
        <w:rPr>
          <w:rFonts w:ascii="Arial" w:eastAsia="Times New Roman" w:hAnsi="Arial" w:cs="Arial"/>
          <w:b/>
          <w:sz w:val="24"/>
          <w:szCs w:val="24"/>
          <w:lang w:eastAsia="fr-FR"/>
        </w:rPr>
        <w:t>-vous allé au cinéma, au théâtre ou à d’autres spectacles au cours des 12 derniers mois</w:t>
      </w:r>
      <w:r w:rsidR="004319E7" w:rsidRPr="00E509CB">
        <w:rPr>
          <w:rFonts w:ascii="Arial" w:eastAsia="Times New Roman" w:hAnsi="Arial" w:cs="Arial"/>
          <w:b/>
          <w:sz w:val="24"/>
          <w:szCs w:val="24"/>
          <w:lang w:eastAsia="fr-FR"/>
        </w:rPr>
        <w:t> ?</w:t>
      </w:r>
    </w:p>
    <w:p w14:paraId="1EF8FB50" w14:textId="77777777" w:rsidR="004319E7" w:rsidRPr="00E509CB" w:rsidRDefault="004319E7" w:rsidP="004319E7">
      <w:pPr>
        <w:pStyle w:val="INSTRUCTIONSENQUETEUR"/>
      </w:pPr>
      <w:r w:rsidRPr="00E509CB">
        <w:t>citer - une seule reponse possible</w:t>
      </w:r>
    </w:p>
    <w:p w14:paraId="2674BD2B" w14:textId="77777777" w:rsidR="001C1393" w:rsidRPr="00E509CB" w:rsidRDefault="001C1393" w:rsidP="001C1393">
      <w:pPr>
        <w:pStyle w:val="Lignes"/>
      </w:pPr>
    </w:p>
    <w:p w14:paraId="0BE248D4" w14:textId="77777777" w:rsidR="004319E7" w:rsidRPr="00E509CB" w:rsidRDefault="001C1393" w:rsidP="00133C44">
      <w:pPr>
        <w:pStyle w:val="Paragraphedeliste"/>
        <w:numPr>
          <w:ilvl w:val="0"/>
          <w:numId w:val="23"/>
        </w:numPr>
        <w:jc w:val="both"/>
      </w:pPr>
      <w:r w:rsidRPr="00E509CB">
        <w:t>Oui</w:t>
      </w:r>
    </w:p>
    <w:p w14:paraId="4843FD45" w14:textId="7CA61E38" w:rsidR="001C1393" w:rsidRPr="00E509CB" w:rsidRDefault="001C1393" w:rsidP="00133C44">
      <w:pPr>
        <w:pStyle w:val="Paragraphedeliste"/>
        <w:numPr>
          <w:ilvl w:val="0"/>
          <w:numId w:val="23"/>
        </w:numPr>
        <w:jc w:val="both"/>
      </w:pPr>
      <w:r w:rsidRPr="00E509CB">
        <w:t>Non</w:t>
      </w:r>
    </w:p>
    <w:p w14:paraId="73582EA8" w14:textId="6A57E48E" w:rsidR="001C1393" w:rsidRPr="00E509CB" w:rsidRDefault="004319E7" w:rsidP="001C1393">
      <w:pPr>
        <w:pStyle w:val="Paragraphedeliste"/>
      </w:pPr>
      <w:r w:rsidRPr="00E509CB">
        <w:t>99.</w:t>
      </w:r>
      <w:r w:rsidR="00275F61" w:rsidRPr="00E509CB">
        <w:t>[JE NE SAIS PAS]</w:t>
      </w:r>
    </w:p>
    <w:p w14:paraId="127F18E5" w14:textId="1BADF8A4" w:rsidR="004319E7" w:rsidRPr="00E509CB" w:rsidRDefault="004319E7" w:rsidP="007D1DCD">
      <w:pPr>
        <w:pStyle w:val="Paragraphedeliste"/>
      </w:pPr>
      <w:r w:rsidRPr="00E509CB">
        <w:t>98.</w:t>
      </w:r>
      <w:r w:rsidR="00275F61" w:rsidRPr="00E509CB">
        <w:t>[JE REFUSE DE RÉPONDRE]</w:t>
      </w:r>
    </w:p>
    <w:p w14:paraId="38D8F7D8" w14:textId="76A8F51A" w:rsidR="004319E7" w:rsidRPr="00E509CB" w:rsidRDefault="004319E7" w:rsidP="001C1393">
      <w:pPr>
        <w:pStyle w:val="Lignes"/>
      </w:pPr>
    </w:p>
    <w:p w14:paraId="662ADA10" w14:textId="69152D51" w:rsidR="001C1393" w:rsidRPr="00E509CB" w:rsidRDefault="001C1393" w:rsidP="004319E7">
      <w:pPr>
        <w:pStyle w:val="Lignes"/>
        <w:rPr>
          <w:rFonts w:ascii="Arial" w:eastAsia="Times New Roman" w:hAnsi="Arial" w:cs="Arial"/>
          <w:b/>
          <w:sz w:val="24"/>
          <w:szCs w:val="24"/>
          <w:lang w:eastAsia="fr-FR"/>
        </w:rPr>
      </w:pPr>
      <w:r w:rsidRPr="00E509CB">
        <w:rPr>
          <w:rFonts w:ascii="Arial" w:eastAsia="Times New Roman" w:hAnsi="Arial" w:cs="Arial"/>
          <w:b/>
          <w:sz w:val="24"/>
          <w:szCs w:val="24"/>
          <w:lang w:eastAsia="fr-FR"/>
        </w:rPr>
        <w:t>RS8</w:t>
      </w:r>
      <w:r w:rsidR="005B5DE3" w:rsidRPr="00E509CB">
        <w:rPr>
          <w:rFonts w:ascii="Arial" w:eastAsia="Times New Roman" w:hAnsi="Arial" w:cs="Arial"/>
          <w:b/>
          <w:sz w:val="24"/>
          <w:szCs w:val="24"/>
          <w:lang w:eastAsia="fr-FR"/>
        </w:rPr>
        <w:t>2</w:t>
      </w:r>
      <w:r w:rsidRPr="00E509CB">
        <w:rPr>
          <w:rFonts w:ascii="Arial" w:eastAsia="Times New Roman" w:hAnsi="Arial" w:cs="Arial"/>
          <w:b/>
          <w:sz w:val="24"/>
          <w:szCs w:val="24"/>
          <w:lang w:eastAsia="fr-FR"/>
        </w:rPr>
        <w:t xml:space="preserve"> </w:t>
      </w:r>
      <w:r w:rsidR="004319E7" w:rsidRPr="00E509CB">
        <w:rPr>
          <w:rFonts w:ascii="Arial" w:eastAsia="Times New Roman" w:hAnsi="Arial" w:cs="Arial"/>
          <w:b/>
          <w:sz w:val="24"/>
          <w:szCs w:val="24"/>
          <w:lang w:eastAsia="fr-FR"/>
        </w:rPr>
        <w:t>[</w:t>
      </w:r>
      <w:r w:rsidR="004319E7" w:rsidRPr="00FE2192">
        <w:rPr>
          <w:rFonts w:ascii="Arial" w:eastAsia="Times New Roman" w:hAnsi="Arial" w:cs="Arial"/>
          <w:b/>
          <w:sz w:val="24"/>
          <w:szCs w:val="24"/>
          <w:highlight w:val="green"/>
          <w:lang w:eastAsia="fr-FR"/>
        </w:rPr>
        <w:t>EPICES4</w:t>
      </w:r>
      <w:r w:rsidR="004319E7" w:rsidRPr="00E509CB">
        <w:rPr>
          <w:rFonts w:ascii="Arial" w:eastAsia="Times New Roman" w:hAnsi="Arial" w:cs="Arial"/>
          <w:b/>
          <w:sz w:val="24"/>
          <w:szCs w:val="24"/>
          <w:lang w:eastAsia="fr-FR"/>
        </w:rPr>
        <w:t>] E</w:t>
      </w:r>
      <w:r w:rsidRPr="00E509CB">
        <w:rPr>
          <w:rFonts w:ascii="Arial" w:eastAsia="Times New Roman" w:hAnsi="Arial" w:cs="Arial"/>
          <w:b/>
          <w:sz w:val="24"/>
          <w:szCs w:val="24"/>
          <w:lang w:eastAsia="fr-FR"/>
        </w:rPr>
        <w:t xml:space="preserve">tes-vous parti en vacances au cours des 12 derniers mois ? </w:t>
      </w:r>
    </w:p>
    <w:p w14:paraId="1D8C38EE" w14:textId="77777777" w:rsidR="004319E7" w:rsidRPr="00E509CB" w:rsidRDefault="004319E7" w:rsidP="004319E7">
      <w:pPr>
        <w:pStyle w:val="INSTRUCTIONSENQUETEUR"/>
      </w:pPr>
      <w:r w:rsidRPr="00E509CB">
        <w:t>citer - une seule reponse possible</w:t>
      </w:r>
    </w:p>
    <w:p w14:paraId="3E78DC7D" w14:textId="77777777" w:rsidR="004319E7" w:rsidRPr="00E509CB" w:rsidRDefault="004319E7" w:rsidP="004319E7">
      <w:pPr>
        <w:pStyle w:val="Lignes"/>
        <w:rPr>
          <w:rFonts w:eastAsia="Arial" w:cs="Arial"/>
          <w:sz w:val="24"/>
          <w:szCs w:val="24"/>
        </w:rPr>
      </w:pPr>
    </w:p>
    <w:p w14:paraId="4596CF3C" w14:textId="77777777" w:rsidR="004319E7" w:rsidRPr="00E509CB" w:rsidRDefault="004319E7" w:rsidP="00133C44">
      <w:pPr>
        <w:pStyle w:val="Paragraphedeliste"/>
        <w:numPr>
          <w:ilvl w:val="0"/>
          <w:numId w:val="42"/>
        </w:numPr>
        <w:jc w:val="both"/>
      </w:pPr>
      <w:r w:rsidRPr="00E509CB">
        <w:t>Oui</w:t>
      </w:r>
    </w:p>
    <w:p w14:paraId="45990218" w14:textId="77777777" w:rsidR="004319E7" w:rsidRPr="00E509CB" w:rsidRDefault="004319E7" w:rsidP="00133C44">
      <w:pPr>
        <w:pStyle w:val="Paragraphedeliste"/>
        <w:numPr>
          <w:ilvl w:val="0"/>
          <w:numId w:val="42"/>
        </w:numPr>
        <w:jc w:val="both"/>
      </w:pPr>
      <w:r w:rsidRPr="00E509CB">
        <w:t>Non</w:t>
      </w:r>
    </w:p>
    <w:p w14:paraId="19F22FA2" w14:textId="0A037721" w:rsidR="004319E7" w:rsidRPr="00E509CB" w:rsidRDefault="004319E7" w:rsidP="004319E7">
      <w:pPr>
        <w:pStyle w:val="Paragraphedeliste"/>
      </w:pPr>
      <w:r w:rsidRPr="00E509CB">
        <w:t xml:space="preserve">99. </w:t>
      </w:r>
      <w:r w:rsidR="00275F61" w:rsidRPr="00E509CB">
        <w:t>[JE NE SAIS PAS]</w:t>
      </w:r>
    </w:p>
    <w:p w14:paraId="7B1A1651" w14:textId="363A9215" w:rsidR="004319E7" w:rsidRPr="00A03441" w:rsidRDefault="004319E7" w:rsidP="004319E7">
      <w:pPr>
        <w:pStyle w:val="Paragraphedeliste"/>
      </w:pPr>
      <w:r w:rsidRPr="00E509CB">
        <w:t xml:space="preserve">98. </w:t>
      </w:r>
      <w:r w:rsidR="00275F61" w:rsidRPr="00E509CB">
        <w:t>[JE REFUSE DE RÉPONDRE]</w:t>
      </w:r>
    </w:p>
    <w:p w14:paraId="6B47E617" w14:textId="77777777" w:rsidR="001C1393" w:rsidRDefault="001C1393" w:rsidP="001C1393">
      <w:pPr>
        <w:pStyle w:val="Lignes"/>
      </w:pPr>
    </w:p>
    <w:p w14:paraId="13E2738D" w14:textId="77777777" w:rsidR="00D70DA9" w:rsidRDefault="00D70DA9" w:rsidP="001C1393">
      <w:pPr>
        <w:pStyle w:val="Lignes"/>
      </w:pPr>
    </w:p>
    <w:p w14:paraId="493577B2" w14:textId="253122EA" w:rsidR="001C1393" w:rsidRPr="0068533D" w:rsidRDefault="001C1393" w:rsidP="001C1393">
      <w:pPr>
        <w:pStyle w:val="Intitul"/>
        <w:rPr>
          <w:rFonts w:ascii="Arial" w:eastAsia="Times New Roman" w:hAnsi="Arial" w:cs="Arial"/>
          <w:sz w:val="24"/>
          <w:szCs w:val="24"/>
          <w:lang w:eastAsia="fr-FR"/>
        </w:rPr>
      </w:pPr>
      <w:r w:rsidRPr="001704A4">
        <w:rPr>
          <w:rFonts w:ascii="Arial" w:eastAsia="Times New Roman" w:hAnsi="Arial" w:cs="Arial"/>
          <w:sz w:val="24"/>
          <w:szCs w:val="24"/>
          <w:lang w:eastAsia="fr-FR"/>
        </w:rPr>
        <w:t>RS9</w:t>
      </w:r>
      <w:r w:rsidR="005B5DE3" w:rsidRPr="001704A4">
        <w:rPr>
          <w:rFonts w:ascii="Arial" w:eastAsia="Times New Roman" w:hAnsi="Arial" w:cs="Arial"/>
          <w:sz w:val="24"/>
          <w:szCs w:val="24"/>
          <w:lang w:eastAsia="fr-FR"/>
        </w:rPr>
        <w:t>2</w:t>
      </w:r>
      <w:r w:rsidRPr="001704A4">
        <w:rPr>
          <w:rFonts w:ascii="Arial" w:eastAsia="Times New Roman" w:hAnsi="Arial" w:cs="Arial"/>
          <w:sz w:val="24"/>
          <w:szCs w:val="24"/>
          <w:lang w:eastAsia="fr-FR"/>
        </w:rPr>
        <w:t xml:space="preserve"> </w:t>
      </w:r>
      <w:r w:rsidR="004319E7" w:rsidRPr="001704A4">
        <w:rPr>
          <w:rFonts w:ascii="Arial" w:eastAsia="Times New Roman" w:hAnsi="Arial" w:cs="Arial"/>
          <w:sz w:val="24"/>
          <w:szCs w:val="24"/>
          <w:lang w:eastAsia="fr-FR"/>
        </w:rPr>
        <w:t>(</w:t>
      </w:r>
      <w:r w:rsidR="004319E7" w:rsidRPr="00FE2192">
        <w:rPr>
          <w:rFonts w:ascii="Arial" w:eastAsia="Times New Roman" w:hAnsi="Arial" w:cs="Arial"/>
          <w:sz w:val="24"/>
          <w:szCs w:val="24"/>
          <w:highlight w:val="green"/>
          <w:lang w:eastAsia="fr-FR"/>
        </w:rPr>
        <w:t>EPICES5</w:t>
      </w:r>
      <w:r w:rsidR="004319E7" w:rsidRPr="001704A4">
        <w:rPr>
          <w:rFonts w:ascii="Arial" w:eastAsia="Times New Roman" w:hAnsi="Arial" w:cs="Arial"/>
          <w:sz w:val="24"/>
          <w:szCs w:val="24"/>
          <w:lang w:eastAsia="fr-FR"/>
        </w:rPr>
        <w:t>]</w:t>
      </w:r>
      <w:r w:rsidR="001704A4">
        <w:rPr>
          <w:rFonts w:ascii="Arial" w:eastAsia="Times New Roman" w:hAnsi="Arial" w:cs="Arial"/>
          <w:sz w:val="24"/>
          <w:szCs w:val="24"/>
          <w:lang w:eastAsia="fr-FR"/>
        </w:rPr>
        <w:t xml:space="preserve"> </w:t>
      </w:r>
      <w:r w:rsidRPr="001704A4">
        <w:rPr>
          <w:rFonts w:ascii="Arial" w:eastAsia="Times New Roman" w:hAnsi="Arial" w:cs="Arial"/>
          <w:sz w:val="24"/>
          <w:szCs w:val="24"/>
          <w:lang w:eastAsia="fr-FR"/>
        </w:rPr>
        <w:t>Au cours des 6 derniers mois, avez-vous eu des contacts avec des</w:t>
      </w:r>
      <w:r w:rsidRPr="0068533D">
        <w:rPr>
          <w:rFonts w:ascii="Arial" w:eastAsia="Times New Roman" w:hAnsi="Arial" w:cs="Arial"/>
          <w:sz w:val="24"/>
          <w:szCs w:val="24"/>
          <w:lang w:eastAsia="fr-FR"/>
        </w:rPr>
        <w:t xml:space="preserve"> membres de votre famille autres que vos parents ou vos enfants ?</w:t>
      </w:r>
    </w:p>
    <w:p w14:paraId="46259667" w14:textId="77777777" w:rsidR="004319E7" w:rsidRPr="003C6C27" w:rsidRDefault="004319E7" w:rsidP="004319E7">
      <w:pPr>
        <w:pStyle w:val="INSTRUCTIONSENQUETEUR"/>
      </w:pPr>
      <w:r>
        <w:t>citer - une seule reponse possible</w:t>
      </w:r>
    </w:p>
    <w:p w14:paraId="233DCA1F" w14:textId="77777777" w:rsidR="001C1393" w:rsidRPr="00A03441" w:rsidRDefault="001C1393" w:rsidP="001C1393">
      <w:pPr>
        <w:pStyle w:val="Lignes"/>
      </w:pPr>
    </w:p>
    <w:p w14:paraId="05DF7DE4" w14:textId="77777777" w:rsidR="0068533D" w:rsidRDefault="0068533D" w:rsidP="00133C44">
      <w:pPr>
        <w:pStyle w:val="Paragraphedeliste"/>
        <w:numPr>
          <w:ilvl w:val="0"/>
          <w:numId w:val="43"/>
        </w:numPr>
        <w:jc w:val="both"/>
      </w:pPr>
      <w:r w:rsidRPr="00A03441">
        <w:t>Oui</w:t>
      </w:r>
    </w:p>
    <w:p w14:paraId="69ED3FA9" w14:textId="77777777" w:rsidR="0068533D" w:rsidRPr="00A03441" w:rsidRDefault="0068533D" w:rsidP="00133C44">
      <w:pPr>
        <w:pStyle w:val="Paragraphedeliste"/>
        <w:numPr>
          <w:ilvl w:val="0"/>
          <w:numId w:val="43"/>
        </w:numPr>
        <w:jc w:val="both"/>
      </w:pPr>
      <w:r w:rsidRPr="00A03441">
        <w:t>Non</w:t>
      </w:r>
    </w:p>
    <w:p w14:paraId="4DB01A33" w14:textId="44903BC8" w:rsidR="0068533D" w:rsidRPr="00A03441" w:rsidRDefault="0068533D" w:rsidP="0068533D">
      <w:pPr>
        <w:pStyle w:val="Paragraphedeliste"/>
      </w:pPr>
      <w:r>
        <w:t xml:space="preserve">99. </w:t>
      </w:r>
      <w:r w:rsidR="00275F61">
        <w:t>[JE NE SAIS PAS]</w:t>
      </w:r>
    </w:p>
    <w:p w14:paraId="77E9EE44" w14:textId="0F8F1245" w:rsidR="0068533D" w:rsidRPr="00A03441" w:rsidRDefault="0068533D" w:rsidP="0068533D">
      <w:pPr>
        <w:pStyle w:val="Paragraphedeliste"/>
      </w:pPr>
      <w:r>
        <w:t xml:space="preserve">98. </w:t>
      </w:r>
      <w:r w:rsidR="00275F61">
        <w:t>[JE REFUSE DE RÉPONDRE]</w:t>
      </w:r>
    </w:p>
    <w:p w14:paraId="686B0F9B" w14:textId="77777777" w:rsidR="001C1393" w:rsidRDefault="001C1393" w:rsidP="001C1393">
      <w:pPr>
        <w:pStyle w:val="Lignes"/>
      </w:pPr>
    </w:p>
    <w:p w14:paraId="36B58E60" w14:textId="77777777" w:rsidR="00D56922" w:rsidRDefault="00D56922" w:rsidP="001C1393">
      <w:pPr>
        <w:pStyle w:val="Lignes"/>
      </w:pPr>
    </w:p>
    <w:p w14:paraId="3F1C0585" w14:textId="77777777" w:rsidR="007D0600" w:rsidRDefault="007D0600" w:rsidP="001C1393">
      <w:pPr>
        <w:pStyle w:val="Lignes"/>
      </w:pPr>
    </w:p>
    <w:p w14:paraId="310CA43F" w14:textId="77777777" w:rsidR="007D0600" w:rsidRDefault="007D0600" w:rsidP="001C1393">
      <w:pPr>
        <w:pStyle w:val="Lignes"/>
      </w:pPr>
    </w:p>
    <w:p w14:paraId="4D05D210" w14:textId="77777777" w:rsidR="007D0600" w:rsidRDefault="007D0600" w:rsidP="001C1393">
      <w:pPr>
        <w:pStyle w:val="Lignes"/>
      </w:pPr>
    </w:p>
    <w:p w14:paraId="4F2A3D5D" w14:textId="444C311A" w:rsidR="00D70DA9" w:rsidRPr="00133C44" w:rsidRDefault="00D70DA9" w:rsidP="00D70DA9">
      <w:pPr>
        <w:rPr>
          <w:rFonts w:ascii="Arial" w:hAnsi="Arial" w:cs="Arial"/>
          <w:b/>
        </w:rPr>
      </w:pPr>
      <w:r w:rsidRPr="00133C44">
        <w:rPr>
          <w:rFonts w:ascii="Arial" w:hAnsi="Arial" w:cs="Arial"/>
          <w:b/>
        </w:rPr>
        <w:lastRenderedPageBreak/>
        <w:t xml:space="preserve">RSX Diriez-vous que vous êtes :      </w:t>
      </w:r>
      <w:r w:rsidR="00FE2192">
        <w:rPr>
          <w:rFonts w:ascii="Arial" w:hAnsi="Arial" w:cs="Arial"/>
          <w:b/>
        </w:rPr>
        <w:t xml:space="preserve"> </w:t>
      </w:r>
      <w:r w:rsidR="00FE2192" w:rsidRPr="00FE2192">
        <w:rPr>
          <w:rFonts w:ascii="Arial" w:hAnsi="Arial" w:cs="Arial"/>
          <w:b/>
          <w:highlight w:val="green"/>
        </w:rPr>
        <w:t>sexualite</w:t>
      </w:r>
    </w:p>
    <w:p w14:paraId="2281043C" w14:textId="77777777" w:rsidR="00D70DA9" w:rsidRPr="00133C44" w:rsidRDefault="00D70DA9" w:rsidP="00D70DA9">
      <w:pPr>
        <w:pStyle w:val="INSTRUCTIONSENQUETEUR"/>
        <w:rPr>
          <w:color w:val="000000" w:themeColor="text1"/>
        </w:rPr>
      </w:pPr>
      <w:r w:rsidRPr="00133C44">
        <w:rPr>
          <w:color w:val="000000" w:themeColor="text1"/>
        </w:rPr>
        <w:t>citer - une seule reponse possible</w:t>
      </w:r>
    </w:p>
    <w:p w14:paraId="4A8C3768" w14:textId="77777777" w:rsidR="00D70DA9" w:rsidRPr="00133C44" w:rsidRDefault="00D70DA9" w:rsidP="00D70DA9">
      <w:pPr>
        <w:rPr>
          <w:b/>
          <w:color w:val="000000" w:themeColor="text1"/>
        </w:rPr>
      </w:pPr>
    </w:p>
    <w:p w14:paraId="003660CF" w14:textId="77777777" w:rsidR="00D70DA9" w:rsidRPr="00133C44" w:rsidRDefault="00D70DA9" w:rsidP="00D70DA9">
      <w:pPr>
        <w:pStyle w:val="Paragraphedeliste"/>
        <w:numPr>
          <w:ilvl w:val="0"/>
          <w:numId w:val="41"/>
        </w:numPr>
        <w:rPr>
          <w:color w:val="000000" w:themeColor="text1"/>
        </w:rPr>
      </w:pPr>
      <w:r w:rsidRPr="00133C44">
        <w:rPr>
          <w:color w:val="000000" w:themeColor="text1"/>
        </w:rPr>
        <w:t>Hétérosexuel</w:t>
      </w:r>
    </w:p>
    <w:p w14:paraId="412C9860" w14:textId="77777777" w:rsidR="00D70DA9" w:rsidRPr="00133C44" w:rsidRDefault="00D70DA9" w:rsidP="00D70DA9">
      <w:pPr>
        <w:pStyle w:val="Paragraphedeliste"/>
        <w:numPr>
          <w:ilvl w:val="0"/>
          <w:numId w:val="41"/>
        </w:numPr>
        <w:rPr>
          <w:color w:val="000000" w:themeColor="text1"/>
        </w:rPr>
      </w:pPr>
      <w:r w:rsidRPr="00133C44">
        <w:rPr>
          <w:color w:val="000000" w:themeColor="text1"/>
        </w:rPr>
        <w:t>Homosexuel</w:t>
      </w:r>
    </w:p>
    <w:p w14:paraId="66DE7709" w14:textId="77777777" w:rsidR="00D70DA9" w:rsidRDefault="00D70DA9" w:rsidP="00D70DA9">
      <w:pPr>
        <w:pStyle w:val="Paragraphedeliste"/>
        <w:numPr>
          <w:ilvl w:val="0"/>
          <w:numId w:val="41"/>
        </w:numPr>
        <w:rPr>
          <w:color w:val="000000" w:themeColor="text1"/>
        </w:rPr>
      </w:pPr>
      <w:r w:rsidRPr="00133C44">
        <w:rPr>
          <w:color w:val="000000" w:themeColor="text1"/>
        </w:rPr>
        <w:t>Bisexuel</w:t>
      </w:r>
    </w:p>
    <w:p w14:paraId="7F898C87" w14:textId="77777777" w:rsidR="00D70DA9" w:rsidRPr="00133C44" w:rsidRDefault="00D70DA9" w:rsidP="00D70DA9">
      <w:pPr>
        <w:pStyle w:val="Paragraphedeliste"/>
        <w:numPr>
          <w:ilvl w:val="0"/>
          <w:numId w:val="41"/>
        </w:numPr>
        <w:rPr>
          <w:color w:val="000000" w:themeColor="text1"/>
        </w:rPr>
      </w:pPr>
      <w:r w:rsidRPr="00133C44">
        <w:rPr>
          <w:rStyle w:val="INSTRUCTIONSENQUETEURCar9"/>
        </w:rPr>
        <w:t>ENQUETEUR : NE PAS CITER :</w:t>
      </w:r>
      <w:r w:rsidRPr="00133C44">
        <w:rPr>
          <w:color w:val="000000" w:themeColor="text1"/>
        </w:rPr>
        <w:t xml:space="preserve"> Autre (préciser) : /____/</w:t>
      </w:r>
    </w:p>
    <w:p w14:paraId="5AE10556" w14:textId="77777777" w:rsidR="00D70DA9" w:rsidRPr="00133C44" w:rsidRDefault="00D70DA9" w:rsidP="00D70DA9">
      <w:pPr>
        <w:pStyle w:val="Paragraphedeliste"/>
        <w:rPr>
          <w:color w:val="000000" w:themeColor="text1"/>
        </w:rPr>
      </w:pPr>
    </w:p>
    <w:p w14:paraId="05969C79" w14:textId="2937875D" w:rsidR="00D70DA9" w:rsidRPr="00133C44" w:rsidRDefault="00D70DA9" w:rsidP="00D70DA9">
      <w:pPr>
        <w:pStyle w:val="Paragraphedeliste"/>
        <w:rPr>
          <w:color w:val="000000" w:themeColor="text1"/>
        </w:rPr>
      </w:pPr>
      <w:r w:rsidRPr="00133C44">
        <w:rPr>
          <w:color w:val="000000" w:themeColor="text1"/>
        </w:rPr>
        <w:t xml:space="preserve">99. </w:t>
      </w:r>
      <w:r w:rsidR="00275F61">
        <w:rPr>
          <w:color w:val="000000" w:themeColor="text1"/>
        </w:rPr>
        <w:t>[JE NE SAIS PAS]</w:t>
      </w:r>
    </w:p>
    <w:p w14:paraId="7DFD7477" w14:textId="238A38C5" w:rsidR="00D70DA9" w:rsidRPr="00133C44" w:rsidRDefault="00D70DA9" w:rsidP="00D70DA9">
      <w:pPr>
        <w:pStyle w:val="Paragraphedeliste"/>
        <w:rPr>
          <w:color w:val="000000" w:themeColor="text1"/>
        </w:rPr>
      </w:pPr>
      <w:r w:rsidRPr="00133C44">
        <w:rPr>
          <w:color w:val="000000" w:themeColor="text1"/>
        </w:rPr>
        <w:t xml:space="preserve">98. </w:t>
      </w:r>
      <w:r w:rsidR="00275F61">
        <w:rPr>
          <w:color w:val="000000" w:themeColor="text1"/>
        </w:rPr>
        <w:t>[JE REFUSE DE RÉPONDRE]</w:t>
      </w:r>
    </w:p>
    <w:p w14:paraId="7F6A075E" w14:textId="77777777" w:rsidR="00D70DA9" w:rsidRDefault="00D70DA9" w:rsidP="00D70DA9">
      <w:pPr>
        <w:pStyle w:val="Lignes"/>
      </w:pPr>
    </w:p>
    <w:p w14:paraId="73588D18" w14:textId="77777777" w:rsidR="007D0600" w:rsidRPr="004B2409" w:rsidRDefault="007D0600" w:rsidP="00D70DA9">
      <w:pPr>
        <w:pStyle w:val="Lignes"/>
      </w:pPr>
    </w:p>
    <w:p w14:paraId="21A99105" w14:textId="41EC66D0" w:rsidR="00D70DA9" w:rsidRPr="004319E7" w:rsidRDefault="00D70DA9" w:rsidP="00D70DA9">
      <w:pPr>
        <w:pStyle w:val="Lignes"/>
        <w:rPr>
          <w:rFonts w:eastAsia="Arial" w:cs="Arial"/>
          <w:sz w:val="24"/>
          <w:szCs w:val="24"/>
        </w:rPr>
      </w:pPr>
      <w:r w:rsidRPr="001704A4">
        <w:rPr>
          <w:rFonts w:ascii="Arial" w:eastAsia="Times New Roman" w:hAnsi="Arial" w:cs="Arial"/>
          <w:b/>
          <w:sz w:val="24"/>
          <w:szCs w:val="24"/>
          <w:lang w:eastAsia="fr-FR"/>
        </w:rPr>
        <w:t>RS72 [</w:t>
      </w:r>
      <w:r w:rsidRPr="00FE2192">
        <w:rPr>
          <w:rFonts w:ascii="Arial" w:eastAsia="Times New Roman" w:hAnsi="Arial" w:cs="Arial"/>
          <w:b/>
          <w:sz w:val="24"/>
          <w:szCs w:val="24"/>
          <w:highlight w:val="green"/>
          <w:lang w:eastAsia="fr-FR"/>
        </w:rPr>
        <w:t>EPICES3</w:t>
      </w:r>
      <w:r w:rsidRPr="001704A4">
        <w:rPr>
          <w:rFonts w:ascii="Arial" w:eastAsia="Times New Roman" w:hAnsi="Arial" w:cs="Arial"/>
          <w:b/>
          <w:sz w:val="24"/>
          <w:szCs w:val="24"/>
          <w:lang w:eastAsia="fr-FR"/>
        </w:rPr>
        <w:t>] Vivez-vous en couple ?</w:t>
      </w:r>
      <w:r>
        <w:t xml:space="preserve"> </w:t>
      </w:r>
    </w:p>
    <w:p w14:paraId="012D27A4" w14:textId="77777777" w:rsidR="00D70DA9" w:rsidRPr="003C6C27" w:rsidRDefault="00D70DA9" w:rsidP="00D70DA9">
      <w:pPr>
        <w:pStyle w:val="INSTRUCTIONSENQUETEUR"/>
      </w:pPr>
      <w:r>
        <w:t>citer - une seule reponse possible</w:t>
      </w:r>
    </w:p>
    <w:p w14:paraId="3C56623F" w14:textId="77777777" w:rsidR="00D70DA9" w:rsidRPr="004B2409" w:rsidRDefault="00D70DA9" w:rsidP="00D70DA9">
      <w:pPr>
        <w:pStyle w:val="Lignes"/>
      </w:pPr>
    </w:p>
    <w:p w14:paraId="5903D00C" w14:textId="77777777" w:rsidR="00D70DA9" w:rsidRDefault="00D70DA9" w:rsidP="00D70DA9">
      <w:pPr>
        <w:pStyle w:val="Paragraphedeliste"/>
        <w:numPr>
          <w:ilvl w:val="0"/>
          <w:numId w:val="24"/>
        </w:numPr>
        <w:jc w:val="both"/>
      </w:pPr>
      <w:r w:rsidRPr="00A03441">
        <w:t>Oui</w:t>
      </w:r>
    </w:p>
    <w:p w14:paraId="02513467" w14:textId="77777777" w:rsidR="00D70DA9" w:rsidRPr="00A03441" w:rsidRDefault="00D70DA9" w:rsidP="00D70DA9">
      <w:pPr>
        <w:pStyle w:val="Paragraphedeliste"/>
        <w:numPr>
          <w:ilvl w:val="0"/>
          <w:numId w:val="24"/>
        </w:numPr>
        <w:jc w:val="both"/>
      </w:pPr>
      <w:r w:rsidRPr="00A03441">
        <w:t>Non</w:t>
      </w:r>
    </w:p>
    <w:p w14:paraId="0054174F" w14:textId="007E60DF" w:rsidR="00D70DA9" w:rsidRPr="00A03441" w:rsidRDefault="00D70DA9" w:rsidP="00D70DA9">
      <w:pPr>
        <w:pStyle w:val="Paragraphedeliste"/>
      </w:pPr>
      <w:r>
        <w:t xml:space="preserve">99. </w:t>
      </w:r>
      <w:r w:rsidR="00275F61">
        <w:t>[JE NE SAIS PAS]</w:t>
      </w:r>
    </w:p>
    <w:p w14:paraId="350ED48B" w14:textId="7C7379BA" w:rsidR="00D70DA9" w:rsidRPr="00A03441" w:rsidRDefault="00D70DA9" w:rsidP="00D70DA9">
      <w:pPr>
        <w:pStyle w:val="Paragraphedeliste"/>
      </w:pPr>
      <w:r>
        <w:t xml:space="preserve">98. </w:t>
      </w:r>
      <w:r w:rsidR="00275F61">
        <w:t>[JE REFUSE DE RÉPONDRE]</w:t>
      </w:r>
    </w:p>
    <w:p w14:paraId="6E428A24" w14:textId="77777777" w:rsidR="001C1393" w:rsidRDefault="001C1393" w:rsidP="001C1393">
      <w:pPr>
        <w:pStyle w:val="Lignes"/>
      </w:pPr>
    </w:p>
    <w:p w14:paraId="5F298490" w14:textId="77777777" w:rsidR="007D0600" w:rsidRDefault="007D0600" w:rsidP="001C1393">
      <w:pPr>
        <w:pStyle w:val="Lignes"/>
      </w:pPr>
    </w:p>
    <w:p w14:paraId="09BA894F" w14:textId="3A43464A" w:rsidR="001C1393" w:rsidRPr="0068533D" w:rsidRDefault="001C1393" w:rsidP="004319E7">
      <w:pPr>
        <w:pStyle w:val="Lignes"/>
        <w:rPr>
          <w:rFonts w:ascii="Arial" w:eastAsia="Times New Roman" w:hAnsi="Arial" w:cs="Arial"/>
          <w:b/>
          <w:sz w:val="24"/>
          <w:szCs w:val="24"/>
          <w:lang w:eastAsia="fr-FR"/>
        </w:rPr>
      </w:pPr>
      <w:r w:rsidRPr="0068533D">
        <w:rPr>
          <w:rFonts w:ascii="Arial" w:eastAsia="Times New Roman" w:hAnsi="Arial" w:cs="Arial"/>
          <w:b/>
          <w:sz w:val="24"/>
          <w:szCs w:val="24"/>
          <w:lang w:eastAsia="fr-FR"/>
        </w:rPr>
        <w:t xml:space="preserve">RS10 </w:t>
      </w:r>
      <w:r w:rsidR="004319E7" w:rsidRPr="0068533D">
        <w:rPr>
          <w:rFonts w:ascii="Arial" w:eastAsia="Times New Roman" w:hAnsi="Arial" w:cs="Arial"/>
          <w:b/>
          <w:sz w:val="24"/>
          <w:szCs w:val="24"/>
          <w:lang w:eastAsia="fr-FR"/>
        </w:rPr>
        <w:t>[</w:t>
      </w:r>
      <w:r w:rsidR="004319E7" w:rsidRPr="00FE2192">
        <w:rPr>
          <w:rFonts w:ascii="Arial" w:eastAsia="Times New Roman" w:hAnsi="Arial" w:cs="Arial"/>
          <w:b/>
          <w:sz w:val="24"/>
          <w:szCs w:val="24"/>
          <w:highlight w:val="green"/>
          <w:lang w:eastAsia="fr-FR"/>
        </w:rPr>
        <w:t>FOYER</w:t>
      </w:r>
      <w:r w:rsidR="004319E7" w:rsidRPr="0068533D">
        <w:rPr>
          <w:rFonts w:ascii="Arial" w:eastAsia="Times New Roman" w:hAnsi="Arial" w:cs="Arial"/>
          <w:b/>
          <w:sz w:val="24"/>
          <w:szCs w:val="24"/>
          <w:lang w:eastAsia="fr-FR"/>
        </w:rPr>
        <w:t xml:space="preserve">] </w:t>
      </w:r>
      <w:r w:rsidRPr="0068533D">
        <w:rPr>
          <w:rFonts w:ascii="Arial" w:eastAsia="Times New Roman" w:hAnsi="Arial" w:cs="Arial"/>
          <w:b/>
          <w:sz w:val="24"/>
          <w:szCs w:val="24"/>
          <w:lang w:eastAsia="fr-FR"/>
        </w:rPr>
        <w:t xml:space="preserve">Combien de personnes y a-t-il dans votre foyer, y compris vous-même ? </w:t>
      </w:r>
    </w:p>
    <w:p w14:paraId="2CB3D560" w14:textId="77777777" w:rsidR="004319E7" w:rsidRPr="003C6C27" w:rsidRDefault="004319E7" w:rsidP="004319E7">
      <w:pPr>
        <w:pStyle w:val="INSTRUCTIONSENQUETEUR"/>
      </w:pPr>
      <w:r>
        <w:t>citer - une seule reponse possible</w:t>
      </w:r>
    </w:p>
    <w:p w14:paraId="5432437C" w14:textId="77777777" w:rsidR="001C1393" w:rsidRPr="00A03441" w:rsidRDefault="001C1393" w:rsidP="001C1393">
      <w:pPr>
        <w:pStyle w:val="Lignes"/>
      </w:pPr>
    </w:p>
    <w:p w14:paraId="56736943" w14:textId="6BAE1BEE" w:rsidR="001C1393" w:rsidRPr="00A03441" w:rsidRDefault="001C1393" w:rsidP="00133C44">
      <w:pPr>
        <w:pStyle w:val="Paragraphedeliste"/>
        <w:numPr>
          <w:ilvl w:val="0"/>
          <w:numId w:val="44"/>
        </w:numPr>
        <w:jc w:val="both"/>
      </w:pPr>
      <w:r w:rsidRPr="00A03441">
        <w:t>1 seule personne</w:t>
      </w:r>
    </w:p>
    <w:p w14:paraId="249A0FD9" w14:textId="6C34AC89" w:rsidR="001C1393" w:rsidRPr="00A03441" w:rsidRDefault="001C1393" w:rsidP="00133C44">
      <w:pPr>
        <w:pStyle w:val="Paragraphedeliste"/>
        <w:numPr>
          <w:ilvl w:val="0"/>
          <w:numId w:val="44"/>
        </w:numPr>
        <w:jc w:val="both"/>
      </w:pPr>
      <w:r w:rsidRPr="00A03441">
        <w:t>2 personnes</w:t>
      </w:r>
    </w:p>
    <w:p w14:paraId="455ECFDF" w14:textId="234343BA" w:rsidR="001C1393" w:rsidRPr="00A03441" w:rsidRDefault="001C1393" w:rsidP="00133C44">
      <w:pPr>
        <w:pStyle w:val="Paragraphedeliste"/>
        <w:numPr>
          <w:ilvl w:val="0"/>
          <w:numId w:val="44"/>
        </w:numPr>
        <w:jc w:val="both"/>
      </w:pPr>
      <w:r w:rsidRPr="00A03441">
        <w:t>3 personnes</w:t>
      </w:r>
    </w:p>
    <w:p w14:paraId="61598842" w14:textId="346BB3D5" w:rsidR="001C1393" w:rsidRPr="00A03441" w:rsidRDefault="001C1393" w:rsidP="00133C44">
      <w:pPr>
        <w:pStyle w:val="Paragraphedeliste"/>
        <w:numPr>
          <w:ilvl w:val="0"/>
          <w:numId w:val="44"/>
        </w:numPr>
        <w:jc w:val="both"/>
      </w:pPr>
      <w:r w:rsidRPr="00A03441">
        <w:t>4 personnes</w:t>
      </w:r>
    </w:p>
    <w:p w14:paraId="42CD3B8C" w14:textId="1E6BDAAA" w:rsidR="001C1393" w:rsidRPr="00A03441" w:rsidRDefault="001C1393" w:rsidP="00133C44">
      <w:pPr>
        <w:pStyle w:val="Paragraphedeliste"/>
        <w:numPr>
          <w:ilvl w:val="0"/>
          <w:numId w:val="44"/>
        </w:numPr>
        <w:jc w:val="both"/>
      </w:pPr>
      <w:r w:rsidRPr="00A03441">
        <w:t>5 personnes ou plus</w:t>
      </w:r>
    </w:p>
    <w:p w14:paraId="272A2B0B" w14:textId="77777777" w:rsidR="00852F12" w:rsidRDefault="00852F12" w:rsidP="0068533D">
      <w:pPr>
        <w:pStyle w:val="Paragraphedeliste"/>
      </w:pPr>
    </w:p>
    <w:p w14:paraId="350C2D03" w14:textId="77777777" w:rsidR="00DA4120" w:rsidRPr="00A03441" w:rsidRDefault="00DA4120" w:rsidP="0068533D">
      <w:pPr>
        <w:pStyle w:val="Paragraphedeliste"/>
      </w:pPr>
    </w:p>
    <w:p w14:paraId="6E26DF69" w14:textId="0BA4AEA4" w:rsidR="00852F12" w:rsidRPr="008D7650" w:rsidRDefault="00852F12" w:rsidP="00852F12">
      <w:pPr>
        <w:pStyle w:val="FILTRE"/>
        <w:pBdr>
          <w:bottom w:val="single" w:sz="4" w:space="0" w:color="auto"/>
        </w:pBdr>
        <w:rPr>
          <w:rFonts w:ascii="Arial" w:hAnsi="Arial"/>
        </w:rPr>
      </w:pPr>
      <w:r>
        <w:rPr>
          <w:rFonts w:ascii="Arial" w:hAnsi="Arial"/>
        </w:rPr>
        <w:t>poser rs11 si rs10=2, 3, 4 ou 5. sinon aller a rs12</w:t>
      </w:r>
    </w:p>
    <w:p w14:paraId="75857F43" w14:textId="77777777" w:rsidR="001C1393" w:rsidRPr="00A03441" w:rsidRDefault="001C1393" w:rsidP="001C1393">
      <w:pPr>
        <w:pStyle w:val="Lignes"/>
      </w:pPr>
    </w:p>
    <w:p w14:paraId="1D701B7D" w14:textId="43554BA1" w:rsidR="001C1393" w:rsidRPr="00A03441" w:rsidRDefault="001C1393" w:rsidP="004319E7">
      <w:pPr>
        <w:pStyle w:val="Lignes"/>
      </w:pPr>
      <w:r w:rsidRPr="0068533D">
        <w:rPr>
          <w:rFonts w:ascii="Arial" w:eastAsia="Times New Roman" w:hAnsi="Arial" w:cs="Arial"/>
          <w:b/>
          <w:sz w:val="24"/>
          <w:szCs w:val="24"/>
          <w:lang w:eastAsia="fr-FR"/>
        </w:rPr>
        <w:t xml:space="preserve">RS11 </w:t>
      </w:r>
      <w:r w:rsidR="004319E7" w:rsidRPr="0068533D">
        <w:rPr>
          <w:rFonts w:ascii="Arial" w:eastAsia="Times New Roman" w:hAnsi="Arial" w:cs="Arial"/>
          <w:b/>
          <w:sz w:val="24"/>
          <w:szCs w:val="24"/>
          <w:lang w:eastAsia="fr-FR"/>
        </w:rPr>
        <w:t>[</w:t>
      </w:r>
      <w:r w:rsidR="004319E7" w:rsidRPr="00FE2192">
        <w:rPr>
          <w:rFonts w:ascii="Arial" w:eastAsia="Times New Roman" w:hAnsi="Arial" w:cs="Arial"/>
          <w:b/>
          <w:sz w:val="24"/>
          <w:szCs w:val="24"/>
          <w:highlight w:val="green"/>
          <w:lang w:eastAsia="fr-FR"/>
        </w:rPr>
        <w:t>FOYER15</w:t>
      </w:r>
      <w:r w:rsidR="004319E7" w:rsidRPr="0068533D">
        <w:rPr>
          <w:rFonts w:ascii="Arial" w:eastAsia="Times New Roman" w:hAnsi="Arial" w:cs="Arial"/>
          <w:b/>
          <w:sz w:val="24"/>
          <w:szCs w:val="24"/>
          <w:lang w:eastAsia="fr-FR"/>
        </w:rPr>
        <w:t>] E</w:t>
      </w:r>
      <w:r w:rsidRPr="0068533D">
        <w:rPr>
          <w:rFonts w:ascii="Arial" w:eastAsia="Times New Roman" w:hAnsi="Arial" w:cs="Arial"/>
          <w:b/>
          <w:sz w:val="24"/>
          <w:szCs w:val="24"/>
          <w:lang w:eastAsia="fr-FR"/>
        </w:rPr>
        <w:t>t combien y a-t-il d’enfants de moins de 14 ans dans votre foyer</w:t>
      </w:r>
      <w:r w:rsidR="0068533D">
        <w:t> ?</w:t>
      </w:r>
    </w:p>
    <w:p w14:paraId="4AC142AD" w14:textId="77777777" w:rsidR="004319E7" w:rsidRPr="003C6C27" w:rsidRDefault="004319E7" w:rsidP="004319E7">
      <w:pPr>
        <w:pStyle w:val="INSTRUCTIONSENQUETEUR"/>
      </w:pPr>
      <w:r>
        <w:t>citer - une seule reponse possible</w:t>
      </w:r>
    </w:p>
    <w:p w14:paraId="5C390A61" w14:textId="2AE1B116" w:rsidR="001C1393" w:rsidRPr="00A03441" w:rsidRDefault="001C1393" w:rsidP="00133C44">
      <w:pPr>
        <w:pStyle w:val="Paragraphedeliste"/>
        <w:numPr>
          <w:ilvl w:val="0"/>
          <w:numId w:val="45"/>
        </w:numPr>
        <w:jc w:val="both"/>
      </w:pPr>
      <w:r w:rsidRPr="00A03441">
        <w:t>1 enfant</w:t>
      </w:r>
    </w:p>
    <w:p w14:paraId="13500A66" w14:textId="3DF13C07" w:rsidR="001C1393" w:rsidRPr="00A03441" w:rsidRDefault="001C1393" w:rsidP="00133C44">
      <w:pPr>
        <w:pStyle w:val="Paragraphedeliste"/>
        <w:numPr>
          <w:ilvl w:val="0"/>
          <w:numId w:val="45"/>
        </w:numPr>
        <w:jc w:val="both"/>
      </w:pPr>
      <w:r w:rsidRPr="00A03441">
        <w:t>2 enfants</w:t>
      </w:r>
    </w:p>
    <w:p w14:paraId="00ABB8C2" w14:textId="5B19CC83" w:rsidR="001C1393" w:rsidRPr="00A03441" w:rsidRDefault="001C1393" w:rsidP="00133C44">
      <w:pPr>
        <w:pStyle w:val="Paragraphedeliste"/>
        <w:numPr>
          <w:ilvl w:val="0"/>
          <w:numId w:val="45"/>
        </w:numPr>
        <w:jc w:val="both"/>
      </w:pPr>
      <w:r w:rsidRPr="00A03441">
        <w:t>3 enfants et plus</w:t>
      </w:r>
    </w:p>
    <w:p w14:paraId="56DBABD0" w14:textId="27E31DE7" w:rsidR="001C1393" w:rsidRDefault="001C1393" w:rsidP="00133C44">
      <w:pPr>
        <w:pStyle w:val="Paragraphedeliste"/>
        <w:numPr>
          <w:ilvl w:val="0"/>
          <w:numId w:val="45"/>
        </w:numPr>
        <w:jc w:val="both"/>
      </w:pPr>
      <w:r w:rsidRPr="00A03441">
        <w:t>Aucun</w:t>
      </w:r>
    </w:p>
    <w:p w14:paraId="2F27AD46" w14:textId="77777777" w:rsidR="00DA4120" w:rsidRDefault="00DA4120">
      <w:pPr>
        <w:rPr>
          <w:b/>
          <w:color w:val="8064A2" w:themeColor="accent4"/>
          <w:highlight w:val="cyan"/>
        </w:rPr>
      </w:pPr>
    </w:p>
    <w:p w14:paraId="7A5A46BE" w14:textId="0B38F2F8" w:rsidR="007D0600" w:rsidRDefault="007D0600">
      <w:pPr>
        <w:rPr>
          <w:b/>
          <w:color w:val="8064A2" w:themeColor="accent4"/>
          <w:highlight w:val="cyan"/>
        </w:rPr>
      </w:pPr>
      <w:r>
        <w:rPr>
          <w:b/>
          <w:color w:val="8064A2" w:themeColor="accent4"/>
          <w:highlight w:val="cyan"/>
        </w:rPr>
        <w:br w:type="page"/>
      </w:r>
    </w:p>
    <w:p w14:paraId="741CE2DB" w14:textId="5CBB0E8A" w:rsidR="00621F49" w:rsidRPr="008D7650" w:rsidRDefault="00621F49" w:rsidP="00621F49">
      <w:pPr>
        <w:pStyle w:val="FILTRE"/>
        <w:pBdr>
          <w:bottom w:val="single" w:sz="4" w:space="0" w:color="auto"/>
        </w:pBdr>
        <w:rPr>
          <w:rFonts w:ascii="Arial" w:hAnsi="Arial"/>
        </w:rPr>
      </w:pPr>
      <w:r>
        <w:rPr>
          <w:rFonts w:ascii="Arial" w:hAnsi="Arial"/>
        </w:rPr>
        <w:lastRenderedPageBreak/>
        <w:t>poser si rs11 = 1,2 ou 3, sinon aller a rs12 (si rs11=4, 98 ou 99)</w:t>
      </w:r>
    </w:p>
    <w:p w14:paraId="41910941" w14:textId="77777777" w:rsidR="00621F49" w:rsidRDefault="00621F49" w:rsidP="00133C44">
      <w:pPr>
        <w:rPr>
          <w:rFonts w:ascii="Arial" w:hAnsi="Arial" w:cs="Arial"/>
          <w:b/>
        </w:rPr>
      </w:pPr>
    </w:p>
    <w:p w14:paraId="4D500C17" w14:textId="269C3246" w:rsidR="00621F49" w:rsidRDefault="00133C44" w:rsidP="00133C44">
      <w:pPr>
        <w:rPr>
          <w:rFonts w:ascii="Arial" w:hAnsi="Arial" w:cs="Arial"/>
          <w:b/>
        </w:rPr>
      </w:pPr>
      <w:r w:rsidRPr="00133C44">
        <w:rPr>
          <w:rFonts w:ascii="Arial" w:hAnsi="Arial" w:cs="Arial"/>
          <w:b/>
        </w:rPr>
        <w:t>RS11</w:t>
      </w:r>
      <w:r>
        <w:rPr>
          <w:rFonts w:ascii="Arial" w:hAnsi="Arial" w:cs="Arial"/>
          <w:b/>
        </w:rPr>
        <w:t>B</w:t>
      </w:r>
      <w:r w:rsidR="00852F12">
        <w:rPr>
          <w:rFonts w:ascii="Arial" w:hAnsi="Arial" w:cs="Arial"/>
          <w:b/>
        </w:rPr>
        <w:t xml:space="preserve"> : </w:t>
      </w:r>
      <w:r w:rsidR="00DF6296" w:rsidRPr="00DF6296">
        <w:rPr>
          <w:rFonts w:ascii="Arial" w:hAnsi="Arial" w:cs="Arial"/>
          <w:b/>
          <w:highlight w:val="green"/>
        </w:rPr>
        <w:t>enffoyer</w:t>
      </w:r>
    </w:p>
    <w:p w14:paraId="13353C07" w14:textId="5A1857AB" w:rsidR="00133C44" w:rsidRDefault="00621F49" w:rsidP="00133C44">
      <w:pPr>
        <w:rPr>
          <w:rFonts w:ascii="Arial" w:hAnsi="Arial" w:cs="Arial"/>
          <w:b/>
        </w:rPr>
      </w:pPr>
      <w:r w:rsidRPr="00722872">
        <w:rPr>
          <w:rStyle w:val="INSTRUCTIONSPROGRAMMATIONCar"/>
        </w:rPr>
        <w:t xml:space="preserve">&lt;PROG : TEXTE SI CODE </w:t>
      </w:r>
      <w:r>
        <w:rPr>
          <w:rStyle w:val="INSTRUCTIONSPROGRAMMATIONCar"/>
        </w:rPr>
        <w:t>1</w:t>
      </w:r>
      <w:r w:rsidRPr="00722872">
        <w:rPr>
          <w:rStyle w:val="INSTRUCTIONSPROGRAMMATIONCar"/>
        </w:rPr>
        <w:t xml:space="preserve"> EN RS</w:t>
      </w:r>
      <w:r>
        <w:rPr>
          <w:rStyle w:val="INSTRUCTIONSPROGRAMMATIONCar"/>
        </w:rPr>
        <w:t>11</w:t>
      </w:r>
      <w:r w:rsidRPr="00722872">
        <w:rPr>
          <w:rStyle w:val="INSTRUCTIONSPROGRAMMATIONCar"/>
        </w:rPr>
        <w:t>&gt;</w:t>
      </w:r>
      <w:r w:rsidRPr="00990338">
        <w:rPr>
          <w:rFonts w:ascii="Arial" w:hAnsi="Arial" w:cs="Arial"/>
        </w:rPr>
        <w:t xml:space="preserve"> </w:t>
      </w:r>
      <w:r>
        <w:rPr>
          <w:rFonts w:ascii="Arial" w:hAnsi="Arial" w:cs="Arial"/>
          <w:b/>
        </w:rPr>
        <w:t xml:space="preserve">Est-ce qu’il s’agit de </w:t>
      </w:r>
      <w:r w:rsidR="00133C44">
        <w:rPr>
          <w:rFonts w:ascii="Arial" w:hAnsi="Arial" w:cs="Arial"/>
          <w:b/>
        </w:rPr>
        <w:t>vo</w:t>
      </w:r>
      <w:r>
        <w:rPr>
          <w:rFonts w:ascii="Arial" w:hAnsi="Arial" w:cs="Arial"/>
          <w:b/>
        </w:rPr>
        <w:t>tre</w:t>
      </w:r>
      <w:r w:rsidR="00133C44">
        <w:rPr>
          <w:rFonts w:ascii="Arial" w:hAnsi="Arial" w:cs="Arial"/>
          <w:b/>
        </w:rPr>
        <w:t xml:space="preserve"> enfant</w:t>
      </w:r>
      <w:r>
        <w:rPr>
          <w:rFonts w:ascii="Arial" w:hAnsi="Arial" w:cs="Arial"/>
          <w:b/>
        </w:rPr>
        <w:t xml:space="preserve"> ? </w:t>
      </w:r>
      <w:r w:rsidR="00133C44">
        <w:rPr>
          <w:rFonts w:ascii="Arial" w:hAnsi="Arial" w:cs="Arial"/>
          <w:b/>
        </w:rPr>
        <w:t>:</w:t>
      </w:r>
    </w:p>
    <w:p w14:paraId="0FC8D44F" w14:textId="7C413FF1" w:rsidR="00621F49" w:rsidRDefault="00621F49" w:rsidP="00133C44">
      <w:pPr>
        <w:rPr>
          <w:rFonts w:ascii="Arial" w:hAnsi="Arial" w:cs="Arial"/>
          <w:b/>
        </w:rPr>
      </w:pPr>
      <w:r w:rsidRPr="00722872">
        <w:rPr>
          <w:rStyle w:val="INSTRUCTIONSPROGRAMMATIONCar"/>
        </w:rPr>
        <w:t xml:space="preserve">&lt;PROG : TEXTE SI CODE </w:t>
      </w:r>
      <w:r>
        <w:rPr>
          <w:rStyle w:val="INSTRUCTIONSPROGRAMMATIONCar"/>
        </w:rPr>
        <w:t>2 ou 3</w:t>
      </w:r>
      <w:r w:rsidRPr="00722872">
        <w:rPr>
          <w:rStyle w:val="INSTRUCTIONSPROGRAMMATIONCar"/>
        </w:rPr>
        <w:t xml:space="preserve"> EN RS</w:t>
      </w:r>
      <w:r>
        <w:rPr>
          <w:rStyle w:val="INSTRUCTIONSPROGRAMMATIONCar"/>
        </w:rPr>
        <w:t>11</w:t>
      </w:r>
      <w:r w:rsidRPr="00722872">
        <w:rPr>
          <w:rStyle w:val="INSTRUCTIONSPROGRAMMATIONCar"/>
        </w:rPr>
        <w:t>&gt;</w:t>
      </w:r>
      <w:r>
        <w:rPr>
          <w:rFonts w:ascii="Arial" w:hAnsi="Arial" w:cs="Arial"/>
          <w:b/>
        </w:rPr>
        <w:t xml:space="preserve"> Est-ce qu’il s’agit de vos enfants ? :</w:t>
      </w:r>
    </w:p>
    <w:p w14:paraId="36C5FF67" w14:textId="64E3EFDA" w:rsidR="00133C44" w:rsidRPr="00133C44" w:rsidRDefault="00133C44" w:rsidP="00133C44">
      <w:pPr>
        <w:pStyle w:val="INSTRUCTIONSENQUETEUR"/>
        <w:rPr>
          <w:b/>
          <w:color w:val="8064A2" w:themeColor="accent4"/>
          <w:highlight w:val="cyan"/>
        </w:rPr>
      </w:pPr>
      <w:r>
        <w:t>citer - une seule reponse possible</w:t>
      </w:r>
    </w:p>
    <w:p w14:paraId="2136DB63" w14:textId="60BA70C1" w:rsidR="00133C44" w:rsidRDefault="00133C44" w:rsidP="00133C44">
      <w:pPr>
        <w:rPr>
          <w:b/>
          <w:color w:val="8064A2" w:themeColor="accent4"/>
          <w:highlight w:val="cyan"/>
        </w:rPr>
      </w:pPr>
    </w:p>
    <w:p w14:paraId="6B84835D" w14:textId="33F86887" w:rsidR="00133C44" w:rsidRPr="001704A4" w:rsidRDefault="00133C44" w:rsidP="00133C44">
      <w:pPr>
        <w:pStyle w:val="Paragraphedeliste"/>
        <w:numPr>
          <w:ilvl w:val="0"/>
          <w:numId w:val="70"/>
        </w:numPr>
        <w:rPr>
          <w:bCs/>
          <w:color w:val="000000" w:themeColor="text1"/>
        </w:rPr>
      </w:pPr>
      <w:r w:rsidRPr="001704A4">
        <w:rPr>
          <w:bCs/>
          <w:color w:val="000000" w:themeColor="text1"/>
        </w:rPr>
        <w:t xml:space="preserve">Oui </w:t>
      </w:r>
      <w:r w:rsidR="00D70DA9" w:rsidRPr="001704A4">
        <w:rPr>
          <w:b/>
          <w:color w:val="FF0000"/>
        </w:rPr>
        <w:t>SI RS11=2 ou 3 afficher</w:t>
      </w:r>
      <w:r w:rsidR="00D70DA9" w:rsidRPr="001704A4">
        <w:rPr>
          <w:bCs/>
          <w:color w:val="FF0000"/>
        </w:rPr>
        <w:t xml:space="preserve"> : </w:t>
      </w:r>
      <w:r w:rsidRPr="001704A4">
        <w:rPr>
          <w:bCs/>
          <w:color w:val="000000" w:themeColor="text1"/>
        </w:rPr>
        <w:t>tous</w:t>
      </w:r>
    </w:p>
    <w:p w14:paraId="0C600F95" w14:textId="2A6CF453" w:rsidR="00133C44" w:rsidRPr="001704A4" w:rsidRDefault="00D70DA9" w:rsidP="00133C44">
      <w:pPr>
        <w:pStyle w:val="Paragraphedeliste"/>
        <w:numPr>
          <w:ilvl w:val="0"/>
          <w:numId w:val="70"/>
        </w:numPr>
        <w:rPr>
          <w:bCs/>
          <w:color w:val="000000" w:themeColor="text1"/>
        </w:rPr>
      </w:pPr>
      <w:r w:rsidRPr="001704A4">
        <w:rPr>
          <w:b/>
          <w:bCs/>
          <w:color w:val="FF0000"/>
        </w:rPr>
        <w:t>AFFICHER UNIQUEMENT SI RS11=2 OU 3</w:t>
      </w:r>
      <w:r w:rsidRPr="001704A4">
        <w:rPr>
          <w:bCs/>
          <w:color w:val="000000" w:themeColor="text1"/>
        </w:rPr>
        <w:t xml:space="preserve"> </w:t>
      </w:r>
      <w:r w:rsidR="00133C44" w:rsidRPr="001704A4">
        <w:rPr>
          <w:bCs/>
          <w:color w:val="000000" w:themeColor="text1"/>
        </w:rPr>
        <w:t>Oui certains</w:t>
      </w:r>
    </w:p>
    <w:p w14:paraId="385D7229" w14:textId="63610579" w:rsidR="00133C44" w:rsidRPr="00133C44" w:rsidRDefault="00133C44" w:rsidP="00133C44">
      <w:pPr>
        <w:pStyle w:val="Paragraphedeliste"/>
        <w:numPr>
          <w:ilvl w:val="0"/>
          <w:numId w:val="70"/>
        </w:numPr>
        <w:rPr>
          <w:bCs/>
          <w:color w:val="000000" w:themeColor="text1"/>
        </w:rPr>
      </w:pPr>
      <w:r w:rsidRPr="00133C44">
        <w:rPr>
          <w:bCs/>
          <w:color w:val="000000" w:themeColor="text1"/>
        </w:rPr>
        <w:t>Non</w:t>
      </w:r>
    </w:p>
    <w:p w14:paraId="7192E1F3" w14:textId="025A7BE0" w:rsidR="00621F49" w:rsidRPr="00A03441" w:rsidRDefault="00621F49" w:rsidP="00621F49">
      <w:pPr>
        <w:pStyle w:val="Paragraphedeliste"/>
      </w:pPr>
      <w:r>
        <w:t xml:space="preserve">99. </w:t>
      </w:r>
      <w:r w:rsidR="00275F61">
        <w:t>[JE NE SAIS PAS]</w:t>
      </w:r>
    </w:p>
    <w:p w14:paraId="2AF328E8" w14:textId="37EFE25A" w:rsidR="00621F49" w:rsidRPr="00A03441" w:rsidRDefault="00621F49" w:rsidP="00621F49">
      <w:pPr>
        <w:pStyle w:val="Paragraphedeliste"/>
      </w:pPr>
      <w:r>
        <w:t xml:space="preserve">98. </w:t>
      </w:r>
      <w:r w:rsidR="00275F61">
        <w:t>[JE REFUSE DE RÉPONDRE]</w:t>
      </w:r>
    </w:p>
    <w:p w14:paraId="02F07BD5" w14:textId="77777777" w:rsidR="00133C44" w:rsidRDefault="00133C44" w:rsidP="0068533D">
      <w:pPr>
        <w:pStyle w:val="Paragraphedeliste"/>
        <w:rPr>
          <w:b/>
          <w:color w:val="8064A2" w:themeColor="accent4"/>
          <w:highlight w:val="cyan"/>
        </w:rPr>
      </w:pPr>
    </w:p>
    <w:p w14:paraId="6C559EB7" w14:textId="5638A498" w:rsidR="0068533D" w:rsidRPr="00990338" w:rsidRDefault="0068533D" w:rsidP="0068533D">
      <w:pPr>
        <w:pBdr>
          <w:top w:val="single" w:sz="4" w:space="1" w:color="auto"/>
          <w:left w:val="single" w:sz="4" w:space="4" w:color="auto"/>
          <w:bottom w:val="single" w:sz="4" w:space="1" w:color="auto"/>
          <w:right w:val="single" w:sz="4" w:space="4" w:color="auto"/>
        </w:pBdr>
        <w:rPr>
          <w:rFonts w:ascii="Arial" w:hAnsi="Arial" w:cs="Arial"/>
          <w:b/>
          <w:caps/>
          <w:color w:val="FF0000"/>
        </w:rPr>
      </w:pPr>
      <w:r w:rsidRPr="00990338">
        <w:rPr>
          <w:rFonts w:ascii="Arial" w:hAnsi="Arial" w:cs="Arial"/>
          <w:b/>
          <w:caps/>
          <w:color w:val="FF0000"/>
        </w:rPr>
        <w:t xml:space="preserve">Si </w:t>
      </w:r>
      <w:r>
        <w:rPr>
          <w:rFonts w:ascii="Arial" w:hAnsi="Arial" w:cs="Arial"/>
          <w:b/>
          <w:caps/>
          <w:color w:val="FF0000"/>
        </w:rPr>
        <w:t>RS2 &lt;</w:t>
      </w:r>
      <w:r w:rsidRPr="00133C44">
        <w:rPr>
          <w:rFonts w:ascii="Arial" w:hAnsi="Arial" w:cs="Arial"/>
          <w:b/>
          <w:caps/>
          <w:color w:val="FF0000"/>
        </w:rPr>
        <w:t>=3</w:t>
      </w:r>
      <w:r w:rsidR="00E82782" w:rsidRPr="00133C44">
        <w:rPr>
          <w:rFonts w:ascii="Arial" w:hAnsi="Arial" w:cs="Arial"/>
          <w:b/>
          <w:caps/>
          <w:color w:val="FF0000"/>
        </w:rPr>
        <w:t>5</w:t>
      </w:r>
      <w:r w:rsidRPr="00990338">
        <w:rPr>
          <w:rFonts w:ascii="Arial" w:hAnsi="Arial" w:cs="Arial"/>
          <w:b/>
          <w:caps/>
          <w:color w:val="FF0000"/>
        </w:rPr>
        <w:t xml:space="preserve"> poser </w:t>
      </w:r>
      <w:r>
        <w:rPr>
          <w:rFonts w:ascii="Arial" w:hAnsi="Arial" w:cs="Arial"/>
          <w:b/>
          <w:caps/>
          <w:color w:val="FF0000"/>
        </w:rPr>
        <w:t xml:space="preserve">RS12 </w:t>
      </w:r>
    </w:p>
    <w:p w14:paraId="2BB6B071" w14:textId="109D0F07" w:rsidR="0068533D" w:rsidRPr="001C4A75" w:rsidRDefault="0068533D" w:rsidP="0068533D">
      <w:pPr>
        <w:pBdr>
          <w:top w:val="single" w:sz="4" w:space="1" w:color="auto"/>
          <w:left w:val="single" w:sz="4" w:space="4" w:color="auto"/>
          <w:bottom w:val="single" w:sz="4" w:space="1" w:color="auto"/>
          <w:right w:val="single" w:sz="4" w:space="4" w:color="auto"/>
        </w:pBdr>
        <w:rPr>
          <w:rFonts w:ascii="Arial" w:hAnsi="Arial" w:cs="Arial"/>
          <w:b/>
          <w:caps/>
          <w:color w:val="000000" w:themeColor="text1"/>
        </w:rPr>
      </w:pPr>
      <w:r w:rsidRPr="00990338">
        <w:rPr>
          <w:rFonts w:ascii="Arial" w:hAnsi="Arial" w:cs="Arial"/>
          <w:b/>
          <w:caps/>
          <w:color w:val="FF0000"/>
        </w:rPr>
        <w:t xml:space="preserve">les autres </w:t>
      </w:r>
      <w:r>
        <w:rPr>
          <w:rFonts w:ascii="Arial" w:hAnsi="Arial" w:cs="Arial"/>
          <w:b/>
          <w:caps/>
          <w:color w:val="FF0000"/>
        </w:rPr>
        <w:t>(RS2&gt;3</w:t>
      </w:r>
      <w:r w:rsidR="00133C44">
        <w:rPr>
          <w:rFonts w:ascii="Arial" w:hAnsi="Arial" w:cs="Arial"/>
          <w:b/>
          <w:caps/>
          <w:color w:val="FF0000"/>
        </w:rPr>
        <w:t>5</w:t>
      </w:r>
      <w:r>
        <w:rPr>
          <w:rFonts w:ascii="Arial" w:hAnsi="Arial" w:cs="Arial"/>
          <w:b/>
          <w:caps/>
          <w:color w:val="FF0000"/>
        </w:rPr>
        <w:t xml:space="preserve">) </w:t>
      </w:r>
      <w:r w:rsidRPr="00564B0A">
        <w:rPr>
          <w:rFonts w:ascii="Arial" w:hAnsi="Arial" w:cs="Arial"/>
          <w:b/>
          <w:caps/>
          <w:color w:val="FF0000"/>
        </w:rPr>
        <w:t>aller a RS</w:t>
      </w:r>
      <w:r>
        <w:rPr>
          <w:rFonts w:ascii="Arial" w:hAnsi="Arial" w:cs="Arial"/>
          <w:b/>
          <w:caps/>
          <w:color w:val="FF0000"/>
        </w:rPr>
        <w:t>13</w:t>
      </w:r>
    </w:p>
    <w:p w14:paraId="79CF46AF" w14:textId="64DE5243" w:rsidR="001C1393" w:rsidRPr="000B2BF3" w:rsidRDefault="001C1393" w:rsidP="001C1393">
      <w:pPr>
        <w:rPr>
          <w:b/>
        </w:rPr>
      </w:pPr>
    </w:p>
    <w:p w14:paraId="1FD7B318" w14:textId="073DC25C" w:rsidR="001C1393" w:rsidRPr="0068533D" w:rsidRDefault="0068533D" w:rsidP="001C1393">
      <w:pPr>
        <w:rPr>
          <w:rFonts w:ascii="Arial" w:hAnsi="Arial" w:cs="Arial"/>
          <w:b/>
        </w:rPr>
      </w:pPr>
      <w:r>
        <w:rPr>
          <w:rFonts w:ascii="Arial" w:hAnsi="Arial" w:cs="Arial"/>
          <w:b/>
        </w:rPr>
        <w:t xml:space="preserve">RS12 </w:t>
      </w:r>
      <w:r w:rsidR="001C1393" w:rsidRPr="0068533D">
        <w:rPr>
          <w:rFonts w:ascii="Arial" w:hAnsi="Arial" w:cs="Arial"/>
          <w:b/>
        </w:rPr>
        <w:t xml:space="preserve">Vivez-vous encore chez vos parents ?  </w:t>
      </w:r>
      <w:r w:rsidR="00DF6296" w:rsidRPr="00DF6296">
        <w:rPr>
          <w:rFonts w:ascii="Arial" w:hAnsi="Arial" w:cs="Arial"/>
          <w:b/>
          <w:highlight w:val="green"/>
        </w:rPr>
        <w:t>vitparent</w:t>
      </w:r>
    </w:p>
    <w:p w14:paraId="7E36B617" w14:textId="77777777" w:rsidR="004319E7" w:rsidRPr="003C6C27" w:rsidRDefault="004319E7" w:rsidP="004319E7">
      <w:pPr>
        <w:pStyle w:val="INSTRUCTIONSENQUETEUR"/>
      </w:pPr>
      <w:r>
        <w:t>citer - une seule reponse possible</w:t>
      </w:r>
    </w:p>
    <w:p w14:paraId="6672BF8B" w14:textId="77777777" w:rsidR="00BE330C" w:rsidRDefault="00BE330C" w:rsidP="001C1393"/>
    <w:p w14:paraId="57BD0249" w14:textId="642B268C" w:rsidR="001C1393" w:rsidRPr="000B2BF3" w:rsidRDefault="001C1393" w:rsidP="001C1393">
      <w:r w:rsidRPr="000B2BF3">
        <w:t>1 Oui</w:t>
      </w:r>
    </w:p>
    <w:p w14:paraId="006EFED2" w14:textId="173B9761" w:rsidR="00BE330C" w:rsidRPr="00A03441" w:rsidRDefault="001C1393" w:rsidP="00BE330C">
      <w:r w:rsidRPr="000B2BF3">
        <w:t>2 Non</w:t>
      </w:r>
    </w:p>
    <w:p w14:paraId="3D32792F" w14:textId="7DB4DFF1" w:rsidR="00BE330C" w:rsidRDefault="00BE330C" w:rsidP="00BE330C">
      <w:pPr>
        <w:pStyle w:val="Paragraphedeliste"/>
      </w:pPr>
      <w:r>
        <w:t xml:space="preserve">98. </w:t>
      </w:r>
      <w:r w:rsidR="00275F61">
        <w:t>[JE REFUSE DE RÉPONDRE]</w:t>
      </w:r>
    </w:p>
    <w:p w14:paraId="0A16DFFD" w14:textId="430AC515" w:rsidR="00A61FB3" w:rsidRPr="00990338" w:rsidRDefault="00A61FB3" w:rsidP="00A61FB3">
      <w:pPr>
        <w:pStyle w:val="INSTRUCTIONSPROGRAMMATION"/>
        <w:rPr>
          <w:rFonts w:ascii="Arial" w:hAnsi="Arial"/>
        </w:rPr>
      </w:pPr>
      <w:r w:rsidRPr="00990338">
        <w:rPr>
          <w:rFonts w:ascii="Arial" w:hAnsi="Arial"/>
        </w:rPr>
        <w:t xml:space="preserve">Pas de </w:t>
      </w:r>
      <w:r w:rsidR="00275F61">
        <w:rPr>
          <w:rFonts w:ascii="Arial" w:hAnsi="Arial"/>
        </w:rPr>
        <w:t>[JE NE SAIS PAS]</w:t>
      </w:r>
    </w:p>
    <w:p w14:paraId="5A007116" w14:textId="77777777" w:rsidR="007D0600" w:rsidRDefault="007D0600" w:rsidP="007D0600"/>
    <w:p w14:paraId="4732FB3D" w14:textId="77777777" w:rsidR="007D0600" w:rsidRPr="00A03441" w:rsidRDefault="007D0600" w:rsidP="007D0600"/>
    <w:p w14:paraId="6D758822" w14:textId="77777777" w:rsidR="00D70DA9" w:rsidRPr="008D7650" w:rsidRDefault="00D70DA9" w:rsidP="00D70DA9">
      <w:pPr>
        <w:pStyle w:val="FILTRE"/>
        <w:pBdr>
          <w:bottom w:val="single" w:sz="4" w:space="0" w:color="auto"/>
        </w:pBdr>
        <w:rPr>
          <w:rFonts w:ascii="Arial" w:hAnsi="Arial"/>
        </w:rPr>
      </w:pPr>
      <w:r w:rsidRPr="008D7650">
        <w:rPr>
          <w:rFonts w:ascii="Arial" w:hAnsi="Arial"/>
        </w:rPr>
        <w:t>a tous</w:t>
      </w:r>
    </w:p>
    <w:p w14:paraId="50F468E0" w14:textId="77777777" w:rsidR="00D70DA9" w:rsidRDefault="00D70DA9" w:rsidP="004319E7">
      <w:pPr>
        <w:pStyle w:val="Lignes"/>
        <w:rPr>
          <w:rFonts w:ascii="Arial" w:eastAsia="Times New Roman" w:hAnsi="Arial" w:cs="Arial"/>
          <w:b/>
          <w:sz w:val="24"/>
          <w:szCs w:val="24"/>
          <w:lang w:eastAsia="fr-FR"/>
        </w:rPr>
      </w:pPr>
    </w:p>
    <w:p w14:paraId="4C1F424C" w14:textId="755CA497" w:rsidR="001C1393" w:rsidRPr="0068533D" w:rsidRDefault="001C1393" w:rsidP="004319E7">
      <w:pPr>
        <w:pStyle w:val="Lignes"/>
        <w:rPr>
          <w:rFonts w:ascii="Arial" w:eastAsia="Times New Roman" w:hAnsi="Arial" w:cs="Arial"/>
          <w:b/>
          <w:sz w:val="24"/>
          <w:szCs w:val="24"/>
          <w:lang w:eastAsia="fr-FR"/>
        </w:rPr>
      </w:pPr>
      <w:r w:rsidRPr="0068533D">
        <w:rPr>
          <w:rFonts w:ascii="Arial" w:eastAsia="Times New Roman" w:hAnsi="Arial" w:cs="Arial"/>
          <w:b/>
          <w:sz w:val="24"/>
          <w:szCs w:val="24"/>
          <w:lang w:eastAsia="fr-FR"/>
        </w:rPr>
        <w:t xml:space="preserve">RS14 </w:t>
      </w:r>
      <w:r w:rsidR="004319E7" w:rsidRPr="0068533D">
        <w:rPr>
          <w:rFonts w:ascii="Arial" w:eastAsia="Times New Roman" w:hAnsi="Arial" w:cs="Arial"/>
          <w:b/>
          <w:sz w:val="24"/>
          <w:szCs w:val="24"/>
          <w:lang w:eastAsia="fr-FR"/>
        </w:rPr>
        <w:t>[</w:t>
      </w:r>
      <w:r w:rsidR="004319E7" w:rsidRPr="00DF6296">
        <w:rPr>
          <w:rFonts w:ascii="Arial" w:eastAsia="Times New Roman" w:hAnsi="Arial" w:cs="Arial"/>
          <w:b/>
          <w:sz w:val="24"/>
          <w:szCs w:val="24"/>
          <w:highlight w:val="green"/>
          <w:lang w:eastAsia="fr-FR"/>
        </w:rPr>
        <w:t>RELIGION</w:t>
      </w:r>
      <w:r w:rsidR="004319E7" w:rsidRPr="0068533D">
        <w:rPr>
          <w:rFonts w:ascii="Arial" w:eastAsia="Times New Roman" w:hAnsi="Arial" w:cs="Arial"/>
          <w:b/>
          <w:sz w:val="24"/>
          <w:szCs w:val="24"/>
          <w:lang w:eastAsia="fr-FR"/>
        </w:rPr>
        <w:t xml:space="preserve">] </w:t>
      </w:r>
      <w:r w:rsidRPr="0068533D">
        <w:rPr>
          <w:rFonts w:ascii="Arial" w:eastAsia="Times New Roman" w:hAnsi="Arial" w:cs="Arial"/>
          <w:b/>
          <w:sz w:val="24"/>
          <w:szCs w:val="24"/>
          <w:lang w:eastAsia="fr-FR"/>
        </w:rPr>
        <w:t xml:space="preserve">Pouvez-vous me dire quelle est votre religion, si vous en avez une ? </w:t>
      </w:r>
    </w:p>
    <w:p w14:paraId="3CB144F0" w14:textId="77777777" w:rsidR="004319E7" w:rsidRPr="003C6C27" w:rsidRDefault="004319E7" w:rsidP="004319E7">
      <w:pPr>
        <w:pStyle w:val="INSTRUCTIONSENQUETEUR"/>
      </w:pPr>
      <w:r>
        <w:t>citer - une seule reponse possible</w:t>
      </w:r>
    </w:p>
    <w:p w14:paraId="037BBA93" w14:textId="77777777" w:rsidR="004319E7" w:rsidRPr="00B314DF" w:rsidRDefault="004319E7" w:rsidP="001C1393">
      <w:pPr>
        <w:rPr>
          <w:b/>
        </w:rPr>
      </w:pPr>
    </w:p>
    <w:p w14:paraId="030B9922" w14:textId="35AC1C47" w:rsidR="001C1393" w:rsidRPr="00A03441" w:rsidRDefault="001C1393" w:rsidP="00133C44">
      <w:pPr>
        <w:pStyle w:val="Paragraphedeliste"/>
        <w:numPr>
          <w:ilvl w:val="0"/>
          <w:numId w:val="47"/>
        </w:numPr>
        <w:jc w:val="both"/>
      </w:pPr>
      <w:r w:rsidRPr="00A03441">
        <w:t>Catholique</w:t>
      </w:r>
    </w:p>
    <w:p w14:paraId="6EFE6B3D" w14:textId="4166FC97" w:rsidR="001C1393" w:rsidRPr="00A03441" w:rsidRDefault="001C1393" w:rsidP="00133C44">
      <w:pPr>
        <w:pStyle w:val="Paragraphedeliste"/>
        <w:numPr>
          <w:ilvl w:val="0"/>
          <w:numId w:val="47"/>
        </w:numPr>
        <w:jc w:val="both"/>
      </w:pPr>
      <w:r w:rsidRPr="00A03441">
        <w:t>Protestante</w:t>
      </w:r>
    </w:p>
    <w:p w14:paraId="316504B7" w14:textId="5A5280FC" w:rsidR="001C1393" w:rsidRPr="00A03441" w:rsidRDefault="001C1393" w:rsidP="00133C44">
      <w:pPr>
        <w:pStyle w:val="Paragraphedeliste"/>
        <w:numPr>
          <w:ilvl w:val="0"/>
          <w:numId w:val="47"/>
        </w:numPr>
        <w:jc w:val="both"/>
      </w:pPr>
      <w:r w:rsidRPr="00A03441">
        <w:t>Juive</w:t>
      </w:r>
    </w:p>
    <w:p w14:paraId="0B72AD23" w14:textId="1FB559D5" w:rsidR="001C1393" w:rsidRPr="00A03441" w:rsidRDefault="001C1393" w:rsidP="00133C44">
      <w:pPr>
        <w:pStyle w:val="Paragraphedeliste"/>
        <w:numPr>
          <w:ilvl w:val="0"/>
          <w:numId w:val="47"/>
        </w:numPr>
        <w:jc w:val="both"/>
      </w:pPr>
      <w:r w:rsidRPr="00A03441">
        <w:t>Musulmane</w:t>
      </w:r>
    </w:p>
    <w:p w14:paraId="4968C439" w14:textId="4FD6EB5D" w:rsidR="001C1393" w:rsidRPr="00A03441" w:rsidRDefault="001C1393" w:rsidP="00133C44">
      <w:pPr>
        <w:pStyle w:val="Paragraphedeliste"/>
        <w:numPr>
          <w:ilvl w:val="0"/>
          <w:numId w:val="47"/>
        </w:numPr>
        <w:jc w:val="both"/>
      </w:pPr>
      <w:r w:rsidRPr="00A03441">
        <w:t>Bouddhiste</w:t>
      </w:r>
    </w:p>
    <w:p w14:paraId="533C9480" w14:textId="163C611E" w:rsidR="001C1393" w:rsidRPr="00A03441" w:rsidRDefault="001C1393" w:rsidP="00133C44">
      <w:pPr>
        <w:pStyle w:val="Paragraphedeliste"/>
        <w:numPr>
          <w:ilvl w:val="0"/>
          <w:numId w:val="47"/>
        </w:numPr>
        <w:jc w:val="both"/>
      </w:pPr>
      <w:r w:rsidRPr="00A03441">
        <w:t>Autre religion</w:t>
      </w:r>
    </w:p>
    <w:p w14:paraId="5619CB84" w14:textId="6BE28941" w:rsidR="001C1393" w:rsidRPr="00A03441" w:rsidRDefault="001C1393" w:rsidP="00133C44">
      <w:pPr>
        <w:pStyle w:val="Paragraphedeliste"/>
        <w:numPr>
          <w:ilvl w:val="0"/>
          <w:numId w:val="47"/>
        </w:numPr>
        <w:jc w:val="both"/>
      </w:pPr>
      <w:r w:rsidRPr="00A03441">
        <w:t>Sans religion</w:t>
      </w:r>
    </w:p>
    <w:p w14:paraId="36A158B3" w14:textId="61E79AAD" w:rsidR="001C1393" w:rsidRPr="00A03441" w:rsidRDefault="00D35324" w:rsidP="001C1393">
      <w:pPr>
        <w:pStyle w:val="Paragraphedeliste"/>
        <w:rPr>
          <w:szCs w:val="20"/>
        </w:rPr>
      </w:pPr>
      <w:r>
        <w:t xml:space="preserve">99. </w:t>
      </w:r>
      <w:r w:rsidR="00275F61">
        <w:t>[JE NE SAIS PAS]</w:t>
      </w:r>
    </w:p>
    <w:p w14:paraId="66D4AB62" w14:textId="611DF311" w:rsidR="001C1393" w:rsidRDefault="00D35324" w:rsidP="001C1393">
      <w:pPr>
        <w:pStyle w:val="Paragraphedeliste"/>
      </w:pPr>
      <w:r>
        <w:t xml:space="preserve">98. </w:t>
      </w:r>
      <w:r w:rsidR="00275F61">
        <w:t>[JE REFUSE DE RÉPONDRE]</w:t>
      </w:r>
    </w:p>
    <w:p w14:paraId="23BA972D" w14:textId="77777777" w:rsidR="00D70DA9" w:rsidRDefault="00D70DA9" w:rsidP="001C1393">
      <w:pPr>
        <w:pStyle w:val="Paragraphedeliste"/>
        <w:rPr>
          <w:szCs w:val="20"/>
        </w:rPr>
      </w:pPr>
    </w:p>
    <w:p w14:paraId="09DD31A6" w14:textId="05C662A8" w:rsidR="007D0600" w:rsidRDefault="007D0600">
      <w:pPr>
        <w:rPr>
          <w:szCs w:val="20"/>
        </w:rPr>
      </w:pPr>
      <w:r>
        <w:rPr>
          <w:szCs w:val="20"/>
        </w:rPr>
        <w:br w:type="page"/>
      </w:r>
    </w:p>
    <w:p w14:paraId="30CF62A2" w14:textId="1A19EBEE" w:rsidR="00D35324" w:rsidRPr="00990338" w:rsidRDefault="00D35324" w:rsidP="00D35324">
      <w:pPr>
        <w:pBdr>
          <w:top w:val="single" w:sz="4" w:space="1" w:color="auto"/>
          <w:left w:val="single" w:sz="4" w:space="4" w:color="auto"/>
          <w:bottom w:val="single" w:sz="4" w:space="1" w:color="auto"/>
          <w:right w:val="single" w:sz="4" w:space="4" w:color="auto"/>
        </w:pBdr>
        <w:rPr>
          <w:rFonts w:ascii="Arial" w:hAnsi="Arial" w:cs="Arial"/>
          <w:b/>
          <w:caps/>
          <w:color w:val="FF0000"/>
        </w:rPr>
      </w:pPr>
      <w:bookmarkStart w:id="2" w:name="_Hlk101427893"/>
      <w:r w:rsidRPr="00990338">
        <w:rPr>
          <w:rFonts w:ascii="Arial" w:hAnsi="Arial" w:cs="Arial"/>
          <w:b/>
          <w:caps/>
          <w:color w:val="FF0000"/>
        </w:rPr>
        <w:lastRenderedPageBreak/>
        <w:t xml:space="preserve">Si </w:t>
      </w:r>
      <w:r>
        <w:rPr>
          <w:rFonts w:ascii="Arial" w:hAnsi="Arial" w:cs="Arial"/>
          <w:b/>
          <w:caps/>
          <w:color w:val="FF0000"/>
        </w:rPr>
        <w:t>RS14 =1,2,3,4,5,6 (si a une religion)</w:t>
      </w:r>
      <w:r w:rsidRPr="00990338">
        <w:rPr>
          <w:rFonts w:ascii="Arial" w:hAnsi="Arial" w:cs="Arial"/>
          <w:b/>
          <w:caps/>
          <w:color w:val="FF0000"/>
        </w:rPr>
        <w:t xml:space="preserve"> poser </w:t>
      </w:r>
      <w:r>
        <w:rPr>
          <w:rFonts w:ascii="Arial" w:hAnsi="Arial" w:cs="Arial"/>
          <w:b/>
          <w:caps/>
          <w:color w:val="FF0000"/>
        </w:rPr>
        <w:t xml:space="preserve">RS15 </w:t>
      </w:r>
    </w:p>
    <w:p w14:paraId="1F07BEAA" w14:textId="53A92A22" w:rsidR="00D35324" w:rsidRPr="001C4A75" w:rsidRDefault="00D35324" w:rsidP="00D35324">
      <w:pPr>
        <w:pBdr>
          <w:top w:val="single" w:sz="4" w:space="1" w:color="auto"/>
          <w:left w:val="single" w:sz="4" w:space="4" w:color="auto"/>
          <w:bottom w:val="single" w:sz="4" w:space="1" w:color="auto"/>
          <w:right w:val="single" w:sz="4" w:space="4" w:color="auto"/>
        </w:pBdr>
        <w:rPr>
          <w:rFonts w:ascii="Arial" w:hAnsi="Arial" w:cs="Arial"/>
          <w:b/>
          <w:caps/>
          <w:color w:val="000000" w:themeColor="text1"/>
        </w:rPr>
      </w:pPr>
      <w:r w:rsidRPr="00990338">
        <w:rPr>
          <w:rFonts w:ascii="Arial" w:hAnsi="Arial" w:cs="Arial"/>
          <w:b/>
          <w:caps/>
          <w:color w:val="FF0000"/>
        </w:rPr>
        <w:t xml:space="preserve">les autres </w:t>
      </w:r>
      <w:r>
        <w:rPr>
          <w:rFonts w:ascii="Arial" w:hAnsi="Arial" w:cs="Arial"/>
          <w:b/>
          <w:caps/>
          <w:color w:val="FF0000"/>
        </w:rPr>
        <w:t>(Rs14=</w:t>
      </w:r>
      <w:r w:rsidRPr="007B61D3">
        <w:rPr>
          <w:rFonts w:ascii="Arial" w:hAnsi="Arial" w:cs="Arial"/>
          <w:b/>
          <w:caps/>
          <w:color w:val="FF0000"/>
        </w:rPr>
        <w:t>7</w:t>
      </w:r>
      <w:r w:rsidR="007B2D4D" w:rsidRPr="007B61D3">
        <w:rPr>
          <w:rFonts w:ascii="Arial" w:hAnsi="Arial" w:cs="Arial"/>
          <w:b/>
          <w:caps/>
          <w:color w:val="FF0000"/>
        </w:rPr>
        <w:t>, 99 ou 98</w:t>
      </w:r>
      <w:r w:rsidRPr="007B61D3">
        <w:rPr>
          <w:rFonts w:ascii="Arial" w:hAnsi="Arial" w:cs="Arial"/>
          <w:b/>
          <w:caps/>
          <w:color w:val="FF0000"/>
        </w:rPr>
        <w:t>)</w:t>
      </w:r>
      <w:r>
        <w:rPr>
          <w:rFonts w:ascii="Arial" w:hAnsi="Arial" w:cs="Arial"/>
          <w:b/>
          <w:caps/>
          <w:color w:val="FF0000"/>
        </w:rPr>
        <w:t xml:space="preserve"> </w:t>
      </w:r>
      <w:r w:rsidRPr="00564B0A">
        <w:rPr>
          <w:rFonts w:ascii="Arial" w:hAnsi="Arial" w:cs="Arial"/>
          <w:b/>
          <w:caps/>
          <w:color w:val="FF0000"/>
        </w:rPr>
        <w:t>aller a RS</w:t>
      </w:r>
      <w:r>
        <w:rPr>
          <w:rFonts w:ascii="Arial" w:hAnsi="Arial" w:cs="Arial"/>
          <w:b/>
          <w:caps/>
          <w:color w:val="FF0000"/>
        </w:rPr>
        <w:t>161</w:t>
      </w:r>
    </w:p>
    <w:bookmarkEnd w:id="2"/>
    <w:p w14:paraId="0FF0568B" w14:textId="77777777" w:rsidR="00D35324" w:rsidRDefault="00D35324" w:rsidP="004319E7">
      <w:pPr>
        <w:pStyle w:val="Lignes"/>
        <w:rPr>
          <w:rFonts w:ascii="Arial" w:eastAsia="Times New Roman" w:hAnsi="Arial" w:cs="Arial"/>
          <w:b/>
          <w:sz w:val="24"/>
          <w:szCs w:val="24"/>
          <w:lang w:eastAsia="fr-FR"/>
        </w:rPr>
      </w:pPr>
    </w:p>
    <w:p w14:paraId="630B2593" w14:textId="1234D0C4" w:rsidR="001C1393" w:rsidRPr="004319E7" w:rsidRDefault="001C1393" w:rsidP="004319E7">
      <w:pPr>
        <w:pStyle w:val="Lignes"/>
        <w:rPr>
          <w:rFonts w:eastAsia="Arial" w:cs="Arial"/>
          <w:sz w:val="24"/>
          <w:szCs w:val="24"/>
        </w:rPr>
      </w:pPr>
      <w:r w:rsidRPr="0068533D">
        <w:rPr>
          <w:rFonts w:ascii="Arial" w:eastAsia="Times New Roman" w:hAnsi="Arial" w:cs="Arial"/>
          <w:b/>
          <w:sz w:val="24"/>
          <w:szCs w:val="24"/>
          <w:lang w:eastAsia="fr-FR"/>
        </w:rPr>
        <w:t>RS15</w:t>
      </w:r>
      <w:r w:rsidR="0068533D">
        <w:rPr>
          <w:rFonts w:ascii="Arial" w:eastAsia="Times New Roman" w:hAnsi="Arial" w:cs="Arial"/>
          <w:b/>
          <w:sz w:val="24"/>
          <w:szCs w:val="24"/>
          <w:lang w:eastAsia="fr-FR"/>
        </w:rPr>
        <w:t xml:space="preserve"> </w:t>
      </w:r>
      <w:r w:rsidR="004319E7" w:rsidRPr="0068533D">
        <w:rPr>
          <w:rFonts w:ascii="Arial" w:eastAsia="Times New Roman" w:hAnsi="Arial" w:cs="Arial"/>
          <w:b/>
          <w:sz w:val="24"/>
          <w:szCs w:val="24"/>
          <w:lang w:eastAsia="fr-FR"/>
        </w:rPr>
        <w:t>[</w:t>
      </w:r>
      <w:r w:rsidR="004319E7" w:rsidRPr="00DF6296">
        <w:rPr>
          <w:rFonts w:ascii="Arial" w:eastAsia="Times New Roman" w:hAnsi="Arial" w:cs="Arial"/>
          <w:b/>
          <w:sz w:val="24"/>
          <w:szCs w:val="24"/>
          <w:highlight w:val="green"/>
          <w:lang w:eastAsia="fr-FR"/>
        </w:rPr>
        <w:t>PRATIQUE</w:t>
      </w:r>
      <w:r w:rsidR="004319E7" w:rsidRPr="0068533D">
        <w:rPr>
          <w:rFonts w:ascii="Arial" w:eastAsia="Times New Roman" w:hAnsi="Arial" w:cs="Arial"/>
          <w:b/>
          <w:sz w:val="24"/>
          <w:szCs w:val="24"/>
          <w:lang w:eastAsia="fr-FR"/>
        </w:rPr>
        <w:t>]</w:t>
      </w:r>
      <w:r w:rsidRPr="0068533D">
        <w:rPr>
          <w:rFonts w:ascii="Arial" w:eastAsia="Times New Roman" w:hAnsi="Arial" w:cs="Arial"/>
          <w:b/>
          <w:sz w:val="24"/>
          <w:szCs w:val="24"/>
          <w:lang w:eastAsia="fr-FR"/>
        </w:rPr>
        <w:t xml:space="preserve"> D’habitude allez-vous à un office religieux ? </w:t>
      </w:r>
    </w:p>
    <w:p w14:paraId="5A5E32EA" w14:textId="77777777" w:rsidR="004319E7" w:rsidRPr="003C6C27" w:rsidRDefault="004319E7" w:rsidP="004319E7">
      <w:pPr>
        <w:pStyle w:val="INSTRUCTIONSENQUETEUR"/>
      </w:pPr>
      <w:r>
        <w:t>citer - une seule reponse possible</w:t>
      </w:r>
    </w:p>
    <w:p w14:paraId="2BF4689E" w14:textId="77777777" w:rsidR="004319E7" w:rsidRPr="00A03441" w:rsidRDefault="004319E7" w:rsidP="001C1393">
      <w:pPr>
        <w:pStyle w:val="Intitul"/>
      </w:pPr>
    </w:p>
    <w:p w14:paraId="7F93226E" w14:textId="6E8F7130" w:rsidR="001C1393" w:rsidRPr="00A03441" w:rsidRDefault="001C1393" w:rsidP="00133C44">
      <w:pPr>
        <w:pStyle w:val="Paragraphedeliste"/>
        <w:numPr>
          <w:ilvl w:val="0"/>
          <w:numId w:val="48"/>
        </w:numPr>
        <w:jc w:val="both"/>
      </w:pPr>
      <w:r w:rsidRPr="00A03441">
        <w:t>Au moins une fois par semaine</w:t>
      </w:r>
    </w:p>
    <w:p w14:paraId="4A9CE380" w14:textId="7AE07CFB" w:rsidR="001C1393" w:rsidRPr="00A03441" w:rsidRDefault="001C1393" w:rsidP="00133C44">
      <w:pPr>
        <w:pStyle w:val="Paragraphedeliste"/>
        <w:numPr>
          <w:ilvl w:val="0"/>
          <w:numId w:val="48"/>
        </w:numPr>
        <w:jc w:val="both"/>
      </w:pPr>
      <w:r w:rsidRPr="00A03441">
        <w:t>Une ou deux fois par mois</w:t>
      </w:r>
    </w:p>
    <w:p w14:paraId="7FD083FB" w14:textId="231CFD26" w:rsidR="001C1393" w:rsidRPr="00A03441" w:rsidRDefault="001C1393" w:rsidP="00133C44">
      <w:pPr>
        <w:pStyle w:val="Paragraphedeliste"/>
        <w:numPr>
          <w:ilvl w:val="0"/>
          <w:numId w:val="48"/>
        </w:numPr>
        <w:jc w:val="both"/>
      </w:pPr>
      <w:r w:rsidRPr="00A03441">
        <w:t>De temps en temps, aux grandes fêtes</w:t>
      </w:r>
    </w:p>
    <w:p w14:paraId="7D643641" w14:textId="6F560B0D" w:rsidR="001C1393" w:rsidRPr="00A03441" w:rsidRDefault="001C1393" w:rsidP="00133C44">
      <w:pPr>
        <w:pStyle w:val="Paragraphedeliste"/>
        <w:numPr>
          <w:ilvl w:val="0"/>
          <w:numId w:val="48"/>
        </w:numPr>
        <w:jc w:val="both"/>
      </w:pPr>
      <w:r w:rsidRPr="00A03441">
        <w:t>Uniquement pour les cérémonies, mariages, etc.</w:t>
      </w:r>
    </w:p>
    <w:p w14:paraId="08826868" w14:textId="7B7FE353" w:rsidR="001C1393" w:rsidRPr="00A03441" w:rsidRDefault="001C1393" w:rsidP="00133C44">
      <w:pPr>
        <w:pStyle w:val="Paragraphedeliste"/>
        <w:numPr>
          <w:ilvl w:val="0"/>
          <w:numId w:val="48"/>
        </w:numPr>
        <w:jc w:val="both"/>
      </w:pPr>
      <w:r w:rsidRPr="00A03441">
        <w:t>Jamais</w:t>
      </w:r>
    </w:p>
    <w:p w14:paraId="0DEC1CF3" w14:textId="7FFF11FF" w:rsidR="001C1393" w:rsidRPr="00A03441" w:rsidRDefault="00D35324" w:rsidP="001C1393">
      <w:pPr>
        <w:pStyle w:val="Paragraphedeliste"/>
        <w:rPr>
          <w:szCs w:val="20"/>
        </w:rPr>
      </w:pPr>
      <w:r>
        <w:t xml:space="preserve">99. </w:t>
      </w:r>
      <w:r w:rsidR="00275F61">
        <w:t>[JE NE SAIS PAS]</w:t>
      </w:r>
    </w:p>
    <w:p w14:paraId="361F4E79" w14:textId="673AB001" w:rsidR="001C1393" w:rsidRPr="00A03441" w:rsidRDefault="00D35324" w:rsidP="001C1393">
      <w:pPr>
        <w:pStyle w:val="Paragraphedeliste"/>
      </w:pPr>
      <w:r>
        <w:t xml:space="preserve">98. </w:t>
      </w:r>
      <w:r w:rsidR="00275F61">
        <w:t>[JE REFUSE DE RÉPONDRE]</w:t>
      </w:r>
    </w:p>
    <w:p w14:paraId="6A125AA3" w14:textId="77777777" w:rsidR="001C1393" w:rsidRPr="00A03441" w:rsidRDefault="001C1393" w:rsidP="001C1393">
      <w:pPr>
        <w:pStyle w:val="Lignes"/>
      </w:pPr>
    </w:p>
    <w:p w14:paraId="5D2C0185" w14:textId="28C3A9C3" w:rsidR="001C1393" w:rsidRDefault="001C1393" w:rsidP="001C1393">
      <w:pPr>
        <w:pStyle w:val="Lignes"/>
      </w:pPr>
    </w:p>
    <w:p w14:paraId="14DB2810" w14:textId="67F151BF" w:rsidR="00F54D65" w:rsidRDefault="0068533D" w:rsidP="00F54D65">
      <w:pPr>
        <w:pStyle w:val="Intitul"/>
        <w:rPr>
          <w:rFonts w:ascii="Arial" w:eastAsia="Times New Roman" w:hAnsi="Arial" w:cs="Arial"/>
          <w:sz w:val="24"/>
          <w:szCs w:val="24"/>
          <w:lang w:eastAsia="fr-FR"/>
        </w:rPr>
      </w:pPr>
      <w:r>
        <w:rPr>
          <w:rFonts w:ascii="Arial" w:eastAsia="Times New Roman" w:hAnsi="Arial" w:cs="Arial"/>
          <w:sz w:val="24"/>
          <w:szCs w:val="24"/>
          <w:lang w:eastAsia="fr-FR"/>
        </w:rPr>
        <w:t>R</w:t>
      </w:r>
      <w:r w:rsidR="00D35324">
        <w:rPr>
          <w:rFonts w:ascii="Arial" w:eastAsia="Times New Roman" w:hAnsi="Arial" w:cs="Arial"/>
          <w:sz w:val="24"/>
          <w:szCs w:val="24"/>
          <w:lang w:eastAsia="fr-FR"/>
        </w:rPr>
        <w:t>s</w:t>
      </w:r>
      <w:r>
        <w:rPr>
          <w:rFonts w:ascii="Arial" w:eastAsia="Times New Roman" w:hAnsi="Arial" w:cs="Arial"/>
          <w:sz w:val="24"/>
          <w:szCs w:val="24"/>
          <w:lang w:eastAsia="fr-FR"/>
        </w:rPr>
        <w:t xml:space="preserve">161 </w:t>
      </w:r>
      <w:r w:rsidR="00F54D65" w:rsidRPr="00375D27">
        <w:rPr>
          <w:rFonts w:ascii="Arial" w:eastAsia="Times New Roman" w:hAnsi="Arial" w:cs="Arial"/>
          <w:sz w:val="24"/>
          <w:szCs w:val="24"/>
          <w:lang w:eastAsia="fr-FR"/>
        </w:rPr>
        <w:t>Vous</w:t>
      </w:r>
      <w:r w:rsidR="00AE0696">
        <w:rPr>
          <w:rFonts w:ascii="Arial" w:eastAsia="Times New Roman" w:hAnsi="Arial" w:cs="Arial"/>
          <w:sz w:val="24"/>
          <w:szCs w:val="24"/>
          <w:lang w:eastAsia="fr-FR"/>
        </w:rPr>
        <w:t xml:space="preserve"> vous voyez plutôt comme</w:t>
      </w:r>
      <w:r w:rsidR="00F54D65" w:rsidRPr="00375D27">
        <w:rPr>
          <w:rFonts w:ascii="Arial" w:eastAsia="Times New Roman" w:hAnsi="Arial" w:cs="Arial"/>
          <w:sz w:val="24"/>
          <w:szCs w:val="24"/>
          <w:lang w:eastAsia="fr-FR"/>
        </w:rPr>
        <w:t xml:space="preserve">? </w:t>
      </w:r>
      <w:r w:rsidR="00DF6296" w:rsidRPr="00DF6296">
        <w:rPr>
          <w:rFonts w:ascii="Arial" w:eastAsia="Times New Roman" w:hAnsi="Arial" w:cs="Arial"/>
          <w:sz w:val="24"/>
          <w:szCs w:val="24"/>
          <w:highlight w:val="green"/>
          <w:lang w:eastAsia="fr-FR"/>
        </w:rPr>
        <w:t>habitant</w:t>
      </w:r>
    </w:p>
    <w:p w14:paraId="63957F63" w14:textId="77777777" w:rsidR="004319E7" w:rsidRPr="003C6C27" w:rsidRDefault="004319E7" w:rsidP="004319E7">
      <w:pPr>
        <w:pStyle w:val="INSTRUCTIONSENQUETEUR"/>
      </w:pPr>
      <w:r>
        <w:t>citer - une seule reponse possible</w:t>
      </w:r>
    </w:p>
    <w:p w14:paraId="321DE2F8" w14:textId="4A5F87B4" w:rsidR="00F54D65" w:rsidRPr="00D35324" w:rsidRDefault="00F54D65" w:rsidP="00F54D65">
      <w:pPr>
        <w:pStyle w:val="Intitul"/>
        <w:rPr>
          <w:highlight w:val="yellow"/>
        </w:rPr>
      </w:pPr>
    </w:p>
    <w:p w14:paraId="0518D8B8" w14:textId="252BC204" w:rsidR="00F54D65" w:rsidRPr="00133C44" w:rsidRDefault="00E82782" w:rsidP="00133C44">
      <w:pPr>
        <w:pStyle w:val="Intitul"/>
        <w:numPr>
          <w:ilvl w:val="0"/>
          <w:numId w:val="49"/>
        </w:numPr>
        <w:rPr>
          <w:rFonts w:ascii="Verdana" w:eastAsia="Times New Roman" w:hAnsi="Verdana" w:cs="Times New Roman"/>
          <w:b w:val="0"/>
          <w:sz w:val="24"/>
          <w:szCs w:val="24"/>
          <w:lang w:eastAsia="fr-FR"/>
        </w:rPr>
      </w:pPr>
      <w:r w:rsidRPr="00133C44">
        <w:rPr>
          <w:rFonts w:ascii="Verdana" w:eastAsia="Times New Roman" w:hAnsi="Verdana" w:cs="Times New Roman"/>
          <w:b w:val="0"/>
          <w:sz w:val="24"/>
          <w:szCs w:val="24"/>
          <w:lang w:eastAsia="fr-FR"/>
        </w:rPr>
        <w:t>Un h</w:t>
      </w:r>
      <w:r w:rsidR="00F54D65" w:rsidRPr="00133C44">
        <w:rPr>
          <w:rFonts w:ascii="Verdana" w:eastAsia="Times New Roman" w:hAnsi="Verdana" w:cs="Times New Roman"/>
          <w:b w:val="0"/>
          <w:sz w:val="24"/>
          <w:szCs w:val="24"/>
          <w:lang w:eastAsia="fr-FR"/>
        </w:rPr>
        <w:t xml:space="preserve">abitant d’une zone rurale </w:t>
      </w:r>
    </w:p>
    <w:p w14:paraId="253ECB82" w14:textId="061B006F" w:rsidR="00F54D65" w:rsidRPr="00133C44" w:rsidRDefault="00E82782" w:rsidP="00133C44">
      <w:pPr>
        <w:pStyle w:val="Intitul"/>
        <w:numPr>
          <w:ilvl w:val="0"/>
          <w:numId w:val="49"/>
        </w:numPr>
        <w:rPr>
          <w:rFonts w:ascii="Verdana" w:eastAsia="Times New Roman" w:hAnsi="Verdana" w:cs="Times New Roman"/>
          <w:b w:val="0"/>
          <w:sz w:val="24"/>
          <w:szCs w:val="24"/>
          <w:lang w:eastAsia="fr-FR"/>
        </w:rPr>
      </w:pPr>
      <w:r w:rsidRPr="00133C44">
        <w:rPr>
          <w:rFonts w:ascii="Verdana" w:eastAsia="Times New Roman" w:hAnsi="Verdana" w:cs="Times New Roman"/>
          <w:b w:val="0"/>
          <w:sz w:val="24"/>
          <w:szCs w:val="24"/>
          <w:lang w:eastAsia="fr-FR"/>
        </w:rPr>
        <w:t>Un h</w:t>
      </w:r>
      <w:r w:rsidR="00F54D65" w:rsidRPr="00133C44">
        <w:rPr>
          <w:rFonts w:ascii="Verdana" w:eastAsia="Times New Roman" w:hAnsi="Verdana" w:cs="Times New Roman"/>
          <w:b w:val="0"/>
          <w:sz w:val="24"/>
          <w:szCs w:val="24"/>
          <w:lang w:eastAsia="fr-FR"/>
        </w:rPr>
        <w:t xml:space="preserve">abitant d’une ville </w:t>
      </w:r>
    </w:p>
    <w:p w14:paraId="75120AB2" w14:textId="69FCC625" w:rsidR="00F54D65" w:rsidRPr="00133C44" w:rsidRDefault="00E82782" w:rsidP="00133C44">
      <w:pPr>
        <w:pStyle w:val="Intitul"/>
        <w:numPr>
          <w:ilvl w:val="0"/>
          <w:numId w:val="49"/>
        </w:numPr>
        <w:rPr>
          <w:rFonts w:ascii="Verdana" w:eastAsia="Times New Roman" w:hAnsi="Verdana" w:cs="Times New Roman"/>
          <w:b w:val="0"/>
          <w:sz w:val="24"/>
          <w:szCs w:val="24"/>
          <w:lang w:eastAsia="fr-FR"/>
        </w:rPr>
      </w:pPr>
      <w:r w:rsidRPr="00133C44">
        <w:rPr>
          <w:rFonts w:ascii="Verdana" w:eastAsia="Times New Roman" w:hAnsi="Verdana" w:cs="Times New Roman"/>
          <w:b w:val="0"/>
          <w:sz w:val="24"/>
          <w:szCs w:val="24"/>
          <w:lang w:eastAsia="fr-FR"/>
        </w:rPr>
        <w:t>Un h</w:t>
      </w:r>
      <w:r w:rsidR="00F54D65" w:rsidRPr="00133C44">
        <w:rPr>
          <w:rFonts w:ascii="Verdana" w:eastAsia="Times New Roman" w:hAnsi="Verdana" w:cs="Times New Roman"/>
          <w:b w:val="0"/>
          <w:sz w:val="24"/>
          <w:szCs w:val="24"/>
          <w:lang w:eastAsia="fr-FR"/>
        </w:rPr>
        <w:t>abitant d'une zone péri-urbaine (zone pavillonnaire)</w:t>
      </w:r>
    </w:p>
    <w:p w14:paraId="50315203" w14:textId="1E4586ED" w:rsidR="00F54D65" w:rsidRPr="00133C44" w:rsidRDefault="00E82782" w:rsidP="00133C44">
      <w:pPr>
        <w:pStyle w:val="Intitul"/>
        <w:numPr>
          <w:ilvl w:val="0"/>
          <w:numId w:val="49"/>
        </w:numPr>
        <w:rPr>
          <w:rFonts w:ascii="Verdana" w:eastAsia="Times New Roman" w:hAnsi="Verdana" w:cs="Times New Roman"/>
          <w:b w:val="0"/>
          <w:sz w:val="24"/>
          <w:szCs w:val="24"/>
          <w:lang w:eastAsia="fr-FR"/>
        </w:rPr>
      </w:pPr>
      <w:r w:rsidRPr="00133C44">
        <w:rPr>
          <w:rFonts w:ascii="Verdana" w:eastAsia="Times New Roman" w:hAnsi="Verdana" w:cs="Times New Roman"/>
          <w:b w:val="0"/>
          <w:sz w:val="24"/>
          <w:szCs w:val="24"/>
          <w:lang w:eastAsia="fr-FR"/>
        </w:rPr>
        <w:t>Un h</w:t>
      </w:r>
      <w:r w:rsidR="00F54D65" w:rsidRPr="00133C44">
        <w:rPr>
          <w:rFonts w:ascii="Verdana" w:eastAsia="Times New Roman" w:hAnsi="Verdana" w:cs="Times New Roman"/>
          <w:b w:val="0"/>
          <w:sz w:val="24"/>
          <w:szCs w:val="24"/>
          <w:lang w:eastAsia="fr-FR"/>
        </w:rPr>
        <w:t>abitant d’une banlieue</w:t>
      </w:r>
    </w:p>
    <w:p w14:paraId="5F699D21" w14:textId="13720E4E" w:rsidR="00D35324" w:rsidRPr="00133C44" w:rsidRDefault="00D35324" w:rsidP="00D35324">
      <w:pPr>
        <w:pStyle w:val="Paragraphedeliste"/>
      </w:pPr>
      <w:r w:rsidRPr="00133C44">
        <w:t xml:space="preserve">99. </w:t>
      </w:r>
      <w:r w:rsidR="00275F61">
        <w:t>[JE NE SAIS PAS]</w:t>
      </w:r>
    </w:p>
    <w:p w14:paraId="75547175" w14:textId="11D3FE65" w:rsidR="00F54D65" w:rsidRPr="00133C44" w:rsidRDefault="00D35324" w:rsidP="00D35324">
      <w:pPr>
        <w:pStyle w:val="Lignes"/>
        <w:ind w:left="720"/>
        <w:rPr>
          <w:rFonts w:ascii="Verdana" w:eastAsia="Times New Roman" w:hAnsi="Verdana" w:cs="Times New Roman"/>
          <w:sz w:val="24"/>
          <w:szCs w:val="24"/>
          <w:lang w:eastAsia="fr-FR"/>
        </w:rPr>
      </w:pPr>
      <w:r w:rsidRPr="00133C44">
        <w:rPr>
          <w:rFonts w:ascii="Verdana" w:eastAsia="Times New Roman" w:hAnsi="Verdana" w:cs="Times New Roman"/>
          <w:sz w:val="24"/>
          <w:szCs w:val="24"/>
          <w:lang w:eastAsia="fr-FR"/>
        </w:rPr>
        <w:t xml:space="preserve">98. </w:t>
      </w:r>
      <w:r w:rsidR="00275F61">
        <w:rPr>
          <w:rFonts w:ascii="Verdana" w:eastAsia="Times New Roman" w:hAnsi="Verdana" w:cs="Times New Roman"/>
          <w:sz w:val="24"/>
          <w:szCs w:val="24"/>
          <w:lang w:eastAsia="fr-FR"/>
        </w:rPr>
        <w:t>[JE REFUSE DE RÉPONDRE]</w:t>
      </w:r>
    </w:p>
    <w:p w14:paraId="417FA5A4" w14:textId="5902610A" w:rsidR="00F54D65" w:rsidRDefault="00F54D65" w:rsidP="001C1393">
      <w:pPr>
        <w:pStyle w:val="Lignes"/>
      </w:pPr>
    </w:p>
    <w:p w14:paraId="4B9BB8E4" w14:textId="77777777" w:rsidR="007D0600" w:rsidRDefault="007D0600" w:rsidP="001C1393">
      <w:pPr>
        <w:pStyle w:val="Lignes"/>
      </w:pPr>
    </w:p>
    <w:p w14:paraId="7776FEBB" w14:textId="77777777" w:rsidR="00D70DA9" w:rsidRPr="008D7650" w:rsidRDefault="00D70DA9" w:rsidP="00D70DA9">
      <w:pPr>
        <w:pStyle w:val="FILTRE"/>
        <w:pBdr>
          <w:bottom w:val="single" w:sz="4" w:space="0" w:color="auto"/>
        </w:pBdr>
        <w:rPr>
          <w:rFonts w:ascii="Arial" w:hAnsi="Arial"/>
        </w:rPr>
      </w:pPr>
      <w:r w:rsidRPr="008D7650">
        <w:rPr>
          <w:rFonts w:ascii="Arial" w:hAnsi="Arial"/>
        </w:rPr>
        <w:t>a tous</w:t>
      </w:r>
    </w:p>
    <w:p w14:paraId="2B17379B" w14:textId="77777777" w:rsidR="00D70DA9" w:rsidRPr="00A03441" w:rsidRDefault="00D70DA9" w:rsidP="00D70DA9">
      <w:pPr>
        <w:pStyle w:val="Lignes"/>
      </w:pPr>
    </w:p>
    <w:p w14:paraId="34BD0FE6" w14:textId="6FB45CE5" w:rsidR="00D70DA9" w:rsidRPr="0068533D" w:rsidRDefault="00D70DA9" w:rsidP="00D70DA9">
      <w:pPr>
        <w:pStyle w:val="Lignes"/>
        <w:rPr>
          <w:rFonts w:ascii="Arial" w:eastAsia="Times New Roman" w:hAnsi="Arial" w:cs="Arial"/>
          <w:b/>
          <w:sz w:val="24"/>
          <w:szCs w:val="24"/>
          <w:lang w:eastAsia="fr-FR"/>
        </w:rPr>
      </w:pPr>
      <w:r w:rsidRPr="0068533D">
        <w:rPr>
          <w:rFonts w:ascii="Arial" w:eastAsia="Times New Roman" w:hAnsi="Arial" w:cs="Arial"/>
          <w:b/>
          <w:sz w:val="24"/>
          <w:szCs w:val="24"/>
          <w:lang w:eastAsia="fr-FR"/>
        </w:rPr>
        <w:t>RS13 [</w:t>
      </w:r>
      <w:r w:rsidRPr="00DF6296">
        <w:rPr>
          <w:rFonts w:ascii="Arial" w:eastAsia="Times New Roman" w:hAnsi="Arial" w:cs="Arial"/>
          <w:b/>
          <w:sz w:val="24"/>
          <w:szCs w:val="24"/>
          <w:highlight w:val="green"/>
          <w:lang w:eastAsia="fr-FR"/>
        </w:rPr>
        <w:t>REVENU</w:t>
      </w:r>
      <w:r w:rsidRPr="0068533D">
        <w:rPr>
          <w:rFonts w:ascii="Arial" w:eastAsia="Times New Roman" w:hAnsi="Arial" w:cs="Arial"/>
          <w:b/>
          <w:sz w:val="24"/>
          <w:szCs w:val="24"/>
          <w:lang w:eastAsia="fr-FR"/>
        </w:rPr>
        <w:t>] Pouvez-vous me dire dans laquelle de ces tranches de revenus nets mensuels se situe votre foyer ? Tenez compte de toutes les rentrées d'argent : salaires et traitements de tous les membres du foyer, 13ème mois, allocations familiales, pensions, retraites, revenus des placements, etc.</w:t>
      </w:r>
    </w:p>
    <w:p w14:paraId="5417B52F" w14:textId="77777777" w:rsidR="00D70DA9" w:rsidRPr="003C6C27" w:rsidRDefault="00D70DA9" w:rsidP="00D70DA9">
      <w:pPr>
        <w:pStyle w:val="INSTRUCTIONSENQUETEUR"/>
      </w:pPr>
      <w:r>
        <w:t>citer - une seule reponse possible</w:t>
      </w:r>
    </w:p>
    <w:p w14:paraId="2C8EA29E" w14:textId="77777777" w:rsidR="00D70DA9" w:rsidRPr="00A03441" w:rsidRDefault="00D70DA9" w:rsidP="00D70DA9">
      <w:pPr>
        <w:pStyle w:val="Intitul"/>
      </w:pPr>
    </w:p>
    <w:p w14:paraId="09CE606A" w14:textId="77777777" w:rsidR="00D70DA9" w:rsidRPr="00A03441" w:rsidRDefault="00D70DA9" w:rsidP="00D70DA9">
      <w:pPr>
        <w:pStyle w:val="Paragraphedeliste"/>
        <w:numPr>
          <w:ilvl w:val="0"/>
          <w:numId w:val="46"/>
        </w:numPr>
        <w:jc w:val="both"/>
      </w:pPr>
      <w:r w:rsidRPr="00A03441">
        <w:t xml:space="preserve">Moins de 600 euros </w:t>
      </w:r>
    </w:p>
    <w:p w14:paraId="4D558053" w14:textId="77777777" w:rsidR="00D70DA9" w:rsidRPr="00A03441" w:rsidRDefault="00D70DA9" w:rsidP="00D70DA9">
      <w:pPr>
        <w:pStyle w:val="Paragraphedeliste"/>
        <w:numPr>
          <w:ilvl w:val="0"/>
          <w:numId w:val="46"/>
        </w:numPr>
        <w:jc w:val="both"/>
      </w:pPr>
      <w:r w:rsidRPr="00A03441">
        <w:t xml:space="preserve">De 600 à moins de 750 euros </w:t>
      </w:r>
    </w:p>
    <w:p w14:paraId="6428C45F" w14:textId="77777777" w:rsidR="00D70DA9" w:rsidRPr="00A03441" w:rsidRDefault="00D70DA9" w:rsidP="00D70DA9">
      <w:pPr>
        <w:pStyle w:val="Paragraphedeliste"/>
        <w:numPr>
          <w:ilvl w:val="0"/>
          <w:numId w:val="46"/>
        </w:numPr>
        <w:jc w:val="both"/>
      </w:pPr>
      <w:r w:rsidRPr="00A03441">
        <w:t xml:space="preserve">De 750 à moins de 1 000 euros </w:t>
      </w:r>
    </w:p>
    <w:p w14:paraId="0B0250A6" w14:textId="77777777" w:rsidR="00D70DA9" w:rsidRPr="00A03441" w:rsidRDefault="00D70DA9" w:rsidP="00D70DA9">
      <w:pPr>
        <w:pStyle w:val="Paragraphedeliste"/>
        <w:numPr>
          <w:ilvl w:val="0"/>
          <w:numId w:val="46"/>
        </w:numPr>
        <w:jc w:val="both"/>
      </w:pPr>
      <w:r w:rsidRPr="00A03441">
        <w:t>De 1 000 à moins de 1 200 euros</w:t>
      </w:r>
    </w:p>
    <w:p w14:paraId="72DCA580" w14:textId="77777777" w:rsidR="00D70DA9" w:rsidRPr="00A03441" w:rsidRDefault="00D70DA9" w:rsidP="00D70DA9">
      <w:pPr>
        <w:pStyle w:val="Paragraphedeliste"/>
        <w:numPr>
          <w:ilvl w:val="0"/>
          <w:numId w:val="46"/>
        </w:numPr>
        <w:jc w:val="both"/>
      </w:pPr>
      <w:r w:rsidRPr="00A03441">
        <w:t xml:space="preserve">De 1 200 à moins de 1 500 euros </w:t>
      </w:r>
    </w:p>
    <w:p w14:paraId="15C61E5B" w14:textId="77777777" w:rsidR="00D70DA9" w:rsidRPr="00A03441" w:rsidRDefault="00D70DA9" w:rsidP="00D70DA9">
      <w:pPr>
        <w:pStyle w:val="Paragraphedeliste"/>
        <w:numPr>
          <w:ilvl w:val="0"/>
          <w:numId w:val="46"/>
        </w:numPr>
        <w:jc w:val="both"/>
      </w:pPr>
      <w:r w:rsidRPr="00A03441">
        <w:t xml:space="preserve">De 1 500 à moins de 1 800 euros </w:t>
      </w:r>
    </w:p>
    <w:p w14:paraId="6C875076" w14:textId="77777777" w:rsidR="00D70DA9" w:rsidRPr="00A03441" w:rsidRDefault="00D70DA9" w:rsidP="00D70DA9">
      <w:pPr>
        <w:pStyle w:val="Paragraphedeliste"/>
        <w:numPr>
          <w:ilvl w:val="0"/>
          <w:numId w:val="46"/>
        </w:numPr>
        <w:jc w:val="both"/>
      </w:pPr>
      <w:r w:rsidRPr="00A03441">
        <w:t xml:space="preserve">De 1 800 à moins de 2 300 euros </w:t>
      </w:r>
    </w:p>
    <w:p w14:paraId="1E26C30B" w14:textId="77777777" w:rsidR="00D70DA9" w:rsidRPr="00A03441" w:rsidRDefault="00D70DA9" w:rsidP="00D70DA9">
      <w:pPr>
        <w:pStyle w:val="Paragraphedeliste"/>
        <w:numPr>
          <w:ilvl w:val="0"/>
          <w:numId w:val="46"/>
        </w:numPr>
        <w:jc w:val="both"/>
      </w:pPr>
      <w:r w:rsidRPr="00A03441">
        <w:t xml:space="preserve">De 2 300 à moins de 3 000 euros </w:t>
      </w:r>
    </w:p>
    <w:p w14:paraId="5015405B" w14:textId="77777777" w:rsidR="00D70DA9" w:rsidRDefault="00D70DA9" w:rsidP="00D70DA9">
      <w:pPr>
        <w:pStyle w:val="Paragraphedeliste"/>
        <w:numPr>
          <w:ilvl w:val="0"/>
          <w:numId w:val="46"/>
        </w:numPr>
        <w:jc w:val="both"/>
      </w:pPr>
      <w:r w:rsidRPr="00A03441">
        <w:t xml:space="preserve">De 3 000 à moins de 3 800 euros </w:t>
      </w:r>
    </w:p>
    <w:p w14:paraId="5A52C836" w14:textId="77777777" w:rsidR="00D70DA9" w:rsidRPr="00A03441" w:rsidRDefault="00D70DA9" w:rsidP="00D70DA9">
      <w:pPr>
        <w:pStyle w:val="Paragraphedeliste"/>
        <w:numPr>
          <w:ilvl w:val="0"/>
          <w:numId w:val="46"/>
        </w:numPr>
        <w:jc w:val="both"/>
      </w:pPr>
      <w:r w:rsidRPr="00A03441">
        <w:t xml:space="preserve">De 3 800 à moins de 5 300 euros </w:t>
      </w:r>
    </w:p>
    <w:p w14:paraId="34D7A1B3" w14:textId="77777777" w:rsidR="00D70DA9" w:rsidRPr="00A03441" w:rsidRDefault="00D70DA9" w:rsidP="00D70DA9">
      <w:pPr>
        <w:pStyle w:val="Paragraphedeliste"/>
        <w:numPr>
          <w:ilvl w:val="0"/>
          <w:numId w:val="46"/>
        </w:numPr>
        <w:jc w:val="both"/>
      </w:pPr>
      <w:r w:rsidRPr="00A03441">
        <w:t xml:space="preserve">5 300 euros et plus </w:t>
      </w:r>
    </w:p>
    <w:p w14:paraId="4F6320F3" w14:textId="7E96DB78" w:rsidR="00D70DA9" w:rsidRPr="00A03441" w:rsidRDefault="00D70DA9" w:rsidP="00D70DA9">
      <w:pPr>
        <w:pStyle w:val="Paragraphedeliste"/>
        <w:rPr>
          <w:szCs w:val="20"/>
        </w:rPr>
      </w:pPr>
      <w:r>
        <w:t xml:space="preserve">99. </w:t>
      </w:r>
      <w:r w:rsidR="00275F61">
        <w:t>[JE NE SAIS PAS]</w:t>
      </w:r>
    </w:p>
    <w:p w14:paraId="28F3EAB6" w14:textId="1D986501" w:rsidR="00D70DA9" w:rsidRPr="00A03441" w:rsidRDefault="00D70DA9" w:rsidP="00D70DA9">
      <w:pPr>
        <w:pStyle w:val="Paragraphedeliste"/>
        <w:rPr>
          <w:szCs w:val="20"/>
        </w:rPr>
      </w:pPr>
      <w:r>
        <w:t xml:space="preserve">98. </w:t>
      </w:r>
      <w:r w:rsidR="00275F61">
        <w:t>[JE REFUSE DE RÉPONDRE]</w:t>
      </w:r>
    </w:p>
    <w:p w14:paraId="4B519C04" w14:textId="77777777" w:rsidR="00F54D65" w:rsidRDefault="00F54D65" w:rsidP="001C1393">
      <w:pPr>
        <w:pStyle w:val="Lignes"/>
      </w:pPr>
    </w:p>
    <w:p w14:paraId="3010D327" w14:textId="77777777" w:rsidR="007D0600" w:rsidRDefault="007D0600" w:rsidP="001C1393">
      <w:pPr>
        <w:pStyle w:val="Lignes"/>
      </w:pPr>
    </w:p>
    <w:p w14:paraId="541E9DF6" w14:textId="77777777" w:rsidR="007B61D3" w:rsidRPr="00A03441" w:rsidRDefault="007B61D3" w:rsidP="001C1393">
      <w:pPr>
        <w:pStyle w:val="Lignes"/>
      </w:pPr>
    </w:p>
    <w:p w14:paraId="7C433124" w14:textId="2F44711E" w:rsidR="001C1393" w:rsidRPr="004319E7" w:rsidRDefault="001C1393" w:rsidP="004319E7">
      <w:pPr>
        <w:pStyle w:val="Lignes"/>
        <w:rPr>
          <w:szCs w:val="24"/>
        </w:rPr>
      </w:pPr>
      <w:bookmarkStart w:id="3" w:name="_Toc31707914"/>
      <w:bookmarkStart w:id="4" w:name="_Toc31708423"/>
      <w:bookmarkStart w:id="5" w:name="_Toc167853496"/>
      <w:bookmarkEnd w:id="3"/>
      <w:bookmarkEnd w:id="4"/>
      <w:bookmarkEnd w:id="5"/>
      <w:r w:rsidRPr="0068533D">
        <w:rPr>
          <w:rFonts w:ascii="Arial" w:eastAsia="Times New Roman" w:hAnsi="Arial" w:cs="Arial"/>
          <w:b/>
          <w:sz w:val="24"/>
          <w:szCs w:val="24"/>
          <w:lang w:eastAsia="fr-FR"/>
        </w:rPr>
        <w:lastRenderedPageBreak/>
        <w:t xml:space="preserve">RS16 </w:t>
      </w:r>
      <w:r w:rsidR="004319E7" w:rsidRPr="0068533D">
        <w:rPr>
          <w:rFonts w:ascii="Arial" w:eastAsia="Times New Roman" w:hAnsi="Arial" w:cs="Arial"/>
          <w:b/>
          <w:sz w:val="24"/>
          <w:szCs w:val="24"/>
          <w:lang w:eastAsia="fr-FR"/>
        </w:rPr>
        <w:t>[</w:t>
      </w:r>
      <w:r w:rsidR="004319E7" w:rsidRPr="00DF6296">
        <w:rPr>
          <w:rFonts w:ascii="Arial" w:eastAsia="Times New Roman" w:hAnsi="Arial" w:cs="Arial"/>
          <w:b/>
          <w:sz w:val="24"/>
          <w:szCs w:val="24"/>
          <w:highlight w:val="green"/>
          <w:lang w:eastAsia="fr-FR"/>
        </w:rPr>
        <w:t>LGT1</w:t>
      </w:r>
      <w:r w:rsidR="004319E7" w:rsidRPr="0068533D">
        <w:rPr>
          <w:rFonts w:ascii="Arial" w:eastAsia="Times New Roman" w:hAnsi="Arial" w:cs="Arial"/>
          <w:b/>
          <w:sz w:val="24"/>
          <w:szCs w:val="24"/>
          <w:lang w:eastAsia="fr-FR"/>
        </w:rPr>
        <w:t xml:space="preserve">] </w:t>
      </w:r>
      <w:r w:rsidRPr="0068533D">
        <w:rPr>
          <w:rFonts w:ascii="Arial" w:eastAsia="Times New Roman" w:hAnsi="Arial" w:cs="Arial"/>
          <w:b/>
          <w:sz w:val="24"/>
          <w:szCs w:val="24"/>
          <w:lang w:eastAsia="fr-FR"/>
        </w:rPr>
        <w:t xml:space="preserve">En ce qui concerne votre logement principal, êtes-vous, vous-même ou un membre de votre foyer ? </w:t>
      </w:r>
    </w:p>
    <w:p w14:paraId="1B5318FF" w14:textId="77777777" w:rsidR="004319E7" w:rsidRPr="003C6C27" w:rsidRDefault="004319E7" w:rsidP="004319E7">
      <w:pPr>
        <w:pStyle w:val="INSTRUCTIONSENQUETEUR"/>
      </w:pPr>
      <w:r>
        <w:t>citer - une seule reponse possible</w:t>
      </w:r>
    </w:p>
    <w:p w14:paraId="38C12C83" w14:textId="77777777" w:rsidR="001C1393" w:rsidRPr="00A03441" w:rsidRDefault="001C1393" w:rsidP="001C1393">
      <w:pPr>
        <w:pStyle w:val="Lignes"/>
        <w:rPr>
          <w:szCs w:val="24"/>
        </w:rPr>
      </w:pPr>
    </w:p>
    <w:p w14:paraId="48341591" w14:textId="6EBA4A77" w:rsidR="001C1393" w:rsidRPr="00D35324" w:rsidRDefault="001C1393" w:rsidP="00133C44">
      <w:pPr>
        <w:pStyle w:val="Paragraphedeliste"/>
        <w:numPr>
          <w:ilvl w:val="0"/>
          <w:numId w:val="50"/>
        </w:numPr>
        <w:jc w:val="both"/>
        <w:rPr>
          <w:rFonts w:eastAsia="Arial" w:cs="Arial"/>
          <w:color w:val="000000" w:themeColor="text1"/>
        </w:rPr>
      </w:pPr>
      <w:r w:rsidRPr="00D35324">
        <w:rPr>
          <w:color w:val="000000" w:themeColor="text1"/>
        </w:rPr>
        <w:t>Propriétaire avec prêt à rembourser</w:t>
      </w:r>
    </w:p>
    <w:p w14:paraId="112C2B2E" w14:textId="08DA8502" w:rsidR="001C1393" w:rsidRPr="00D35324" w:rsidRDefault="001C1393" w:rsidP="00133C44">
      <w:pPr>
        <w:pStyle w:val="Paragraphedeliste"/>
        <w:numPr>
          <w:ilvl w:val="0"/>
          <w:numId w:val="50"/>
        </w:numPr>
        <w:jc w:val="both"/>
        <w:rPr>
          <w:rFonts w:eastAsia="Arial" w:cs="Arial"/>
          <w:color w:val="000000" w:themeColor="text1"/>
        </w:rPr>
      </w:pPr>
      <w:r w:rsidRPr="00D35324">
        <w:rPr>
          <w:color w:val="000000" w:themeColor="text1"/>
        </w:rPr>
        <w:t>Propriétaire sans prêt à rembourser</w:t>
      </w:r>
    </w:p>
    <w:p w14:paraId="66812C78" w14:textId="65D79034" w:rsidR="001C1393" w:rsidRPr="00D35324" w:rsidRDefault="001C1393" w:rsidP="00133C44">
      <w:pPr>
        <w:pStyle w:val="Paragraphedeliste"/>
        <w:numPr>
          <w:ilvl w:val="0"/>
          <w:numId w:val="50"/>
        </w:numPr>
        <w:jc w:val="both"/>
        <w:rPr>
          <w:rFonts w:eastAsia="Arial" w:cs="Arial"/>
        </w:rPr>
      </w:pPr>
      <w:r w:rsidRPr="00A03441">
        <w:t>Locataire</w:t>
      </w:r>
    </w:p>
    <w:p w14:paraId="0493F09B" w14:textId="2C6519F8" w:rsidR="001C1393" w:rsidRPr="00D35324" w:rsidRDefault="001C1393" w:rsidP="00133C44">
      <w:pPr>
        <w:pStyle w:val="Paragraphedeliste"/>
        <w:numPr>
          <w:ilvl w:val="0"/>
          <w:numId w:val="50"/>
        </w:numPr>
        <w:jc w:val="both"/>
        <w:rPr>
          <w:rFonts w:eastAsia="Arial" w:cs="Arial"/>
        </w:rPr>
      </w:pPr>
      <w:r w:rsidRPr="00D35324">
        <w:rPr>
          <w:rFonts w:eastAsia="Arial" w:cs="Arial"/>
        </w:rPr>
        <w:t>Logé à titre gratuit (famille, logement de</w:t>
      </w:r>
      <w:r w:rsidRPr="00D35324">
        <w:rPr>
          <w:rFonts w:eastAsia="Arial" w:cs="Arial"/>
          <w:spacing w:val="-17"/>
        </w:rPr>
        <w:t xml:space="preserve"> </w:t>
      </w:r>
      <w:r w:rsidRPr="00D35324">
        <w:rPr>
          <w:rFonts w:eastAsia="Arial" w:cs="Arial"/>
        </w:rPr>
        <w:t>fonction…)</w:t>
      </w:r>
      <w:r w:rsidRPr="00D35324">
        <w:rPr>
          <w:rFonts w:eastAsia="Arial" w:cs="Arial"/>
          <w:w w:val="99"/>
        </w:rPr>
        <w:t xml:space="preserve"> </w:t>
      </w:r>
    </w:p>
    <w:p w14:paraId="3A822B32" w14:textId="3848406D" w:rsidR="001C1393" w:rsidRPr="00A03441" w:rsidRDefault="00D35324" w:rsidP="001C1393">
      <w:pPr>
        <w:pStyle w:val="Paragraphedeliste"/>
        <w:rPr>
          <w:szCs w:val="20"/>
        </w:rPr>
      </w:pPr>
      <w:r>
        <w:t xml:space="preserve">99. </w:t>
      </w:r>
      <w:r w:rsidR="00275F61">
        <w:t>[JE NE SAIS PAS]</w:t>
      </w:r>
    </w:p>
    <w:p w14:paraId="2EC0028B" w14:textId="7639D2BE" w:rsidR="001C1393" w:rsidRPr="00A03441" w:rsidRDefault="00D35324" w:rsidP="001C1393">
      <w:pPr>
        <w:pStyle w:val="Paragraphedeliste"/>
      </w:pPr>
      <w:r>
        <w:t xml:space="preserve">98. </w:t>
      </w:r>
      <w:r w:rsidR="00275F61">
        <w:t>[JE REFUSE DE RÉPONDRE]</w:t>
      </w:r>
    </w:p>
    <w:p w14:paraId="172E5F1F" w14:textId="7772E470" w:rsidR="001C1393" w:rsidRDefault="001C1393" w:rsidP="001C1393">
      <w:pPr>
        <w:pStyle w:val="Lignes"/>
      </w:pPr>
    </w:p>
    <w:p w14:paraId="1DA0BEDF" w14:textId="77777777" w:rsidR="00D608A7" w:rsidRPr="008D7650" w:rsidRDefault="00D608A7" w:rsidP="00D608A7">
      <w:pPr>
        <w:pStyle w:val="FILTRE"/>
        <w:pBdr>
          <w:bottom w:val="single" w:sz="4" w:space="0" w:color="auto"/>
        </w:pBdr>
        <w:rPr>
          <w:rFonts w:ascii="Arial" w:hAnsi="Arial"/>
        </w:rPr>
      </w:pPr>
      <w:r w:rsidRPr="008D7650">
        <w:rPr>
          <w:rFonts w:ascii="Arial" w:hAnsi="Arial"/>
        </w:rPr>
        <w:t>a tous</w:t>
      </w:r>
    </w:p>
    <w:p w14:paraId="3AC72769" w14:textId="77777777" w:rsidR="00D608A7" w:rsidRDefault="00D608A7" w:rsidP="00D608A7">
      <w:pPr>
        <w:pStyle w:val="Intitul"/>
        <w:rPr>
          <w:rFonts w:ascii="Arial" w:eastAsia="Times New Roman" w:hAnsi="Arial" w:cs="Arial"/>
          <w:sz w:val="24"/>
          <w:szCs w:val="24"/>
          <w:lang w:eastAsia="fr-FR"/>
        </w:rPr>
      </w:pPr>
    </w:p>
    <w:p w14:paraId="791D9DC0" w14:textId="718FA89D" w:rsidR="00D608A7" w:rsidRPr="007F3D82" w:rsidRDefault="00D608A7" w:rsidP="00D608A7">
      <w:pPr>
        <w:pStyle w:val="Intitul"/>
      </w:pPr>
      <w:r w:rsidRPr="0068533D">
        <w:rPr>
          <w:rFonts w:ascii="Arial" w:eastAsia="Times New Roman" w:hAnsi="Arial" w:cs="Arial"/>
          <w:sz w:val="24"/>
          <w:szCs w:val="24"/>
          <w:lang w:eastAsia="fr-FR"/>
        </w:rPr>
        <w:t>RS32 Diriez-vous que là où vous habitez</w:t>
      </w:r>
      <w:r w:rsidRPr="007F3D82">
        <w:t> </w:t>
      </w:r>
      <w:r>
        <w:t xml:space="preserve">   </w:t>
      </w:r>
    </w:p>
    <w:p w14:paraId="0039D1F4" w14:textId="77777777" w:rsidR="00D608A7" w:rsidRPr="003C6C27" w:rsidRDefault="00D608A7" w:rsidP="00D608A7">
      <w:pPr>
        <w:pStyle w:val="INSTRUCTIONSENQUETEUR"/>
      </w:pPr>
      <w:r>
        <w:t>citer - une seule reponse possible par item</w:t>
      </w:r>
    </w:p>
    <w:p w14:paraId="45383337" w14:textId="77777777" w:rsidR="00D608A7" w:rsidRPr="007F3D82" w:rsidRDefault="00D608A7" w:rsidP="00D608A7">
      <w:pPr>
        <w:pStyle w:val="Lignes"/>
      </w:pPr>
    </w:p>
    <w:tbl>
      <w:tblPr>
        <w:tblStyle w:val="Grilledutableau"/>
        <w:tblW w:w="0" w:type="auto"/>
        <w:tblLook w:val="04A0" w:firstRow="1" w:lastRow="0" w:firstColumn="1" w:lastColumn="0" w:noHBand="0" w:noVBand="1"/>
      </w:tblPr>
      <w:tblGrid>
        <w:gridCol w:w="999"/>
        <w:gridCol w:w="4247"/>
        <w:gridCol w:w="1367"/>
        <w:gridCol w:w="1499"/>
        <w:gridCol w:w="973"/>
        <w:gridCol w:w="1563"/>
      </w:tblGrid>
      <w:tr w:rsidR="000B3966" w14:paraId="4268FF7F" w14:textId="77777777" w:rsidTr="00E509CB">
        <w:tc>
          <w:tcPr>
            <w:tcW w:w="999" w:type="dxa"/>
          </w:tcPr>
          <w:p w14:paraId="764BE6C0" w14:textId="77777777" w:rsidR="000B3966" w:rsidRDefault="000B3966" w:rsidP="00FE2FDE">
            <w:pPr>
              <w:pStyle w:val="Lignes"/>
            </w:pPr>
          </w:p>
        </w:tc>
        <w:tc>
          <w:tcPr>
            <w:tcW w:w="4247" w:type="dxa"/>
          </w:tcPr>
          <w:p w14:paraId="58E04E08" w14:textId="77777777" w:rsidR="000B3966" w:rsidRPr="00907808" w:rsidRDefault="000B3966" w:rsidP="00FE2FDE">
            <w:pPr>
              <w:pStyle w:val="Lignes"/>
              <w:rPr>
                <w:color w:val="F79646" w:themeColor="accent6"/>
              </w:rPr>
            </w:pPr>
          </w:p>
        </w:tc>
        <w:tc>
          <w:tcPr>
            <w:tcW w:w="1367" w:type="dxa"/>
          </w:tcPr>
          <w:p w14:paraId="301E7388" w14:textId="77777777" w:rsidR="000B3966" w:rsidRPr="00F05567" w:rsidRDefault="000B3966" w:rsidP="00FE2FDE">
            <w:pPr>
              <w:jc w:val="center"/>
              <w:rPr>
                <w:rFonts w:asciiTheme="minorHAnsi" w:hAnsiTheme="minorHAnsi" w:cstheme="minorHAnsi"/>
                <w:sz w:val="22"/>
                <w:szCs w:val="22"/>
              </w:rPr>
            </w:pPr>
            <w:r w:rsidRPr="00F05567">
              <w:rPr>
                <w:rFonts w:asciiTheme="minorHAnsi" w:hAnsiTheme="minorHAnsi" w:cstheme="minorHAnsi"/>
                <w:sz w:val="22"/>
                <w:szCs w:val="22"/>
              </w:rPr>
              <w:t>Oui plutôt</w:t>
            </w:r>
          </w:p>
          <w:p w14:paraId="1B42EE18" w14:textId="77777777" w:rsidR="000B3966" w:rsidRPr="00F05567" w:rsidRDefault="000B3966" w:rsidP="00FE2FDE">
            <w:pPr>
              <w:pStyle w:val="Lignes"/>
              <w:jc w:val="center"/>
              <w:rPr>
                <w:rFonts w:cstheme="minorHAnsi"/>
              </w:rPr>
            </w:pPr>
          </w:p>
        </w:tc>
        <w:tc>
          <w:tcPr>
            <w:tcW w:w="1499" w:type="dxa"/>
          </w:tcPr>
          <w:p w14:paraId="71B4BF58" w14:textId="77777777" w:rsidR="000B3966" w:rsidRPr="00F05567" w:rsidRDefault="000B3966" w:rsidP="00FE2FDE">
            <w:pPr>
              <w:jc w:val="center"/>
              <w:rPr>
                <w:rFonts w:asciiTheme="minorHAnsi" w:hAnsiTheme="minorHAnsi" w:cstheme="minorHAnsi"/>
                <w:sz w:val="22"/>
                <w:szCs w:val="22"/>
              </w:rPr>
            </w:pPr>
            <w:r w:rsidRPr="00F05567">
              <w:rPr>
                <w:rFonts w:asciiTheme="minorHAnsi" w:hAnsiTheme="minorHAnsi" w:cstheme="minorHAnsi"/>
                <w:sz w:val="22"/>
                <w:szCs w:val="22"/>
              </w:rPr>
              <w:t>Non plutôt pas</w:t>
            </w:r>
          </w:p>
          <w:p w14:paraId="3E1D8EC0" w14:textId="77777777" w:rsidR="000B3966" w:rsidRPr="00F05567" w:rsidRDefault="000B3966" w:rsidP="00FE2FDE">
            <w:pPr>
              <w:pStyle w:val="Lignes"/>
              <w:jc w:val="center"/>
              <w:rPr>
                <w:rFonts w:cstheme="minorHAnsi"/>
              </w:rPr>
            </w:pPr>
          </w:p>
        </w:tc>
        <w:tc>
          <w:tcPr>
            <w:tcW w:w="973" w:type="dxa"/>
            <w:vAlign w:val="center"/>
          </w:tcPr>
          <w:p w14:paraId="0EFA384A" w14:textId="0FB7C3DE" w:rsidR="000B3966" w:rsidRPr="00E509CB" w:rsidRDefault="00275F61" w:rsidP="00FE2FDE">
            <w:pPr>
              <w:jc w:val="center"/>
              <w:rPr>
                <w:rFonts w:asciiTheme="minorHAnsi" w:hAnsiTheme="minorHAnsi" w:cstheme="minorHAnsi"/>
                <w:sz w:val="22"/>
                <w:szCs w:val="22"/>
              </w:rPr>
            </w:pPr>
            <w:r w:rsidRPr="00E509CB">
              <w:rPr>
                <w:rFonts w:ascii="Times New Roman" w:hAnsi="Times New Roman"/>
              </w:rPr>
              <w:t>[JE NE SAIS PAS]</w:t>
            </w:r>
          </w:p>
        </w:tc>
        <w:tc>
          <w:tcPr>
            <w:tcW w:w="1563" w:type="dxa"/>
            <w:vAlign w:val="center"/>
          </w:tcPr>
          <w:p w14:paraId="304E2EDF" w14:textId="5058F32A" w:rsidR="000B3966" w:rsidRPr="00E509CB" w:rsidRDefault="00275F61" w:rsidP="00FE2FDE">
            <w:pPr>
              <w:jc w:val="center"/>
              <w:rPr>
                <w:rFonts w:asciiTheme="minorHAnsi" w:hAnsiTheme="minorHAnsi" w:cstheme="minorHAnsi"/>
                <w:sz w:val="22"/>
                <w:szCs w:val="22"/>
              </w:rPr>
            </w:pPr>
            <w:r w:rsidRPr="00E509CB">
              <w:rPr>
                <w:rFonts w:ascii="Times New Roman" w:hAnsi="Times New Roman"/>
              </w:rPr>
              <w:t>[JE REFUSE DE RÉPONDRE]</w:t>
            </w:r>
          </w:p>
        </w:tc>
      </w:tr>
      <w:tr w:rsidR="00D608A7" w:rsidRPr="000A3E3B" w14:paraId="4E14ED8A" w14:textId="77777777" w:rsidTr="00E509CB">
        <w:tc>
          <w:tcPr>
            <w:tcW w:w="999" w:type="dxa"/>
          </w:tcPr>
          <w:p w14:paraId="511E86D9" w14:textId="77777777" w:rsidR="00D608A7" w:rsidRPr="00DF6296" w:rsidRDefault="00D608A7" w:rsidP="00FE2FDE">
            <w:pPr>
              <w:pStyle w:val="Lignes"/>
              <w:rPr>
                <w:highlight w:val="green"/>
              </w:rPr>
            </w:pPr>
            <w:r w:rsidRPr="00DF6296">
              <w:rPr>
                <w:highlight w:val="green"/>
              </w:rPr>
              <w:t>[QUAR1]</w:t>
            </w:r>
          </w:p>
          <w:p w14:paraId="1B281943" w14:textId="77777777" w:rsidR="00D608A7" w:rsidRPr="00DF6296" w:rsidRDefault="00D608A7" w:rsidP="00FE2FDE">
            <w:pPr>
              <w:pStyle w:val="Lignes"/>
              <w:rPr>
                <w:highlight w:val="green"/>
              </w:rPr>
            </w:pPr>
          </w:p>
          <w:p w14:paraId="6C5DDE6D" w14:textId="77777777" w:rsidR="00D608A7" w:rsidRPr="00DF6296" w:rsidRDefault="00D608A7" w:rsidP="00FE2FDE">
            <w:pPr>
              <w:pStyle w:val="Lignes"/>
              <w:rPr>
                <w:highlight w:val="green"/>
              </w:rPr>
            </w:pPr>
          </w:p>
        </w:tc>
        <w:tc>
          <w:tcPr>
            <w:tcW w:w="4247" w:type="dxa"/>
          </w:tcPr>
          <w:p w14:paraId="682AF98D" w14:textId="77777777" w:rsidR="00D608A7" w:rsidRPr="000A3E3B" w:rsidRDefault="00D608A7" w:rsidP="00FE2FDE">
            <w:pPr>
              <w:pStyle w:val="Lignes"/>
            </w:pPr>
            <w:r w:rsidRPr="000A3E3B">
              <w:t>Il y a les magasins nécessaires pour la vie de tous les jours (épicerie, tabac ou pharmacie)</w:t>
            </w:r>
          </w:p>
          <w:p w14:paraId="53B47D19" w14:textId="77777777" w:rsidR="00D608A7" w:rsidRPr="000A3E3B" w:rsidRDefault="00D608A7" w:rsidP="00FE2FDE">
            <w:pPr>
              <w:pStyle w:val="Lignes"/>
            </w:pPr>
          </w:p>
        </w:tc>
        <w:tc>
          <w:tcPr>
            <w:tcW w:w="1367" w:type="dxa"/>
          </w:tcPr>
          <w:p w14:paraId="4E3010FB" w14:textId="77777777" w:rsidR="00D608A7" w:rsidRPr="000A3E3B" w:rsidRDefault="00D608A7" w:rsidP="00FE2FDE">
            <w:pPr>
              <w:pStyle w:val="Lignes"/>
              <w:jc w:val="center"/>
            </w:pPr>
            <w:r w:rsidRPr="000A3E3B">
              <w:t>1</w:t>
            </w:r>
          </w:p>
        </w:tc>
        <w:tc>
          <w:tcPr>
            <w:tcW w:w="1499" w:type="dxa"/>
          </w:tcPr>
          <w:p w14:paraId="2508526A" w14:textId="77777777" w:rsidR="00D608A7" w:rsidRPr="000A3E3B" w:rsidRDefault="00D608A7" w:rsidP="00FE2FDE">
            <w:pPr>
              <w:pStyle w:val="Lignes"/>
              <w:jc w:val="center"/>
            </w:pPr>
            <w:r w:rsidRPr="000A3E3B">
              <w:t>2</w:t>
            </w:r>
          </w:p>
        </w:tc>
        <w:tc>
          <w:tcPr>
            <w:tcW w:w="973" w:type="dxa"/>
          </w:tcPr>
          <w:p w14:paraId="4B4E6F32" w14:textId="77777777" w:rsidR="00D608A7" w:rsidRPr="000A3E3B" w:rsidRDefault="00D608A7" w:rsidP="00FE2FDE">
            <w:pPr>
              <w:pStyle w:val="Lignes"/>
              <w:jc w:val="center"/>
            </w:pPr>
            <w:r w:rsidRPr="000A3E3B">
              <w:t>99</w:t>
            </w:r>
          </w:p>
        </w:tc>
        <w:tc>
          <w:tcPr>
            <w:tcW w:w="1563" w:type="dxa"/>
          </w:tcPr>
          <w:p w14:paraId="1B0C9DF8" w14:textId="77777777" w:rsidR="00D608A7" w:rsidRPr="000A3E3B" w:rsidRDefault="00D608A7" w:rsidP="00FE2FDE">
            <w:pPr>
              <w:pStyle w:val="Lignes"/>
              <w:jc w:val="center"/>
            </w:pPr>
            <w:r w:rsidRPr="000A3E3B">
              <w:t>98</w:t>
            </w:r>
          </w:p>
        </w:tc>
      </w:tr>
      <w:tr w:rsidR="00D608A7" w14:paraId="2D4D737A" w14:textId="77777777" w:rsidTr="00E509CB">
        <w:tc>
          <w:tcPr>
            <w:tcW w:w="999" w:type="dxa"/>
          </w:tcPr>
          <w:p w14:paraId="13E994B0" w14:textId="77777777" w:rsidR="00D608A7" w:rsidRPr="00DF6296" w:rsidRDefault="00D608A7" w:rsidP="00FE2FDE">
            <w:pPr>
              <w:pStyle w:val="Lignes"/>
              <w:rPr>
                <w:highlight w:val="green"/>
              </w:rPr>
            </w:pPr>
            <w:r w:rsidRPr="00DF6296">
              <w:rPr>
                <w:highlight w:val="green"/>
              </w:rPr>
              <w:t>[QUAR2]</w:t>
            </w:r>
          </w:p>
        </w:tc>
        <w:tc>
          <w:tcPr>
            <w:tcW w:w="4247" w:type="dxa"/>
          </w:tcPr>
          <w:p w14:paraId="02F9D758" w14:textId="77777777" w:rsidR="00D608A7" w:rsidRPr="00907808" w:rsidRDefault="00D608A7" w:rsidP="00FE2FDE">
            <w:pPr>
              <w:pStyle w:val="Lignes"/>
            </w:pPr>
            <w:r w:rsidRPr="00907808">
              <w:t>Vous êtes mal desservi par les transports en commun</w:t>
            </w:r>
          </w:p>
          <w:p w14:paraId="45C6EF4F" w14:textId="77777777" w:rsidR="00D608A7" w:rsidRPr="00907808" w:rsidRDefault="00D608A7" w:rsidP="00FE2FDE">
            <w:pPr>
              <w:pStyle w:val="Lignes"/>
            </w:pPr>
          </w:p>
        </w:tc>
        <w:tc>
          <w:tcPr>
            <w:tcW w:w="1367" w:type="dxa"/>
          </w:tcPr>
          <w:p w14:paraId="7BD78735" w14:textId="77777777" w:rsidR="00D608A7" w:rsidRPr="00907808" w:rsidRDefault="00D608A7" w:rsidP="00FE2FDE">
            <w:pPr>
              <w:pStyle w:val="Lignes"/>
              <w:jc w:val="center"/>
            </w:pPr>
            <w:r w:rsidRPr="00907808">
              <w:t>1</w:t>
            </w:r>
          </w:p>
        </w:tc>
        <w:tc>
          <w:tcPr>
            <w:tcW w:w="1499" w:type="dxa"/>
          </w:tcPr>
          <w:p w14:paraId="166B0779" w14:textId="77777777" w:rsidR="00D608A7" w:rsidRPr="00907808" w:rsidRDefault="00D608A7" w:rsidP="00FE2FDE">
            <w:pPr>
              <w:pStyle w:val="Lignes"/>
              <w:jc w:val="center"/>
            </w:pPr>
            <w:r w:rsidRPr="00907808">
              <w:t>2</w:t>
            </w:r>
          </w:p>
        </w:tc>
        <w:tc>
          <w:tcPr>
            <w:tcW w:w="973" w:type="dxa"/>
          </w:tcPr>
          <w:p w14:paraId="230A7351" w14:textId="77777777" w:rsidR="00D608A7" w:rsidRPr="00907808" w:rsidRDefault="00D608A7" w:rsidP="00FE2FDE">
            <w:pPr>
              <w:pStyle w:val="Lignes"/>
              <w:jc w:val="center"/>
            </w:pPr>
            <w:r w:rsidRPr="00907808">
              <w:t>99</w:t>
            </w:r>
          </w:p>
        </w:tc>
        <w:tc>
          <w:tcPr>
            <w:tcW w:w="1563" w:type="dxa"/>
          </w:tcPr>
          <w:p w14:paraId="62F6B367" w14:textId="77777777" w:rsidR="00D608A7" w:rsidRPr="00907808" w:rsidRDefault="00D608A7" w:rsidP="00FE2FDE">
            <w:pPr>
              <w:pStyle w:val="Lignes"/>
              <w:jc w:val="center"/>
            </w:pPr>
            <w:r w:rsidRPr="00907808">
              <w:t>98</w:t>
            </w:r>
          </w:p>
        </w:tc>
      </w:tr>
    </w:tbl>
    <w:p w14:paraId="0F53C8DE" w14:textId="77777777" w:rsidR="00D608A7" w:rsidRDefault="00D608A7" w:rsidP="00D608A7">
      <w:pPr>
        <w:pStyle w:val="Lignes"/>
      </w:pPr>
    </w:p>
    <w:p w14:paraId="4C3DF281" w14:textId="7F8D1088" w:rsidR="008E7CBD" w:rsidRDefault="008E7CBD" w:rsidP="001C1393">
      <w:pPr>
        <w:pStyle w:val="Lignes"/>
      </w:pPr>
    </w:p>
    <w:p w14:paraId="6D0EAC90" w14:textId="77777777" w:rsidR="003F5722" w:rsidRPr="00A03441" w:rsidRDefault="003F5722" w:rsidP="001C1393">
      <w:pPr>
        <w:pStyle w:val="Lignes"/>
      </w:pPr>
    </w:p>
    <w:p w14:paraId="4BCFBB9B" w14:textId="53ABE4DB" w:rsidR="003F5722" w:rsidRPr="00990338" w:rsidRDefault="003F5722" w:rsidP="003F5722">
      <w:pPr>
        <w:pBdr>
          <w:top w:val="single" w:sz="4" w:space="1" w:color="auto"/>
          <w:left w:val="single" w:sz="4" w:space="4" w:color="auto"/>
          <w:bottom w:val="single" w:sz="4" w:space="1" w:color="auto"/>
          <w:right w:val="single" w:sz="4" w:space="4" w:color="auto"/>
        </w:pBdr>
        <w:rPr>
          <w:rFonts w:ascii="Arial" w:hAnsi="Arial" w:cs="Arial"/>
          <w:b/>
          <w:caps/>
          <w:color w:val="FF0000"/>
        </w:rPr>
      </w:pPr>
      <w:r w:rsidRPr="00990338">
        <w:rPr>
          <w:rFonts w:ascii="Arial" w:hAnsi="Arial" w:cs="Arial"/>
          <w:b/>
          <w:caps/>
          <w:color w:val="FF0000"/>
        </w:rPr>
        <w:t xml:space="preserve">Si </w:t>
      </w:r>
      <w:r>
        <w:rPr>
          <w:rFonts w:ascii="Arial" w:hAnsi="Arial" w:cs="Arial"/>
          <w:b/>
          <w:caps/>
          <w:color w:val="FF0000"/>
        </w:rPr>
        <w:t xml:space="preserve">rs16=1 ou 2 (est proprietaire) </w:t>
      </w:r>
      <w:r w:rsidRPr="00990338">
        <w:rPr>
          <w:rFonts w:ascii="Arial" w:hAnsi="Arial" w:cs="Arial"/>
          <w:b/>
          <w:caps/>
          <w:color w:val="FF0000"/>
        </w:rPr>
        <w:t xml:space="preserve">poser </w:t>
      </w:r>
      <w:r>
        <w:rPr>
          <w:rFonts w:ascii="Arial" w:hAnsi="Arial" w:cs="Arial"/>
          <w:b/>
          <w:caps/>
          <w:color w:val="FF0000"/>
        </w:rPr>
        <w:t xml:space="preserve">RS18 </w:t>
      </w:r>
    </w:p>
    <w:p w14:paraId="7B5D14FA" w14:textId="1DD26764" w:rsidR="003F5722" w:rsidRPr="001C4A75" w:rsidRDefault="003F5722" w:rsidP="003F5722">
      <w:pPr>
        <w:pBdr>
          <w:top w:val="single" w:sz="4" w:space="1" w:color="auto"/>
          <w:left w:val="single" w:sz="4" w:space="4" w:color="auto"/>
          <w:bottom w:val="single" w:sz="4" w:space="1" w:color="auto"/>
          <w:right w:val="single" w:sz="4" w:space="4" w:color="auto"/>
        </w:pBdr>
        <w:rPr>
          <w:rFonts w:ascii="Arial" w:hAnsi="Arial" w:cs="Arial"/>
          <w:b/>
          <w:caps/>
          <w:color w:val="000000" w:themeColor="text1"/>
        </w:rPr>
      </w:pPr>
      <w:r w:rsidRPr="00990338">
        <w:rPr>
          <w:rFonts w:ascii="Arial" w:hAnsi="Arial" w:cs="Arial"/>
          <w:b/>
          <w:caps/>
          <w:color w:val="FF0000"/>
        </w:rPr>
        <w:t xml:space="preserve">les autres </w:t>
      </w:r>
      <w:r>
        <w:rPr>
          <w:rFonts w:ascii="Arial" w:hAnsi="Arial" w:cs="Arial"/>
          <w:b/>
          <w:caps/>
          <w:color w:val="FF0000"/>
        </w:rPr>
        <w:t xml:space="preserve">(Rs16=3, 4, 99, 98) </w:t>
      </w:r>
      <w:r w:rsidRPr="00564B0A">
        <w:rPr>
          <w:rFonts w:ascii="Arial" w:hAnsi="Arial" w:cs="Arial"/>
          <w:b/>
          <w:caps/>
          <w:color w:val="FF0000"/>
        </w:rPr>
        <w:t xml:space="preserve">aller a </w:t>
      </w:r>
      <w:r w:rsidR="003110C0" w:rsidRPr="007B61D3">
        <w:rPr>
          <w:rFonts w:ascii="Arial" w:hAnsi="Arial" w:cs="Arial"/>
          <w:b/>
          <w:caps/>
          <w:color w:val="FF0000"/>
        </w:rPr>
        <w:t>RS20</w:t>
      </w:r>
    </w:p>
    <w:p w14:paraId="6903ECD2" w14:textId="77777777" w:rsidR="001C1393" w:rsidRPr="00A03441" w:rsidRDefault="001C1393" w:rsidP="001C1393">
      <w:pPr>
        <w:pStyle w:val="Lignes"/>
      </w:pPr>
    </w:p>
    <w:p w14:paraId="4FAA9C86" w14:textId="32D0FDA1" w:rsidR="001C1393" w:rsidRPr="003F5722" w:rsidRDefault="001C1393" w:rsidP="001C1393">
      <w:pPr>
        <w:pStyle w:val="Lignes"/>
        <w:rPr>
          <w:szCs w:val="24"/>
        </w:rPr>
      </w:pPr>
      <w:r w:rsidRPr="0068533D">
        <w:rPr>
          <w:rFonts w:ascii="Arial" w:eastAsia="Times New Roman" w:hAnsi="Arial" w:cs="Arial"/>
          <w:b/>
          <w:sz w:val="24"/>
          <w:szCs w:val="24"/>
          <w:lang w:eastAsia="fr-FR"/>
        </w:rPr>
        <w:t xml:space="preserve">RS18 </w:t>
      </w:r>
      <w:r w:rsidR="004319E7" w:rsidRPr="0068533D">
        <w:rPr>
          <w:rFonts w:ascii="Arial" w:eastAsia="Times New Roman" w:hAnsi="Arial" w:cs="Arial"/>
          <w:b/>
          <w:sz w:val="24"/>
          <w:szCs w:val="24"/>
          <w:lang w:eastAsia="fr-FR"/>
        </w:rPr>
        <w:t>[</w:t>
      </w:r>
      <w:r w:rsidR="004319E7" w:rsidRPr="00DF6296">
        <w:rPr>
          <w:rFonts w:ascii="Arial" w:eastAsia="Times New Roman" w:hAnsi="Arial" w:cs="Arial"/>
          <w:b/>
          <w:sz w:val="24"/>
          <w:szCs w:val="24"/>
          <w:highlight w:val="green"/>
          <w:lang w:eastAsia="fr-FR"/>
        </w:rPr>
        <w:t>LGT3</w:t>
      </w:r>
      <w:r w:rsidR="004319E7" w:rsidRPr="0068533D">
        <w:rPr>
          <w:rFonts w:ascii="Arial" w:eastAsia="Times New Roman" w:hAnsi="Arial" w:cs="Arial"/>
          <w:b/>
          <w:sz w:val="24"/>
          <w:szCs w:val="24"/>
          <w:lang w:eastAsia="fr-FR"/>
        </w:rPr>
        <w:t xml:space="preserve">] </w:t>
      </w:r>
      <w:r w:rsidRPr="0068533D">
        <w:rPr>
          <w:rFonts w:ascii="Arial" w:eastAsia="Times New Roman" w:hAnsi="Arial" w:cs="Arial"/>
          <w:b/>
          <w:sz w:val="24"/>
          <w:szCs w:val="24"/>
          <w:lang w:eastAsia="fr-FR"/>
        </w:rPr>
        <w:t>Possédez-vous actuellement un appartement ou une maison que vous avez mis en location ?</w:t>
      </w:r>
      <w:r w:rsidRPr="00B314DF">
        <w:rPr>
          <w:b/>
        </w:rPr>
        <w:t xml:space="preserve"> </w:t>
      </w:r>
    </w:p>
    <w:p w14:paraId="5F438F21" w14:textId="79F8E1C0" w:rsidR="001C1393" w:rsidRPr="003F5722" w:rsidRDefault="004319E7" w:rsidP="003F5722">
      <w:pPr>
        <w:pStyle w:val="INSTRUCTIONSENQUETEUR"/>
      </w:pPr>
      <w:r>
        <w:t>citer - une seule reponse possible</w:t>
      </w:r>
    </w:p>
    <w:p w14:paraId="736930EA" w14:textId="77777777" w:rsidR="001C1393" w:rsidRPr="00A03441" w:rsidRDefault="001C1393" w:rsidP="001C1393">
      <w:pPr>
        <w:pStyle w:val="Lignes"/>
        <w:rPr>
          <w:szCs w:val="24"/>
        </w:rPr>
      </w:pPr>
    </w:p>
    <w:p w14:paraId="35511832" w14:textId="25C370D4" w:rsidR="001C1393" w:rsidRPr="003F5722" w:rsidRDefault="001C1393" w:rsidP="00133C44">
      <w:pPr>
        <w:pStyle w:val="Paragraphedeliste"/>
        <w:numPr>
          <w:ilvl w:val="0"/>
          <w:numId w:val="51"/>
        </w:numPr>
        <w:jc w:val="both"/>
        <w:rPr>
          <w:rFonts w:eastAsia="Arial" w:cs="Arial"/>
        </w:rPr>
      </w:pPr>
      <w:r w:rsidRPr="00A03441">
        <w:t>Oui</w:t>
      </w:r>
    </w:p>
    <w:p w14:paraId="0319F45C" w14:textId="71B68428" w:rsidR="001C1393" w:rsidRPr="003F5722" w:rsidRDefault="001C1393" w:rsidP="00133C44">
      <w:pPr>
        <w:pStyle w:val="Paragraphedeliste"/>
        <w:numPr>
          <w:ilvl w:val="0"/>
          <w:numId w:val="51"/>
        </w:numPr>
        <w:jc w:val="both"/>
        <w:rPr>
          <w:rFonts w:eastAsia="Arial" w:cs="Arial"/>
        </w:rPr>
      </w:pPr>
      <w:r w:rsidRPr="00A03441">
        <w:t>Non</w:t>
      </w:r>
    </w:p>
    <w:p w14:paraId="15C017C2" w14:textId="4AFC6582" w:rsidR="001C1393" w:rsidRPr="00E509CB" w:rsidRDefault="003F5722" w:rsidP="001C1393">
      <w:pPr>
        <w:pStyle w:val="Paragraphedeliste"/>
        <w:rPr>
          <w:szCs w:val="20"/>
        </w:rPr>
      </w:pPr>
      <w:r w:rsidRPr="00E509CB">
        <w:t xml:space="preserve">99. </w:t>
      </w:r>
      <w:r w:rsidR="00275F61" w:rsidRPr="00E509CB">
        <w:t>[JE NE SAIS PAS]</w:t>
      </w:r>
    </w:p>
    <w:p w14:paraId="055C3903" w14:textId="580B5DE1" w:rsidR="001C1393" w:rsidRPr="00A03441" w:rsidRDefault="003F5722" w:rsidP="001C1393">
      <w:pPr>
        <w:pStyle w:val="Paragraphedeliste"/>
      </w:pPr>
      <w:r w:rsidRPr="00E509CB">
        <w:t xml:space="preserve">98. </w:t>
      </w:r>
      <w:r w:rsidR="00275F61" w:rsidRPr="00E509CB">
        <w:t>[JE REFUSE DE RÉPONDRE]</w:t>
      </w:r>
    </w:p>
    <w:p w14:paraId="3E03CFCD" w14:textId="77777777" w:rsidR="001C1393" w:rsidRPr="00A03441" w:rsidRDefault="001C1393" w:rsidP="001C1393">
      <w:pPr>
        <w:pStyle w:val="Lignes"/>
      </w:pPr>
    </w:p>
    <w:p w14:paraId="27901BB6" w14:textId="77777777" w:rsidR="001C1393" w:rsidRDefault="001C1393" w:rsidP="001C1393">
      <w:pPr>
        <w:pStyle w:val="Lignes"/>
      </w:pPr>
    </w:p>
    <w:p w14:paraId="2C1883FD" w14:textId="77777777" w:rsidR="007B61D3" w:rsidRPr="008D7650" w:rsidRDefault="007B61D3" w:rsidP="007B61D3">
      <w:pPr>
        <w:pStyle w:val="FILTRE"/>
        <w:pBdr>
          <w:bottom w:val="single" w:sz="4" w:space="0" w:color="auto"/>
        </w:pBdr>
        <w:rPr>
          <w:rFonts w:ascii="Arial" w:hAnsi="Arial"/>
        </w:rPr>
      </w:pPr>
      <w:r w:rsidRPr="008D7650">
        <w:rPr>
          <w:rFonts w:ascii="Arial" w:hAnsi="Arial"/>
        </w:rPr>
        <w:t>a tous</w:t>
      </w:r>
    </w:p>
    <w:p w14:paraId="438C4CD0" w14:textId="77777777" w:rsidR="007B61D3" w:rsidRDefault="007B61D3" w:rsidP="004319E7">
      <w:pPr>
        <w:pStyle w:val="Lignes"/>
        <w:rPr>
          <w:rFonts w:ascii="Arial" w:eastAsia="Times New Roman" w:hAnsi="Arial" w:cs="Arial"/>
          <w:b/>
          <w:sz w:val="24"/>
          <w:szCs w:val="24"/>
          <w:lang w:eastAsia="fr-FR"/>
        </w:rPr>
      </w:pPr>
    </w:p>
    <w:p w14:paraId="7490B7E5" w14:textId="77777777" w:rsidR="00FC674A" w:rsidRPr="004319E7" w:rsidRDefault="00FC674A" w:rsidP="00FC674A">
      <w:pPr>
        <w:pStyle w:val="Lignes"/>
        <w:rPr>
          <w:rFonts w:eastAsia="Arial" w:cs="Arial"/>
          <w:sz w:val="24"/>
          <w:szCs w:val="24"/>
        </w:rPr>
      </w:pPr>
      <w:r w:rsidRPr="0068533D">
        <w:rPr>
          <w:rFonts w:ascii="Arial" w:eastAsia="Times New Roman" w:hAnsi="Arial" w:cs="Arial"/>
          <w:b/>
          <w:sz w:val="24"/>
          <w:szCs w:val="24"/>
          <w:lang w:eastAsia="fr-FR"/>
        </w:rPr>
        <w:t>RS23 [</w:t>
      </w:r>
      <w:r w:rsidRPr="00DF6296">
        <w:rPr>
          <w:rFonts w:ascii="Arial" w:eastAsia="Times New Roman" w:hAnsi="Arial" w:cs="Arial"/>
          <w:b/>
          <w:sz w:val="24"/>
          <w:szCs w:val="24"/>
          <w:highlight w:val="green"/>
          <w:lang w:eastAsia="fr-FR"/>
        </w:rPr>
        <w:t>EPICES6</w:t>
      </w:r>
      <w:r w:rsidRPr="0068533D">
        <w:rPr>
          <w:rFonts w:ascii="Arial" w:eastAsia="Times New Roman" w:hAnsi="Arial" w:cs="Arial"/>
          <w:b/>
          <w:sz w:val="24"/>
          <w:szCs w:val="24"/>
          <w:lang w:eastAsia="fr-FR"/>
        </w:rPr>
        <w:t xml:space="preserve">] En cas de difficultés, y a-t-il dans votre entourage des personnes sur qui vous puissiez compter pour vous héberger quelques jours en cas de besoin ? </w:t>
      </w:r>
    </w:p>
    <w:p w14:paraId="6EEBC652" w14:textId="77777777" w:rsidR="00FC674A" w:rsidRPr="003C6C27" w:rsidRDefault="00FC674A" w:rsidP="00FC674A">
      <w:pPr>
        <w:pStyle w:val="INSTRUCTIONSENQUETEUR"/>
      </w:pPr>
      <w:r>
        <w:t>citer - une seule reponse possible</w:t>
      </w:r>
    </w:p>
    <w:p w14:paraId="66243AFD" w14:textId="77777777" w:rsidR="00FC674A" w:rsidRPr="00A03441" w:rsidRDefault="00FC674A" w:rsidP="00FC674A">
      <w:pPr>
        <w:pStyle w:val="Lignes"/>
      </w:pPr>
    </w:p>
    <w:p w14:paraId="16F7D7DA" w14:textId="77777777" w:rsidR="00FC674A" w:rsidRPr="003F5722" w:rsidRDefault="00FC674A" w:rsidP="00FC674A">
      <w:pPr>
        <w:pStyle w:val="Paragraphedeliste"/>
        <w:numPr>
          <w:ilvl w:val="0"/>
          <w:numId w:val="53"/>
        </w:numPr>
        <w:jc w:val="both"/>
        <w:rPr>
          <w:rFonts w:eastAsia="Arial" w:cs="Arial"/>
        </w:rPr>
      </w:pPr>
      <w:r w:rsidRPr="00A03441">
        <w:t>Oui</w:t>
      </w:r>
    </w:p>
    <w:p w14:paraId="3D2074CD" w14:textId="77777777" w:rsidR="00FC674A" w:rsidRPr="003F5722" w:rsidRDefault="00FC674A" w:rsidP="00FC674A">
      <w:pPr>
        <w:pStyle w:val="Paragraphedeliste"/>
        <w:numPr>
          <w:ilvl w:val="0"/>
          <w:numId w:val="53"/>
        </w:numPr>
        <w:jc w:val="both"/>
        <w:rPr>
          <w:rFonts w:eastAsia="Arial" w:cs="Arial"/>
        </w:rPr>
      </w:pPr>
      <w:r w:rsidRPr="00A03441">
        <w:t>Non</w:t>
      </w:r>
    </w:p>
    <w:p w14:paraId="212DB591" w14:textId="77777777" w:rsidR="00FC674A" w:rsidRPr="00E509CB" w:rsidRDefault="00FC674A" w:rsidP="00FC674A">
      <w:pPr>
        <w:pStyle w:val="Paragraphedeliste"/>
        <w:rPr>
          <w:szCs w:val="20"/>
        </w:rPr>
      </w:pPr>
      <w:r w:rsidRPr="00E509CB">
        <w:t>99. [JE NE SAIS PAS]</w:t>
      </w:r>
    </w:p>
    <w:p w14:paraId="719B2E06" w14:textId="77777777" w:rsidR="00FC674A" w:rsidRPr="00E509CB" w:rsidRDefault="00FC674A" w:rsidP="00FC674A">
      <w:pPr>
        <w:pStyle w:val="Paragraphedeliste"/>
      </w:pPr>
      <w:r w:rsidRPr="00E509CB">
        <w:t>98. [JE REFUSE DE RÉPONDRE]</w:t>
      </w:r>
    </w:p>
    <w:p w14:paraId="01D873B4" w14:textId="763A3A06" w:rsidR="001C1393" w:rsidRPr="004319E7" w:rsidRDefault="001C1393" w:rsidP="004319E7">
      <w:pPr>
        <w:pStyle w:val="Lignes"/>
      </w:pPr>
      <w:r w:rsidRPr="0068533D">
        <w:rPr>
          <w:rFonts w:ascii="Arial" w:eastAsia="Times New Roman" w:hAnsi="Arial" w:cs="Arial"/>
          <w:b/>
          <w:sz w:val="24"/>
          <w:szCs w:val="24"/>
          <w:lang w:eastAsia="fr-FR"/>
        </w:rPr>
        <w:lastRenderedPageBreak/>
        <w:t xml:space="preserve">RS20 </w:t>
      </w:r>
      <w:r w:rsidR="004319E7" w:rsidRPr="0068533D">
        <w:rPr>
          <w:rFonts w:ascii="Arial" w:eastAsia="Times New Roman" w:hAnsi="Arial" w:cs="Arial"/>
          <w:b/>
          <w:sz w:val="24"/>
          <w:szCs w:val="24"/>
          <w:lang w:eastAsia="fr-FR"/>
        </w:rPr>
        <w:t>[</w:t>
      </w:r>
      <w:r w:rsidR="004319E7" w:rsidRPr="00DF6296">
        <w:rPr>
          <w:rFonts w:ascii="Arial" w:eastAsia="Times New Roman" w:hAnsi="Arial" w:cs="Arial"/>
          <w:b/>
          <w:sz w:val="24"/>
          <w:szCs w:val="24"/>
          <w:highlight w:val="green"/>
          <w:lang w:eastAsia="fr-FR"/>
        </w:rPr>
        <w:t>PAT2</w:t>
      </w:r>
      <w:r w:rsidR="004319E7" w:rsidRPr="0068533D">
        <w:rPr>
          <w:rFonts w:ascii="Arial" w:eastAsia="Times New Roman" w:hAnsi="Arial" w:cs="Arial"/>
          <w:b/>
          <w:sz w:val="24"/>
          <w:szCs w:val="24"/>
          <w:lang w:eastAsia="fr-FR"/>
        </w:rPr>
        <w:t xml:space="preserve">] </w:t>
      </w:r>
      <w:r w:rsidRPr="0068533D">
        <w:rPr>
          <w:rFonts w:ascii="Arial" w:eastAsia="Times New Roman" w:hAnsi="Arial" w:cs="Arial"/>
          <w:b/>
          <w:sz w:val="24"/>
          <w:szCs w:val="24"/>
          <w:lang w:eastAsia="fr-FR"/>
        </w:rPr>
        <w:t xml:space="preserve">Est-ce que vous-même ou un membre de votre foyer possède des actions ou des obligations ? </w:t>
      </w:r>
    </w:p>
    <w:p w14:paraId="343B3BA8" w14:textId="77777777" w:rsidR="004319E7" w:rsidRPr="003C6C27" w:rsidRDefault="004319E7" w:rsidP="004319E7">
      <w:pPr>
        <w:pStyle w:val="INSTRUCTIONSENQUETEUR"/>
      </w:pPr>
      <w:r>
        <w:t>citer - une seule reponse possible</w:t>
      </w:r>
    </w:p>
    <w:p w14:paraId="67DB7510" w14:textId="77777777" w:rsidR="001C1393" w:rsidRPr="00A03441" w:rsidRDefault="001C1393" w:rsidP="001C1393">
      <w:pPr>
        <w:pStyle w:val="Lignes"/>
      </w:pPr>
    </w:p>
    <w:p w14:paraId="425BC423" w14:textId="77777777" w:rsidR="003F5722" w:rsidRPr="003F5722" w:rsidRDefault="003F5722" w:rsidP="00133C44">
      <w:pPr>
        <w:pStyle w:val="Paragraphedeliste"/>
        <w:numPr>
          <w:ilvl w:val="0"/>
          <w:numId w:val="52"/>
        </w:numPr>
        <w:jc w:val="both"/>
        <w:rPr>
          <w:rFonts w:eastAsia="Arial" w:cs="Arial"/>
        </w:rPr>
      </w:pPr>
      <w:r w:rsidRPr="00A03441">
        <w:t>Oui</w:t>
      </w:r>
    </w:p>
    <w:p w14:paraId="55805B50" w14:textId="77777777" w:rsidR="003F5722" w:rsidRPr="003F5722" w:rsidRDefault="003F5722" w:rsidP="00133C44">
      <w:pPr>
        <w:pStyle w:val="Paragraphedeliste"/>
        <w:numPr>
          <w:ilvl w:val="0"/>
          <w:numId w:val="52"/>
        </w:numPr>
        <w:jc w:val="both"/>
        <w:rPr>
          <w:rFonts w:eastAsia="Arial" w:cs="Arial"/>
        </w:rPr>
      </w:pPr>
      <w:r w:rsidRPr="00A03441">
        <w:t>Non</w:t>
      </w:r>
    </w:p>
    <w:p w14:paraId="383BFBC8" w14:textId="51E3E5F8" w:rsidR="003F5722" w:rsidRPr="00E509CB" w:rsidRDefault="003F5722" w:rsidP="003F5722">
      <w:pPr>
        <w:pStyle w:val="Paragraphedeliste"/>
        <w:rPr>
          <w:szCs w:val="20"/>
        </w:rPr>
      </w:pPr>
      <w:r w:rsidRPr="00E509CB">
        <w:t xml:space="preserve">99. </w:t>
      </w:r>
      <w:r w:rsidR="00275F61" w:rsidRPr="00E509CB">
        <w:t>[JE NE SAIS PAS]</w:t>
      </w:r>
    </w:p>
    <w:p w14:paraId="7036FAD3" w14:textId="4FD1C747" w:rsidR="003F5722" w:rsidRPr="00A03441" w:rsidRDefault="003F5722" w:rsidP="003F5722">
      <w:pPr>
        <w:pStyle w:val="Paragraphedeliste"/>
      </w:pPr>
      <w:r w:rsidRPr="00E509CB">
        <w:t xml:space="preserve">98. </w:t>
      </w:r>
      <w:r w:rsidR="00275F61" w:rsidRPr="00E509CB">
        <w:t>[JE REFUSE DE RÉPONDRE]</w:t>
      </w:r>
    </w:p>
    <w:p w14:paraId="5CEFC16B" w14:textId="77777777" w:rsidR="001C1393" w:rsidRPr="00A03441" w:rsidRDefault="001C1393" w:rsidP="001C1393">
      <w:pPr>
        <w:pStyle w:val="Lignes"/>
      </w:pPr>
    </w:p>
    <w:p w14:paraId="293C306A" w14:textId="77777777" w:rsidR="001C1393" w:rsidRPr="00E509CB" w:rsidRDefault="001C1393" w:rsidP="001C1393">
      <w:pPr>
        <w:pStyle w:val="Lignes"/>
      </w:pPr>
    </w:p>
    <w:p w14:paraId="051A1B6B" w14:textId="77777777" w:rsidR="001C1393" w:rsidRPr="00E509CB" w:rsidRDefault="001C1393" w:rsidP="001C1393">
      <w:pPr>
        <w:pStyle w:val="Lignes"/>
      </w:pPr>
    </w:p>
    <w:p w14:paraId="559A813B" w14:textId="6224205A" w:rsidR="001C1393" w:rsidRPr="00E509CB" w:rsidRDefault="001C1393" w:rsidP="004319E7">
      <w:pPr>
        <w:pStyle w:val="Lignes"/>
        <w:rPr>
          <w:rFonts w:eastAsia="Arial" w:cs="Arial"/>
          <w:sz w:val="24"/>
          <w:szCs w:val="24"/>
        </w:rPr>
      </w:pPr>
      <w:r w:rsidRPr="00E509CB">
        <w:rPr>
          <w:rFonts w:ascii="Arial" w:eastAsia="Times New Roman" w:hAnsi="Arial" w:cs="Arial"/>
          <w:b/>
          <w:sz w:val="24"/>
          <w:szCs w:val="24"/>
          <w:lang w:eastAsia="fr-FR"/>
        </w:rPr>
        <w:t>RS24</w:t>
      </w:r>
      <w:r w:rsidR="00C064E4">
        <w:rPr>
          <w:rFonts w:ascii="Arial" w:eastAsia="Times New Roman" w:hAnsi="Arial" w:cs="Arial"/>
          <w:b/>
          <w:sz w:val="24"/>
          <w:szCs w:val="24"/>
          <w:lang w:eastAsia="fr-FR"/>
        </w:rPr>
        <w:t xml:space="preserve"> </w:t>
      </w:r>
      <w:r w:rsidR="004319E7" w:rsidRPr="00E509CB">
        <w:rPr>
          <w:rFonts w:ascii="Arial" w:eastAsia="Times New Roman" w:hAnsi="Arial" w:cs="Arial"/>
          <w:b/>
          <w:sz w:val="24"/>
          <w:szCs w:val="24"/>
          <w:lang w:eastAsia="fr-FR"/>
        </w:rPr>
        <w:t>[</w:t>
      </w:r>
      <w:r w:rsidR="004319E7" w:rsidRPr="00DF6296">
        <w:rPr>
          <w:rFonts w:ascii="Arial" w:eastAsia="Times New Roman" w:hAnsi="Arial" w:cs="Arial"/>
          <w:b/>
          <w:sz w:val="24"/>
          <w:szCs w:val="24"/>
          <w:highlight w:val="green"/>
          <w:lang w:eastAsia="fr-FR"/>
        </w:rPr>
        <w:t>EPICES7</w:t>
      </w:r>
      <w:r w:rsidR="004319E7" w:rsidRPr="00E509CB">
        <w:rPr>
          <w:rFonts w:ascii="Arial" w:eastAsia="Times New Roman" w:hAnsi="Arial" w:cs="Arial"/>
          <w:b/>
          <w:sz w:val="24"/>
          <w:szCs w:val="24"/>
          <w:lang w:eastAsia="fr-FR"/>
        </w:rPr>
        <w:t>]</w:t>
      </w:r>
      <w:r w:rsidR="00C064E4">
        <w:rPr>
          <w:rFonts w:ascii="Arial" w:eastAsia="Times New Roman" w:hAnsi="Arial" w:cs="Arial"/>
          <w:b/>
          <w:sz w:val="24"/>
          <w:szCs w:val="24"/>
          <w:lang w:eastAsia="fr-FR"/>
        </w:rPr>
        <w:t xml:space="preserve"> </w:t>
      </w:r>
      <w:r w:rsidRPr="00E509CB">
        <w:rPr>
          <w:rFonts w:ascii="Arial" w:eastAsia="Times New Roman" w:hAnsi="Arial" w:cs="Arial"/>
          <w:b/>
          <w:sz w:val="24"/>
          <w:szCs w:val="24"/>
          <w:lang w:eastAsia="fr-FR"/>
        </w:rPr>
        <w:t xml:space="preserve">Rencontrez-vous parfois une assistante sociale ? </w:t>
      </w:r>
    </w:p>
    <w:p w14:paraId="2AD28B34" w14:textId="77777777" w:rsidR="004319E7" w:rsidRPr="00E509CB" w:rsidRDefault="004319E7" w:rsidP="004319E7">
      <w:pPr>
        <w:pStyle w:val="INSTRUCTIONSENQUETEUR"/>
      </w:pPr>
      <w:r w:rsidRPr="00E509CB">
        <w:t>citer - une seule reponse possible</w:t>
      </w:r>
    </w:p>
    <w:p w14:paraId="235C9877" w14:textId="77777777" w:rsidR="001C1393" w:rsidRPr="00E509CB" w:rsidRDefault="001C1393" w:rsidP="001C1393">
      <w:pPr>
        <w:pStyle w:val="Lignes"/>
      </w:pPr>
    </w:p>
    <w:p w14:paraId="6CC49E27" w14:textId="77777777" w:rsidR="003F5722" w:rsidRPr="00E509CB" w:rsidRDefault="003F5722" w:rsidP="00133C44">
      <w:pPr>
        <w:pStyle w:val="Paragraphedeliste"/>
        <w:numPr>
          <w:ilvl w:val="0"/>
          <w:numId w:val="54"/>
        </w:numPr>
        <w:jc w:val="both"/>
        <w:rPr>
          <w:rFonts w:eastAsia="Arial" w:cs="Arial"/>
        </w:rPr>
      </w:pPr>
      <w:r w:rsidRPr="00E509CB">
        <w:t>Oui</w:t>
      </w:r>
    </w:p>
    <w:p w14:paraId="4DF438FA" w14:textId="77777777" w:rsidR="003F5722" w:rsidRPr="00E509CB" w:rsidRDefault="003F5722" w:rsidP="00133C44">
      <w:pPr>
        <w:pStyle w:val="Paragraphedeliste"/>
        <w:numPr>
          <w:ilvl w:val="0"/>
          <w:numId w:val="54"/>
        </w:numPr>
        <w:jc w:val="both"/>
        <w:rPr>
          <w:rFonts w:eastAsia="Arial" w:cs="Arial"/>
        </w:rPr>
      </w:pPr>
      <w:r w:rsidRPr="00E509CB">
        <w:t>Non</w:t>
      </w:r>
    </w:p>
    <w:p w14:paraId="2D3A9D92" w14:textId="185643A5" w:rsidR="003F5722" w:rsidRPr="00E509CB" w:rsidRDefault="003F5722" w:rsidP="003F5722">
      <w:pPr>
        <w:pStyle w:val="Paragraphedeliste"/>
        <w:rPr>
          <w:szCs w:val="20"/>
        </w:rPr>
      </w:pPr>
      <w:r w:rsidRPr="00E509CB">
        <w:t xml:space="preserve">99. </w:t>
      </w:r>
      <w:r w:rsidR="00275F61" w:rsidRPr="00E509CB">
        <w:t>[JE NE SAIS PAS]</w:t>
      </w:r>
    </w:p>
    <w:p w14:paraId="3CBBC035" w14:textId="18DEB399" w:rsidR="003F5722" w:rsidRPr="00E509CB" w:rsidRDefault="003F5722" w:rsidP="003F5722">
      <w:pPr>
        <w:pStyle w:val="Paragraphedeliste"/>
      </w:pPr>
      <w:r w:rsidRPr="00E509CB">
        <w:t xml:space="preserve">98. </w:t>
      </w:r>
      <w:r w:rsidR="00275F61" w:rsidRPr="00E509CB">
        <w:t>[JE REFUSE DE RÉPONDRE]</w:t>
      </w:r>
    </w:p>
    <w:p w14:paraId="68D9E216" w14:textId="77777777" w:rsidR="001C1393" w:rsidRDefault="001C1393" w:rsidP="001C1393">
      <w:pPr>
        <w:pStyle w:val="Lignes"/>
      </w:pPr>
    </w:p>
    <w:p w14:paraId="6C8FA82A" w14:textId="77777777" w:rsidR="00877C5B" w:rsidRPr="00E509CB" w:rsidRDefault="00877C5B" w:rsidP="001C1393">
      <w:pPr>
        <w:pStyle w:val="Lignes"/>
      </w:pPr>
    </w:p>
    <w:p w14:paraId="24FB79F5" w14:textId="66BCBADF" w:rsidR="001C1393" w:rsidRPr="00E509CB" w:rsidRDefault="001C1393" w:rsidP="001C1393">
      <w:pPr>
        <w:pBdr>
          <w:top w:val="nil"/>
          <w:left w:val="nil"/>
          <w:bottom w:val="nil"/>
          <w:right w:val="nil"/>
          <w:between w:val="nil"/>
        </w:pBdr>
        <w:spacing w:before="60" w:after="60"/>
        <w:rPr>
          <w:rFonts w:asciiTheme="majorHAnsi" w:hAnsiTheme="majorHAnsi" w:cstheme="majorHAnsi"/>
          <w:b/>
        </w:rPr>
      </w:pPr>
      <w:r w:rsidRPr="00E509CB">
        <w:rPr>
          <w:rFonts w:ascii="Arial" w:hAnsi="Arial" w:cs="Arial"/>
          <w:b/>
        </w:rPr>
        <w:t>C1 Actuellement, bénéficiez-vous d’u</w:t>
      </w:r>
      <w:r w:rsidR="005761BF" w:rsidRPr="00E509CB">
        <w:rPr>
          <w:rFonts w:ascii="Arial" w:hAnsi="Arial" w:cs="Arial"/>
          <w:b/>
        </w:rPr>
        <w:t>ne aide sociale</w:t>
      </w:r>
      <w:r w:rsidRPr="00E509CB">
        <w:rPr>
          <w:rFonts w:ascii="Arial" w:hAnsi="Arial" w:cs="Arial"/>
          <w:b/>
        </w:rPr>
        <w:t>?</w:t>
      </w:r>
      <w:r w:rsidRPr="00E509CB">
        <w:rPr>
          <w:rFonts w:asciiTheme="majorHAnsi" w:hAnsiTheme="majorHAnsi" w:cstheme="majorHAnsi"/>
          <w:b/>
        </w:rPr>
        <w:t xml:space="preserve">    </w:t>
      </w:r>
      <w:r w:rsidR="00DF6296" w:rsidRPr="00DF6296">
        <w:rPr>
          <w:rFonts w:ascii="Arial" w:hAnsi="Arial" w:cs="Arial"/>
          <w:b/>
          <w:highlight w:val="green"/>
        </w:rPr>
        <w:t>EPICES7</w:t>
      </w:r>
      <w:r w:rsidR="00DF6296">
        <w:rPr>
          <w:rFonts w:ascii="Arial" w:hAnsi="Arial" w:cs="Arial"/>
          <w:b/>
        </w:rPr>
        <w:t>B</w:t>
      </w:r>
    </w:p>
    <w:p w14:paraId="59EC196A" w14:textId="77777777" w:rsidR="004319E7" w:rsidRPr="00E509CB" w:rsidRDefault="004319E7" w:rsidP="004319E7">
      <w:pPr>
        <w:pStyle w:val="INSTRUCTIONSENQUETEUR"/>
      </w:pPr>
      <w:r w:rsidRPr="00E509CB">
        <w:t>citer - une seule reponse possible</w:t>
      </w:r>
    </w:p>
    <w:p w14:paraId="5E8275CF" w14:textId="408B637C" w:rsidR="001C1393" w:rsidRPr="00E509CB" w:rsidRDefault="001C1393" w:rsidP="003F5722">
      <w:pPr>
        <w:pStyle w:val="INSTRUCTIONSENQUETEUR"/>
      </w:pPr>
      <w:r w:rsidRPr="00E509CB">
        <w:t xml:space="preserve">par Exemple : Garantie Jeunes, RSA, Allocation solidarité spécifique, Allocation adultes handicapés, Minimum Vieillesse </w:t>
      </w:r>
    </w:p>
    <w:p w14:paraId="56878D6D" w14:textId="77777777" w:rsidR="001C1393" w:rsidRPr="00E509CB" w:rsidRDefault="001C1393" w:rsidP="001C1393">
      <w:pPr>
        <w:rPr>
          <w:rFonts w:cs="Arial"/>
          <w:bCs/>
          <w:smallCaps/>
        </w:rPr>
      </w:pPr>
    </w:p>
    <w:p w14:paraId="140AD4E8" w14:textId="77777777" w:rsidR="003F5722" w:rsidRPr="00E509CB" w:rsidRDefault="003F5722" w:rsidP="00133C44">
      <w:pPr>
        <w:pStyle w:val="Paragraphedeliste"/>
        <w:numPr>
          <w:ilvl w:val="0"/>
          <w:numId w:val="55"/>
        </w:numPr>
        <w:jc w:val="both"/>
        <w:rPr>
          <w:rFonts w:eastAsia="Arial" w:cs="Arial"/>
        </w:rPr>
      </w:pPr>
      <w:r w:rsidRPr="00E509CB">
        <w:t>Oui</w:t>
      </w:r>
    </w:p>
    <w:p w14:paraId="7E9675AF" w14:textId="77777777" w:rsidR="003F5722" w:rsidRPr="00E509CB" w:rsidRDefault="003F5722" w:rsidP="00133C44">
      <w:pPr>
        <w:pStyle w:val="Paragraphedeliste"/>
        <w:numPr>
          <w:ilvl w:val="0"/>
          <w:numId w:val="55"/>
        </w:numPr>
        <w:jc w:val="both"/>
        <w:rPr>
          <w:rFonts w:eastAsia="Arial" w:cs="Arial"/>
        </w:rPr>
      </w:pPr>
      <w:r w:rsidRPr="00E509CB">
        <w:t>Non</w:t>
      </w:r>
    </w:p>
    <w:p w14:paraId="6D2DBD9F" w14:textId="4FEC7955" w:rsidR="003F5722" w:rsidRPr="00E509CB" w:rsidRDefault="003F5722" w:rsidP="003F5722">
      <w:pPr>
        <w:pStyle w:val="Paragraphedeliste"/>
        <w:rPr>
          <w:szCs w:val="20"/>
        </w:rPr>
      </w:pPr>
      <w:r w:rsidRPr="00E509CB">
        <w:t xml:space="preserve">99. </w:t>
      </w:r>
      <w:r w:rsidR="00275F61" w:rsidRPr="00E509CB">
        <w:t>[JE NE SAIS PAS]</w:t>
      </w:r>
    </w:p>
    <w:p w14:paraId="0ED07121" w14:textId="408BC63D" w:rsidR="003F5722" w:rsidRDefault="003F5722" w:rsidP="003F5722">
      <w:pPr>
        <w:pStyle w:val="Paragraphedeliste"/>
      </w:pPr>
      <w:r w:rsidRPr="00E509CB">
        <w:t xml:space="preserve">98. </w:t>
      </w:r>
      <w:r w:rsidR="00275F61" w:rsidRPr="00E509CB">
        <w:t>[JE REFUSE DE RÉPONDRE]</w:t>
      </w:r>
    </w:p>
    <w:p w14:paraId="517F2F89" w14:textId="77777777" w:rsidR="001C1393" w:rsidRDefault="001C1393" w:rsidP="001C1393">
      <w:pPr>
        <w:rPr>
          <w:rFonts w:asciiTheme="majorHAnsi" w:hAnsiTheme="majorHAnsi" w:cstheme="majorHAnsi"/>
        </w:rPr>
      </w:pPr>
    </w:p>
    <w:p w14:paraId="66857B75" w14:textId="77777777" w:rsidR="00877C5B" w:rsidRDefault="00877C5B" w:rsidP="001C1393">
      <w:pPr>
        <w:rPr>
          <w:rFonts w:asciiTheme="majorHAnsi" w:hAnsiTheme="majorHAnsi" w:cstheme="majorHAnsi"/>
        </w:rPr>
      </w:pPr>
    </w:p>
    <w:p w14:paraId="174F79B5" w14:textId="77777777" w:rsidR="001C1393" w:rsidRPr="00EB18A1" w:rsidRDefault="001C1393" w:rsidP="001C1393">
      <w:pPr>
        <w:pStyle w:val="FILTRE"/>
      </w:pPr>
      <w:r w:rsidRPr="00EB18A1">
        <w:t>poser c2 si C1=1</w:t>
      </w:r>
    </w:p>
    <w:p w14:paraId="5EFCCD8C" w14:textId="77777777" w:rsidR="001C1393" w:rsidRPr="00EB18A1" w:rsidRDefault="001C1393" w:rsidP="001C1393">
      <w:pPr>
        <w:rPr>
          <w:rFonts w:asciiTheme="majorHAnsi" w:hAnsiTheme="majorHAnsi" w:cstheme="majorHAnsi"/>
        </w:rPr>
      </w:pPr>
    </w:p>
    <w:p w14:paraId="64BF3F10" w14:textId="5FDFAD75" w:rsidR="001C1393" w:rsidRPr="00877C5B" w:rsidRDefault="001C1393" w:rsidP="001C1393">
      <w:pPr>
        <w:rPr>
          <w:rFonts w:ascii="Arial" w:hAnsi="Arial" w:cs="Arial"/>
          <w:b/>
        </w:rPr>
      </w:pPr>
      <w:r w:rsidRPr="00877C5B">
        <w:rPr>
          <w:rFonts w:ascii="Arial" w:hAnsi="Arial" w:cs="Arial"/>
          <w:b/>
        </w:rPr>
        <w:t>C2 De quelle aide s’agit-il</w:t>
      </w:r>
      <w:r w:rsidR="0068533D" w:rsidRPr="00877C5B">
        <w:rPr>
          <w:rFonts w:ascii="Arial" w:hAnsi="Arial" w:cs="Arial"/>
          <w:b/>
        </w:rPr>
        <w:t> ?</w:t>
      </w:r>
      <w:r w:rsidR="00DF6296">
        <w:rPr>
          <w:rFonts w:ascii="Arial" w:hAnsi="Arial" w:cs="Arial"/>
          <w:b/>
        </w:rPr>
        <w:t xml:space="preserve"> </w:t>
      </w:r>
      <w:r w:rsidR="00DF6296" w:rsidRPr="00DF6296">
        <w:rPr>
          <w:rFonts w:ascii="Arial" w:hAnsi="Arial" w:cs="Arial"/>
          <w:b/>
          <w:highlight w:val="green"/>
        </w:rPr>
        <w:t>aide</w:t>
      </w:r>
    </w:p>
    <w:p w14:paraId="17E335FC" w14:textId="18A629A1" w:rsidR="001C1393" w:rsidRDefault="001C1393" w:rsidP="001C1393">
      <w:pPr>
        <w:rPr>
          <w:rFonts w:cs="Arial"/>
          <w:bCs/>
          <w:smallCaps/>
        </w:rPr>
      </w:pPr>
      <w:r w:rsidRPr="00EB18A1">
        <w:rPr>
          <w:rFonts w:cs="Arial"/>
          <w:bCs/>
          <w:smallCaps/>
        </w:rPr>
        <w:t>citer – Plusieurs réponses</w:t>
      </w:r>
      <w:r w:rsidRPr="00AB08C3">
        <w:rPr>
          <w:rFonts w:cs="Arial"/>
          <w:bCs/>
          <w:smallCaps/>
        </w:rPr>
        <w:t xml:space="preserve"> possibles</w:t>
      </w:r>
      <w:r>
        <w:rPr>
          <w:rFonts w:cs="Arial"/>
          <w:bCs/>
          <w:smallCaps/>
        </w:rPr>
        <w:t xml:space="preserve"> </w:t>
      </w:r>
    </w:p>
    <w:p w14:paraId="029AD0FA" w14:textId="77777777" w:rsidR="001C1393" w:rsidRPr="0061306F" w:rsidRDefault="001C1393" w:rsidP="001C1393">
      <w:pPr>
        <w:rPr>
          <w:rFonts w:cs="Arial"/>
          <w:bCs/>
          <w:smallCaps/>
        </w:rPr>
      </w:pPr>
    </w:p>
    <w:p w14:paraId="084FC4CA" w14:textId="77777777" w:rsidR="001C1393" w:rsidRPr="00877C5B" w:rsidRDefault="001C1393" w:rsidP="00133C44">
      <w:pPr>
        <w:pStyle w:val="Paragraphedeliste"/>
        <w:numPr>
          <w:ilvl w:val="0"/>
          <w:numId w:val="28"/>
        </w:numPr>
        <w:spacing w:line="276" w:lineRule="auto"/>
        <w:rPr>
          <w:rFonts w:cstheme="majorHAnsi"/>
        </w:rPr>
      </w:pPr>
      <w:r w:rsidRPr="00877C5B">
        <w:rPr>
          <w:rFonts w:cstheme="majorHAnsi"/>
        </w:rPr>
        <w:t>Garantie Jeunes</w:t>
      </w:r>
    </w:p>
    <w:p w14:paraId="773D352D" w14:textId="77777777" w:rsidR="001C1393" w:rsidRPr="00877C5B" w:rsidRDefault="001C1393" w:rsidP="00133C44">
      <w:pPr>
        <w:pStyle w:val="Paragraphedeliste"/>
        <w:numPr>
          <w:ilvl w:val="0"/>
          <w:numId w:val="28"/>
        </w:numPr>
        <w:spacing w:line="276" w:lineRule="auto"/>
        <w:rPr>
          <w:rFonts w:cstheme="majorHAnsi"/>
        </w:rPr>
      </w:pPr>
      <w:r w:rsidRPr="00877C5B">
        <w:rPr>
          <w:rFonts w:cstheme="majorHAnsi"/>
        </w:rPr>
        <w:t>RSA</w:t>
      </w:r>
    </w:p>
    <w:p w14:paraId="022DEE3C" w14:textId="77777777" w:rsidR="001C1393" w:rsidRPr="00877C5B" w:rsidRDefault="001C1393" w:rsidP="00133C44">
      <w:pPr>
        <w:pStyle w:val="Paragraphedeliste"/>
        <w:numPr>
          <w:ilvl w:val="0"/>
          <w:numId w:val="28"/>
        </w:numPr>
        <w:spacing w:line="276" w:lineRule="auto"/>
        <w:rPr>
          <w:rFonts w:cstheme="majorHAnsi"/>
        </w:rPr>
      </w:pPr>
      <w:r w:rsidRPr="00877C5B">
        <w:rPr>
          <w:rFonts w:cstheme="majorHAnsi"/>
        </w:rPr>
        <w:t>Allocation solidarité spécifique</w:t>
      </w:r>
    </w:p>
    <w:p w14:paraId="371937E8" w14:textId="77777777" w:rsidR="001C1393" w:rsidRPr="00877C5B" w:rsidRDefault="001C1393" w:rsidP="00133C44">
      <w:pPr>
        <w:pStyle w:val="Paragraphedeliste"/>
        <w:numPr>
          <w:ilvl w:val="0"/>
          <w:numId w:val="28"/>
        </w:numPr>
        <w:spacing w:line="276" w:lineRule="auto"/>
        <w:rPr>
          <w:rFonts w:cstheme="majorHAnsi"/>
        </w:rPr>
      </w:pPr>
      <w:r w:rsidRPr="00877C5B">
        <w:rPr>
          <w:rFonts w:cstheme="majorHAnsi"/>
        </w:rPr>
        <w:t>Allocation adultes handicapes</w:t>
      </w:r>
    </w:p>
    <w:p w14:paraId="76DCFB90" w14:textId="16754DDA" w:rsidR="001C1393" w:rsidRPr="00877C5B" w:rsidRDefault="001C1393" w:rsidP="00133C44">
      <w:pPr>
        <w:pStyle w:val="Paragraphedeliste"/>
        <w:numPr>
          <w:ilvl w:val="0"/>
          <w:numId w:val="28"/>
        </w:numPr>
        <w:spacing w:line="276" w:lineRule="auto"/>
        <w:rPr>
          <w:rFonts w:cstheme="majorHAnsi"/>
        </w:rPr>
      </w:pPr>
      <w:r w:rsidRPr="00877C5B">
        <w:rPr>
          <w:rFonts w:cstheme="majorHAnsi"/>
        </w:rPr>
        <w:t>Minimum vieillesse</w:t>
      </w:r>
    </w:p>
    <w:p w14:paraId="2D386143" w14:textId="0D05B3E9" w:rsidR="00536763" w:rsidRPr="00877C5B" w:rsidRDefault="00536763" w:rsidP="00133C44">
      <w:pPr>
        <w:pStyle w:val="Paragraphedeliste"/>
        <w:numPr>
          <w:ilvl w:val="0"/>
          <w:numId w:val="28"/>
        </w:numPr>
        <w:spacing w:line="276" w:lineRule="auto"/>
        <w:rPr>
          <w:rFonts w:cstheme="majorHAnsi"/>
        </w:rPr>
      </w:pPr>
      <w:r w:rsidRPr="00877C5B">
        <w:rPr>
          <w:rFonts w:cstheme="majorHAnsi"/>
        </w:rPr>
        <w:t>Autre :</w:t>
      </w:r>
    </w:p>
    <w:p w14:paraId="2ED3B1B6" w14:textId="5A6EC4EC" w:rsidR="00536763" w:rsidRPr="00877C5B" w:rsidRDefault="00536763" w:rsidP="00877C5B">
      <w:pPr>
        <w:pStyle w:val="Lignes"/>
        <w:ind w:left="720"/>
        <w:rPr>
          <w:rFonts w:ascii="Verdana" w:hAnsi="Verdana"/>
        </w:rPr>
      </w:pPr>
      <w:r w:rsidRPr="00877C5B">
        <w:rPr>
          <w:rFonts w:ascii="Verdana" w:hAnsi="Verdana" w:cs="Arial"/>
        </w:rPr>
        <w:t>/_______________/</w:t>
      </w:r>
    </w:p>
    <w:p w14:paraId="5F0457EC" w14:textId="5EDA0AF1" w:rsidR="00536763" w:rsidRPr="00E509CB" w:rsidRDefault="00536763" w:rsidP="00536763">
      <w:pPr>
        <w:pStyle w:val="Paragraphedeliste"/>
        <w:rPr>
          <w:szCs w:val="20"/>
        </w:rPr>
      </w:pPr>
      <w:r w:rsidRPr="00E509CB">
        <w:t xml:space="preserve">99. </w:t>
      </w:r>
      <w:r w:rsidR="00275F61" w:rsidRPr="00E509CB">
        <w:t>[JE NE SAIS PAS]</w:t>
      </w:r>
    </w:p>
    <w:p w14:paraId="44ADDDD0" w14:textId="506AF97F" w:rsidR="00536763" w:rsidRDefault="00536763" w:rsidP="00536763">
      <w:pPr>
        <w:pStyle w:val="Paragraphedeliste"/>
      </w:pPr>
      <w:r w:rsidRPr="00E509CB">
        <w:t xml:space="preserve">98. </w:t>
      </w:r>
      <w:r w:rsidR="00275F61" w:rsidRPr="00E509CB">
        <w:t>[JE REFUSE DE RÉPONDRE]</w:t>
      </w:r>
    </w:p>
    <w:p w14:paraId="54564945" w14:textId="77777777" w:rsidR="001C1393" w:rsidRPr="00A03441" w:rsidRDefault="001C1393" w:rsidP="001C1393">
      <w:pPr>
        <w:pStyle w:val="Lignes"/>
      </w:pPr>
    </w:p>
    <w:p w14:paraId="0D45CC2A" w14:textId="77777777" w:rsidR="001C1393" w:rsidRDefault="001C1393" w:rsidP="001C1393">
      <w:pPr>
        <w:pStyle w:val="Lignes"/>
      </w:pPr>
    </w:p>
    <w:p w14:paraId="10814E38" w14:textId="77777777" w:rsidR="007D0600" w:rsidRDefault="007D0600" w:rsidP="001C1393">
      <w:pPr>
        <w:pStyle w:val="Lignes"/>
      </w:pPr>
    </w:p>
    <w:p w14:paraId="359EBBB6" w14:textId="77777777" w:rsidR="007B61D3" w:rsidRDefault="007B61D3" w:rsidP="001C1393">
      <w:pPr>
        <w:pStyle w:val="Lignes"/>
      </w:pPr>
    </w:p>
    <w:p w14:paraId="4BA28605" w14:textId="77777777" w:rsidR="007D0600" w:rsidRDefault="007D0600" w:rsidP="001C1393">
      <w:pPr>
        <w:pStyle w:val="Lignes"/>
      </w:pPr>
    </w:p>
    <w:p w14:paraId="34FC5931" w14:textId="77777777" w:rsidR="007D0600" w:rsidRPr="00A03441" w:rsidRDefault="007D0600" w:rsidP="001C1393">
      <w:pPr>
        <w:pStyle w:val="Lignes"/>
      </w:pPr>
    </w:p>
    <w:p w14:paraId="49B6108B" w14:textId="169ED04C" w:rsidR="001C1393" w:rsidRPr="004319E7" w:rsidRDefault="001C1393" w:rsidP="004319E7">
      <w:pPr>
        <w:pStyle w:val="Lignes"/>
        <w:rPr>
          <w:rFonts w:eastAsia="Arial" w:cs="Arial"/>
          <w:sz w:val="24"/>
          <w:szCs w:val="24"/>
        </w:rPr>
      </w:pPr>
      <w:r w:rsidRPr="0068533D">
        <w:rPr>
          <w:rFonts w:ascii="Arial" w:eastAsia="Times New Roman" w:hAnsi="Arial" w:cs="Arial"/>
          <w:b/>
          <w:sz w:val="24"/>
          <w:szCs w:val="24"/>
          <w:lang w:eastAsia="fr-FR"/>
        </w:rPr>
        <w:t xml:space="preserve">RS25 </w:t>
      </w:r>
      <w:r w:rsidR="004319E7" w:rsidRPr="0068533D">
        <w:rPr>
          <w:rFonts w:ascii="Arial" w:eastAsia="Times New Roman" w:hAnsi="Arial" w:cs="Arial"/>
          <w:b/>
          <w:sz w:val="24"/>
          <w:szCs w:val="24"/>
          <w:lang w:eastAsia="fr-FR"/>
        </w:rPr>
        <w:t>[</w:t>
      </w:r>
      <w:r w:rsidR="004319E7" w:rsidRPr="00DF6296">
        <w:rPr>
          <w:rFonts w:ascii="Arial" w:eastAsia="Times New Roman" w:hAnsi="Arial" w:cs="Arial"/>
          <w:b/>
          <w:sz w:val="24"/>
          <w:szCs w:val="24"/>
          <w:highlight w:val="green"/>
          <w:lang w:eastAsia="fr-FR"/>
        </w:rPr>
        <w:t>EPICES8</w:t>
      </w:r>
      <w:r w:rsidR="004319E7" w:rsidRPr="0068533D">
        <w:rPr>
          <w:rFonts w:ascii="Arial" w:eastAsia="Times New Roman" w:hAnsi="Arial" w:cs="Arial"/>
          <w:b/>
          <w:sz w:val="24"/>
          <w:szCs w:val="24"/>
          <w:lang w:eastAsia="fr-FR"/>
        </w:rPr>
        <w:t xml:space="preserve">] </w:t>
      </w:r>
      <w:r w:rsidRPr="0068533D">
        <w:rPr>
          <w:rFonts w:ascii="Arial" w:eastAsia="Times New Roman" w:hAnsi="Arial" w:cs="Arial"/>
          <w:b/>
          <w:sz w:val="24"/>
          <w:szCs w:val="24"/>
          <w:lang w:eastAsia="fr-FR"/>
        </w:rPr>
        <w:t>Bénéficiez-vous d’une assurance maladie complémentaire (mutuelle)</w:t>
      </w:r>
      <w:r w:rsidR="0068533D">
        <w:rPr>
          <w:rFonts w:ascii="Arial" w:eastAsia="Times New Roman" w:hAnsi="Arial" w:cs="Arial"/>
          <w:b/>
          <w:sz w:val="24"/>
          <w:szCs w:val="24"/>
          <w:lang w:eastAsia="fr-FR"/>
        </w:rPr>
        <w:t> ?</w:t>
      </w:r>
    </w:p>
    <w:p w14:paraId="06868102" w14:textId="77777777" w:rsidR="004319E7" w:rsidRPr="003C6C27" w:rsidRDefault="004319E7" w:rsidP="004319E7">
      <w:pPr>
        <w:pStyle w:val="INSTRUCTIONSENQUETEUR"/>
      </w:pPr>
      <w:r>
        <w:t>citer - une seule reponse possible</w:t>
      </w:r>
    </w:p>
    <w:p w14:paraId="68A5818E" w14:textId="77777777" w:rsidR="001C1393" w:rsidRPr="00A03441" w:rsidRDefault="001C1393" w:rsidP="001C1393">
      <w:pPr>
        <w:pStyle w:val="Lignes"/>
      </w:pPr>
    </w:p>
    <w:p w14:paraId="4883C923" w14:textId="77777777" w:rsidR="00536763" w:rsidRPr="003F5722" w:rsidRDefault="00536763" w:rsidP="00133C44">
      <w:pPr>
        <w:pStyle w:val="Paragraphedeliste"/>
        <w:numPr>
          <w:ilvl w:val="0"/>
          <w:numId w:val="56"/>
        </w:numPr>
        <w:jc w:val="both"/>
        <w:rPr>
          <w:rFonts w:eastAsia="Arial" w:cs="Arial"/>
        </w:rPr>
      </w:pPr>
      <w:r w:rsidRPr="00A03441">
        <w:t>Oui</w:t>
      </w:r>
    </w:p>
    <w:p w14:paraId="02C819E3" w14:textId="77777777" w:rsidR="00536763" w:rsidRPr="003F5722" w:rsidRDefault="00536763" w:rsidP="00133C44">
      <w:pPr>
        <w:pStyle w:val="Paragraphedeliste"/>
        <w:numPr>
          <w:ilvl w:val="0"/>
          <w:numId w:val="56"/>
        </w:numPr>
        <w:jc w:val="both"/>
        <w:rPr>
          <w:rFonts w:eastAsia="Arial" w:cs="Arial"/>
        </w:rPr>
      </w:pPr>
      <w:r w:rsidRPr="00A03441">
        <w:t>Non</w:t>
      </w:r>
    </w:p>
    <w:p w14:paraId="5195C898" w14:textId="2C763CB9" w:rsidR="00536763" w:rsidRPr="00E509CB" w:rsidRDefault="00536763" w:rsidP="00536763">
      <w:pPr>
        <w:pStyle w:val="Paragraphedeliste"/>
        <w:rPr>
          <w:szCs w:val="20"/>
        </w:rPr>
      </w:pPr>
      <w:r w:rsidRPr="00E509CB">
        <w:t xml:space="preserve">99. </w:t>
      </w:r>
      <w:r w:rsidR="00275F61" w:rsidRPr="00E509CB">
        <w:t>[JE NE SAIS PAS]</w:t>
      </w:r>
    </w:p>
    <w:p w14:paraId="7A3D52B9" w14:textId="1752B73C" w:rsidR="00536763" w:rsidRPr="00E509CB" w:rsidRDefault="00536763" w:rsidP="00536763">
      <w:pPr>
        <w:pStyle w:val="Paragraphedeliste"/>
      </w:pPr>
      <w:r w:rsidRPr="00E509CB">
        <w:t xml:space="preserve">98. </w:t>
      </w:r>
      <w:r w:rsidR="00275F61" w:rsidRPr="00E509CB">
        <w:t>[JE REFUSE DE RÉPONDRE]</w:t>
      </w:r>
    </w:p>
    <w:p w14:paraId="31CC8549" w14:textId="77777777" w:rsidR="001C1393" w:rsidRPr="00E509CB" w:rsidRDefault="001C1393" w:rsidP="001C1393">
      <w:pPr>
        <w:pStyle w:val="Lignes"/>
      </w:pPr>
    </w:p>
    <w:p w14:paraId="5CFDD5DA" w14:textId="77777777" w:rsidR="001972E5" w:rsidRPr="00E509CB" w:rsidRDefault="001972E5" w:rsidP="001C1393">
      <w:pPr>
        <w:pStyle w:val="Lignes"/>
      </w:pPr>
    </w:p>
    <w:p w14:paraId="4E3861D1" w14:textId="65A9C009" w:rsidR="001C1393" w:rsidRPr="00E509CB" w:rsidRDefault="001C1393" w:rsidP="004319E7">
      <w:pPr>
        <w:pStyle w:val="Lignes"/>
        <w:rPr>
          <w:rFonts w:eastAsia="Arial" w:cs="Arial"/>
          <w:sz w:val="24"/>
          <w:szCs w:val="24"/>
        </w:rPr>
      </w:pPr>
      <w:r w:rsidRPr="00E509CB">
        <w:rPr>
          <w:rFonts w:ascii="Arial" w:eastAsia="Times New Roman" w:hAnsi="Arial" w:cs="Arial"/>
          <w:b/>
          <w:sz w:val="24"/>
          <w:szCs w:val="24"/>
          <w:lang w:eastAsia="fr-FR"/>
        </w:rPr>
        <w:t xml:space="preserve">RS26 </w:t>
      </w:r>
      <w:r w:rsidR="004319E7" w:rsidRPr="00E509CB">
        <w:rPr>
          <w:rFonts w:ascii="Arial" w:eastAsia="Times New Roman" w:hAnsi="Arial" w:cs="Arial"/>
          <w:b/>
          <w:sz w:val="24"/>
          <w:szCs w:val="24"/>
          <w:lang w:eastAsia="fr-FR"/>
        </w:rPr>
        <w:t>[</w:t>
      </w:r>
      <w:r w:rsidR="004319E7" w:rsidRPr="00DF6296">
        <w:rPr>
          <w:rFonts w:ascii="Arial" w:eastAsia="Times New Roman" w:hAnsi="Arial" w:cs="Arial"/>
          <w:b/>
          <w:sz w:val="24"/>
          <w:szCs w:val="24"/>
          <w:highlight w:val="green"/>
          <w:lang w:eastAsia="fr-FR"/>
        </w:rPr>
        <w:t>EPICES9</w:t>
      </w:r>
      <w:r w:rsidR="004319E7" w:rsidRPr="00E509CB">
        <w:rPr>
          <w:rFonts w:ascii="Arial" w:eastAsia="Times New Roman" w:hAnsi="Arial" w:cs="Arial"/>
          <w:b/>
          <w:sz w:val="24"/>
          <w:szCs w:val="24"/>
          <w:lang w:eastAsia="fr-FR"/>
        </w:rPr>
        <w:t xml:space="preserve">] </w:t>
      </w:r>
      <w:r w:rsidRPr="00E509CB">
        <w:rPr>
          <w:rFonts w:ascii="Arial" w:eastAsia="Times New Roman" w:hAnsi="Arial" w:cs="Arial"/>
          <w:b/>
          <w:sz w:val="24"/>
          <w:szCs w:val="24"/>
          <w:lang w:eastAsia="fr-FR"/>
        </w:rPr>
        <w:t>Y a-t-il des périodes dans le mois où vous rencontrez de réelles difficultés financières à faire face à vos besoins (alimentation, loyer, électricité etc.) ?</w:t>
      </w:r>
      <w:r w:rsidRPr="00E509CB">
        <w:t xml:space="preserve"> </w:t>
      </w:r>
    </w:p>
    <w:p w14:paraId="3084BC50" w14:textId="77777777" w:rsidR="004319E7" w:rsidRPr="00E509CB" w:rsidRDefault="004319E7" w:rsidP="004319E7">
      <w:pPr>
        <w:pStyle w:val="INSTRUCTIONSENQUETEUR"/>
      </w:pPr>
      <w:r w:rsidRPr="00E509CB">
        <w:t>citer - une seule reponse possible</w:t>
      </w:r>
    </w:p>
    <w:p w14:paraId="640D6D1C" w14:textId="77777777" w:rsidR="001C1393" w:rsidRPr="00E509CB" w:rsidRDefault="001C1393" w:rsidP="001C1393">
      <w:pPr>
        <w:pStyle w:val="Lignes"/>
      </w:pPr>
    </w:p>
    <w:p w14:paraId="22F52328" w14:textId="77777777" w:rsidR="00536763" w:rsidRPr="00E509CB" w:rsidRDefault="00536763" w:rsidP="00133C44">
      <w:pPr>
        <w:pStyle w:val="Paragraphedeliste"/>
        <w:numPr>
          <w:ilvl w:val="0"/>
          <w:numId w:val="57"/>
        </w:numPr>
        <w:jc w:val="both"/>
        <w:rPr>
          <w:rFonts w:eastAsia="Arial" w:cs="Arial"/>
        </w:rPr>
      </w:pPr>
      <w:r w:rsidRPr="00E509CB">
        <w:t>Oui</w:t>
      </w:r>
    </w:p>
    <w:p w14:paraId="315277EB" w14:textId="77777777" w:rsidR="00536763" w:rsidRPr="00E509CB" w:rsidRDefault="00536763" w:rsidP="00133C44">
      <w:pPr>
        <w:pStyle w:val="Paragraphedeliste"/>
        <w:numPr>
          <w:ilvl w:val="0"/>
          <w:numId w:val="57"/>
        </w:numPr>
        <w:jc w:val="both"/>
        <w:rPr>
          <w:rFonts w:eastAsia="Arial" w:cs="Arial"/>
        </w:rPr>
      </w:pPr>
      <w:r w:rsidRPr="00E509CB">
        <w:t>Non</w:t>
      </w:r>
    </w:p>
    <w:p w14:paraId="43CF49AA" w14:textId="711ED650" w:rsidR="00536763" w:rsidRPr="00E509CB" w:rsidRDefault="00536763" w:rsidP="00536763">
      <w:pPr>
        <w:pStyle w:val="Paragraphedeliste"/>
        <w:rPr>
          <w:szCs w:val="20"/>
        </w:rPr>
      </w:pPr>
      <w:r w:rsidRPr="00E509CB">
        <w:t xml:space="preserve">99. </w:t>
      </w:r>
      <w:r w:rsidR="00275F61" w:rsidRPr="00E509CB">
        <w:t>[JE NE SAIS PAS]</w:t>
      </w:r>
    </w:p>
    <w:p w14:paraId="0249C9B1" w14:textId="1617366A" w:rsidR="00536763" w:rsidRDefault="00536763" w:rsidP="00536763">
      <w:pPr>
        <w:pStyle w:val="Paragraphedeliste"/>
      </w:pPr>
      <w:r w:rsidRPr="00E509CB">
        <w:t xml:space="preserve">98. </w:t>
      </w:r>
      <w:r w:rsidR="00275F61" w:rsidRPr="00E509CB">
        <w:t>[JE REFUSE DE RÉPONDRE]</w:t>
      </w:r>
    </w:p>
    <w:p w14:paraId="5A155C8C" w14:textId="77777777" w:rsidR="001C1393" w:rsidRPr="00A03441" w:rsidRDefault="001C1393" w:rsidP="001C1393">
      <w:pPr>
        <w:pStyle w:val="Lignes"/>
      </w:pPr>
    </w:p>
    <w:p w14:paraId="008C4666" w14:textId="77777777" w:rsidR="001C1393" w:rsidRPr="00A03441" w:rsidRDefault="001C1393" w:rsidP="001C1393">
      <w:pPr>
        <w:pStyle w:val="Lignes"/>
      </w:pPr>
    </w:p>
    <w:p w14:paraId="20755ADF" w14:textId="3C38FD99" w:rsidR="001C1393" w:rsidRPr="004319E7" w:rsidRDefault="001C1393" w:rsidP="004319E7">
      <w:pPr>
        <w:pStyle w:val="Lignes"/>
        <w:rPr>
          <w:rFonts w:eastAsia="Arial" w:cs="Arial"/>
          <w:sz w:val="24"/>
          <w:szCs w:val="24"/>
        </w:rPr>
      </w:pPr>
      <w:r w:rsidRPr="0068533D">
        <w:rPr>
          <w:rFonts w:ascii="Arial" w:eastAsia="Times New Roman" w:hAnsi="Arial" w:cs="Arial"/>
          <w:b/>
          <w:sz w:val="24"/>
          <w:szCs w:val="24"/>
          <w:lang w:eastAsia="fr-FR"/>
        </w:rPr>
        <w:t xml:space="preserve">RS27 </w:t>
      </w:r>
      <w:r w:rsidR="004319E7" w:rsidRPr="0068533D">
        <w:rPr>
          <w:rFonts w:ascii="Arial" w:eastAsia="Times New Roman" w:hAnsi="Arial" w:cs="Arial"/>
          <w:b/>
          <w:sz w:val="24"/>
          <w:szCs w:val="24"/>
          <w:lang w:eastAsia="fr-FR"/>
        </w:rPr>
        <w:t>[</w:t>
      </w:r>
      <w:r w:rsidR="004319E7" w:rsidRPr="00DF6296">
        <w:rPr>
          <w:rFonts w:ascii="Arial" w:eastAsia="Times New Roman" w:hAnsi="Arial" w:cs="Arial"/>
          <w:b/>
          <w:sz w:val="24"/>
          <w:szCs w:val="24"/>
          <w:highlight w:val="green"/>
          <w:lang w:eastAsia="fr-FR"/>
        </w:rPr>
        <w:t>EPICES10</w:t>
      </w:r>
      <w:r w:rsidR="004319E7" w:rsidRPr="0068533D">
        <w:rPr>
          <w:rFonts w:ascii="Arial" w:eastAsia="Times New Roman" w:hAnsi="Arial" w:cs="Arial"/>
          <w:b/>
          <w:sz w:val="24"/>
          <w:szCs w:val="24"/>
          <w:lang w:eastAsia="fr-FR"/>
        </w:rPr>
        <w:t xml:space="preserve">] </w:t>
      </w:r>
      <w:r w:rsidRPr="0068533D">
        <w:rPr>
          <w:rFonts w:ascii="Arial" w:eastAsia="Times New Roman" w:hAnsi="Arial" w:cs="Arial"/>
          <w:b/>
          <w:sz w:val="24"/>
          <w:szCs w:val="24"/>
          <w:lang w:eastAsia="fr-FR"/>
        </w:rPr>
        <w:t xml:space="preserve">En cas de difficultés, y a-t-il dans votre entourage des personnes sur qui vous puissiez compter pour vous apporter une aide matérielle ? </w:t>
      </w:r>
    </w:p>
    <w:p w14:paraId="6EDFD914" w14:textId="77777777" w:rsidR="004319E7" w:rsidRPr="003C6C27" w:rsidRDefault="004319E7" w:rsidP="004319E7">
      <w:pPr>
        <w:pStyle w:val="INSTRUCTIONSENQUETEUR"/>
      </w:pPr>
      <w:r>
        <w:t>citer - une seule reponse possible</w:t>
      </w:r>
    </w:p>
    <w:p w14:paraId="512BF01C" w14:textId="77777777" w:rsidR="001C1393" w:rsidRPr="00A03441" w:rsidRDefault="001C1393" w:rsidP="001C1393">
      <w:pPr>
        <w:pStyle w:val="Intitul"/>
      </w:pPr>
    </w:p>
    <w:p w14:paraId="2992581E" w14:textId="77777777" w:rsidR="00536763" w:rsidRPr="003F5722" w:rsidRDefault="00536763" w:rsidP="00133C44">
      <w:pPr>
        <w:pStyle w:val="Paragraphedeliste"/>
        <w:numPr>
          <w:ilvl w:val="0"/>
          <w:numId w:val="58"/>
        </w:numPr>
        <w:jc w:val="both"/>
        <w:rPr>
          <w:rFonts w:eastAsia="Arial" w:cs="Arial"/>
        </w:rPr>
      </w:pPr>
      <w:r w:rsidRPr="00A03441">
        <w:t>Oui</w:t>
      </w:r>
    </w:p>
    <w:p w14:paraId="6E4B34F0" w14:textId="77777777" w:rsidR="00536763" w:rsidRPr="003F5722" w:rsidRDefault="00536763" w:rsidP="00133C44">
      <w:pPr>
        <w:pStyle w:val="Paragraphedeliste"/>
        <w:numPr>
          <w:ilvl w:val="0"/>
          <w:numId w:val="58"/>
        </w:numPr>
        <w:jc w:val="both"/>
        <w:rPr>
          <w:rFonts w:eastAsia="Arial" w:cs="Arial"/>
        </w:rPr>
      </w:pPr>
      <w:r w:rsidRPr="00A03441">
        <w:t>Non</w:t>
      </w:r>
    </w:p>
    <w:p w14:paraId="563AC450" w14:textId="6397635E" w:rsidR="00536763" w:rsidRPr="00E509CB" w:rsidRDefault="00536763" w:rsidP="00536763">
      <w:pPr>
        <w:pStyle w:val="Paragraphedeliste"/>
        <w:rPr>
          <w:szCs w:val="20"/>
        </w:rPr>
      </w:pPr>
      <w:r w:rsidRPr="00E509CB">
        <w:t xml:space="preserve">99. </w:t>
      </w:r>
      <w:r w:rsidR="00275F61" w:rsidRPr="00E509CB">
        <w:t>[JE NE SAIS PAS]</w:t>
      </w:r>
    </w:p>
    <w:p w14:paraId="278A04E9" w14:textId="76A4E968" w:rsidR="00536763" w:rsidRPr="00E509CB" w:rsidRDefault="00536763" w:rsidP="00536763">
      <w:pPr>
        <w:pStyle w:val="Paragraphedeliste"/>
      </w:pPr>
      <w:r w:rsidRPr="00E509CB">
        <w:t xml:space="preserve">98. </w:t>
      </w:r>
      <w:r w:rsidR="00275F61" w:rsidRPr="00E509CB">
        <w:t>[JE REFUSE DE RÉPONDRE]</w:t>
      </w:r>
    </w:p>
    <w:p w14:paraId="69A66829" w14:textId="578D6469" w:rsidR="001C1393" w:rsidRPr="00E509CB" w:rsidRDefault="001C1393" w:rsidP="001C1393">
      <w:pPr>
        <w:pStyle w:val="Lignes"/>
      </w:pPr>
    </w:p>
    <w:p w14:paraId="6651E8C8" w14:textId="77777777" w:rsidR="00A15807" w:rsidRPr="00E509CB" w:rsidRDefault="00A15807" w:rsidP="001C1393">
      <w:pPr>
        <w:pStyle w:val="Lignes"/>
      </w:pPr>
    </w:p>
    <w:p w14:paraId="2CBC633C" w14:textId="3A6B6171" w:rsidR="001C1393" w:rsidRPr="00E509CB" w:rsidRDefault="001C1393" w:rsidP="00A15807">
      <w:r w:rsidRPr="00E509CB">
        <w:rPr>
          <w:rFonts w:ascii="Arial" w:hAnsi="Arial" w:cs="Arial"/>
          <w:b/>
        </w:rPr>
        <w:t xml:space="preserve">RS27BIS A propos de votre nationalité, êtes-vous français de naissance ou </w:t>
      </w:r>
      <w:r w:rsidR="0037245D" w:rsidRPr="00E509CB">
        <w:rPr>
          <w:rFonts w:ascii="Arial" w:hAnsi="Arial" w:cs="Arial"/>
          <w:b/>
        </w:rPr>
        <w:t>êtes-vous devenu français</w:t>
      </w:r>
      <w:r w:rsidRPr="00E509CB">
        <w:rPr>
          <w:rFonts w:ascii="Arial" w:hAnsi="Arial" w:cs="Arial"/>
          <w:b/>
        </w:rPr>
        <w:t>?</w:t>
      </w:r>
      <w:r w:rsidRPr="00E509CB">
        <w:rPr>
          <w:b/>
        </w:rPr>
        <w:t xml:space="preserve">   </w:t>
      </w:r>
      <w:r w:rsidR="00DF6296" w:rsidRPr="00DF6296">
        <w:rPr>
          <w:b/>
          <w:highlight w:val="green"/>
        </w:rPr>
        <w:t>natiofr</w:t>
      </w:r>
    </w:p>
    <w:p w14:paraId="48788494" w14:textId="2C4F4662" w:rsidR="004319E7" w:rsidRPr="00E509CB" w:rsidRDefault="004319E7" w:rsidP="004319E7">
      <w:pPr>
        <w:pStyle w:val="INSTRUCTIONSENQUETEUR"/>
      </w:pPr>
      <w:r w:rsidRPr="00E509CB">
        <w:t>citer - une seule reponse possible</w:t>
      </w:r>
    </w:p>
    <w:p w14:paraId="5237AE0B" w14:textId="69DBEF96" w:rsidR="001C1393" w:rsidRPr="00E509CB" w:rsidRDefault="001C1393" w:rsidP="001C1393">
      <w:pPr>
        <w:pStyle w:val="Intitul"/>
      </w:pPr>
    </w:p>
    <w:p w14:paraId="2B372D46" w14:textId="76E6CD2B" w:rsidR="00A15807" w:rsidRPr="00E509CB" w:rsidRDefault="0037245D" w:rsidP="00133C44">
      <w:pPr>
        <w:pStyle w:val="Paragraphedeliste"/>
        <w:numPr>
          <w:ilvl w:val="0"/>
          <w:numId w:val="59"/>
        </w:numPr>
        <w:jc w:val="both"/>
        <w:rPr>
          <w:rFonts w:eastAsia="Arial" w:cs="Arial"/>
        </w:rPr>
      </w:pPr>
      <w:r w:rsidRPr="00E509CB">
        <w:t>Je suis français de naissance</w:t>
      </w:r>
    </w:p>
    <w:p w14:paraId="59792E98" w14:textId="58F037D5" w:rsidR="00836B79" w:rsidRPr="00E509CB" w:rsidRDefault="0037245D" w:rsidP="00133C44">
      <w:pPr>
        <w:pStyle w:val="Paragraphedeliste"/>
        <w:numPr>
          <w:ilvl w:val="0"/>
          <w:numId w:val="59"/>
        </w:numPr>
        <w:jc w:val="both"/>
        <w:rPr>
          <w:rFonts w:eastAsia="Arial" w:cs="Arial"/>
        </w:rPr>
      </w:pPr>
      <w:r w:rsidRPr="00E509CB">
        <w:t>Je suis devenu français</w:t>
      </w:r>
    </w:p>
    <w:p w14:paraId="22CB697F" w14:textId="70E22AE9" w:rsidR="00A15807" w:rsidRDefault="00A15807" w:rsidP="00A15807">
      <w:pPr>
        <w:pStyle w:val="Paragraphedeliste"/>
      </w:pPr>
      <w:r w:rsidRPr="00E509CB">
        <w:t xml:space="preserve">98. </w:t>
      </w:r>
      <w:r w:rsidR="00275F61" w:rsidRPr="00E509CB">
        <w:t>[JE REFUSE DE RÉPONDRE]</w:t>
      </w:r>
    </w:p>
    <w:p w14:paraId="35832BAE" w14:textId="77777777" w:rsidR="00A15807" w:rsidRDefault="00A15807" w:rsidP="001C1393">
      <w:pPr>
        <w:pStyle w:val="Intitul"/>
      </w:pPr>
    </w:p>
    <w:p w14:paraId="64605494" w14:textId="77777777" w:rsidR="001C1393" w:rsidRDefault="001C1393" w:rsidP="001C1393">
      <w:pPr>
        <w:pStyle w:val="Intitul"/>
      </w:pPr>
    </w:p>
    <w:p w14:paraId="5E99A142" w14:textId="7F07B79B" w:rsidR="001C1393" w:rsidRPr="0068533D" w:rsidRDefault="001C1393" w:rsidP="004319E7">
      <w:pPr>
        <w:pStyle w:val="Lignes"/>
        <w:rPr>
          <w:rFonts w:ascii="Arial" w:eastAsia="Times New Roman" w:hAnsi="Arial" w:cs="Arial"/>
          <w:b/>
          <w:sz w:val="24"/>
          <w:szCs w:val="24"/>
          <w:lang w:eastAsia="fr-FR"/>
        </w:rPr>
      </w:pPr>
      <w:r w:rsidRPr="0068533D">
        <w:rPr>
          <w:rFonts w:ascii="Arial" w:eastAsia="Times New Roman" w:hAnsi="Arial" w:cs="Arial"/>
          <w:b/>
          <w:sz w:val="24"/>
          <w:szCs w:val="24"/>
          <w:lang w:eastAsia="fr-FR"/>
        </w:rPr>
        <w:t xml:space="preserve">RS28 </w:t>
      </w:r>
      <w:r w:rsidR="004319E7" w:rsidRPr="0068533D">
        <w:rPr>
          <w:rFonts w:ascii="Arial" w:eastAsia="Times New Roman" w:hAnsi="Arial" w:cs="Arial"/>
          <w:b/>
          <w:sz w:val="24"/>
          <w:szCs w:val="24"/>
          <w:lang w:eastAsia="fr-FR"/>
        </w:rPr>
        <w:t>[</w:t>
      </w:r>
      <w:r w:rsidR="004319E7" w:rsidRPr="00DF6296">
        <w:rPr>
          <w:rFonts w:ascii="Arial" w:eastAsia="Times New Roman" w:hAnsi="Arial" w:cs="Arial"/>
          <w:b/>
          <w:sz w:val="24"/>
          <w:szCs w:val="24"/>
          <w:highlight w:val="green"/>
          <w:lang w:eastAsia="fr-FR"/>
        </w:rPr>
        <w:t>ORIGIM</w:t>
      </w:r>
      <w:r w:rsidR="004319E7" w:rsidRPr="0068533D">
        <w:rPr>
          <w:rFonts w:ascii="Arial" w:eastAsia="Times New Roman" w:hAnsi="Arial" w:cs="Arial"/>
          <w:b/>
          <w:sz w:val="24"/>
          <w:szCs w:val="24"/>
          <w:lang w:eastAsia="fr-FR"/>
        </w:rPr>
        <w:t xml:space="preserve">] </w:t>
      </w:r>
      <w:r w:rsidRPr="0068533D">
        <w:rPr>
          <w:rFonts w:ascii="Arial" w:eastAsia="Times New Roman" w:hAnsi="Arial" w:cs="Arial"/>
          <w:b/>
          <w:sz w:val="24"/>
          <w:szCs w:val="24"/>
          <w:lang w:eastAsia="fr-FR"/>
        </w:rPr>
        <w:t xml:space="preserve">Est-ce que l’un de vos parents ou grand parent a ou a eu une nationalité étrangère ? </w:t>
      </w:r>
    </w:p>
    <w:p w14:paraId="468DA860" w14:textId="77777777" w:rsidR="004319E7" w:rsidRPr="003C6C27" w:rsidRDefault="004319E7" w:rsidP="004319E7">
      <w:pPr>
        <w:pStyle w:val="INSTRUCTIONSENQUETEUR"/>
      </w:pPr>
      <w:r>
        <w:t>citer - une seule reponse possible</w:t>
      </w:r>
    </w:p>
    <w:p w14:paraId="46CC459B" w14:textId="77777777" w:rsidR="001C1393" w:rsidRPr="00A03441" w:rsidRDefault="001C1393" w:rsidP="001C1393">
      <w:pPr>
        <w:pStyle w:val="Lignes"/>
      </w:pPr>
    </w:p>
    <w:p w14:paraId="68126446" w14:textId="77777777" w:rsidR="00A15807" w:rsidRPr="003F5722" w:rsidRDefault="00A15807" w:rsidP="00133C44">
      <w:pPr>
        <w:pStyle w:val="Paragraphedeliste"/>
        <w:numPr>
          <w:ilvl w:val="0"/>
          <w:numId w:val="60"/>
        </w:numPr>
        <w:jc w:val="both"/>
        <w:rPr>
          <w:rFonts w:eastAsia="Arial" w:cs="Arial"/>
        </w:rPr>
      </w:pPr>
      <w:r w:rsidRPr="00A03441">
        <w:t>Oui</w:t>
      </w:r>
    </w:p>
    <w:p w14:paraId="249DB6BC" w14:textId="77777777" w:rsidR="00A15807" w:rsidRPr="003F5722" w:rsidRDefault="00A15807" w:rsidP="00133C44">
      <w:pPr>
        <w:pStyle w:val="Paragraphedeliste"/>
        <w:numPr>
          <w:ilvl w:val="0"/>
          <w:numId w:val="60"/>
        </w:numPr>
        <w:jc w:val="both"/>
        <w:rPr>
          <w:rFonts w:eastAsia="Arial" w:cs="Arial"/>
        </w:rPr>
      </w:pPr>
      <w:r w:rsidRPr="00A03441">
        <w:t>Non</w:t>
      </w:r>
    </w:p>
    <w:p w14:paraId="517813F3" w14:textId="4A0F7F8D" w:rsidR="00A15807" w:rsidRPr="00E509CB" w:rsidRDefault="00A15807" w:rsidP="00A15807">
      <w:pPr>
        <w:pStyle w:val="Paragraphedeliste"/>
        <w:rPr>
          <w:szCs w:val="20"/>
        </w:rPr>
      </w:pPr>
      <w:r w:rsidRPr="00E509CB">
        <w:t xml:space="preserve">99. </w:t>
      </w:r>
      <w:r w:rsidR="00275F61" w:rsidRPr="00E509CB">
        <w:t>[JE NE SAIS PAS]</w:t>
      </w:r>
    </w:p>
    <w:p w14:paraId="06A24053" w14:textId="09EBE6E4" w:rsidR="00A15807" w:rsidRDefault="00A15807" w:rsidP="00A15807">
      <w:pPr>
        <w:pStyle w:val="Paragraphedeliste"/>
      </w:pPr>
      <w:r w:rsidRPr="00E509CB">
        <w:t xml:space="preserve">98. </w:t>
      </w:r>
      <w:r w:rsidR="00275F61" w:rsidRPr="00E509CB">
        <w:t>[JE REFUSE DE RÉPONDRE]</w:t>
      </w:r>
    </w:p>
    <w:p w14:paraId="496CAB9A" w14:textId="69001014" w:rsidR="00A15807" w:rsidRDefault="00A15807" w:rsidP="001C1393">
      <w:pPr>
        <w:pStyle w:val="Lignes"/>
      </w:pPr>
    </w:p>
    <w:p w14:paraId="4FF66B71" w14:textId="77777777" w:rsidR="007D0600" w:rsidRDefault="007D0600" w:rsidP="001C1393">
      <w:pPr>
        <w:pStyle w:val="Lignes"/>
      </w:pPr>
    </w:p>
    <w:p w14:paraId="3B84A232" w14:textId="77777777" w:rsidR="007D0600" w:rsidRDefault="007D0600" w:rsidP="001C1393">
      <w:pPr>
        <w:pStyle w:val="Lignes"/>
      </w:pPr>
    </w:p>
    <w:p w14:paraId="6A4F3154" w14:textId="77777777" w:rsidR="007D0600" w:rsidRDefault="007D0600" w:rsidP="001C1393">
      <w:pPr>
        <w:pStyle w:val="Lignes"/>
      </w:pPr>
    </w:p>
    <w:p w14:paraId="7B244332" w14:textId="77777777" w:rsidR="007D0600" w:rsidRDefault="007D0600" w:rsidP="001C1393">
      <w:pPr>
        <w:pStyle w:val="Lignes"/>
      </w:pPr>
    </w:p>
    <w:p w14:paraId="5EFC2DB4" w14:textId="2A0D8776" w:rsidR="00A15807" w:rsidRPr="00A15807" w:rsidRDefault="00A15807" w:rsidP="00A15807">
      <w:pPr>
        <w:pStyle w:val="FILTRE"/>
      </w:pPr>
      <w:r w:rsidRPr="00EB18A1">
        <w:lastRenderedPageBreak/>
        <w:t xml:space="preserve">poser </w:t>
      </w:r>
      <w:r>
        <w:t>rs29 et rs30</w:t>
      </w:r>
      <w:r w:rsidRPr="00EB18A1">
        <w:t xml:space="preserve"> si</w:t>
      </w:r>
      <w:r>
        <w:t xml:space="preserve"> rs28 = 1</w:t>
      </w:r>
      <w:r>
        <w:br/>
        <w:t>les autres (rs2</w:t>
      </w:r>
      <w:r w:rsidR="0010379E">
        <w:t>8</w:t>
      </w:r>
      <w:r>
        <w:t>=2, 99, 98) aller a rs32</w:t>
      </w:r>
    </w:p>
    <w:p w14:paraId="4275C700" w14:textId="3B602EE1" w:rsidR="00A15807" w:rsidRDefault="00A15807" w:rsidP="001C1393">
      <w:pPr>
        <w:pStyle w:val="Lignes"/>
      </w:pPr>
    </w:p>
    <w:p w14:paraId="73F34C72" w14:textId="77777777" w:rsidR="00A15807" w:rsidRPr="00A03441" w:rsidRDefault="00A15807" w:rsidP="001C1393">
      <w:pPr>
        <w:pStyle w:val="Lignes"/>
      </w:pPr>
    </w:p>
    <w:p w14:paraId="3C065CC1" w14:textId="3EEC1241" w:rsidR="001C1393" w:rsidRDefault="001C1393" w:rsidP="004319E7">
      <w:pPr>
        <w:pStyle w:val="Lignes"/>
      </w:pPr>
      <w:r w:rsidRPr="0068533D">
        <w:rPr>
          <w:rFonts w:ascii="Arial" w:eastAsia="Times New Roman" w:hAnsi="Arial" w:cs="Arial"/>
          <w:b/>
          <w:sz w:val="24"/>
          <w:szCs w:val="24"/>
          <w:lang w:eastAsia="fr-FR"/>
        </w:rPr>
        <w:t xml:space="preserve">RS29 </w:t>
      </w:r>
      <w:r w:rsidR="004319E7" w:rsidRPr="0068533D">
        <w:rPr>
          <w:rFonts w:ascii="Arial" w:eastAsia="Times New Roman" w:hAnsi="Arial" w:cs="Arial"/>
          <w:b/>
          <w:sz w:val="24"/>
          <w:szCs w:val="24"/>
          <w:lang w:eastAsia="fr-FR"/>
        </w:rPr>
        <w:t>[</w:t>
      </w:r>
      <w:r w:rsidR="004319E7" w:rsidRPr="008C10F4">
        <w:rPr>
          <w:rFonts w:ascii="Arial" w:eastAsia="Times New Roman" w:hAnsi="Arial" w:cs="Arial"/>
          <w:b/>
          <w:sz w:val="24"/>
          <w:szCs w:val="24"/>
          <w:lang w:eastAsia="fr-FR"/>
        </w:rPr>
        <w:t>PAYSORIG</w:t>
      </w:r>
      <w:r w:rsidR="004319E7" w:rsidRPr="0068533D">
        <w:rPr>
          <w:rFonts w:ascii="Arial" w:eastAsia="Times New Roman" w:hAnsi="Arial" w:cs="Arial"/>
          <w:b/>
          <w:sz w:val="24"/>
          <w:szCs w:val="24"/>
          <w:lang w:eastAsia="fr-FR"/>
        </w:rPr>
        <w:t xml:space="preserve">] </w:t>
      </w:r>
      <w:r w:rsidRPr="0068533D">
        <w:rPr>
          <w:rFonts w:ascii="Arial" w:eastAsia="Times New Roman" w:hAnsi="Arial" w:cs="Arial"/>
          <w:b/>
          <w:sz w:val="24"/>
          <w:szCs w:val="24"/>
          <w:lang w:eastAsia="fr-FR"/>
        </w:rPr>
        <w:t xml:space="preserve">De quel(s) pays a-t-il ou ont-ils la nationalité ? </w:t>
      </w:r>
      <w:r w:rsidR="008C10F4" w:rsidRPr="008C10F4">
        <w:rPr>
          <w:rFonts w:ascii="Arial" w:eastAsia="Times New Roman" w:hAnsi="Arial" w:cs="Arial"/>
          <w:b/>
          <w:sz w:val="24"/>
          <w:szCs w:val="24"/>
          <w:highlight w:val="green"/>
          <w:lang w:eastAsia="fr-FR"/>
        </w:rPr>
        <w:t>PAYSORIG_</w:t>
      </w:r>
      <w:r w:rsidR="008C10F4">
        <w:rPr>
          <w:rFonts w:ascii="Arial" w:eastAsia="Times New Roman" w:hAnsi="Arial" w:cs="Arial"/>
          <w:b/>
          <w:sz w:val="24"/>
          <w:szCs w:val="24"/>
          <w:highlight w:val="green"/>
          <w:lang w:eastAsia="fr-FR"/>
        </w:rPr>
        <w:t>R</w:t>
      </w:r>
      <w:r w:rsidR="008C10F4" w:rsidRPr="008C10F4">
        <w:rPr>
          <w:rFonts w:ascii="Arial" w:eastAsia="Times New Roman" w:hAnsi="Arial" w:cs="Arial"/>
          <w:b/>
          <w:sz w:val="24"/>
          <w:szCs w:val="24"/>
          <w:highlight w:val="green"/>
          <w:lang w:eastAsia="fr-FR"/>
        </w:rPr>
        <w:t>EPONSE1</w:t>
      </w:r>
      <w:r w:rsidR="008C10F4">
        <w:rPr>
          <w:rFonts w:ascii="Arial" w:eastAsia="Times New Roman" w:hAnsi="Arial" w:cs="Arial"/>
          <w:b/>
          <w:sz w:val="24"/>
          <w:szCs w:val="24"/>
          <w:lang w:eastAsia="fr-FR"/>
        </w:rPr>
        <w:t xml:space="preserve"> </w:t>
      </w:r>
      <w:r w:rsidR="008C10F4" w:rsidRPr="008C10F4">
        <w:rPr>
          <w:rFonts w:ascii="Arial" w:eastAsia="Times New Roman" w:hAnsi="Arial" w:cs="Arial"/>
          <w:b/>
          <w:sz w:val="24"/>
          <w:szCs w:val="24"/>
          <w:highlight w:val="green"/>
          <w:lang w:eastAsia="fr-FR"/>
        </w:rPr>
        <w:t>PAYSORIG_REPONSE2</w:t>
      </w:r>
      <w:r w:rsidR="008C10F4">
        <w:rPr>
          <w:rFonts w:ascii="Arial" w:eastAsia="Times New Roman" w:hAnsi="Arial" w:cs="Arial"/>
          <w:b/>
          <w:sz w:val="24"/>
          <w:szCs w:val="24"/>
          <w:lang w:eastAsia="fr-FR"/>
        </w:rPr>
        <w:t xml:space="preserve"> </w:t>
      </w:r>
      <w:r w:rsidR="008C10F4" w:rsidRPr="008C10F4">
        <w:rPr>
          <w:rFonts w:ascii="Arial" w:eastAsia="Times New Roman" w:hAnsi="Arial" w:cs="Arial"/>
          <w:b/>
          <w:sz w:val="24"/>
          <w:szCs w:val="24"/>
          <w:highlight w:val="green"/>
          <w:lang w:eastAsia="fr-FR"/>
        </w:rPr>
        <w:t>PAYSORIG_REPONSE3</w:t>
      </w:r>
      <w:r w:rsidR="008C10F4">
        <w:rPr>
          <w:rFonts w:ascii="Arial" w:eastAsia="Times New Roman" w:hAnsi="Arial" w:cs="Arial"/>
          <w:b/>
          <w:sz w:val="24"/>
          <w:szCs w:val="24"/>
          <w:lang w:eastAsia="fr-FR"/>
        </w:rPr>
        <w:t xml:space="preserve"> </w:t>
      </w:r>
      <w:r w:rsidR="008C10F4" w:rsidRPr="008C10F4">
        <w:rPr>
          <w:rFonts w:ascii="Arial" w:eastAsia="Times New Roman" w:hAnsi="Arial" w:cs="Arial"/>
          <w:b/>
          <w:sz w:val="24"/>
          <w:szCs w:val="24"/>
          <w:highlight w:val="green"/>
          <w:lang w:eastAsia="fr-FR"/>
        </w:rPr>
        <w:t>PAYSORIG_REPONSE4</w:t>
      </w:r>
    </w:p>
    <w:p w14:paraId="30F7478B" w14:textId="3D951369" w:rsidR="004319E7" w:rsidRDefault="004319E7" w:rsidP="004319E7">
      <w:pPr>
        <w:pStyle w:val="INSTRUCTIONSENQUETEUR"/>
      </w:pPr>
      <w:r>
        <w:t xml:space="preserve">citer </w:t>
      </w:r>
      <w:r w:rsidR="00A15807">
        <w:t>–</w:t>
      </w:r>
      <w:r>
        <w:t xml:space="preserve"> </w:t>
      </w:r>
      <w:r w:rsidR="00A15807">
        <w:t>plusieurs réponses</w:t>
      </w:r>
      <w:r>
        <w:t xml:space="preserve"> possible</w:t>
      </w:r>
      <w:r w:rsidR="000A3E3B">
        <w:t>s</w:t>
      </w:r>
    </w:p>
    <w:p w14:paraId="707236F0" w14:textId="4F3EF6F6" w:rsidR="00A15807" w:rsidRPr="00A03441" w:rsidRDefault="00A15807" w:rsidP="001C1393">
      <w:pPr>
        <w:pStyle w:val="Lignes"/>
      </w:pPr>
    </w:p>
    <w:p w14:paraId="2DEF5714" w14:textId="0A13EF02" w:rsidR="001C1393" w:rsidRPr="00A03441" w:rsidRDefault="00A15807" w:rsidP="00A15807">
      <w:pPr>
        <w:ind w:left="360"/>
        <w:jc w:val="both"/>
      </w:pPr>
      <w:r>
        <w:t>1.</w:t>
      </w:r>
      <w:r w:rsidR="001C1393" w:rsidRPr="00A03441">
        <w:t>Turquie</w:t>
      </w:r>
    </w:p>
    <w:p w14:paraId="51EC6A5D" w14:textId="4E630983" w:rsidR="001C1393" w:rsidRPr="00A03441" w:rsidRDefault="00A15807" w:rsidP="00A15807">
      <w:pPr>
        <w:ind w:left="360"/>
        <w:jc w:val="both"/>
      </w:pPr>
      <w:r>
        <w:t>2.</w:t>
      </w:r>
      <w:r w:rsidR="001C1393" w:rsidRPr="00A03441">
        <w:t xml:space="preserve">Algérie </w:t>
      </w:r>
    </w:p>
    <w:p w14:paraId="75B9524A" w14:textId="282B924A" w:rsidR="001C1393" w:rsidRPr="00A03441" w:rsidRDefault="00A15807" w:rsidP="00A15807">
      <w:pPr>
        <w:ind w:left="360"/>
        <w:jc w:val="both"/>
      </w:pPr>
      <w:r>
        <w:t>3.</w:t>
      </w:r>
      <w:r w:rsidR="001C1393" w:rsidRPr="00A03441">
        <w:t>Maroc</w:t>
      </w:r>
    </w:p>
    <w:p w14:paraId="6196DF49" w14:textId="22A5A673" w:rsidR="001C1393" w:rsidRPr="00A03441" w:rsidRDefault="00A15807" w:rsidP="00A15807">
      <w:pPr>
        <w:ind w:left="360"/>
        <w:jc w:val="both"/>
      </w:pPr>
      <w:r>
        <w:t>4.</w:t>
      </w:r>
      <w:r w:rsidR="001C1393" w:rsidRPr="00A03441">
        <w:t>Tunisie</w:t>
      </w:r>
    </w:p>
    <w:p w14:paraId="7400DDD7" w14:textId="6081E8C6" w:rsidR="001C1393" w:rsidRDefault="00A15807" w:rsidP="00A15807">
      <w:pPr>
        <w:ind w:left="360"/>
        <w:jc w:val="both"/>
      </w:pPr>
      <w:r>
        <w:t>5.</w:t>
      </w:r>
      <w:r w:rsidR="001C1393" w:rsidRPr="00A03441">
        <w:t xml:space="preserve">Un autre pays d’Afrique : </w:t>
      </w:r>
    </w:p>
    <w:p w14:paraId="59BA43FC" w14:textId="77777777" w:rsidR="00A15807" w:rsidRDefault="00A15807" w:rsidP="00A15807">
      <w:pPr>
        <w:pStyle w:val="Lignes"/>
        <w:ind w:left="720"/>
      </w:pPr>
      <w:r w:rsidRPr="00990338">
        <w:rPr>
          <w:rFonts w:ascii="Arial" w:hAnsi="Arial" w:cs="Arial"/>
        </w:rPr>
        <w:t>/___</w:t>
      </w:r>
      <w:r>
        <w:rPr>
          <w:rFonts w:ascii="Arial" w:hAnsi="Arial" w:cs="Arial"/>
        </w:rPr>
        <w:t>___________</w:t>
      </w:r>
      <w:r w:rsidRPr="00990338">
        <w:rPr>
          <w:rFonts w:ascii="Arial" w:hAnsi="Arial" w:cs="Arial"/>
        </w:rPr>
        <w:t>_/</w:t>
      </w:r>
    </w:p>
    <w:p w14:paraId="72CBCC1E" w14:textId="77777777" w:rsidR="00A15807" w:rsidRPr="00A03441" w:rsidRDefault="00A15807" w:rsidP="00A15807">
      <w:pPr>
        <w:ind w:left="360"/>
        <w:jc w:val="both"/>
      </w:pPr>
    </w:p>
    <w:p w14:paraId="604B77A4" w14:textId="5D5D9732" w:rsidR="001C1393" w:rsidRPr="00A03441" w:rsidRDefault="00A15807" w:rsidP="00A15807">
      <w:pPr>
        <w:ind w:left="360"/>
        <w:jc w:val="both"/>
      </w:pPr>
      <w:r>
        <w:t>6.</w:t>
      </w:r>
      <w:r w:rsidR="001C1393" w:rsidRPr="00A03441">
        <w:t>Italie</w:t>
      </w:r>
    </w:p>
    <w:p w14:paraId="4A39B634" w14:textId="09BED947" w:rsidR="001C1393" w:rsidRPr="00A03441" w:rsidRDefault="00A15807" w:rsidP="00A15807">
      <w:pPr>
        <w:ind w:left="360"/>
        <w:jc w:val="both"/>
      </w:pPr>
      <w:r>
        <w:t>7.</w:t>
      </w:r>
      <w:r w:rsidR="001C1393" w:rsidRPr="00A03441">
        <w:t>Espagne</w:t>
      </w:r>
    </w:p>
    <w:p w14:paraId="230FCAC0" w14:textId="5F29B419" w:rsidR="001C1393" w:rsidRPr="00A03441" w:rsidRDefault="00A15807" w:rsidP="00A15807">
      <w:pPr>
        <w:ind w:left="360"/>
        <w:jc w:val="both"/>
      </w:pPr>
      <w:r>
        <w:t>8.</w:t>
      </w:r>
      <w:r w:rsidR="001C1393" w:rsidRPr="00A03441">
        <w:t>Polo</w:t>
      </w:r>
      <w:r w:rsidR="000305CC">
        <w:t>g</w:t>
      </w:r>
      <w:r w:rsidR="001C1393" w:rsidRPr="00A03441">
        <w:t>ne</w:t>
      </w:r>
    </w:p>
    <w:p w14:paraId="2FE1E3C5" w14:textId="21F8399D" w:rsidR="001C1393" w:rsidRPr="00A03441" w:rsidRDefault="00A15807" w:rsidP="00A15807">
      <w:pPr>
        <w:ind w:left="360"/>
        <w:jc w:val="both"/>
      </w:pPr>
      <w:r>
        <w:t>9.</w:t>
      </w:r>
      <w:r w:rsidR="001C1393" w:rsidRPr="00A03441">
        <w:t>Belgique</w:t>
      </w:r>
    </w:p>
    <w:p w14:paraId="07EBC301" w14:textId="06C0CD06" w:rsidR="001C1393" w:rsidRPr="00A03441" w:rsidRDefault="00A15807" w:rsidP="00A15807">
      <w:pPr>
        <w:ind w:left="360"/>
        <w:jc w:val="both"/>
      </w:pPr>
      <w:r>
        <w:t>10.</w:t>
      </w:r>
      <w:r w:rsidR="001C1393" w:rsidRPr="00A03441">
        <w:t>Portugal</w:t>
      </w:r>
    </w:p>
    <w:p w14:paraId="523339FB" w14:textId="27BCF624" w:rsidR="00A15807" w:rsidRDefault="00A15807" w:rsidP="00A15807">
      <w:pPr>
        <w:ind w:left="360"/>
        <w:jc w:val="both"/>
      </w:pPr>
      <w:r>
        <w:t>11.</w:t>
      </w:r>
      <w:r w:rsidR="001C1393" w:rsidRPr="00A03441">
        <w:t xml:space="preserve">Autres : </w:t>
      </w:r>
    </w:p>
    <w:p w14:paraId="4205A9F2" w14:textId="77777777" w:rsidR="007C0F0F" w:rsidRDefault="007C0F0F" w:rsidP="007C0F0F">
      <w:pPr>
        <w:pStyle w:val="Lignes"/>
        <w:ind w:left="720"/>
        <w:rPr>
          <w:rFonts w:ascii="Arial" w:hAnsi="Arial" w:cs="Arial"/>
        </w:rPr>
      </w:pPr>
    </w:p>
    <w:p w14:paraId="74037C68" w14:textId="3417F9FC" w:rsidR="007C0F0F" w:rsidRDefault="00A15807" w:rsidP="007C0F0F">
      <w:pPr>
        <w:pStyle w:val="Lignes"/>
        <w:ind w:left="720"/>
        <w:rPr>
          <w:rFonts w:ascii="Arial" w:hAnsi="Arial" w:cs="Arial"/>
        </w:rPr>
      </w:pPr>
      <w:r w:rsidRPr="00990338">
        <w:rPr>
          <w:rFonts w:ascii="Arial" w:hAnsi="Arial" w:cs="Arial"/>
        </w:rPr>
        <w:t>/___</w:t>
      </w:r>
      <w:r>
        <w:rPr>
          <w:rFonts w:ascii="Arial" w:hAnsi="Arial" w:cs="Arial"/>
        </w:rPr>
        <w:t>_________</w:t>
      </w:r>
      <w:r w:rsidRPr="00990338">
        <w:rPr>
          <w:rFonts w:ascii="Arial" w:hAnsi="Arial" w:cs="Arial"/>
        </w:rPr>
        <w:t>/</w:t>
      </w:r>
      <w:r w:rsidR="004C1FBA">
        <w:rPr>
          <w:rFonts w:ascii="Arial" w:hAnsi="Arial" w:cs="Arial"/>
        </w:rPr>
        <w:t>–</w:t>
      </w:r>
    </w:p>
    <w:p w14:paraId="5E642A7F" w14:textId="77777777" w:rsidR="00A15807" w:rsidRDefault="00A15807" w:rsidP="00A15807">
      <w:pPr>
        <w:pStyle w:val="Lignes"/>
        <w:ind w:left="720"/>
      </w:pPr>
    </w:p>
    <w:p w14:paraId="497B2411" w14:textId="5A073870" w:rsidR="00A15807" w:rsidRPr="00E509CB" w:rsidRDefault="00A15807" w:rsidP="00A15807">
      <w:pPr>
        <w:pStyle w:val="Paragraphedeliste"/>
        <w:rPr>
          <w:szCs w:val="20"/>
        </w:rPr>
      </w:pPr>
      <w:r w:rsidRPr="00E509CB">
        <w:t xml:space="preserve">99. </w:t>
      </w:r>
      <w:r w:rsidR="00275F61" w:rsidRPr="00E509CB">
        <w:t>[JE NE SAIS PAS]</w:t>
      </w:r>
    </w:p>
    <w:p w14:paraId="142384F5" w14:textId="7AA8FA11" w:rsidR="00A15807" w:rsidRDefault="00A15807" w:rsidP="00A15807">
      <w:pPr>
        <w:pStyle w:val="Paragraphedeliste"/>
      </w:pPr>
      <w:r w:rsidRPr="00E509CB">
        <w:t xml:space="preserve">98. </w:t>
      </w:r>
      <w:r w:rsidR="00275F61" w:rsidRPr="00E509CB">
        <w:t>[JE REFUSE DE RÉPONDRE]</w:t>
      </w:r>
    </w:p>
    <w:p w14:paraId="2FE2485F" w14:textId="77777777" w:rsidR="00A15807" w:rsidRPr="00A03441" w:rsidRDefault="00A15807" w:rsidP="00A15807">
      <w:pPr>
        <w:ind w:left="360"/>
        <w:jc w:val="both"/>
      </w:pPr>
    </w:p>
    <w:p w14:paraId="19A58ADA" w14:textId="3C3ECB9D" w:rsidR="001C1393" w:rsidRDefault="001C1393" w:rsidP="001C1393">
      <w:pPr>
        <w:pStyle w:val="Lignes"/>
      </w:pPr>
    </w:p>
    <w:p w14:paraId="51743B99" w14:textId="77777777" w:rsidR="000A3E3B" w:rsidRPr="00A03441" w:rsidRDefault="000A3E3B" w:rsidP="001C1393">
      <w:pPr>
        <w:pStyle w:val="Lignes"/>
      </w:pPr>
    </w:p>
    <w:p w14:paraId="7ECC8743" w14:textId="32FB7F5C" w:rsidR="001C1393" w:rsidRPr="003E0105" w:rsidRDefault="007D76E9" w:rsidP="007D76E9">
      <w:pPr>
        <w:pStyle w:val="FILTRE"/>
      </w:pPr>
      <w:r w:rsidRPr="000A3E3B">
        <w:t xml:space="preserve">Pour chaque code cité en RS29 poser RS30 : </w:t>
      </w:r>
    </w:p>
    <w:p w14:paraId="123ABF18" w14:textId="77777777" w:rsidR="000A3E3B" w:rsidRDefault="000A3E3B" w:rsidP="004319E7">
      <w:pPr>
        <w:pStyle w:val="Lignes"/>
        <w:rPr>
          <w:rFonts w:ascii="Arial" w:eastAsia="Times New Roman" w:hAnsi="Arial" w:cs="Arial"/>
          <w:b/>
          <w:sz w:val="24"/>
          <w:szCs w:val="24"/>
          <w:lang w:eastAsia="fr-FR"/>
        </w:rPr>
      </w:pPr>
    </w:p>
    <w:p w14:paraId="076E0CC8" w14:textId="4FD896B8" w:rsidR="001C1393" w:rsidRPr="000A3E3B" w:rsidRDefault="001C1393" w:rsidP="004319E7">
      <w:pPr>
        <w:pStyle w:val="Lignes"/>
        <w:rPr>
          <w:rStyle w:val="INSTRUCTIONSPROGRAMMATIONCar"/>
        </w:rPr>
      </w:pPr>
      <w:r w:rsidRPr="00E966DB">
        <w:rPr>
          <w:rFonts w:ascii="Arial" w:eastAsia="Times New Roman" w:hAnsi="Arial" w:cs="Arial"/>
          <w:b/>
          <w:sz w:val="24"/>
          <w:szCs w:val="24"/>
          <w:highlight w:val="green"/>
          <w:lang w:eastAsia="fr-FR"/>
        </w:rPr>
        <w:t>RS30</w:t>
      </w:r>
      <w:commentRangeStart w:id="6"/>
      <w:r w:rsidRPr="0068533D">
        <w:rPr>
          <w:rFonts w:ascii="Arial" w:eastAsia="Times New Roman" w:hAnsi="Arial" w:cs="Arial"/>
          <w:b/>
          <w:sz w:val="24"/>
          <w:szCs w:val="24"/>
          <w:lang w:eastAsia="fr-FR"/>
        </w:rPr>
        <w:t xml:space="preserve"> </w:t>
      </w:r>
      <w:commentRangeEnd w:id="6"/>
      <w:r w:rsidR="00753527">
        <w:rPr>
          <w:rStyle w:val="Marquedecommentaire"/>
          <w:rFonts w:ascii="Verdana" w:eastAsia="Times New Roman" w:hAnsi="Verdana" w:cs="Times New Roman"/>
          <w:lang w:eastAsia="fr-FR"/>
        </w:rPr>
        <w:commentReference w:id="6"/>
      </w:r>
      <w:r w:rsidR="004319E7" w:rsidRPr="0068533D">
        <w:rPr>
          <w:rFonts w:ascii="Arial" w:eastAsia="Times New Roman" w:hAnsi="Arial" w:cs="Arial"/>
          <w:b/>
          <w:sz w:val="24"/>
          <w:szCs w:val="24"/>
          <w:lang w:eastAsia="fr-FR"/>
        </w:rPr>
        <w:t xml:space="preserve">[PMORIG] </w:t>
      </w:r>
      <w:r w:rsidRPr="0068533D">
        <w:rPr>
          <w:rFonts w:ascii="Arial" w:eastAsia="Times New Roman" w:hAnsi="Arial" w:cs="Arial"/>
          <w:b/>
          <w:sz w:val="24"/>
          <w:szCs w:val="24"/>
          <w:lang w:eastAsia="fr-FR"/>
        </w:rPr>
        <w:t>Qui est originaire de ce</w:t>
      </w:r>
      <w:r w:rsidR="00F05567">
        <w:rPr>
          <w:rFonts w:ascii="Arial" w:eastAsia="Times New Roman" w:hAnsi="Arial" w:cs="Arial"/>
          <w:b/>
          <w:sz w:val="24"/>
          <w:szCs w:val="24"/>
          <w:lang w:eastAsia="fr-FR"/>
        </w:rPr>
        <w:t xml:space="preserve"> </w:t>
      </w:r>
      <w:r w:rsidRPr="0068533D">
        <w:rPr>
          <w:rFonts w:ascii="Arial" w:eastAsia="Times New Roman" w:hAnsi="Arial" w:cs="Arial"/>
          <w:b/>
          <w:sz w:val="24"/>
          <w:szCs w:val="24"/>
          <w:lang w:eastAsia="fr-FR"/>
        </w:rPr>
        <w:t>pays</w:t>
      </w:r>
      <w:r w:rsidR="000A3E3B">
        <w:rPr>
          <w:rFonts w:ascii="Arial" w:eastAsia="Times New Roman" w:hAnsi="Arial" w:cs="Arial"/>
          <w:b/>
          <w:sz w:val="24"/>
          <w:szCs w:val="24"/>
          <w:lang w:eastAsia="fr-FR"/>
        </w:rPr>
        <w:t xml:space="preserve"> ? </w:t>
      </w:r>
      <w:r w:rsidR="007D76E9">
        <w:rPr>
          <w:rFonts w:ascii="Arial" w:eastAsia="Times New Roman" w:hAnsi="Arial" w:cs="Arial"/>
          <w:b/>
          <w:sz w:val="24"/>
          <w:szCs w:val="24"/>
          <w:lang w:eastAsia="fr-FR"/>
        </w:rPr>
        <w:t xml:space="preserve">: </w:t>
      </w:r>
      <w:r w:rsidR="007D76E9" w:rsidRPr="000A3E3B">
        <w:rPr>
          <w:rStyle w:val="INSTRUCTIONSPROGRAMMATIONCar"/>
        </w:rPr>
        <w:t>&lt;</w:t>
      </w:r>
      <w:r w:rsidR="000A3E3B" w:rsidRPr="000A3E3B">
        <w:rPr>
          <w:rStyle w:val="INSTRUCTIONSPROGRAMMATIONCar"/>
        </w:rPr>
        <w:t xml:space="preserve">PROG : </w:t>
      </w:r>
      <w:r w:rsidR="007D76E9" w:rsidRPr="000A3E3B">
        <w:rPr>
          <w:rStyle w:val="INSTRUCTIONSPROGRAMMATIONCar"/>
        </w:rPr>
        <w:t>AFFICHER REPONSE EN RS29&gt; </w:t>
      </w:r>
    </w:p>
    <w:p w14:paraId="44029BEA" w14:textId="345C7C19" w:rsidR="004319E7" w:rsidRDefault="004319E7" w:rsidP="004319E7">
      <w:pPr>
        <w:pStyle w:val="INSTRUCTIONSENQUETEUR"/>
      </w:pPr>
      <w:r>
        <w:t xml:space="preserve">citer - </w:t>
      </w:r>
      <w:r w:rsidR="00334F82">
        <w:t>plusieurs réponses possible</w:t>
      </w:r>
      <w:r w:rsidR="000A3E3B">
        <w:t>s</w:t>
      </w:r>
    </w:p>
    <w:p w14:paraId="5B118E24" w14:textId="3DF0D77B" w:rsidR="00A03158" w:rsidRPr="00A03158" w:rsidRDefault="00A03158" w:rsidP="002823C9">
      <w:pPr>
        <w:pStyle w:val="INSTRUCTIONSENQUETEUR"/>
      </w:pPr>
      <w:r w:rsidRPr="0088232A">
        <w:t>Enquêteur :</w:t>
      </w:r>
      <w:r w:rsidR="002823C9" w:rsidRPr="0088232A">
        <w:t xml:space="preserve"> Pour chaque nationalité citée précédemment, le but est de comprendre quelle personne lui est rattachée. Même si on parle d’ « origine « , la question porte bien sur les nationalités.</w:t>
      </w:r>
      <w:r w:rsidR="002823C9">
        <w:t xml:space="preserve"> </w:t>
      </w:r>
    </w:p>
    <w:p w14:paraId="0EF8FA01" w14:textId="77777777" w:rsidR="000305CC" w:rsidRPr="00A03441" w:rsidRDefault="000305CC" w:rsidP="001C1393">
      <w:pPr>
        <w:pStyle w:val="Intitul"/>
      </w:pPr>
    </w:p>
    <w:p w14:paraId="1F202F10" w14:textId="7FC5A244" w:rsidR="001C1393" w:rsidRPr="00A03441" w:rsidRDefault="001C1393" w:rsidP="00133C44">
      <w:pPr>
        <w:pStyle w:val="Paragraphedeliste"/>
        <w:numPr>
          <w:ilvl w:val="0"/>
          <w:numId w:val="61"/>
        </w:numPr>
        <w:jc w:val="both"/>
      </w:pPr>
      <w:r w:rsidRPr="00A03441">
        <w:t>Votre père</w:t>
      </w:r>
    </w:p>
    <w:p w14:paraId="30BA361B" w14:textId="0EC9B9C8" w:rsidR="001C1393" w:rsidRDefault="001C1393" w:rsidP="00133C44">
      <w:pPr>
        <w:pStyle w:val="Paragraphedeliste"/>
        <w:numPr>
          <w:ilvl w:val="0"/>
          <w:numId w:val="61"/>
        </w:numPr>
        <w:jc w:val="both"/>
      </w:pPr>
      <w:r w:rsidRPr="00A03441">
        <w:t>Votre mère</w:t>
      </w:r>
    </w:p>
    <w:p w14:paraId="72BA739C" w14:textId="7806EE45" w:rsidR="001C1393" w:rsidRDefault="00721E3F" w:rsidP="00721E3F">
      <w:pPr>
        <w:ind w:left="360"/>
        <w:jc w:val="both"/>
      </w:pPr>
      <w:r>
        <w:t xml:space="preserve">3. </w:t>
      </w:r>
      <w:r w:rsidR="001C1393">
        <w:t>Un de vos grands-parents</w:t>
      </w:r>
    </w:p>
    <w:p w14:paraId="3C4318AA" w14:textId="557F4D1F" w:rsidR="00721E3F" w:rsidRDefault="00721E3F" w:rsidP="00721E3F">
      <w:pPr>
        <w:pStyle w:val="Paragraphedeliste"/>
      </w:pPr>
      <w:r w:rsidRPr="00E509CB">
        <w:t xml:space="preserve">98. </w:t>
      </w:r>
      <w:r w:rsidR="00275F61" w:rsidRPr="00E509CB">
        <w:t>[JE REFUSE DE RÉPONDRE]</w:t>
      </w:r>
    </w:p>
    <w:p w14:paraId="6976B96B" w14:textId="77777777" w:rsidR="00721E3F" w:rsidRDefault="00721E3F" w:rsidP="00721E3F">
      <w:pPr>
        <w:ind w:left="360"/>
        <w:jc w:val="both"/>
      </w:pPr>
    </w:p>
    <w:p w14:paraId="52B27286" w14:textId="77777777" w:rsidR="001C1393" w:rsidRPr="00BF3546" w:rsidRDefault="001C1393" w:rsidP="001C1393">
      <w:pPr>
        <w:pStyle w:val="Lignes"/>
        <w:rPr>
          <w:strike/>
        </w:rPr>
      </w:pPr>
    </w:p>
    <w:p w14:paraId="22E06A21" w14:textId="77777777" w:rsidR="001C1393" w:rsidRPr="00BF3546" w:rsidRDefault="001C1393" w:rsidP="001C1393">
      <w:pPr>
        <w:pStyle w:val="Lignes"/>
        <w:rPr>
          <w:b/>
          <w:strike/>
          <w:color w:val="FF008C"/>
        </w:rPr>
      </w:pPr>
    </w:p>
    <w:p w14:paraId="40DF159A" w14:textId="30A83BF4" w:rsidR="00F05567" w:rsidRDefault="00F05567" w:rsidP="001C1393">
      <w:pPr>
        <w:pStyle w:val="Lignes"/>
      </w:pPr>
    </w:p>
    <w:p w14:paraId="0759BE2A" w14:textId="77777777" w:rsidR="00D608A7" w:rsidRDefault="00D608A7" w:rsidP="001C1393">
      <w:pPr>
        <w:pStyle w:val="Lignes"/>
      </w:pPr>
    </w:p>
    <w:p w14:paraId="18E10676" w14:textId="77777777" w:rsidR="00D608A7" w:rsidRDefault="00D608A7" w:rsidP="001C1393">
      <w:pPr>
        <w:pStyle w:val="Lignes"/>
      </w:pPr>
    </w:p>
    <w:p w14:paraId="0BC18EFF" w14:textId="77777777" w:rsidR="00D608A7" w:rsidRDefault="00D608A7" w:rsidP="001C1393">
      <w:pPr>
        <w:pStyle w:val="Lignes"/>
      </w:pPr>
    </w:p>
    <w:p w14:paraId="1B9793F9" w14:textId="77777777" w:rsidR="00D608A7" w:rsidRDefault="00D608A7" w:rsidP="001C1393">
      <w:pPr>
        <w:pStyle w:val="Lignes"/>
      </w:pPr>
    </w:p>
    <w:p w14:paraId="4110C074" w14:textId="77777777" w:rsidR="00722872" w:rsidRDefault="00722872" w:rsidP="001C1393">
      <w:pPr>
        <w:pStyle w:val="Lignes"/>
      </w:pPr>
    </w:p>
    <w:p w14:paraId="6705F3B6" w14:textId="77777777" w:rsidR="00D608A7" w:rsidRDefault="00D608A7" w:rsidP="001C1393">
      <w:pPr>
        <w:pStyle w:val="Lignes"/>
      </w:pPr>
    </w:p>
    <w:p w14:paraId="6A6387B3" w14:textId="77777777" w:rsidR="00D608A7" w:rsidRDefault="00D608A7" w:rsidP="001C1393">
      <w:pPr>
        <w:pStyle w:val="Lignes"/>
      </w:pPr>
    </w:p>
    <w:p w14:paraId="46931798" w14:textId="54B5E77D" w:rsidR="00722872" w:rsidRPr="00990338" w:rsidRDefault="00722872" w:rsidP="00722872">
      <w:pPr>
        <w:pBdr>
          <w:top w:val="single" w:sz="4" w:space="1" w:color="auto"/>
          <w:left w:val="single" w:sz="4" w:space="4" w:color="auto"/>
          <w:bottom w:val="single" w:sz="4" w:space="1" w:color="auto"/>
          <w:right w:val="single" w:sz="4" w:space="4" w:color="auto"/>
        </w:pBdr>
        <w:rPr>
          <w:rFonts w:ascii="Arial" w:hAnsi="Arial" w:cs="Arial"/>
          <w:b/>
          <w:caps/>
          <w:color w:val="FF0000"/>
        </w:rPr>
      </w:pPr>
      <w:r w:rsidRPr="00990338">
        <w:rPr>
          <w:rFonts w:ascii="Arial" w:hAnsi="Arial" w:cs="Arial"/>
          <w:b/>
          <w:caps/>
          <w:color w:val="FF0000"/>
        </w:rPr>
        <w:lastRenderedPageBreak/>
        <w:t>Si code 1</w:t>
      </w:r>
      <w:r w:rsidR="00394C6D">
        <w:rPr>
          <w:rFonts w:ascii="Arial" w:hAnsi="Arial" w:cs="Arial"/>
          <w:b/>
          <w:caps/>
          <w:color w:val="FF0000"/>
        </w:rPr>
        <w:t>,2 ou 3</w:t>
      </w:r>
      <w:r w:rsidRPr="00990338">
        <w:rPr>
          <w:rFonts w:ascii="Arial" w:hAnsi="Arial" w:cs="Arial"/>
          <w:b/>
          <w:caps/>
          <w:color w:val="FF0000"/>
        </w:rPr>
        <w:t xml:space="preserve"> EN </w:t>
      </w:r>
      <w:r>
        <w:rPr>
          <w:rFonts w:ascii="Arial" w:hAnsi="Arial" w:cs="Arial"/>
          <w:b/>
          <w:caps/>
          <w:color w:val="FF0000"/>
        </w:rPr>
        <w:t>RS6</w:t>
      </w:r>
      <w:r w:rsidRPr="00990338">
        <w:rPr>
          <w:rFonts w:ascii="Arial" w:hAnsi="Arial" w:cs="Arial"/>
          <w:b/>
          <w:caps/>
          <w:color w:val="FF0000"/>
        </w:rPr>
        <w:t xml:space="preserve"> (TRAVAILLE ou chômeur ayant déjà travaillé</w:t>
      </w:r>
      <w:r w:rsidR="00394C6D">
        <w:rPr>
          <w:rFonts w:ascii="Arial" w:hAnsi="Arial" w:cs="Arial"/>
          <w:b/>
          <w:caps/>
          <w:color w:val="FF0000"/>
        </w:rPr>
        <w:t>, ou retraite</w:t>
      </w:r>
      <w:r w:rsidRPr="00990338">
        <w:rPr>
          <w:rFonts w:ascii="Arial" w:hAnsi="Arial" w:cs="Arial"/>
          <w:b/>
          <w:caps/>
          <w:color w:val="FF0000"/>
        </w:rPr>
        <w:t xml:space="preserve">) poser </w:t>
      </w:r>
      <w:r>
        <w:rPr>
          <w:rFonts w:ascii="Arial" w:hAnsi="Arial" w:cs="Arial"/>
          <w:b/>
          <w:caps/>
          <w:color w:val="FF0000"/>
        </w:rPr>
        <w:t>RS34 ET RS35</w:t>
      </w:r>
    </w:p>
    <w:p w14:paraId="13FD0C8C" w14:textId="51A30463" w:rsidR="00722872" w:rsidRPr="00990338" w:rsidRDefault="00722872" w:rsidP="00722872">
      <w:pPr>
        <w:pBdr>
          <w:top w:val="single" w:sz="4" w:space="1" w:color="auto"/>
          <w:left w:val="single" w:sz="4" w:space="4" w:color="auto"/>
          <w:bottom w:val="single" w:sz="4" w:space="1" w:color="auto"/>
          <w:right w:val="single" w:sz="4" w:space="4" w:color="auto"/>
        </w:pBdr>
        <w:rPr>
          <w:rFonts w:ascii="Arial" w:hAnsi="Arial" w:cs="Arial"/>
          <w:b/>
          <w:caps/>
          <w:color w:val="FF0000"/>
        </w:rPr>
      </w:pPr>
      <w:r w:rsidRPr="00990338">
        <w:rPr>
          <w:rFonts w:ascii="Arial" w:hAnsi="Arial" w:cs="Arial"/>
          <w:b/>
          <w:caps/>
          <w:color w:val="FF0000"/>
        </w:rPr>
        <w:t xml:space="preserve">les autres (code </w:t>
      </w:r>
      <w:r w:rsidR="00394C6D">
        <w:rPr>
          <w:rFonts w:ascii="Arial" w:hAnsi="Arial" w:cs="Arial"/>
          <w:b/>
          <w:caps/>
          <w:color w:val="FF0000"/>
        </w:rPr>
        <w:t>4</w:t>
      </w:r>
      <w:r w:rsidRPr="00990338">
        <w:rPr>
          <w:rFonts w:ascii="Arial" w:hAnsi="Arial" w:cs="Arial"/>
          <w:b/>
          <w:caps/>
          <w:color w:val="FF0000"/>
        </w:rPr>
        <w:t xml:space="preserve"> a 7</w:t>
      </w:r>
      <w:r w:rsidR="006210C7">
        <w:rPr>
          <w:rFonts w:ascii="Arial" w:hAnsi="Arial" w:cs="Arial"/>
          <w:b/>
          <w:caps/>
          <w:color w:val="FF0000"/>
        </w:rPr>
        <w:t xml:space="preserve"> en rs6</w:t>
      </w:r>
      <w:r w:rsidRPr="00990338">
        <w:rPr>
          <w:rFonts w:ascii="Arial" w:hAnsi="Arial" w:cs="Arial"/>
          <w:b/>
          <w:caps/>
          <w:color w:val="FF0000"/>
        </w:rPr>
        <w:t>) aller A</w:t>
      </w:r>
      <w:r>
        <w:rPr>
          <w:rFonts w:ascii="Arial" w:hAnsi="Arial" w:cs="Arial"/>
          <w:b/>
          <w:caps/>
          <w:color w:val="FF0000"/>
        </w:rPr>
        <w:t xml:space="preserve"> rs36</w:t>
      </w:r>
    </w:p>
    <w:p w14:paraId="24C796FE" w14:textId="0115F009" w:rsidR="001C1393" w:rsidRDefault="001C1393" w:rsidP="001C1393">
      <w:pPr>
        <w:pStyle w:val="Lignes"/>
      </w:pPr>
    </w:p>
    <w:p w14:paraId="1EF0A99F" w14:textId="77777777" w:rsidR="00394C6D" w:rsidRPr="007F3D82" w:rsidRDefault="00394C6D" w:rsidP="001C1393">
      <w:pPr>
        <w:pStyle w:val="Lignes"/>
      </w:pPr>
    </w:p>
    <w:p w14:paraId="53F80A18" w14:textId="431AEBCF" w:rsidR="00722872" w:rsidRDefault="001C1393" w:rsidP="001C1393">
      <w:pPr>
        <w:pStyle w:val="Intitul"/>
        <w:rPr>
          <w:rFonts w:ascii="Arial" w:eastAsia="Times New Roman" w:hAnsi="Arial" w:cs="Arial"/>
          <w:sz w:val="24"/>
          <w:szCs w:val="24"/>
          <w:lang w:eastAsia="fr-FR"/>
        </w:rPr>
      </w:pPr>
      <w:r w:rsidRPr="0068533D">
        <w:rPr>
          <w:rFonts w:ascii="Arial" w:eastAsia="Times New Roman" w:hAnsi="Arial" w:cs="Arial"/>
          <w:sz w:val="24"/>
          <w:szCs w:val="24"/>
          <w:lang w:eastAsia="fr-FR"/>
        </w:rPr>
        <w:t>RS34</w:t>
      </w:r>
      <w:r w:rsidR="004319E7" w:rsidRPr="0068533D">
        <w:rPr>
          <w:rFonts w:ascii="Arial" w:eastAsia="Times New Roman" w:hAnsi="Arial" w:cs="Arial"/>
          <w:sz w:val="24"/>
          <w:szCs w:val="24"/>
          <w:lang w:eastAsia="fr-FR"/>
        </w:rPr>
        <w:t xml:space="preserve"> [</w:t>
      </w:r>
      <w:r w:rsidR="004319E7" w:rsidRPr="00DF6296">
        <w:rPr>
          <w:rFonts w:ascii="Arial" w:eastAsia="Times New Roman" w:hAnsi="Arial" w:cs="Arial"/>
          <w:sz w:val="24"/>
          <w:szCs w:val="24"/>
          <w:highlight w:val="green"/>
          <w:lang w:eastAsia="fr-FR"/>
        </w:rPr>
        <w:t>STATUTPRO</w:t>
      </w:r>
      <w:r w:rsidR="004319E7" w:rsidRPr="0068533D">
        <w:rPr>
          <w:rFonts w:ascii="Arial" w:eastAsia="Times New Roman" w:hAnsi="Arial" w:cs="Arial"/>
          <w:sz w:val="24"/>
          <w:szCs w:val="24"/>
          <w:lang w:eastAsia="fr-FR"/>
        </w:rPr>
        <w:t>]</w:t>
      </w:r>
      <w:r w:rsidRPr="0068533D">
        <w:rPr>
          <w:rFonts w:ascii="Arial" w:eastAsia="Times New Roman" w:hAnsi="Arial" w:cs="Arial"/>
          <w:sz w:val="24"/>
          <w:szCs w:val="24"/>
          <w:lang w:eastAsia="fr-FR"/>
        </w:rPr>
        <w:t xml:space="preserve"> </w:t>
      </w:r>
    </w:p>
    <w:p w14:paraId="17F867AA" w14:textId="4C69F02A" w:rsidR="001C1393" w:rsidRDefault="00722872" w:rsidP="001C1393">
      <w:pPr>
        <w:pStyle w:val="Intitul"/>
        <w:rPr>
          <w:rFonts w:ascii="Arial" w:eastAsia="Times New Roman" w:hAnsi="Arial" w:cs="Arial"/>
          <w:sz w:val="24"/>
          <w:szCs w:val="24"/>
          <w:lang w:eastAsia="fr-FR"/>
        </w:rPr>
      </w:pPr>
      <w:r w:rsidRPr="00722872">
        <w:rPr>
          <w:rStyle w:val="INSTRUCTIONSPROGRAMMATIONCar"/>
        </w:rPr>
        <w:t xml:space="preserve">&lt;PROG : TEXTE SI CODE </w:t>
      </w:r>
      <w:r w:rsidR="00394C6D">
        <w:rPr>
          <w:rStyle w:val="INSTRUCTIONSPROGRAMMATIONCar"/>
        </w:rPr>
        <w:t>1</w:t>
      </w:r>
      <w:r w:rsidRPr="00722872">
        <w:rPr>
          <w:rStyle w:val="INSTRUCTIONSPROGRAMMATIONCar"/>
        </w:rPr>
        <w:t xml:space="preserve"> EN RS6&gt;</w:t>
      </w:r>
      <w:r w:rsidRPr="00990338">
        <w:rPr>
          <w:rFonts w:ascii="Arial" w:hAnsi="Arial" w:cs="Arial"/>
        </w:rPr>
        <w:t xml:space="preserve"> </w:t>
      </w:r>
      <w:r w:rsidR="001C1393" w:rsidRPr="0068533D">
        <w:rPr>
          <w:rFonts w:ascii="Arial" w:eastAsia="Times New Roman" w:hAnsi="Arial" w:cs="Arial"/>
          <w:sz w:val="24"/>
          <w:szCs w:val="24"/>
          <w:lang w:eastAsia="fr-FR"/>
        </w:rPr>
        <w:t>Dans votre emploi principal, êtes-vous</w:t>
      </w:r>
      <w:r>
        <w:rPr>
          <w:rFonts w:ascii="Arial" w:eastAsia="Times New Roman" w:hAnsi="Arial" w:cs="Arial"/>
          <w:sz w:val="24"/>
          <w:szCs w:val="24"/>
          <w:lang w:eastAsia="fr-FR"/>
        </w:rPr>
        <w:t xml:space="preserve"> </w:t>
      </w:r>
      <w:r w:rsidR="0068533D" w:rsidRPr="00722872">
        <w:rPr>
          <w:rFonts w:ascii="Arial" w:eastAsia="Times New Roman" w:hAnsi="Arial" w:cs="Arial"/>
          <w:sz w:val="24"/>
          <w:szCs w:val="24"/>
          <w:lang w:eastAsia="fr-FR"/>
        </w:rPr>
        <w:t>:</w:t>
      </w:r>
      <w:r w:rsidR="001C1393" w:rsidRPr="00722872">
        <w:rPr>
          <w:rFonts w:ascii="Arial" w:eastAsia="Times New Roman" w:hAnsi="Arial" w:cs="Arial"/>
          <w:sz w:val="24"/>
          <w:szCs w:val="24"/>
          <w:lang w:eastAsia="fr-FR"/>
        </w:rPr>
        <w:t xml:space="preserve"> </w:t>
      </w:r>
    </w:p>
    <w:p w14:paraId="10DA5534" w14:textId="6E5212A6" w:rsidR="00722872" w:rsidRPr="00722872" w:rsidRDefault="00722872" w:rsidP="00722872">
      <w:pPr>
        <w:pStyle w:val="Intitul"/>
        <w:rPr>
          <w:rFonts w:ascii="Arial" w:eastAsia="Times New Roman" w:hAnsi="Arial" w:cs="Arial"/>
          <w:sz w:val="24"/>
          <w:szCs w:val="24"/>
          <w:lang w:eastAsia="fr-FR"/>
        </w:rPr>
      </w:pPr>
      <w:r w:rsidRPr="00722872">
        <w:rPr>
          <w:rStyle w:val="INSTRUCTIONSPROGRAMMATIONCar"/>
        </w:rPr>
        <w:t xml:space="preserve">&lt;PROG : TEXTE SI CODE </w:t>
      </w:r>
      <w:r w:rsidR="00394C6D">
        <w:rPr>
          <w:rStyle w:val="INSTRUCTIONSPROGRAMMATIONCar"/>
        </w:rPr>
        <w:t>2 ou 3</w:t>
      </w:r>
      <w:r w:rsidRPr="00722872">
        <w:rPr>
          <w:rStyle w:val="INSTRUCTIONSPROGRAMMATIONCar"/>
        </w:rPr>
        <w:t xml:space="preserve"> EN RS6&gt;</w:t>
      </w:r>
      <w:r w:rsidRPr="00990338">
        <w:rPr>
          <w:rFonts w:ascii="Arial" w:hAnsi="Arial" w:cs="Arial"/>
        </w:rPr>
        <w:t xml:space="preserve"> </w:t>
      </w:r>
      <w:r w:rsidRPr="0068533D">
        <w:rPr>
          <w:rFonts w:ascii="Arial" w:eastAsia="Times New Roman" w:hAnsi="Arial" w:cs="Arial"/>
          <w:sz w:val="24"/>
          <w:szCs w:val="24"/>
          <w:lang w:eastAsia="fr-FR"/>
        </w:rPr>
        <w:t>Dans votre emploi principal,</w:t>
      </w:r>
      <w:r>
        <w:rPr>
          <w:rFonts w:ascii="Arial" w:eastAsia="Times New Roman" w:hAnsi="Arial" w:cs="Arial"/>
          <w:sz w:val="24"/>
          <w:szCs w:val="24"/>
          <w:lang w:eastAsia="fr-FR"/>
        </w:rPr>
        <w:t xml:space="preserve"> </w:t>
      </w:r>
      <w:r w:rsidRPr="0068533D">
        <w:rPr>
          <w:rFonts w:ascii="Arial" w:eastAsia="Times New Roman" w:hAnsi="Arial" w:cs="Arial"/>
          <w:sz w:val="24"/>
          <w:szCs w:val="24"/>
          <w:lang w:eastAsia="fr-FR"/>
        </w:rPr>
        <w:t>étiez-vous</w:t>
      </w:r>
      <w:r>
        <w:rPr>
          <w:rFonts w:ascii="Arial" w:eastAsia="Times New Roman" w:hAnsi="Arial" w:cs="Arial"/>
          <w:sz w:val="24"/>
          <w:szCs w:val="24"/>
          <w:lang w:eastAsia="fr-FR"/>
        </w:rPr>
        <w:t xml:space="preserve"> </w:t>
      </w:r>
      <w:r w:rsidRPr="00722872">
        <w:rPr>
          <w:rFonts w:ascii="Arial" w:eastAsia="Times New Roman" w:hAnsi="Arial" w:cs="Arial"/>
          <w:sz w:val="24"/>
          <w:szCs w:val="24"/>
          <w:lang w:eastAsia="fr-FR"/>
        </w:rPr>
        <w:t xml:space="preserve">: </w:t>
      </w:r>
    </w:p>
    <w:p w14:paraId="559D5BDF" w14:textId="77777777" w:rsidR="00722872" w:rsidRPr="00722872" w:rsidRDefault="00722872" w:rsidP="001C1393">
      <w:pPr>
        <w:pStyle w:val="Intitul"/>
        <w:rPr>
          <w:rFonts w:ascii="Arial" w:eastAsia="Times New Roman" w:hAnsi="Arial" w:cs="Arial"/>
          <w:sz w:val="24"/>
          <w:szCs w:val="24"/>
          <w:lang w:eastAsia="fr-FR"/>
        </w:rPr>
      </w:pPr>
    </w:p>
    <w:p w14:paraId="7F764FA7" w14:textId="797E1086" w:rsidR="004319E7" w:rsidRDefault="004319E7" w:rsidP="00722872">
      <w:pPr>
        <w:pStyle w:val="INSTRUCTIONSENQUETEUR"/>
      </w:pPr>
      <w:r>
        <w:t>citer - une seule reponse possible</w:t>
      </w:r>
    </w:p>
    <w:p w14:paraId="465FED29" w14:textId="4EE01DFE" w:rsidR="001C1393" w:rsidRPr="00722872" w:rsidRDefault="001C1393" w:rsidP="00722872">
      <w:pPr>
        <w:pStyle w:val="Intitul"/>
        <w:rPr>
          <w:highlight w:val="yellow"/>
        </w:rPr>
      </w:pPr>
    </w:p>
    <w:p w14:paraId="691A127D" w14:textId="0EC6521A" w:rsidR="001C1393" w:rsidRPr="00A03441" w:rsidRDefault="001C1393" w:rsidP="001C1393">
      <w:pPr>
        <w:pStyle w:val="Lignes"/>
        <w:rPr>
          <w:szCs w:val="24"/>
        </w:rPr>
      </w:pPr>
    </w:p>
    <w:p w14:paraId="28442206" w14:textId="77777777" w:rsidR="001C1393" w:rsidRPr="00A03441" w:rsidRDefault="001C1393" w:rsidP="00133C44">
      <w:pPr>
        <w:pStyle w:val="Paragraphedeliste"/>
        <w:numPr>
          <w:ilvl w:val="0"/>
          <w:numId w:val="62"/>
        </w:numPr>
        <w:jc w:val="both"/>
      </w:pPr>
      <w:r w:rsidRPr="00A03441">
        <w:t>A votre compte, travailleur indépendant</w:t>
      </w:r>
    </w:p>
    <w:p w14:paraId="58DA0723" w14:textId="77777777" w:rsidR="001C1393" w:rsidRPr="00A03441" w:rsidRDefault="001C1393" w:rsidP="00133C44">
      <w:pPr>
        <w:pStyle w:val="Paragraphedeliste"/>
        <w:numPr>
          <w:ilvl w:val="0"/>
          <w:numId w:val="62"/>
        </w:numPr>
        <w:jc w:val="both"/>
      </w:pPr>
      <w:r w:rsidRPr="00A03441">
        <w:t>Chef d'entreprise</w:t>
      </w:r>
    </w:p>
    <w:p w14:paraId="3F50A414" w14:textId="77777777" w:rsidR="001C1393" w:rsidRPr="00A03441" w:rsidRDefault="001C1393" w:rsidP="00133C44">
      <w:pPr>
        <w:pStyle w:val="Paragraphedeliste"/>
        <w:numPr>
          <w:ilvl w:val="0"/>
          <w:numId w:val="62"/>
        </w:numPr>
        <w:jc w:val="both"/>
      </w:pPr>
      <w:r w:rsidRPr="00A03441">
        <w:t>Collaborateur dans l'entreprise familiale</w:t>
      </w:r>
    </w:p>
    <w:p w14:paraId="13B36F5B" w14:textId="77777777" w:rsidR="001C1393" w:rsidRPr="00A03441" w:rsidRDefault="001C1393" w:rsidP="00133C44">
      <w:pPr>
        <w:pStyle w:val="Paragraphedeliste"/>
        <w:numPr>
          <w:ilvl w:val="0"/>
          <w:numId w:val="62"/>
        </w:numPr>
        <w:jc w:val="both"/>
      </w:pPr>
      <w:r w:rsidRPr="00A03441">
        <w:t>Fonctionnaire</w:t>
      </w:r>
    </w:p>
    <w:p w14:paraId="65C3B299" w14:textId="77777777" w:rsidR="001C1393" w:rsidRPr="00A03441" w:rsidRDefault="001C1393" w:rsidP="00133C44">
      <w:pPr>
        <w:pStyle w:val="Paragraphedeliste"/>
        <w:numPr>
          <w:ilvl w:val="0"/>
          <w:numId w:val="62"/>
        </w:numPr>
        <w:jc w:val="both"/>
      </w:pPr>
      <w:r w:rsidRPr="00A03441">
        <w:t>Salarié d'une entreprise publique</w:t>
      </w:r>
    </w:p>
    <w:p w14:paraId="1FA78ECC" w14:textId="77777777" w:rsidR="001C1393" w:rsidRPr="00A03441" w:rsidRDefault="001C1393" w:rsidP="00133C44">
      <w:pPr>
        <w:pStyle w:val="Paragraphedeliste"/>
        <w:numPr>
          <w:ilvl w:val="0"/>
          <w:numId w:val="62"/>
        </w:numPr>
        <w:jc w:val="both"/>
      </w:pPr>
      <w:r w:rsidRPr="00A03441">
        <w:t>Salarié d'une entreprise privée</w:t>
      </w:r>
    </w:p>
    <w:p w14:paraId="7A1DDB35" w14:textId="77777777" w:rsidR="001C1393" w:rsidRPr="00A03441" w:rsidRDefault="001C1393" w:rsidP="00133C44">
      <w:pPr>
        <w:pStyle w:val="Paragraphedeliste"/>
        <w:numPr>
          <w:ilvl w:val="0"/>
          <w:numId w:val="62"/>
        </w:numPr>
        <w:jc w:val="both"/>
      </w:pPr>
      <w:r w:rsidRPr="00A03441">
        <w:t>Salarié d'une association ou autre organisation à but non lucratif</w:t>
      </w:r>
    </w:p>
    <w:p w14:paraId="666F7BCF" w14:textId="77777777" w:rsidR="001C1393" w:rsidRPr="00A03441" w:rsidRDefault="001C1393" w:rsidP="001C1393">
      <w:pPr>
        <w:pStyle w:val="Lignes"/>
      </w:pPr>
    </w:p>
    <w:p w14:paraId="5DEDA244" w14:textId="11A8026B" w:rsidR="001C1393" w:rsidRDefault="001C1393" w:rsidP="001C1393">
      <w:pPr>
        <w:pStyle w:val="Lignes"/>
      </w:pPr>
    </w:p>
    <w:p w14:paraId="21C7FA2B" w14:textId="77777777" w:rsidR="00DA4120" w:rsidRDefault="00DA4120" w:rsidP="001C1393">
      <w:pPr>
        <w:pStyle w:val="Lignes"/>
      </w:pPr>
    </w:p>
    <w:p w14:paraId="35C263A5" w14:textId="61073875" w:rsidR="00394C6D" w:rsidRDefault="001C1393" w:rsidP="004319E7">
      <w:pPr>
        <w:pStyle w:val="Lignes"/>
        <w:rPr>
          <w:rFonts w:ascii="Arial" w:eastAsia="Times New Roman" w:hAnsi="Arial" w:cs="Arial"/>
          <w:b/>
          <w:sz w:val="24"/>
          <w:szCs w:val="24"/>
          <w:lang w:eastAsia="fr-FR"/>
        </w:rPr>
      </w:pPr>
      <w:r w:rsidRPr="0068533D">
        <w:rPr>
          <w:rFonts w:ascii="Arial" w:eastAsia="Times New Roman" w:hAnsi="Arial" w:cs="Arial"/>
          <w:b/>
          <w:sz w:val="24"/>
          <w:szCs w:val="24"/>
          <w:lang w:eastAsia="fr-FR"/>
        </w:rPr>
        <w:t>RS35</w:t>
      </w:r>
      <w:r w:rsidR="004319E7" w:rsidRPr="0068533D">
        <w:rPr>
          <w:rFonts w:ascii="Arial" w:eastAsia="Times New Roman" w:hAnsi="Arial" w:cs="Arial"/>
          <w:b/>
          <w:sz w:val="24"/>
          <w:szCs w:val="24"/>
          <w:lang w:eastAsia="fr-FR"/>
        </w:rPr>
        <w:t xml:space="preserve"> [</w:t>
      </w:r>
      <w:r w:rsidR="004319E7" w:rsidRPr="00DF6296">
        <w:rPr>
          <w:rFonts w:ascii="Arial" w:eastAsia="Times New Roman" w:hAnsi="Arial" w:cs="Arial"/>
          <w:b/>
          <w:sz w:val="24"/>
          <w:szCs w:val="24"/>
          <w:highlight w:val="green"/>
          <w:lang w:eastAsia="fr-FR"/>
        </w:rPr>
        <w:t>STATUTPRO</w:t>
      </w:r>
      <w:r w:rsidR="00DF6296" w:rsidRPr="00DF6296">
        <w:rPr>
          <w:rFonts w:ascii="Arial" w:eastAsia="Times New Roman" w:hAnsi="Arial" w:cs="Arial"/>
          <w:b/>
          <w:sz w:val="24"/>
          <w:szCs w:val="24"/>
          <w:highlight w:val="green"/>
          <w:lang w:eastAsia="fr-FR"/>
        </w:rPr>
        <w:t>2</w:t>
      </w:r>
      <w:r w:rsidR="004319E7" w:rsidRPr="0068533D">
        <w:rPr>
          <w:rFonts w:ascii="Arial" w:eastAsia="Times New Roman" w:hAnsi="Arial" w:cs="Arial"/>
          <w:b/>
          <w:sz w:val="24"/>
          <w:szCs w:val="24"/>
          <w:lang w:eastAsia="fr-FR"/>
        </w:rPr>
        <w:t>]</w:t>
      </w:r>
      <w:r w:rsidRPr="0068533D">
        <w:rPr>
          <w:rFonts w:ascii="Arial" w:eastAsia="Times New Roman" w:hAnsi="Arial" w:cs="Arial"/>
          <w:b/>
          <w:sz w:val="24"/>
          <w:szCs w:val="24"/>
          <w:lang w:eastAsia="fr-FR"/>
        </w:rPr>
        <w:t xml:space="preserve"> </w:t>
      </w:r>
    </w:p>
    <w:p w14:paraId="3BA810FF" w14:textId="77777777" w:rsidR="00394C6D" w:rsidRDefault="00394C6D" w:rsidP="00394C6D">
      <w:pPr>
        <w:pStyle w:val="Intitul"/>
        <w:rPr>
          <w:rFonts w:ascii="Arial" w:eastAsia="Times New Roman" w:hAnsi="Arial" w:cs="Arial"/>
          <w:b w:val="0"/>
          <w:sz w:val="24"/>
          <w:szCs w:val="24"/>
          <w:lang w:eastAsia="fr-FR"/>
        </w:rPr>
      </w:pPr>
      <w:r w:rsidRPr="00722872">
        <w:rPr>
          <w:rStyle w:val="INSTRUCTIONSPROGRAMMATIONCar"/>
        </w:rPr>
        <w:t xml:space="preserve">&lt;PROG : TEXTE SI CODE </w:t>
      </w:r>
      <w:r>
        <w:rPr>
          <w:rStyle w:val="INSTRUCTIONSPROGRAMMATIONCar"/>
        </w:rPr>
        <w:t>1</w:t>
      </w:r>
      <w:r w:rsidRPr="00722872">
        <w:rPr>
          <w:rStyle w:val="INSTRUCTIONSPROGRAMMATIONCar"/>
        </w:rPr>
        <w:t xml:space="preserve"> EN RS6&gt;</w:t>
      </w:r>
      <w:r w:rsidRPr="00990338">
        <w:rPr>
          <w:rFonts w:ascii="Arial" w:hAnsi="Arial" w:cs="Arial"/>
        </w:rPr>
        <w:t xml:space="preserve"> </w:t>
      </w:r>
      <w:r w:rsidRPr="00394C6D">
        <w:rPr>
          <w:rFonts w:ascii="Arial" w:eastAsia="Times New Roman" w:hAnsi="Arial" w:cs="Arial"/>
          <w:sz w:val="24"/>
          <w:szCs w:val="24"/>
          <w:lang w:eastAsia="fr-FR"/>
        </w:rPr>
        <w:t>Avez-vous</w:t>
      </w:r>
      <w:r w:rsidRPr="0068533D">
        <w:rPr>
          <w:rFonts w:ascii="Arial" w:eastAsia="Times New Roman" w:hAnsi="Arial" w:cs="Arial"/>
          <w:b w:val="0"/>
          <w:sz w:val="24"/>
          <w:szCs w:val="24"/>
          <w:lang w:eastAsia="fr-FR"/>
        </w:rPr>
        <w:t xml:space="preserve"> </w:t>
      </w:r>
    </w:p>
    <w:p w14:paraId="00770464" w14:textId="38440688" w:rsidR="001C1393" w:rsidRPr="004319E7" w:rsidRDefault="00394C6D" w:rsidP="00394C6D">
      <w:pPr>
        <w:pStyle w:val="Intitul"/>
        <w:rPr>
          <w:szCs w:val="24"/>
        </w:rPr>
      </w:pPr>
      <w:r w:rsidRPr="00722872">
        <w:rPr>
          <w:rStyle w:val="INSTRUCTIONSPROGRAMMATIONCar"/>
        </w:rPr>
        <w:t xml:space="preserve">&lt;PROG : TEXTE SI CODE </w:t>
      </w:r>
      <w:r>
        <w:rPr>
          <w:rStyle w:val="INSTRUCTIONSPROGRAMMATIONCar"/>
        </w:rPr>
        <w:t>2 ou 3</w:t>
      </w:r>
      <w:r w:rsidRPr="00722872">
        <w:rPr>
          <w:rStyle w:val="INSTRUCTIONSPROGRAMMATIONCar"/>
        </w:rPr>
        <w:t xml:space="preserve"> EN RS6&gt;</w:t>
      </w:r>
      <w:r w:rsidRPr="00990338">
        <w:rPr>
          <w:rFonts w:ascii="Arial" w:hAnsi="Arial" w:cs="Arial"/>
        </w:rPr>
        <w:t xml:space="preserve"> </w:t>
      </w:r>
      <w:r w:rsidR="001C1393" w:rsidRPr="00394C6D">
        <w:rPr>
          <w:rFonts w:ascii="Arial" w:eastAsia="Times New Roman" w:hAnsi="Arial" w:cs="Arial"/>
          <w:sz w:val="24"/>
          <w:szCs w:val="24"/>
          <w:lang w:eastAsia="fr-FR"/>
        </w:rPr>
        <w:t>Aviez-vous</w:t>
      </w:r>
      <w:r w:rsidR="0068533D">
        <w:rPr>
          <w:rFonts w:ascii="Arial" w:eastAsia="Times New Roman" w:hAnsi="Arial" w:cs="Arial"/>
          <w:b w:val="0"/>
          <w:sz w:val="24"/>
          <w:szCs w:val="24"/>
          <w:lang w:eastAsia="fr-FR"/>
        </w:rPr>
        <w:t> ?</w:t>
      </w:r>
      <w:r w:rsidR="001C1393">
        <w:t xml:space="preserve"> </w:t>
      </w:r>
    </w:p>
    <w:p w14:paraId="565EFCAA" w14:textId="77777777" w:rsidR="004319E7" w:rsidRPr="003C6C27" w:rsidRDefault="004319E7" w:rsidP="004319E7">
      <w:pPr>
        <w:pStyle w:val="INSTRUCTIONSENQUETEUR"/>
      </w:pPr>
      <w:r>
        <w:t>citer - une seule reponse possible</w:t>
      </w:r>
    </w:p>
    <w:p w14:paraId="73D53BAB" w14:textId="77777777" w:rsidR="004319E7" w:rsidRPr="00A03441" w:rsidRDefault="004319E7" w:rsidP="001C1393">
      <w:pPr>
        <w:pStyle w:val="Intitul"/>
      </w:pPr>
    </w:p>
    <w:p w14:paraId="70F02334" w14:textId="77777777" w:rsidR="001C1393" w:rsidRPr="00A03441" w:rsidRDefault="001C1393" w:rsidP="001C1393">
      <w:pPr>
        <w:pStyle w:val="Lignes"/>
      </w:pPr>
    </w:p>
    <w:p w14:paraId="174E7C08" w14:textId="7D40B783" w:rsidR="001C1393" w:rsidRPr="00A03441" w:rsidRDefault="00F070B2" w:rsidP="00F070B2">
      <w:pPr>
        <w:ind w:left="360"/>
        <w:jc w:val="both"/>
      </w:pPr>
      <w:r>
        <w:t>1.</w:t>
      </w:r>
      <w:r w:rsidR="001C1393" w:rsidRPr="00A03441">
        <w:t>Un contrat à durée indéterminée (CDI)</w:t>
      </w:r>
    </w:p>
    <w:p w14:paraId="38F90916" w14:textId="7726BA49" w:rsidR="001C1393" w:rsidRPr="00A03441" w:rsidRDefault="00F070B2" w:rsidP="00F070B2">
      <w:pPr>
        <w:ind w:left="360"/>
        <w:jc w:val="both"/>
      </w:pPr>
      <w:r>
        <w:t>2.</w:t>
      </w:r>
      <w:r w:rsidR="001C1393" w:rsidRPr="00A03441">
        <w:t>Un contrat à durée déterminée (CDD)</w:t>
      </w:r>
    </w:p>
    <w:p w14:paraId="44DE6416" w14:textId="67DF0B70" w:rsidR="001C1393" w:rsidRDefault="00F070B2" w:rsidP="00F070B2">
      <w:pPr>
        <w:ind w:left="360"/>
        <w:jc w:val="both"/>
      </w:pPr>
      <w:r>
        <w:t>3.</w:t>
      </w:r>
      <w:r w:rsidR="001C1393" w:rsidRPr="00A03441">
        <w:t>Ou êtes-vous intérimaire ou stagiaire</w:t>
      </w:r>
    </w:p>
    <w:p w14:paraId="367F74F4" w14:textId="7070436A" w:rsidR="001C1393" w:rsidRDefault="00F070B2" w:rsidP="00F070B2">
      <w:pPr>
        <w:ind w:left="360"/>
        <w:jc w:val="both"/>
      </w:pPr>
      <w:r>
        <w:t xml:space="preserve">4. </w:t>
      </w:r>
      <w:r w:rsidR="001C1393" w:rsidRPr="008B28FB">
        <w:t>En alternance/ en service civique</w:t>
      </w:r>
    </w:p>
    <w:p w14:paraId="1DD72EC6" w14:textId="6E7462A4" w:rsidR="00DF6296" w:rsidRPr="00DF6296" w:rsidRDefault="00DF6296" w:rsidP="00F070B2">
      <w:pPr>
        <w:ind w:left="360"/>
        <w:jc w:val="both"/>
        <w:rPr>
          <w:color w:val="00B0F0"/>
        </w:rPr>
      </w:pPr>
      <w:r w:rsidRPr="00DF6296">
        <w:rPr>
          <w:color w:val="00B0F0"/>
        </w:rPr>
        <w:t>5. Sans contrat de travail ou contrat de collaboration</w:t>
      </w:r>
    </w:p>
    <w:p w14:paraId="3449BB8E" w14:textId="7A58BB2A" w:rsidR="00394C6D" w:rsidRPr="00E509CB" w:rsidRDefault="001C1393" w:rsidP="00394C6D">
      <w:pPr>
        <w:pStyle w:val="Paragraphedeliste"/>
        <w:rPr>
          <w:szCs w:val="20"/>
        </w:rPr>
      </w:pPr>
      <w:r w:rsidRPr="00832D18">
        <w:rPr>
          <w:rFonts w:ascii="Tahoma" w:hAnsi="Tahoma" w:cs="Tahoma"/>
          <w:color w:val="000000"/>
        </w:rPr>
        <w:t> </w:t>
      </w:r>
      <w:r w:rsidR="00394C6D" w:rsidRPr="00E509CB">
        <w:t xml:space="preserve">99. </w:t>
      </w:r>
      <w:r w:rsidR="00275F61" w:rsidRPr="00E509CB">
        <w:t>[JE NE SAIS PAS]</w:t>
      </w:r>
    </w:p>
    <w:p w14:paraId="0BAD00D8" w14:textId="4D848D7E" w:rsidR="00394C6D" w:rsidRPr="00E509CB" w:rsidRDefault="00394C6D" w:rsidP="00394C6D">
      <w:pPr>
        <w:pStyle w:val="Paragraphedeliste"/>
      </w:pPr>
      <w:r w:rsidRPr="00E509CB">
        <w:t xml:space="preserve"> 98. </w:t>
      </w:r>
      <w:r w:rsidR="00275F61" w:rsidRPr="00E509CB">
        <w:t>[JE REFUSE DE RÉPONDRE]</w:t>
      </w:r>
    </w:p>
    <w:p w14:paraId="52B68783" w14:textId="0706122C" w:rsidR="001C1393" w:rsidRDefault="001C1393" w:rsidP="001C1393">
      <w:pPr>
        <w:jc w:val="both"/>
        <w:rPr>
          <w:rFonts w:ascii="Tahoma" w:hAnsi="Tahoma" w:cs="Tahoma"/>
          <w:color w:val="000000"/>
        </w:rPr>
      </w:pPr>
    </w:p>
    <w:p w14:paraId="0FD4F72D" w14:textId="77777777" w:rsidR="00DA4120" w:rsidRPr="00E509CB" w:rsidRDefault="00DA4120" w:rsidP="001C1393">
      <w:pPr>
        <w:jc w:val="both"/>
        <w:rPr>
          <w:rFonts w:ascii="Tahoma" w:hAnsi="Tahoma" w:cs="Tahoma"/>
          <w:color w:val="000000"/>
        </w:rPr>
      </w:pPr>
    </w:p>
    <w:p w14:paraId="338BC29E" w14:textId="77777777" w:rsidR="001C1393" w:rsidRPr="00E509CB" w:rsidRDefault="001C1393" w:rsidP="001C1393">
      <w:pPr>
        <w:jc w:val="both"/>
        <w:rPr>
          <w:rFonts w:ascii="Tahoma" w:hAnsi="Tahoma" w:cs="Tahoma"/>
          <w:color w:val="000000"/>
        </w:rPr>
      </w:pPr>
    </w:p>
    <w:p w14:paraId="61A349AE" w14:textId="70357D8F" w:rsidR="00DD007C" w:rsidRPr="00E509CB" w:rsidRDefault="00DD007C" w:rsidP="00DD007C">
      <w:pPr>
        <w:pBdr>
          <w:top w:val="single" w:sz="4" w:space="1" w:color="auto"/>
          <w:left w:val="single" w:sz="4" w:space="4" w:color="auto"/>
          <w:bottom w:val="single" w:sz="4" w:space="1" w:color="auto"/>
          <w:right w:val="single" w:sz="4" w:space="4" w:color="auto"/>
        </w:pBdr>
        <w:rPr>
          <w:rFonts w:ascii="Arial" w:hAnsi="Arial" w:cs="Arial"/>
          <w:b/>
          <w:caps/>
          <w:color w:val="FF0000"/>
        </w:rPr>
      </w:pPr>
      <w:r w:rsidRPr="00E509CB">
        <w:rPr>
          <w:rFonts w:ascii="Arial" w:hAnsi="Arial" w:cs="Arial"/>
          <w:b/>
          <w:caps/>
          <w:color w:val="FF0000"/>
        </w:rPr>
        <w:t>Si rs34=4, 5, 6, 7 (de fonctionnaire a salarie) poser RS341</w:t>
      </w:r>
    </w:p>
    <w:p w14:paraId="504E78CB" w14:textId="3D19C55E" w:rsidR="00DD007C" w:rsidRPr="00E509CB" w:rsidRDefault="00DD007C" w:rsidP="00DD007C">
      <w:pPr>
        <w:pBdr>
          <w:top w:val="single" w:sz="4" w:space="1" w:color="auto"/>
          <w:left w:val="single" w:sz="4" w:space="4" w:color="auto"/>
          <w:bottom w:val="single" w:sz="4" w:space="1" w:color="auto"/>
          <w:right w:val="single" w:sz="4" w:space="4" w:color="auto"/>
        </w:pBdr>
        <w:rPr>
          <w:rFonts w:ascii="Arial" w:hAnsi="Arial" w:cs="Arial"/>
          <w:b/>
          <w:caps/>
          <w:color w:val="FF0000"/>
        </w:rPr>
      </w:pPr>
      <w:r w:rsidRPr="00E509CB">
        <w:rPr>
          <w:rFonts w:ascii="Arial" w:hAnsi="Arial" w:cs="Arial"/>
          <w:b/>
          <w:caps/>
          <w:color w:val="FF0000"/>
        </w:rPr>
        <w:t>les autres (code 1, 2, 3</w:t>
      </w:r>
      <w:r w:rsidR="00904163" w:rsidRPr="00E509CB">
        <w:rPr>
          <w:rFonts w:ascii="Arial" w:hAnsi="Arial" w:cs="Arial"/>
          <w:b/>
          <w:caps/>
          <w:color w:val="FF0000"/>
        </w:rPr>
        <w:t>, 99, 98</w:t>
      </w:r>
      <w:r w:rsidRPr="00E509CB">
        <w:rPr>
          <w:rFonts w:ascii="Arial" w:hAnsi="Arial" w:cs="Arial"/>
          <w:b/>
          <w:caps/>
          <w:color w:val="FF0000"/>
        </w:rPr>
        <w:t xml:space="preserve">) aller A </w:t>
      </w:r>
      <w:r w:rsidR="003110C0" w:rsidRPr="00E509CB">
        <w:rPr>
          <w:rFonts w:ascii="Arial" w:hAnsi="Arial" w:cs="Arial"/>
          <w:b/>
          <w:caps/>
          <w:color w:val="FF0000"/>
        </w:rPr>
        <w:t>RS36</w:t>
      </w:r>
    </w:p>
    <w:p w14:paraId="4673E294" w14:textId="77777777" w:rsidR="001C1393" w:rsidRPr="00E509CB" w:rsidRDefault="001C1393" w:rsidP="001C1393">
      <w:pPr>
        <w:jc w:val="both"/>
        <w:rPr>
          <w:rFonts w:ascii="Tahoma" w:hAnsi="Tahoma" w:cs="Tahoma"/>
          <w:color w:val="000000"/>
        </w:rPr>
      </w:pPr>
    </w:p>
    <w:p w14:paraId="03052759" w14:textId="0A6ABB84" w:rsidR="001C1393" w:rsidRPr="00E509CB" w:rsidRDefault="00DD007C" w:rsidP="001C1393">
      <w:pPr>
        <w:spacing w:before="40" w:after="40"/>
        <w:jc w:val="both"/>
        <w:rPr>
          <w:rFonts w:ascii="Arial" w:hAnsi="Arial" w:cs="Arial"/>
          <w:b/>
        </w:rPr>
      </w:pPr>
      <w:r w:rsidRPr="00E509CB">
        <w:rPr>
          <w:rFonts w:ascii="Arial" w:hAnsi="Arial" w:cs="Arial"/>
          <w:b/>
        </w:rPr>
        <w:t>RS341</w:t>
      </w:r>
      <w:r w:rsidR="001C1393" w:rsidRPr="00E509CB">
        <w:rPr>
          <w:rFonts w:ascii="Arial" w:hAnsi="Arial" w:cs="Arial"/>
          <w:b/>
        </w:rPr>
        <w:t xml:space="preserve"> Effectuez-vous un </w:t>
      </w:r>
      <w:r w:rsidRPr="00E509CB">
        <w:rPr>
          <w:rFonts w:ascii="Arial" w:hAnsi="Arial" w:cs="Arial"/>
          <w:b/>
        </w:rPr>
        <w:t>t</w:t>
      </w:r>
      <w:r w:rsidR="001C1393" w:rsidRPr="00E509CB">
        <w:rPr>
          <w:rFonts w:ascii="Arial" w:hAnsi="Arial" w:cs="Arial"/>
          <w:b/>
        </w:rPr>
        <w:t>ravail répétitif, sous contraintes de temps ou à la chaîne ?</w:t>
      </w:r>
      <w:r w:rsidR="00DF6296">
        <w:rPr>
          <w:rFonts w:ascii="Arial" w:hAnsi="Arial" w:cs="Arial"/>
          <w:b/>
        </w:rPr>
        <w:t xml:space="preserve"> </w:t>
      </w:r>
      <w:r w:rsidR="00DF6296" w:rsidRPr="00DF6296">
        <w:rPr>
          <w:rFonts w:ascii="Arial" w:hAnsi="Arial" w:cs="Arial"/>
          <w:b/>
          <w:highlight w:val="green"/>
        </w:rPr>
        <w:t>travrepet</w:t>
      </w:r>
    </w:p>
    <w:p w14:paraId="378A9A0F" w14:textId="77777777" w:rsidR="004319E7" w:rsidRPr="00E509CB" w:rsidRDefault="004319E7" w:rsidP="004319E7">
      <w:pPr>
        <w:pStyle w:val="INSTRUCTIONSENQUETEUR"/>
      </w:pPr>
      <w:r w:rsidRPr="00E509CB">
        <w:t>citer - une seule reponse possible</w:t>
      </w:r>
    </w:p>
    <w:p w14:paraId="5B56D8D1" w14:textId="77777777" w:rsidR="00DD007C" w:rsidRPr="00E509CB" w:rsidRDefault="00DD007C" w:rsidP="001C1393">
      <w:pPr>
        <w:spacing w:before="40" w:after="40"/>
        <w:jc w:val="both"/>
        <w:rPr>
          <w:rFonts w:ascii="Tahoma" w:hAnsi="Tahoma" w:cs="Tahoma"/>
          <w:color w:val="000000"/>
        </w:rPr>
      </w:pPr>
    </w:p>
    <w:p w14:paraId="77C329A4" w14:textId="74150481" w:rsidR="001C1393" w:rsidRPr="00E509CB" w:rsidRDefault="001C1393" w:rsidP="00133C44">
      <w:pPr>
        <w:pStyle w:val="Paragraphedeliste"/>
        <w:numPr>
          <w:ilvl w:val="0"/>
          <w:numId w:val="63"/>
        </w:numPr>
        <w:spacing w:before="40" w:after="40"/>
        <w:jc w:val="both"/>
        <w:rPr>
          <w:rFonts w:ascii="Tahoma" w:hAnsi="Tahoma" w:cs="Tahoma"/>
          <w:color w:val="000000"/>
        </w:rPr>
      </w:pPr>
      <w:r w:rsidRPr="00E509CB">
        <w:rPr>
          <w:rFonts w:ascii="MS Shell Dlg 2" w:hAnsi="MS Shell Dlg 2" w:cs="Tahoma"/>
          <w:color w:val="000000"/>
        </w:rPr>
        <w:t xml:space="preserve">Souvent </w:t>
      </w:r>
    </w:p>
    <w:p w14:paraId="15216E25" w14:textId="7EE62EF9" w:rsidR="001C1393" w:rsidRPr="00E509CB" w:rsidRDefault="001C1393" w:rsidP="00133C44">
      <w:pPr>
        <w:pStyle w:val="Paragraphedeliste"/>
        <w:numPr>
          <w:ilvl w:val="0"/>
          <w:numId w:val="63"/>
        </w:numPr>
        <w:spacing w:before="40" w:after="40"/>
        <w:jc w:val="both"/>
        <w:rPr>
          <w:rFonts w:ascii="Tahoma" w:hAnsi="Tahoma" w:cs="Tahoma"/>
          <w:color w:val="000000"/>
        </w:rPr>
      </w:pPr>
      <w:r w:rsidRPr="00E509CB">
        <w:rPr>
          <w:rFonts w:ascii="MS Shell Dlg 2" w:hAnsi="MS Shell Dlg 2" w:cs="Tahoma"/>
          <w:color w:val="000000"/>
        </w:rPr>
        <w:t xml:space="preserve">Parfois </w:t>
      </w:r>
    </w:p>
    <w:p w14:paraId="3E8B4BB2" w14:textId="7792B937" w:rsidR="001C1393" w:rsidRPr="00E509CB" w:rsidRDefault="001C1393" w:rsidP="00133C44">
      <w:pPr>
        <w:pStyle w:val="Paragraphedeliste"/>
        <w:numPr>
          <w:ilvl w:val="0"/>
          <w:numId w:val="63"/>
        </w:numPr>
        <w:spacing w:before="40" w:after="40"/>
        <w:jc w:val="both"/>
        <w:rPr>
          <w:rFonts w:ascii="Tahoma" w:hAnsi="Tahoma" w:cs="Tahoma"/>
          <w:color w:val="000000"/>
        </w:rPr>
      </w:pPr>
      <w:r w:rsidRPr="00E509CB">
        <w:rPr>
          <w:rFonts w:ascii="MS Shell Dlg 2" w:hAnsi="MS Shell Dlg 2" w:cs="Tahoma"/>
          <w:color w:val="000000"/>
        </w:rPr>
        <w:t xml:space="preserve">Rarement </w:t>
      </w:r>
    </w:p>
    <w:p w14:paraId="00E3C5BB" w14:textId="3AE63287" w:rsidR="001C1393" w:rsidRPr="00E509CB" w:rsidRDefault="001C1393" w:rsidP="00133C44">
      <w:pPr>
        <w:pStyle w:val="Paragraphedeliste"/>
        <w:numPr>
          <w:ilvl w:val="0"/>
          <w:numId w:val="63"/>
        </w:numPr>
        <w:spacing w:before="40" w:after="40"/>
        <w:jc w:val="both"/>
        <w:rPr>
          <w:rFonts w:ascii="Tahoma" w:hAnsi="Tahoma" w:cs="Tahoma"/>
          <w:color w:val="000000"/>
        </w:rPr>
      </w:pPr>
      <w:r w:rsidRPr="00E509CB">
        <w:rPr>
          <w:rFonts w:ascii="MS Shell Dlg 2" w:hAnsi="MS Shell Dlg 2" w:cs="Tahoma"/>
          <w:color w:val="000000"/>
        </w:rPr>
        <w:t xml:space="preserve">Jamais </w:t>
      </w:r>
    </w:p>
    <w:p w14:paraId="7653BBAE" w14:textId="69F61D1E" w:rsidR="00DD007C" w:rsidRDefault="00DD007C" w:rsidP="00DA4120">
      <w:pPr>
        <w:pStyle w:val="Paragraphedeliste"/>
        <w:rPr>
          <w:strike/>
        </w:rPr>
      </w:pPr>
    </w:p>
    <w:p w14:paraId="4AFD1407" w14:textId="77777777" w:rsidR="00DA4120" w:rsidRDefault="00DA4120" w:rsidP="00DA4120">
      <w:pPr>
        <w:pStyle w:val="Paragraphedeliste"/>
        <w:rPr>
          <w:rFonts w:ascii="Tahoma" w:hAnsi="Tahoma" w:cs="Tahoma"/>
          <w:color w:val="000000"/>
        </w:rPr>
      </w:pPr>
    </w:p>
    <w:p w14:paraId="2B65F4DB" w14:textId="77777777" w:rsidR="00621F49" w:rsidRPr="00DD007C" w:rsidRDefault="00621F49" w:rsidP="00DD007C">
      <w:pPr>
        <w:pStyle w:val="Paragraphedeliste"/>
        <w:spacing w:before="40" w:after="40"/>
        <w:jc w:val="both"/>
        <w:rPr>
          <w:rFonts w:ascii="MS Shell Dlg 2" w:hAnsi="MS Shell Dlg 2" w:cs="Calibri"/>
          <w:color w:val="000000"/>
        </w:rPr>
      </w:pPr>
    </w:p>
    <w:p w14:paraId="64EF2480" w14:textId="71184581" w:rsidR="00DD007C" w:rsidRPr="008D7650" w:rsidRDefault="00DD007C" w:rsidP="00DD007C">
      <w:pPr>
        <w:pStyle w:val="FILTRE"/>
        <w:pBdr>
          <w:bottom w:val="single" w:sz="4" w:space="0" w:color="auto"/>
        </w:pBdr>
        <w:rPr>
          <w:rFonts w:ascii="Arial" w:hAnsi="Arial"/>
        </w:rPr>
      </w:pPr>
      <w:r w:rsidRPr="008D7650">
        <w:rPr>
          <w:rFonts w:ascii="Arial" w:hAnsi="Arial"/>
        </w:rPr>
        <w:t>a tous</w:t>
      </w:r>
      <w:r>
        <w:rPr>
          <w:rFonts w:ascii="Arial" w:hAnsi="Arial"/>
        </w:rPr>
        <w:t xml:space="preserve"> </w:t>
      </w:r>
    </w:p>
    <w:p w14:paraId="1B5C0A07" w14:textId="77777777" w:rsidR="001C1393" w:rsidRPr="00A03441" w:rsidRDefault="001C1393" w:rsidP="001C1393">
      <w:pPr>
        <w:pStyle w:val="Lignes"/>
        <w:rPr>
          <w:szCs w:val="24"/>
        </w:rPr>
      </w:pPr>
    </w:p>
    <w:p w14:paraId="34F970EE" w14:textId="00C23C10" w:rsidR="001C1393" w:rsidRPr="0068533D" w:rsidRDefault="001C1393" w:rsidP="001C1393">
      <w:pPr>
        <w:pStyle w:val="Intitul"/>
        <w:rPr>
          <w:rFonts w:ascii="Arial" w:eastAsia="Times New Roman" w:hAnsi="Arial" w:cs="Arial"/>
          <w:sz w:val="24"/>
          <w:szCs w:val="24"/>
          <w:lang w:eastAsia="fr-FR"/>
        </w:rPr>
      </w:pPr>
      <w:r w:rsidRPr="0068533D">
        <w:rPr>
          <w:rFonts w:ascii="Arial" w:eastAsia="Times New Roman" w:hAnsi="Arial" w:cs="Arial"/>
          <w:sz w:val="24"/>
          <w:szCs w:val="24"/>
          <w:lang w:eastAsia="fr-FR"/>
        </w:rPr>
        <w:t xml:space="preserve">RS36 Pour chacune des affirmations suivantes, dites-moi si elle s’applique tout à fait, plutôt, plutôt pas ou pas du tout à votre situation personnelle et celle de votre foyer ?  </w:t>
      </w:r>
    </w:p>
    <w:p w14:paraId="4F2C34A3" w14:textId="6BC4551E" w:rsidR="004319E7" w:rsidRPr="003C6C27" w:rsidRDefault="004319E7" w:rsidP="004319E7">
      <w:pPr>
        <w:pStyle w:val="INSTRUCTIONSENQUETEUR"/>
      </w:pPr>
      <w:r>
        <w:t>citer - une seule reponse possible</w:t>
      </w:r>
      <w:r w:rsidR="004B58EF">
        <w:t xml:space="preserve"> par item</w:t>
      </w:r>
    </w:p>
    <w:p w14:paraId="1F1AF9E9" w14:textId="77777777" w:rsidR="001C1393" w:rsidRDefault="001C1393" w:rsidP="001C1393">
      <w:pPr>
        <w:pStyle w:val="Lignes"/>
      </w:pPr>
    </w:p>
    <w:p w14:paraId="68F22F5E" w14:textId="77777777" w:rsidR="001C1393" w:rsidRPr="0072457A" w:rsidRDefault="001C1393" w:rsidP="001C1393">
      <w:pPr>
        <w:pStyle w:val="Lignes"/>
        <w:rPr>
          <w:b/>
          <w:color w:val="FF0000"/>
        </w:rPr>
      </w:pPr>
    </w:p>
    <w:tbl>
      <w:tblPr>
        <w:tblStyle w:val="Grilledutableau"/>
        <w:tblW w:w="0" w:type="auto"/>
        <w:tblLook w:val="04A0" w:firstRow="1" w:lastRow="0" w:firstColumn="1" w:lastColumn="0" w:noHBand="0" w:noVBand="1"/>
      </w:tblPr>
      <w:tblGrid>
        <w:gridCol w:w="1307"/>
        <w:gridCol w:w="2975"/>
        <w:gridCol w:w="788"/>
        <w:gridCol w:w="850"/>
        <w:gridCol w:w="992"/>
        <w:gridCol w:w="993"/>
        <w:gridCol w:w="1292"/>
        <w:gridCol w:w="1451"/>
      </w:tblGrid>
      <w:tr w:rsidR="000B3966" w14:paraId="5BCF9E91" w14:textId="5C313E5A" w:rsidTr="00E509CB">
        <w:tc>
          <w:tcPr>
            <w:tcW w:w="1307" w:type="dxa"/>
          </w:tcPr>
          <w:p w14:paraId="551054E2" w14:textId="77777777" w:rsidR="000B3966" w:rsidRDefault="000B3966" w:rsidP="001C1393">
            <w:pPr>
              <w:pStyle w:val="Lignes"/>
            </w:pPr>
          </w:p>
        </w:tc>
        <w:tc>
          <w:tcPr>
            <w:tcW w:w="2975" w:type="dxa"/>
          </w:tcPr>
          <w:p w14:paraId="6E9532A6" w14:textId="77777777" w:rsidR="000B3966" w:rsidRDefault="000B3966" w:rsidP="001C1393">
            <w:pPr>
              <w:pStyle w:val="Lignes"/>
            </w:pPr>
          </w:p>
        </w:tc>
        <w:tc>
          <w:tcPr>
            <w:tcW w:w="788" w:type="dxa"/>
            <w:vAlign w:val="center"/>
          </w:tcPr>
          <w:p w14:paraId="6CC4EE42" w14:textId="19776FD1" w:rsidR="000B3966" w:rsidRPr="006E049E" w:rsidRDefault="000B3966" w:rsidP="006E049E">
            <w:pPr>
              <w:jc w:val="center"/>
              <w:rPr>
                <w:rFonts w:asciiTheme="minorHAnsi" w:hAnsiTheme="minorHAnsi" w:cstheme="minorHAnsi"/>
                <w:sz w:val="22"/>
                <w:szCs w:val="22"/>
              </w:rPr>
            </w:pPr>
            <w:r w:rsidRPr="004B58EF">
              <w:rPr>
                <w:rFonts w:asciiTheme="minorHAnsi" w:hAnsiTheme="minorHAnsi" w:cstheme="minorHAnsi"/>
                <w:sz w:val="22"/>
                <w:szCs w:val="22"/>
              </w:rPr>
              <w:t>Tout à fait</w:t>
            </w:r>
          </w:p>
        </w:tc>
        <w:tc>
          <w:tcPr>
            <w:tcW w:w="850" w:type="dxa"/>
            <w:vAlign w:val="center"/>
          </w:tcPr>
          <w:p w14:paraId="59F53FCE" w14:textId="794D160D" w:rsidR="000B3966" w:rsidRPr="004B58EF" w:rsidRDefault="000B3966" w:rsidP="006E049E">
            <w:pPr>
              <w:pStyle w:val="Lignes"/>
              <w:jc w:val="center"/>
              <w:rPr>
                <w:rFonts w:cstheme="minorHAnsi"/>
              </w:rPr>
            </w:pPr>
            <w:r w:rsidRPr="004B58EF">
              <w:rPr>
                <w:rFonts w:cstheme="minorHAnsi"/>
              </w:rPr>
              <w:t>Plutôt</w:t>
            </w:r>
          </w:p>
        </w:tc>
        <w:tc>
          <w:tcPr>
            <w:tcW w:w="992" w:type="dxa"/>
            <w:vAlign w:val="center"/>
          </w:tcPr>
          <w:p w14:paraId="309D95FB" w14:textId="160972A1" w:rsidR="000B3966" w:rsidRPr="006E049E" w:rsidRDefault="006E049E" w:rsidP="006E049E">
            <w:pPr>
              <w:jc w:val="center"/>
              <w:rPr>
                <w:rFonts w:asciiTheme="minorHAnsi" w:hAnsiTheme="minorHAnsi" w:cstheme="minorHAnsi"/>
                <w:sz w:val="22"/>
                <w:szCs w:val="22"/>
              </w:rPr>
            </w:pPr>
            <w:r>
              <w:rPr>
                <w:rFonts w:asciiTheme="minorHAnsi" w:hAnsiTheme="minorHAnsi" w:cstheme="minorHAnsi"/>
                <w:sz w:val="22"/>
                <w:szCs w:val="22"/>
              </w:rPr>
              <w:t>Plutôt pas</w:t>
            </w:r>
          </w:p>
        </w:tc>
        <w:tc>
          <w:tcPr>
            <w:tcW w:w="993" w:type="dxa"/>
            <w:vAlign w:val="center"/>
          </w:tcPr>
          <w:p w14:paraId="288F975A" w14:textId="037F4BD4" w:rsidR="000B3966" w:rsidRPr="006E049E" w:rsidRDefault="000B3966" w:rsidP="006E049E">
            <w:pPr>
              <w:jc w:val="center"/>
              <w:rPr>
                <w:rFonts w:asciiTheme="minorHAnsi" w:hAnsiTheme="minorHAnsi" w:cstheme="minorHAnsi"/>
                <w:sz w:val="22"/>
                <w:szCs w:val="22"/>
              </w:rPr>
            </w:pPr>
            <w:r w:rsidRPr="004B58EF">
              <w:rPr>
                <w:rFonts w:asciiTheme="minorHAnsi" w:hAnsiTheme="minorHAnsi" w:cstheme="minorHAnsi"/>
                <w:sz w:val="22"/>
                <w:szCs w:val="22"/>
              </w:rPr>
              <w:t>Pas du tout</w:t>
            </w:r>
          </w:p>
        </w:tc>
        <w:tc>
          <w:tcPr>
            <w:tcW w:w="1292" w:type="dxa"/>
            <w:vAlign w:val="center"/>
          </w:tcPr>
          <w:p w14:paraId="27AE1104" w14:textId="34DBA908" w:rsidR="000B3966" w:rsidRPr="00E509CB" w:rsidRDefault="00275F61" w:rsidP="006E049E">
            <w:pPr>
              <w:pStyle w:val="Lignes"/>
              <w:jc w:val="center"/>
              <w:rPr>
                <w:rFonts w:cstheme="minorHAnsi"/>
              </w:rPr>
            </w:pPr>
            <w:r w:rsidRPr="00E509CB">
              <w:rPr>
                <w:rFonts w:ascii="Times New Roman" w:hAnsi="Times New Roman"/>
              </w:rPr>
              <w:t>[JE NE SAIS PAS]</w:t>
            </w:r>
          </w:p>
        </w:tc>
        <w:tc>
          <w:tcPr>
            <w:tcW w:w="1451" w:type="dxa"/>
            <w:vAlign w:val="center"/>
          </w:tcPr>
          <w:p w14:paraId="6831F81B" w14:textId="1CF716A6" w:rsidR="000B3966" w:rsidRPr="00E509CB" w:rsidRDefault="00275F61" w:rsidP="006E049E">
            <w:pPr>
              <w:pStyle w:val="Lignes"/>
              <w:jc w:val="center"/>
              <w:rPr>
                <w:rFonts w:cstheme="minorHAnsi"/>
              </w:rPr>
            </w:pPr>
            <w:r w:rsidRPr="00E509CB">
              <w:rPr>
                <w:rFonts w:ascii="Times New Roman" w:hAnsi="Times New Roman"/>
              </w:rPr>
              <w:t>[JE REFUSE DE RÉPONDRE]</w:t>
            </w:r>
          </w:p>
        </w:tc>
      </w:tr>
      <w:tr w:rsidR="004B58EF" w14:paraId="22D89231" w14:textId="420FDCE5" w:rsidTr="00E509CB">
        <w:tc>
          <w:tcPr>
            <w:tcW w:w="1307" w:type="dxa"/>
          </w:tcPr>
          <w:p w14:paraId="5F65C25C" w14:textId="0223E33A" w:rsidR="004B58EF" w:rsidRPr="00055EA6" w:rsidRDefault="004B58EF" w:rsidP="004B58EF">
            <w:pPr>
              <w:pStyle w:val="Lignes"/>
              <w:rPr>
                <w:highlight w:val="green"/>
              </w:rPr>
            </w:pPr>
            <w:r w:rsidRPr="00055EA6">
              <w:rPr>
                <w:highlight w:val="green"/>
              </w:rPr>
              <w:t>[SITFOYER2]</w:t>
            </w:r>
          </w:p>
        </w:tc>
        <w:tc>
          <w:tcPr>
            <w:tcW w:w="2975" w:type="dxa"/>
          </w:tcPr>
          <w:p w14:paraId="3A65F108" w14:textId="77777777" w:rsidR="004B58EF" w:rsidRPr="00A03441" w:rsidRDefault="004B58EF" w:rsidP="004B58EF">
            <w:pPr>
              <w:pStyle w:val="Lignes"/>
            </w:pPr>
            <w:r w:rsidRPr="00A03441">
              <w:t>Je vis aujourd’hui moins bien qu’il y a quelques années</w:t>
            </w:r>
          </w:p>
          <w:p w14:paraId="5DDE3B88" w14:textId="77777777" w:rsidR="004B58EF" w:rsidRDefault="004B58EF" w:rsidP="004B58EF">
            <w:pPr>
              <w:pStyle w:val="Lignes"/>
            </w:pPr>
          </w:p>
        </w:tc>
        <w:tc>
          <w:tcPr>
            <w:tcW w:w="788" w:type="dxa"/>
          </w:tcPr>
          <w:p w14:paraId="319EB0C4" w14:textId="45E6EEE9" w:rsidR="004B58EF" w:rsidRDefault="004B58EF" w:rsidP="006210C7">
            <w:pPr>
              <w:pStyle w:val="Lignes"/>
              <w:jc w:val="center"/>
            </w:pPr>
            <w:r>
              <w:t>1</w:t>
            </w:r>
          </w:p>
        </w:tc>
        <w:tc>
          <w:tcPr>
            <w:tcW w:w="850" w:type="dxa"/>
          </w:tcPr>
          <w:p w14:paraId="2FF0194F" w14:textId="47682BDF" w:rsidR="004B58EF" w:rsidRDefault="004B58EF" w:rsidP="006210C7">
            <w:pPr>
              <w:pStyle w:val="Lignes"/>
              <w:jc w:val="center"/>
            </w:pPr>
            <w:r>
              <w:t>2</w:t>
            </w:r>
          </w:p>
        </w:tc>
        <w:tc>
          <w:tcPr>
            <w:tcW w:w="992" w:type="dxa"/>
          </w:tcPr>
          <w:p w14:paraId="2907B7D4" w14:textId="0267F1F1" w:rsidR="004B58EF" w:rsidRDefault="004B58EF" w:rsidP="006210C7">
            <w:pPr>
              <w:pStyle w:val="Lignes"/>
              <w:jc w:val="center"/>
            </w:pPr>
            <w:r>
              <w:t>3</w:t>
            </w:r>
          </w:p>
        </w:tc>
        <w:tc>
          <w:tcPr>
            <w:tcW w:w="993" w:type="dxa"/>
          </w:tcPr>
          <w:p w14:paraId="28240879" w14:textId="68B95B8D" w:rsidR="004B58EF" w:rsidRDefault="004B58EF" w:rsidP="006210C7">
            <w:pPr>
              <w:pStyle w:val="Lignes"/>
              <w:jc w:val="center"/>
            </w:pPr>
            <w:r>
              <w:t>4</w:t>
            </w:r>
          </w:p>
        </w:tc>
        <w:tc>
          <w:tcPr>
            <w:tcW w:w="1292" w:type="dxa"/>
          </w:tcPr>
          <w:p w14:paraId="0965D63D" w14:textId="29FA287D" w:rsidR="004B58EF" w:rsidRDefault="004B58EF" w:rsidP="006210C7">
            <w:pPr>
              <w:pStyle w:val="Lignes"/>
              <w:jc w:val="center"/>
            </w:pPr>
            <w:r>
              <w:t>99</w:t>
            </w:r>
          </w:p>
        </w:tc>
        <w:tc>
          <w:tcPr>
            <w:tcW w:w="1451" w:type="dxa"/>
          </w:tcPr>
          <w:p w14:paraId="7CEFFBFA" w14:textId="77777777" w:rsidR="004B58EF" w:rsidRDefault="004B58EF" w:rsidP="006210C7">
            <w:pPr>
              <w:pStyle w:val="Lignes"/>
              <w:jc w:val="center"/>
            </w:pPr>
            <w:r>
              <w:t>98</w:t>
            </w:r>
          </w:p>
          <w:p w14:paraId="759A1155" w14:textId="77777777" w:rsidR="004B58EF" w:rsidRDefault="004B58EF" w:rsidP="006210C7">
            <w:pPr>
              <w:pStyle w:val="Lignes"/>
              <w:jc w:val="center"/>
            </w:pPr>
          </w:p>
        </w:tc>
      </w:tr>
      <w:tr w:rsidR="004B58EF" w14:paraId="787C1D3C" w14:textId="3297E968" w:rsidTr="00E509CB">
        <w:tc>
          <w:tcPr>
            <w:tcW w:w="1307" w:type="dxa"/>
          </w:tcPr>
          <w:p w14:paraId="696D25D5" w14:textId="6476F995" w:rsidR="004B58EF" w:rsidRPr="00055EA6" w:rsidRDefault="004B58EF" w:rsidP="004B58EF">
            <w:pPr>
              <w:pStyle w:val="Lignes"/>
              <w:rPr>
                <w:highlight w:val="green"/>
              </w:rPr>
            </w:pPr>
            <w:r w:rsidRPr="00055EA6">
              <w:rPr>
                <w:highlight w:val="green"/>
              </w:rPr>
              <w:t>[SITFOYER3]</w:t>
            </w:r>
          </w:p>
        </w:tc>
        <w:tc>
          <w:tcPr>
            <w:tcW w:w="2975" w:type="dxa"/>
          </w:tcPr>
          <w:p w14:paraId="1B5159E3" w14:textId="61B0B9D5" w:rsidR="004B58EF" w:rsidRDefault="004B58EF" w:rsidP="004B58EF">
            <w:pPr>
              <w:pStyle w:val="Lignes"/>
            </w:pPr>
            <w:r w:rsidRPr="00A03441">
              <w:t>J’ai peur pour mon emploi ou pour l’emploi d’un de mes proches</w:t>
            </w:r>
          </w:p>
        </w:tc>
        <w:tc>
          <w:tcPr>
            <w:tcW w:w="788" w:type="dxa"/>
          </w:tcPr>
          <w:p w14:paraId="1AF21676" w14:textId="58168EE3" w:rsidR="004B58EF" w:rsidRDefault="004B58EF" w:rsidP="006210C7">
            <w:pPr>
              <w:pStyle w:val="Lignes"/>
              <w:jc w:val="center"/>
            </w:pPr>
            <w:r>
              <w:t>1</w:t>
            </w:r>
          </w:p>
        </w:tc>
        <w:tc>
          <w:tcPr>
            <w:tcW w:w="850" w:type="dxa"/>
          </w:tcPr>
          <w:p w14:paraId="54545ACC" w14:textId="74748AA1" w:rsidR="004B58EF" w:rsidRDefault="004B58EF" w:rsidP="006210C7">
            <w:pPr>
              <w:pStyle w:val="Lignes"/>
              <w:jc w:val="center"/>
            </w:pPr>
            <w:r>
              <w:t>2</w:t>
            </w:r>
          </w:p>
        </w:tc>
        <w:tc>
          <w:tcPr>
            <w:tcW w:w="992" w:type="dxa"/>
          </w:tcPr>
          <w:p w14:paraId="432C2B36" w14:textId="35F73F78" w:rsidR="004B58EF" w:rsidRDefault="004B58EF" w:rsidP="006210C7">
            <w:pPr>
              <w:pStyle w:val="Lignes"/>
              <w:jc w:val="center"/>
            </w:pPr>
            <w:r>
              <w:t>3</w:t>
            </w:r>
          </w:p>
        </w:tc>
        <w:tc>
          <w:tcPr>
            <w:tcW w:w="993" w:type="dxa"/>
          </w:tcPr>
          <w:p w14:paraId="10828E10" w14:textId="694AB788" w:rsidR="004B58EF" w:rsidRDefault="004B58EF" w:rsidP="006210C7">
            <w:pPr>
              <w:pStyle w:val="Lignes"/>
              <w:jc w:val="center"/>
            </w:pPr>
            <w:r>
              <w:t>4</w:t>
            </w:r>
          </w:p>
        </w:tc>
        <w:tc>
          <w:tcPr>
            <w:tcW w:w="1292" w:type="dxa"/>
          </w:tcPr>
          <w:p w14:paraId="7B90AE50" w14:textId="726FCD8C" w:rsidR="004B58EF" w:rsidRDefault="004B58EF" w:rsidP="006210C7">
            <w:pPr>
              <w:pStyle w:val="Lignes"/>
              <w:jc w:val="center"/>
            </w:pPr>
            <w:r>
              <w:t>99</w:t>
            </w:r>
          </w:p>
        </w:tc>
        <w:tc>
          <w:tcPr>
            <w:tcW w:w="1451" w:type="dxa"/>
          </w:tcPr>
          <w:p w14:paraId="462D5857" w14:textId="77777777" w:rsidR="004B58EF" w:rsidRDefault="004B58EF" w:rsidP="006210C7">
            <w:pPr>
              <w:pStyle w:val="Lignes"/>
              <w:jc w:val="center"/>
            </w:pPr>
            <w:r>
              <w:t>98</w:t>
            </w:r>
          </w:p>
          <w:p w14:paraId="08E21A9E" w14:textId="77777777" w:rsidR="004B58EF" w:rsidRDefault="004B58EF" w:rsidP="006210C7">
            <w:pPr>
              <w:pStyle w:val="Lignes"/>
              <w:jc w:val="center"/>
            </w:pPr>
          </w:p>
        </w:tc>
      </w:tr>
    </w:tbl>
    <w:p w14:paraId="2E100D2E" w14:textId="77777777" w:rsidR="001C1393" w:rsidRDefault="001C1393" w:rsidP="001C1393">
      <w:pPr>
        <w:pStyle w:val="Lignes"/>
      </w:pPr>
    </w:p>
    <w:p w14:paraId="6EC75913" w14:textId="70B1305A" w:rsidR="006210C7" w:rsidRDefault="006210C7" w:rsidP="001C1393">
      <w:pPr>
        <w:pStyle w:val="Lignes"/>
      </w:pPr>
    </w:p>
    <w:p w14:paraId="5898CFAD" w14:textId="77777777" w:rsidR="006210C7" w:rsidRPr="001A2FC6" w:rsidRDefault="006210C7" w:rsidP="001C1393">
      <w:pPr>
        <w:pStyle w:val="Lignes"/>
        <w:rPr>
          <w:color w:val="000000" w:themeColor="text1"/>
        </w:rPr>
      </w:pPr>
    </w:p>
    <w:p w14:paraId="13C6EFA7" w14:textId="154306AD" w:rsidR="001C1393" w:rsidRPr="001A2FC6" w:rsidRDefault="001C1393" w:rsidP="001C1393">
      <w:pPr>
        <w:pStyle w:val="Intitul"/>
        <w:rPr>
          <w:color w:val="000000" w:themeColor="text1"/>
        </w:rPr>
      </w:pPr>
      <w:r w:rsidRPr="001A2FC6">
        <w:rPr>
          <w:rFonts w:ascii="Arial" w:eastAsia="Times New Roman" w:hAnsi="Arial" w:cs="Arial"/>
          <w:color w:val="000000" w:themeColor="text1"/>
          <w:sz w:val="24"/>
          <w:szCs w:val="24"/>
          <w:lang w:eastAsia="fr-FR"/>
        </w:rPr>
        <w:t>RS37 Quand vous aviez 15 ans, votre père était-il</w:t>
      </w:r>
      <w:r w:rsidR="00B261F1" w:rsidRPr="001A2FC6">
        <w:rPr>
          <w:rFonts w:ascii="Arial" w:eastAsia="Times New Roman" w:hAnsi="Arial" w:cs="Arial"/>
          <w:color w:val="000000" w:themeColor="text1"/>
          <w:sz w:val="24"/>
          <w:szCs w:val="24"/>
          <w:lang w:eastAsia="fr-FR"/>
        </w:rPr>
        <w:t xml:space="preserve"> ouvrier</w:t>
      </w:r>
      <w:r w:rsidR="004B58EF" w:rsidRPr="001A2FC6">
        <w:rPr>
          <w:rFonts w:ascii="Arial" w:eastAsia="Times New Roman" w:hAnsi="Arial" w:cs="Arial"/>
          <w:color w:val="000000" w:themeColor="text1"/>
          <w:sz w:val="24"/>
          <w:szCs w:val="24"/>
          <w:lang w:eastAsia="fr-FR"/>
        </w:rPr>
        <w:t xml:space="preserve"> </w:t>
      </w:r>
      <w:r w:rsidRPr="001A2FC6">
        <w:rPr>
          <w:color w:val="000000" w:themeColor="text1"/>
        </w:rPr>
        <w:t xml:space="preserve">?  </w:t>
      </w:r>
      <w:r w:rsidR="002A6CC7" w:rsidRPr="001A2FC6">
        <w:rPr>
          <w:color w:val="000000" w:themeColor="text1"/>
        </w:rPr>
        <w:t xml:space="preserve">   </w:t>
      </w:r>
      <w:r w:rsidR="00055EA6" w:rsidRPr="00055EA6">
        <w:rPr>
          <w:rFonts w:ascii="Arial" w:eastAsia="Times New Roman" w:hAnsi="Arial" w:cs="Arial"/>
          <w:color w:val="000000" w:themeColor="text1"/>
          <w:sz w:val="24"/>
          <w:szCs w:val="24"/>
          <w:highlight w:val="green"/>
          <w:lang w:eastAsia="fr-FR"/>
        </w:rPr>
        <w:t>pereouvrier</w:t>
      </w:r>
    </w:p>
    <w:p w14:paraId="7669D3C2" w14:textId="2817AD3A" w:rsidR="004B58EF" w:rsidRPr="001A2FC6" w:rsidRDefault="004319E7" w:rsidP="001A2FC6">
      <w:pPr>
        <w:pStyle w:val="INSTRUCTIONSENQUETEUR"/>
        <w:rPr>
          <w:color w:val="000000" w:themeColor="text1"/>
        </w:rPr>
      </w:pPr>
      <w:r w:rsidRPr="001A2FC6">
        <w:rPr>
          <w:color w:val="000000" w:themeColor="text1"/>
        </w:rPr>
        <w:t>citer - une seule reponse possible</w:t>
      </w:r>
      <w:r w:rsidR="004B58EF" w:rsidRPr="001A2FC6">
        <w:rPr>
          <w:color w:val="000000" w:themeColor="text1"/>
        </w:rPr>
        <w:t xml:space="preserve"> </w:t>
      </w:r>
    </w:p>
    <w:p w14:paraId="75043233" w14:textId="3D06C9B6" w:rsidR="001A2FC6" w:rsidRDefault="001A2FC6" w:rsidP="001C1393">
      <w:pPr>
        <w:pStyle w:val="Lignes"/>
        <w:rPr>
          <w:color w:val="F79646" w:themeColor="accent6"/>
          <w:szCs w:val="20"/>
        </w:rPr>
      </w:pPr>
    </w:p>
    <w:p w14:paraId="48751645" w14:textId="5FEC3F2A" w:rsidR="001A2FC6" w:rsidRPr="001A2FC6" w:rsidRDefault="001A2FC6" w:rsidP="001A2FC6">
      <w:pPr>
        <w:pStyle w:val="Lignes"/>
        <w:numPr>
          <w:ilvl w:val="0"/>
          <w:numId w:val="71"/>
        </w:numPr>
        <w:rPr>
          <w:rFonts w:ascii="Verdana" w:eastAsia="Times New Roman" w:hAnsi="Verdana" w:cs="Times New Roman"/>
          <w:sz w:val="24"/>
          <w:szCs w:val="24"/>
          <w:lang w:eastAsia="fr-FR"/>
        </w:rPr>
      </w:pPr>
      <w:r w:rsidRPr="001A2FC6">
        <w:rPr>
          <w:rFonts w:ascii="Verdana" w:eastAsia="Times New Roman" w:hAnsi="Verdana" w:cs="Times New Roman"/>
          <w:sz w:val="24"/>
          <w:szCs w:val="24"/>
          <w:lang w:eastAsia="fr-FR"/>
        </w:rPr>
        <w:t>Oui</w:t>
      </w:r>
    </w:p>
    <w:p w14:paraId="05400C72" w14:textId="14EDC583" w:rsidR="001A2FC6" w:rsidRPr="001A2FC6" w:rsidRDefault="001A2FC6" w:rsidP="001A2FC6">
      <w:pPr>
        <w:pStyle w:val="Lignes"/>
        <w:numPr>
          <w:ilvl w:val="0"/>
          <w:numId w:val="71"/>
        </w:numPr>
        <w:rPr>
          <w:rFonts w:ascii="Verdana" w:eastAsia="Times New Roman" w:hAnsi="Verdana" w:cs="Times New Roman"/>
          <w:sz w:val="24"/>
          <w:szCs w:val="24"/>
          <w:lang w:eastAsia="fr-FR"/>
        </w:rPr>
      </w:pPr>
      <w:r w:rsidRPr="001A2FC6">
        <w:rPr>
          <w:rFonts w:ascii="Verdana" w:eastAsia="Times New Roman" w:hAnsi="Verdana" w:cs="Times New Roman"/>
          <w:sz w:val="24"/>
          <w:szCs w:val="24"/>
          <w:lang w:eastAsia="fr-FR"/>
        </w:rPr>
        <w:t>Non</w:t>
      </w:r>
    </w:p>
    <w:p w14:paraId="618840AB" w14:textId="456B7F09" w:rsidR="001A2FC6" w:rsidRPr="00E509CB" w:rsidRDefault="001A2FC6" w:rsidP="001A2FC6">
      <w:pPr>
        <w:ind w:left="360"/>
        <w:rPr>
          <w:szCs w:val="20"/>
        </w:rPr>
      </w:pPr>
      <w:r w:rsidRPr="00E509CB">
        <w:t xml:space="preserve">99. </w:t>
      </w:r>
      <w:r w:rsidR="00275F61" w:rsidRPr="00E509CB">
        <w:t>[JE NE SAIS PAS]</w:t>
      </w:r>
    </w:p>
    <w:p w14:paraId="4325CBB8" w14:textId="2353C41E" w:rsidR="001A2FC6" w:rsidRDefault="001A2FC6" w:rsidP="001A2FC6">
      <w:pPr>
        <w:ind w:firstLine="360"/>
      </w:pPr>
      <w:r w:rsidRPr="00E509CB">
        <w:t xml:space="preserve">98. </w:t>
      </w:r>
      <w:r w:rsidR="00275F61" w:rsidRPr="00E509CB">
        <w:t>[JE REFUSE DE RÉPONDRE]</w:t>
      </w:r>
    </w:p>
    <w:p w14:paraId="6D0E05B6" w14:textId="01ABD9CC" w:rsidR="001A2FC6" w:rsidRDefault="001A2FC6" w:rsidP="001A2FC6">
      <w:pPr>
        <w:ind w:firstLine="360"/>
      </w:pPr>
      <w:r>
        <w:t xml:space="preserve">95. </w:t>
      </w:r>
      <w:r w:rsidRPr="001A2FC6">
        <w:t>[Ne pas suggérer : Père sans travail]</w:t>
      </w:r>
    </w:p>
    <w:p w14:paraId="38CF2693" w14:textId="344BFA29" w:rsidR="001A2FC6" w:rsidRDefault="001A2FC6" w:rsidP="001A2FC6">
      <w:pPr>
        <w:ind w:firstLine="360"/>
      </w:pPr>
      <w:r>
        <w:t xml:space="preserve">96. </w:t>
      </w:r>
      <w:r w:rsidRPr="001A2FC6">
        <w:t>[Ne pas suggérer : Père décédé]</w:t>
      </w:r>
    </w:p>
    <w:p w14:paraId="61C8C7E4" w14:textId="2790CEFF" w:rsidR="001A2FC6" w:rsidRDefault="001A2FC6" w:rsidP="001A2FC6">
      <w:pPr>
        <w:ind w:firstLine="360"/>
      </w:pPr>
      <w:r>
        <w:t xml:space="preserve">97. </w:t>
      </w:r>
      <w:r w:rsidRPr="001A2FC6">
        <w:t>[Ne pas suggérer : Père inconnu]</w:t>
      </w:r>
    </w:p>
    <w:p w14:paraId="00BEF8BA" w14:textId="77777777" w:rsidR="001A2FC6" w:rsidRPr="00981229" w:rsidRDefault="001A2FC6" w:rsidP="001A2FC6">
      <w:pPr>
        <w:pStyle w:val="Lignes"/>
        <w:ind w:left="720"/>
        <w:rPr>
          <w:color w:val="F79646" w:themeColor="accent6"/>
          <w:szCs w:val="20"/>
        </w:rPr>
      </w:pPr>
    </w:p>
    <w:p w14:paraId="20F250BA" w14:textId="6E5583A6" w:rsidR="00A507B2" w:rsidRDefault="00A507B2" w:rsidP="00B66C36">
      <w:pPr>
        <w:pStyle w:val="Textebrut"/>
        <w:rPr>
          <w:rFonts w:ascii="Arial" w:hAnsi="Arial"/>
          <w:b/>
          <w:caps/>
        </w:rPr>
      </w:pPr>
    </w:p>
    <w:p w14:paraId="61A8763B" w14:textId="16CCAA40" w:rsidR="007C0F0F" w:rsidRDefault="007C0F0F" w:rsidP="00B66C36">
      <w:pPr>
        <w:pStyle w:val="Textebrut"/>
        <w:rPr>
          <w:rFonts w:ascii="Arial" w:hAnsi="Arial"/>
          <w:b/>
          <w:caps/>
        </w:rPr>
      </w:pPr>
    </w:p>
    <w:p w14:paraId="44AC138B" w14:textId="64651461" w:rsidR="007C0F0F" w:rsidRPr="00D57514" w:rsidRDefault="007C0F0F" w:rsidP="00B66C36">
      <w:pPr>
        <w:pStyle w:val="Textebrut"/>
        <w:rPr>
          <w:rFonts w:ascii="Arial" w:hAnsi="Arial" w:cs="Arial"/>
          <w:b/>
          <w:color w:val="000000" w:themeColor="text1"/>
          <w:sz w:val="24"/>
          <w:szCs w:val="24"/>
        </w:rPr>
      </w:pPr>
      <w:r w:rsidRPr="00055EA6">
        <w:rPr>
          <w:rFonts w:ascii="Arial" w:hAnsi="Arial" w:cs="Arial"/>
          <w:b/>
          <w:color w:val="000000" w:themeColor="text1"/>
          <w:sz w:val="24"/>
          <w:szCs w:val="24"/>
          <w:highlight w:val="green"/>
        </w:rPr>
        <w:t>QEXP</w:t>
      </w:r>
      <w:r w:rsidR="0018127E" w:rsidRPr="00055EA6">
        <w:rPr>
          <w:rFonts w:ascii="Arial" w:hAnsi="Arial" w:cs="Arial"/>
          <w:b/>
          <w:color w:val="000000" w:themeColor="text1"/>
          <w:sz w:val="24"/>
          <w:szCs w:val="24"/>
          <w:highlight w:val="green"/>
        </w:rPr>
        <w:t>1</w:t>
      </w:r>
      <w:r w:rsidR="0018127E" w:rsidRPr="00D57514">
        <w:rPr>
          <w:rFonts w:ascii="Arial" w:hAnsi="Arial" w:cs="Arial"/>
          <w:b/>
          <w:color w:val="000000" w:themeColor="text1"/>
          <w:sz w:val="24"/>
          <w:szCs w:val="24"/>
        </w:rPr>
        <w:t xml:space="preserve"> </w:t>
      </w:r>
      <w:r w:rsidRPr="00D57514">
        <w:rPr>
          <w:rFonts w:ascii="Arial" w:hAnsi="Arial" w:cs="Arial"/>
          <w:b/>
          <w:color w:val="000000" w:themeColor="text1"/>
          <w:sz w:val="24"/>
          <w:szCs w:val="24"/>
        </w:rPr>
        <w:t xml:space="preserve">Si </w:t>
      </w:r>
      <w:r w:rsidR="00243081" w:rsidRPr="00D57514">
        <w:rPr>
          <w:rFonts w:ascii="Arial" w:hAnsi="Arial" w:cs="Arial"/>
          <w:b/>
          <w:color w:val="000000" w:themeColor="text1"/>
          <w:sz w:val="24"/>
          <w:szCs w:val="24"/>
        </w:rPr>
        <w:t xml:space="preserve">vous </w:t>
      </w:r>
      <w:r w:rsidR="00314089" w:rsidRPr="00D57514">
        <w:rPr>
          <w:rFonts w:ascii="Arial" w:hAnsi="Arial" w:cs="Arial"/>
          <w:b/>
          <w:color w:val="000000" w:themeColor="text1"/>
          <w:sz w:val="24"/>
          <w:szCs w:val="24"/>
        </w:rPr>
        <w:t>aviez</w:t>
      </w:r>
      <w:r w:rsidR="00243081" w:rsidRPr="00D57514">
        <w:rPr>
          <w:rFonts w:ascii="Arial" w:hAnsi="Arial" w:cs="Arial"/>
          <w:b/>
          <w:color w:val="000000" w:themeColor="text1"/>
          <w:sz w:val="24"/>
          <w:szCs w:val="24"/>
        </w:rPr>
        <w:t xml:space="preserve"> été</w:t>
      </w:r>
      <w:r w:rsidRPr="00D57514">
        <w:rPr>
          <w:rFonts w:ascii="Arial" w:hAnsi="Arial" w:cs="Arial"/>
          <w:b/>
          <w:color w:val="000000" w:themeColor="text1"/>
          <w:sz w:val="24"/>
          <w:szCs w:val="24"/>
        </w:rPr>
        <w:t xml:space="preserve"> invité</w:t>
      </w:r>
      <w:r w:rsidR="00243081" w:rsidRPr="00D57514">
        <w:rPr>
          <w:rFonts w:ascii="Arial" w:hAnsi="Arial" w:cs="Arial"/>
          <w:b/>
          <w:color w:val="000000" w:themeColor="text1"/>
          <w:sz w:val="24"/>
          <w:szCs w:val="24"/>
        </w:rPr>
        <w:t>(e)</w:t>
      </w:r>
      <w:r w:rsidRPr="00D57514">
        <w:rPr>
          <w:rFonts w:ascii="Arial" w:hAnsi="Arial" w:cs="Arial"/>
          <w:b/>
          <w:color w:val="000000" w:themeColor="text1"/>
          <w:sz w:val="24"/>
          <w:szCs w:val="24"/>
        </w:rPr>
        <w:t xml:space="preserve"> à remplir cette enqu</w:t>
      </w:r>
      <w:r w:rsidR="00243081" w:rsidRPr="00D57514">
        <w:rPr>
          <w:rFonts w:ascii="Arial" w:hAnsi="Arial" w:cs="Arial"/>
          <w:b/>
          <w:color w:val="000000" w:themeColor="text1"/>
          <w:sz w:val="24"/>
          <w:szCs w:val="24"/>
        </w:rPr>
        <w:t>ê</w:t>
      </w:r>
      <w:r w:rsidRPr="00D57514">
        <w:rPr>
          <w:rFonts w:ascii="Arial" w:hAnsi="Arial" w:cs="Arial"/>
          <w:b/>
          <w:color w:val="000000" w:themeColor="text1"/>
          <w:sz w:val="24"/>
          <w:szCs w:val="24"/>
        </w:rPr>
        <w:t>te sur internet, est-ce que vous y auriez r</w:t>
      </w:r>
      <w:r w:rsidR="007C0338" w:rsidRPr="00D57514">
        <w:rPr>
          <w:rFonts w:ascii="Arial" w:hAnsi="Arial" w:cs="Arial"/>
          <w:b/>
          <w:color w:val="000000" w:themeColor="text1"/>
          <w:sz w:val="24"/>
          <w:szCs w:val="24"/>
        </w:rPr>
        <w:t>é</w:t>
      </w:r>
      <w:r w:rsidRPr="00D57514">
        <w:rPr>
          <w:rFonts w:ascii="Arial" w:hAnsi="Arial" w:cs="Arial"/>
          <w:b/>
          <w:color w:val="000000" w:themeColor="text1"/>
          <w:sz w:val="24"/>
          <w:szCs w:val="24"/>
        </w:rPr>
        <w:t>pondu ?</w:t>
      </w:r>
    </w:p>
    <w:p w14:paraId="0D0230D2" w14:textId="2F5D41BE" w:rsidR="007C0F0F" w:rsidRPr="00D57514" w:rsidRDefault="007C0F0F" w:rsidP="007C0F0F">
      <w:pPr>
        <w:pStyle w:val="INSTRUCTIONSENQUETEUR"/>
        <w:rPr>
          <w:color w:val="000000" w:themeColor="text1"/>
        </w:rPr>
      </w:pPr>
      <w:r w:rsidRPr="00D57514">
        <w:rPr>
          <w:color w:val="000000" w:themeColor="text1"/>
        </w:rPr>
        <w:t>citer - une seule reponse possible</w:t>
      </w:r>
    </w:p>
    <w:p w14:paraId="0487EAB1" w14:textId="6D4340B8" w:rsidR="007C0F0F" w:rsidRPr="00D57514" w:rsidRDefault="007C0F0F" w:rsidP="00B66C36">
      <w:pPr>
        <w:pStyle w:val="Textebrut"/>
        <w:rPr>
          <w:rFonts w:ascii="Arial" w:hAnsi="Arial"/>
          <w:b/>
          <w:caps/>
        </w:rPr>
      </w:pPr>
    </w:p>
    <w:p w14:paraId="4816CA6E" w14:textId="77B660DA" w:rsidR="007C0F0F" w:rsidRPr="00D57514" w:rsidRDefault="007C0F0F" w:rsidP="007C0F0F">
      <w:pPr>
        <w:pStyle w:val="Textebrut"/>
        <w:numPr>
          <w:ilvl w:val="0"/>
          <w:numId w:val="72"/>
        </w:numPr>
        <w:rPr>
          <w:rFonts w:ascii="Verdana" w:hAnsi="Verdana" w:cs="Times New Roman"/>
          <w:sz w:val="24"/>
          <w:szCs w:val="24"/>
        </w:rPr>
      </w:pPr>
      <w:r w:rsidRPr="00D57514">
        <w:rPr>
          <w:rFonts w:ascii="Verdana" w:hAnsi="Verdana" w:cs="Times New Roman"/>
          <w:sz w:val="24"/>
          <w:szCs w:val="24"/>
        </w:rPr>
        <w:t>Oui, j’aurais repondu au questionnaire en entier</w:t>
      </w:r>
    </w:p>
    <w:p w14:paraId="2AAE71D9" w14:textId="5A782480" w:rsidR="007C0F0F" w:rsidRPr="00D57514" w:rsidRDefault="007C0F0F" w:rsidP="007C0F0F">
      <w:pPr>
        <w:pStyle w:val="Textebrut"/>
        <w:numPr>
          <w:ilvl w:val="0"/>
          <w:numId w:val="72"/>
        </w:numPr>
        <w:rPr>
          <w:rFonts w:ascii="Verdana" w:hAnsi="Verdana" w:cs="Times New Roman"/>
          <w:sz w:val="24"/>
          <w:szCs w:val="24"/>
        </w:rPr>
      </w:pPr>
      <w:r w:rsidRPr="00D57514">
        <w:rPr>
          <w:rFonts w:ascii="Verdana" w:hAnsi="Verdana" w:cs="Times New Roman"/>
          <w:sz w:val="24"/>
          <w:szCs w:val="24"/>
        </w:rPr>
        <w:t>Oui, mais je n’aurais probablement pas été jusqu’à la fin</w:t>
      </w:r>
    </w:p>
    <w:p w14:paraId="4E1D1F56" w14:textId="03C2E389" w:rsidR="007C0F0F" w:rsidRPr="00D57514" w:rsidRDefault="007C0F0F" w:rsidP="007C0F0F">
      <w:pPr>
        <w:pStyle w:val="Textebrut"/>
        <w:numPr>
          <w:ilvl w:val="0"/>
          <w:numId w:val="72"/>
        </w:numPr>
        <w:rPr>
          <w:rFonts w:ascii="Verdana" w:hAnsi="Verdana" w:cs="Times New Roman"/>
          <w:sz w:val="24"/>
          <w:szCs w:val="24"/>
        </w:rPr>
      </w:pPr>
      <w:r w:rsidRPr="00D57514">
        <w:rPr>
          <w:rFonts w:ascii="Verdana" w:hAnsi="Verdana" w:cs="Times New Roman"/>
          <w:sz w:val="24"/>
          <w:szCs w:val="24"/>
        </w:rPr>
        <w:t>Non, je n’y aurais probablement pas répondu sur internet</w:t>
      </w:r>
    </w:p>
    <w:p w14:paraId="7943F9D5" w14:textId="3E875269" w:rsidR="007C0F0F" w:rsidRPr="00D57514" w:rsidRDefault="007C0F0F" w:rsidP="007C0F0F">
      <w:pPr>
        <w:pStyle w:val="Textebrut"/>
        <w:numPr>
          <w:ilvl w:val="0"/>
          <w:numId w:val="72"/>
        </w:numPr>
        <w:rPr>
          <w:rFonts w:ascii="Verdana" w:hAnsi="Verdana" w:cs="Times New Roman"/>
          <w:sz w:val="24"/>
          <w:szCs w:val="24"/>
        </w:rPr>
      </w:pPr>
      <w:r w:rsidRPr="00D57514">
        <w:rPr>
          <w:rFonts w:ascii="Verdana" w:hAnsi="Verdana" w:cs="Times New Roman"/>
          <w:sz w:val="24"/>
          <w:szCs w:val="24"/>
        </w:rPr>
        <w:t>Je n’ai pas internet</w:t>
      </w:r>
    </w:p>
    <w:p w14:paraId="1E3A0921" w14:textId="2C25C8A0" w:rsidR="009E191D" w:rsidRPr="00D57514" w:rsidRDefault="00275F61" w:rsidP="009E191D">
      <w:pPr>
        <w:pStyle w:val="Textebrut"/>
        <w:ind w:left="720"/>
        <w:rPr>
          <w:rFonts w:ascii="Verdana" w:hAnsi="Verdana" w:cs="Times New Roman"/>
          <w:sz w:val="24"/>
          <w:szCs w:val="24"/>
        </w:rPr>
      </w:pPr>
      <w:r>
        <w:rPr>
          <w:rFonts w:ascii="Verdana" w:hAnsi="Verdana" w:cs="Times New Roman"/>
          <w:sz w:val="24"/>
          <w:szCs w:val="24"/>
        </w:rPr>
        <w:t>[JE NE SAIS PAS]</w:t>
      </w:r>
    </w:p>
    <w:p w14:paraId="68715D0F" w14:textId="27AFEE4A" w:rsidR="007C0F0F" w:rsidRPr="00D57514" w:rsidRDefault="007C0F0F" w:rsidP="007C0F0F">
      <w:pPr>
        <w:pStyle w:val="Textebrut"/>
        <w:rPr>
          <w:rFonts w:ascii="Verdana" w:hAnsi="Verdana" w:cs="Times New Roman"/>
          <w:sz w:val="24"/>
          <w:szCs w:val="24"/>
        </w:rPr>
      </w:pPr>
    </w:p>
    <w:p w14:paraId="235565AD" w14:textId="77777777" w:rsidR="007C0F0F" w:rsidRPr="00D57514" w:rsidRDefault="007C0F0F" w:rsidP="007C0F0F">
      <w:pPr>
        <w:pStyle w:val="Textebrut"/>
        <w:rPr>
          <w:rFonts w:ascii="Verdana" w:hAnsi="Verdana" w:cs="Times New Roman"/>
          <w:sz w:val="24"/>
          <w:szCs w:val="24"/>
        </w:rPr>
      </w:pPr>
    </w:p>
    <w:p w14:paraId="20749CC6" w14:textId="77BD668B" w:rsidR="007C0F0F" w:rsidRPr="00D57514" w:rsidRDefault="007C0F0F" w:rsidP="007C0F0F">
      <w:pPr>
        <w:pStyle w:val="Textebrut"/>
        <w:rPr>
          <w:rFonts w:ascii="Arial" w:hAnsi="Arial" w:cs="Arial"/>
          <w:b/>
          <w:color w:val="000000" w:themeColor="text1"/>
          <w:sz w:val="24"/>
          <w:szCs w:val="24"/>
        </w:rPr>
      </w:pPr>
      <w:r w:rsidRPr="00D57514">
        <w:rPr>
          <w:rFonts w:ascii="Arial" w:hAnsi="Arial" w:cs="Arial"/>
          <w:b/>
          <w:color w:val="000000" w:themeColor="text1"/>
          <w:sz w:val="24"/>
          <w:szCs w:val="24"/>
        </w:rPr>
        <w:t xml:space="preserve">QEXP2 </w:t>
      </w:r>
      <w:r w:rsidR="008E24F3" w:rsidRPr="00D57514">
        <w:rPr>
          <w:rStyle w:val="INSTRUCTIONSENQUETEURCar9"/>
        </w:rPr>
        <w:t>ne pas citer - commentaires sur la possibilite de faire l’enquete sur internet :</w:t>
      </w:r>
    </w:p>
    <w:p w14:paraId="2E690A9A" w14:textId="59E5FEA8" w:rsidR="007C0F0F" w:rsidRPr="00D57514" w:rsidRDefault="007C0F0F" w:rsidP="007C0F0F">
      <w:pPr>
        <w:pStyle w:val="INSTRUCTIONSENQUETEUR"/>
        <w:rPr>
          <w:rFonts w:cs="Times New Roman"/>
        </w:rPr>
      </w:pPr>
      <w:r w:rsidRPr="00D57514">
        <w:t>écrire en clair</w:t>
      </w:r>
    </w:p>
    <w:p w14:paraId="40017B07" w14:textId="77777777" w:rsidR="007C0F0F" w:rsidRPr="00D57514" w:rsidRDefault="007C0F0F" w:rsidP="007C0F0F">
      <w:pPr>
        <w:pStyle w:val="Textebrut"/>
        <w:rPr>
          <w:rFonts w:ascii="Verdana" w:hAnsi="Verdana" w:cs="Times New Roman"/>
          <w:sz w:val="24"/>
          <w:szCs w:val="24"/>
        </w:rPr>
      </w:pPr>
    </w:p>
    <w:p w14:paraId="55182805" w14:textId="1AC4330B" w:rsidR="007C0F0F" w:rsidRDefault="007C0F0F" w:rsidP="00D57514">
      <w:pPr>
        <w:pStyle w:val="Question0"/>
        <w:pBdr>
          <w:top w:val="single" w:sz="4" w:space="1" w:color="auto"/>
          <w:left w:val="single" w:sz="4" w:space="4" w:color="auto"/>
          <w:bottom w:val="single" w:sz="4" w:space="1" w:color="auto"/>
          <w:right w:val="single" w:sz="4" w:space="4" w:color="auto"/>
        </w:pBdr>
      </w:pPr>
    </w:p>
    <w:p w14:paraId="436385D7" w14:textId="77777777" w:rsidR="008E24F3" w:rsidRDefault="008E24F3" w:rsidP="00D57514">
      <w:pPr>
        <w:pStyle w:val="Question0"/>
        <w:pBdr>
          <w:top w:val="single" w:sz="4" w:space="1" w:color="auto"/>
          <w:left w:val="single" w:sz="4" w:space="4" w:color="auto"/>
          <w:bottom w:val="single" w:sz="4" w:space="1" w:color="auto"/>
          <w:right w:val="single" w:sz="4" w:space="4" w:color="auto"/>
        </w:pBdr>
      </w:pPr>
    </w:p>
    <w:p w14:paraId="5C127394" w14:textId="77777777" w:rsidR="008E24F3" w:rsidRDefault="008E24F3" w:rsidP="00D57514">
      <w:pPr>
        <w:pStyle w:val="Question0"/>
        <w:pBdr>
          <w:top w:val="single" w:sz="4" w:space="1" w:color="auto"/>
          <w:left w:val="single" w:sz="4" w:space="4" w:color="auto"/>
          <w:bottom w:val="single" w:sz="4" w:space="1" w:color="auto"/>
          <w:right w:val="single" w:sz="4" w:space="4" w:color="auto"/>
        </w:pBdr>
      </w:pPr>
    </w:p>
    <w:p w14:paraId="1D81400B" w14:textId="77777777" w:rsidR="007C0F0F" w:rsidRDefault="007C0F0F" w:rsidP="007C0F0F">
      <w:pPr>
        <w:pStyle w:val="Textebrut"/>
        <w:rPr>
          <w:rFonts w:ascii="Verdana" w:hAnsi="Verdana" w:cs="Times New Roman"/>
          <w:sz w:val="24"/>
          <w:szCs w:val="24"/>
        </w:rPr>
      </w:pPr>
    </w:p>
    <w:p w14:paraId="7B3C80CC" w14:textId="77777777" w:rsidR="001040A8" w:rsidRDefault="001040A8" w:rsidP="007C0F0F">
      <w:pPr>
        <w:pStyle w:val="Textebrut"/>
        <w:rPr>
          <w:rFonts w:ascii="Verdana" w:hAnsi="Verdana" w:cs="Times New Roman"/>
          <w:sz w:val="24"/>
          <w:szCs w:val="24"/>
        </w:rPr>
      </w:pPr>
    </w:p>
    <w:p w14:paraId="5B260F03" w14:textId="77777777" w:rsidR="001040A8" w:rsidRDefault="001040A8" w:rsidP="007C0F0F">
      <w:pPr>
        <w:pStyle w:val="Textebrut"/>
        <w:rPr>
          <w:rFonts w:ascii="Verdana" w:hAnsi="Verdana" w:cs="Times New Roman"/>
          <w:sz w:val="24"/>
          <w:szCs w:val="24"/>
        </w:rPr>
      </w:pPr>
    </w:p>
    <w:p w14:paraId="5E1ADE80" w14:textId="77777777" w:rsidR="001040A8" w:rsidRDefault="001040A8" w:rsidP="007C0F0F">
      <w:pPr>
        <w:pStyle w:val="Textebrut"/>
        <w:rPr>
          <w:rFonts w:ascii="Verdana" w:hAnsi="Verdana" w:cs="Times New Roman"/>
          <w:sz w:val="24"/>
          <w:szCs w:val="24"/>
        </w:rPr>
      </w:pPr>
    </w:p>
    <w:p w14:paraId="47D6AA5E" w14:textId="6AF0C7F5" w:rsidR="001040A8" w:rsidRDefault="001040A8" w:rsidP="001040A8">
      <w:pPr>
        <w:pStyle w:val="INSTRUCTIONSPROGRAMMATION"/>
      </w:pPr>
      <w:r>
        <w:t xml:space="preserve">Fin d’interview : </w:t>
      </w:r>
    </w:p>
    <w:p w14:paraId="263FB7D4" w14:textId="77777777" w:rsidR="001040A8" w:rsidRPr="001040A8" w:rsidRDefault="001040A8" w:rsidP="001040A8">
      <w:pPr>
        <w:rPr>
          <w:rFonts w:ascii="Calibri" w:hAnsi="Calibri" w:cs="Calibri"/>
          <w:b/>
          <w:bCs/>
          <w:color w:val="000000"/>
        </w:rPr>
      </w:pPr>
      <w:r w:rsidRPr="001040A8">
        <w:rPr>
          <w:rFonts w:ascii="Calibri" w:hAnsi="Calibri" w:cs="Calibri"/>
          <w:b/>
          <w:bCs/>
          <w:color w:val="000000"/>
        </w:rPr>
        <w:t>Je vous remercie encore et vous souhaite une bonne fin de journée.</w:t>
      </w:r>
      <w:r w:rsidRPr="001040A8">
        <w:rPr>
          <w:rFonts w:ascii="Calibri" w:hAnsi="Calibri" w:cs="Calibri"/>
          <w:b/>
          <w:bCs/>
          <w:color w:val="000000"/>
        </w:rPr>
        <w:br/>
      </w:r>
      <w:r w:rsidRPr="001040A8">
        <w:rPr>
          <w:rFonts w:ascii="Calibri" w:hAnsi="Calibri" w:cs="Calibri"/>
          <w:b/>
          <w:bCs/>
          <w:i/>
          <w:iCs/>
          <w:color w:val="000000"/>
        </w:rPr>
        <w:t>Je vous laisse nos coordonnées : 04.37.43.33.16</w:t>
      </w:r>
      <w:r w:rsidRPr="001040A8">
        <w:rPr>
          <w:rFonts w:ascii="Calibri" w:hAnsi="Calibri" w:cs="Calibri"/>
          <w:b/>
          <w:bCs/>
          <w:color w:val="000000"/>
        </w:rPr>
        <w:br/>
      </w:r>
      <w:r w:rsidRPr="001040A8">
        <w:rPr>
          <w:rFonts w:ascii="Calibri" w:hAnsi="Calibri" w:cs="Calibri"/>
          <w:b/>
          <w:bCs/>
          <w:color w:val="000000"/>
        </w:rPr>
        <w:br/>
      </w:r>
      <w:r w:rsidRPr="001040A8">
        <w:rPr>
          <w:rFonts w:ascii="Calibri" w:hAnsi="Calibri" w:cs="Calibri"/>
          <w:i/>
          <w:iCs/>
          <w:color w:val="FF6634"/>
          <w:sz w:val="20"/>
          <w:szCs w:val="20"/>
        </w:rPr>
        <w:t>Conformément au Règlement Européen sur la Protection des Données (RGPD), vous pouvez exercer votre droit d'accès, de rectification ou d'opposition à vos données personnelles.</w:t>
      </w:r>
      <w:r w:rsidRPr="001040A8">
        <w:rPr>
          <w:rFonts w:ascii="Calibri" w:hAnsi="Calibri" w:cs="Calibri"/>
          <w:i/>
          <w:iCs/>
          <w:color w:val="FF6634"/>
          <w:sz w:val="20"/>
          <w:szCs w:val="20"/>
        </w:rPr>
        <w:br/>
        <w:t>Pour connaitre la procédure, vous pouvez écrire à </w:t>
      </w:r>
      <w:r w:rsidRPr="001040A8">
        <w:rPr>
          <w:rFonts w:ascii="Calibri" w:hAnsi="Calibri" w:cs="Calibri"/>
          <w:i/>
          <w:iCs/>
          <w:color w:val="FF6634"/>
          <w:sz w:val="20"/>
          <w:szCs w:val="20"/>
          <w:u w:val="single"/>
        </w:rPr>
        <w:t>protection@wefieldwork.fr</w:t>
      </w:r>
      <w:r w:rsidRPr="001040A8">
        <w:rPr>
          <w:rFonts w:ascii="Calibri" w:hAnsi="Calibri" w:cs="Calibri"/>
          <w:i/>
          <w:iCs/>
          <w:color w:val="FF6634"/>
          <w:sz w:val="20"/>
          <w:szCs w:val="20"/>
        </w:rPr>
        <w:t> en précisant l’objet de votre demande.</w:t>
      </w:r>
    </w:p>
    <w:p w14:paraId="592B3DDA" w14:textId="0F5088D4" w:rsidR="001040A8" w:rsidRPr="007C0F0F" w:rsidRDefault="001040A8" w:rsidP="007C0F0F">
      <w:pPr>
        <w:pStyle w:val="Textebrut"/>
        <w:rPr>
          <w:rFonts w:ascii="Verdana" w:hAnsi="Verdana" w:cs="Times New Roman"/>
          <w:sz w:val="24"/>
          <w:szCs w:val="24"/>
        </w:rPr>
      </w:pPr>
      <w:r>
        <w:rPr>
          <w:rFonts w:ascii="Calibri" w:hAnsi="Calibri" w:cs="Calibri"/>
          <w:b/>
          <w:bCs/>
          <w:color w:val="FFFFFF"/>
          <w:sz w:val="29"/>
          <w:szCs w:val="29"/>
        </w:rPr>
        <w:t> +  </w:t>
      </w:r>
      <w:r>
        <w:rPr>
          <w:rFonts w:ascii="Calibri" w:hAnsi="Calibri" w:cs="Calibri"/>
          <w:b/>
          <w:bCs/>
          <w:color w:val="FFFFFF"/>
          <w:shd w:val="clear" w:color="auto" w:fill="544EBD"/>
        </w:rPr>
        <w:t>MODULE DE CORRECTION DES VERBATIM (cliquer pour ouvrir / fermer)</w:t>
      </w:r>
    </w:p>
    <w:sectPr w:rsidR="001040A8" w:rsidRPr="007C0F0F" w:rsidSect="00182CB4">
      <w:type w:val="continuous"/>
      <w:pgSz w:w="11906" w:h="16838" w:code="9"/>
      <w:pgMar w:top="1391" w:right="737" w:bottom="568" w:left="737" w:header="284" w:footer="14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Sandrine Lyser" w:date="2025-01-30T10:59:00Z" w:initials="SL">
    <w:p w14:paraId="6B8CACA6" w14:textId="18E5C83D" w:rsidR="00753527" w:rsidRDefault="00753527">
      <w:pPr>
        <w:pStyle w:val="Commentaire"/>
      </w:pPr>
      <w:r>
        <w:rPr>
          <w:rStyle w:val="Marquedecommentaire"/>
        </w:rPr>
        <w:annotationRef/>
      </w:r>
      <w:r>
        <w:t>Il n’y a pas une seule variable RS30, mais 34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8CACA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3F82E0" w14:textId="77777777" w:rsidR="00F14C35" w:rsidRDefault="00F14C35">
      <w:r>
        <w:separator/>
      </w:r>
    </w:p>
  </w:endnote>
  <w:endnote w:type="continuationSeparator" w:id="0">
    <w:p w14:paraId="556FD3F0" w14:textId="77777777" w:rsidR="00F14C35" w:rsidRDefault="00F14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S Shell Dlg 2">
    <w:altName w:val="Sylfaen"/>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Gras">
    <w:altName w:val="Arial"/>
    <w:panose1 w:val="00000000000000000000"/>
    <w:charset w:val="00"/>
    <w:family w:val="roman"/>
    <w:notTrueType/>
    <w:pitch w:val="default"/>
  </w:font>
  <w:font w:name="Formata">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G Omega">
    <w:altName w:val="Century Gothic"/>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3CE7F" w14:textId="77777777" w:rsidR="00845282" w:rsidRPr="00753AE0" w:rsidRDefault="00845282" w:rsidP="00ED57BF">
    <w:pPr>
      <w:pStyle w:val="Pieddepage"/>
      <w:rPr>
        <w:sz w:val="20"/>
        <w:szCs w:val="20"/>
      </w:rPr>
    </w:pPr>
    <w:r>
      <w:rPr>
        <w:sz w:val="20"/>
        <w:szCs w:val="20"/>
      </w:rPr>
      <w:t xml:space="preserve">                         </w:t>
    </w:r>
    <w:r w:rsidRPr="00D6683E">
      <w:rPr>
        <w:sz w:val="22"/>
        <w:szCs w:val="22"/>
      </w:rPr>
      <w:t xml:space="preserve">      &lt; N° de Job - Nom de l’étude&gt; </w:t>
    </w:r>
    <w:r>
      <w:rPr>
        <w:sz w:val="22"/>
        <w:szCs w:val="22"/>
      </w:rPr>
      <w:t xml:space="preserve"> </w:t>
    </w:r>
    <w:r>
      <w:rPr>
        <w:sz w:val="22"/>
        <w:szCs w:val="22"/>
      </w:rPr>
      <w:tab/>
    </w:r>
    <w:r w:rsidRPr="00D6683E">
      <w:rPr>
        <w:sz w:val="22"/>
        <w:szCs w:val="22"/>
      </w:rPr>
      <w:t xml:space="preserve">Page </w:t>
    </w:r>
    <w:r w:rsidRPr="00D6683E">
      <w:rPr>
        <w:sz w:val="22"/>
        <w:szCs w:val="22"/>
      </w:rPr>
      <w:fldChar w:fldCharType="begin"/>
    </w:r>
    <w:r w:rsidRPr="00D6683E">
      <w:rPr>
        <w:sz w:val="22"/>
        <w:szCs w:val="22"/>
      </w:rPr>
      <w:instrText xml:space="preserve"> PAGE </w:instrText>
    </w:r>
    <w:r w:rsidRPr="00D6683E">
      <w:rPr>
        <w:sz w:val="22"/>
        <w:szCs w:val="22"/>
      </w:rPr>
      <w:fldChar w:fldCharType="separate"/>
    </w:r>
    <w:r>
      <w:rPr>
        <w:noProof/>
        <w:sz w:val="22"/>
        <w:szCs w:val="22"/>
      </w:rPr>
      <w:t>2</w:t>
    </w:r>
    <w:r w:rsidRPr="00D6683E">
      <w:rPr>
        <w:sz w:val="22"/>
        <w:szCs w:val="22"/>
      </w:rPr>
      <w:fldChar w:fldCharType="end"/>
    </w:r>
    <w:r w:rsidRPr="00D6683E">
      <w:rPr>
        <w:sz w:val="22"/>
        <w:szCs w:val="22"/>
      </w:rPr>
      <w:t xml:space="preserve"> sur </w:t>
    </w:r>
    <w:r w:rsidRPr="00D6683E">
      <w:rPr>
        <w:sz w:val="22"/>
        <w:szCs w:val="22"/>
      </w:rPr>
      <w:fldChar w:fldCharType="begin"/>
    </w:r>
    <w:r w:rsidRPr="00D6683E">
      <w:rPr>
        <w:sz w:val="22"/>
        <w:szCs w:val="22"/>
      </w:rPr>
      <w:instrText xml:space="preserve"> NUMPAGES </w:instrText>
    </w:r>
    <w:r w:rsidRPr="00D6683E">
      <w:rPr>
        <w:sz w:val="22"/>
        <w:szCs w:val="22"/>
      </w:rPr>
      <w:fldChar w:fldCharType="separate"/>
    </w:r>
    <w:r>
      <w:rPr>
        <w:noProof/>
        <w:sz w:val="22"/>
        <w:szCs w:val="22"/>
      </w:rPr>
      <w:t>3</w:t>
    </w:r>
    <w:r w:rsidRPr="00D6683E">
      <w:rPr>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BFE49" w14:textId="77777777" w:rsidR="00845282" w:rsidRDefault="0084528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47CAE" w14:textId="48D150FA" w:rsidR="00845282" w:rsidRPr="00A32E67" w:rsidRDefault="00845282" w:rsidP="00EC31C9">
    <w:pPr>
      <w:shd w:val="clear" w:color="auto" w:fill="C0C0C0"/>
      <w:rPr>
        <w:rFonts w:ascii="Arial" w:hAnsi="Arial" w:cs="Arial"/>
        <w:sz w:val="20"/>
        <w:szCs w:val="20"/>
      </w:rPr>
    </w:pPr>
    <w:r>
      <w:rPr>
        <w:rFonts w:ascii="Arial" w:hAnsi="Arial" w:cs="Arial"/>
        <w:sz w:val="20"/>
        <w:szCs w:val="20"/>
      </w:rPr>
      <w:t>70CD37 – Postélectoral Présidentielles</w:t>
    </w:r>
    <w:r w:rsidRPr="00A32E67">
      <w:rPr>
        <w:rFonts w:ascii="Arial" w:hAnsi="Arial" w:cs="Arial"/>
        <w:sz w:val="20"/>
        <w:szCs w:val="20"/>
      </w:rPr>
      <w:tab/>
    </w:r>
    <w:r>
      <w:rPr>
        <w:rFonts w:ascii="Arial" w:hAnsi="Arial" w:cs="Arial"/>
        <w:sz w:val="20"/>
        <w:szCs w:val="20"/>
      </w:rPr>
      <w:t>2022</w:t>
    </w:r>
    <w:r w:rsidRPr="00A32E67">
      <w:rPr>
        <w:rFonts w:ascii="Arial" w:hAnsi="Arial" w:cs="Arial"/>
        <w:sz w:val="20"/>
        <w:szCs w:val="20"/>
      </w:rPr>
      <w:t xml:space="preserve">                                                                              Page </w:t>
    </w:r>
    <w:r w:rsidRPr="00A32E67">
      <w:rPr>
        <w:rFonts w:ascii="Arial" w:hAnsi="Arial" w:cs="Arial"/>
        <w:sz w:val="20"/>
        <w:szCs w:val="20"/>
      </w:rPr>
      <w:fldChar w:fldCharType="begin"/>
    </w:r>
    <w:r w:rsidRPr="00A32E67">
      <w:rPr>
        <w:rFonts w:ascii="Arial" w:hAnsi="Arial" w:cs="Arial"/>
        <w:sz w:val="20"/>
        <w:szCs w:val="20"/>
      </w:rPr>
      <w:instrText xml:space="preserve"> PAGE </w:instrText>
    </w:r>
    <w:r w:rsidRPr="00A32E67">
      <w:rPr>
        <w:rFonts w:ascii="Arial" w:hAnsi="Arial" w:cs="Arial"/>
        <w:sz w:val="20"/>
        <w:szCs w:val="20"/>
      </w:rPr>
      <w:fldChar w:fldCharType="separate"/>
    </w:r>
    <w:r w:rsidR="00D22974">
      <w:rPr>
        <w:rFonts w:ascii="Arial" w:hAnsi="Arial" w:cs="Arial"/>
        <w:noProof/>
        <w:sz w:val="20"/>
        <w:szCs w:val="20"/>
      </w:rPr>
      <w:t>4</w:t>
    </w:r>
    <w:r w:rsidRPr="00A32E67">
      <w:rPr>
        <w:rFonts w:ascii="Arial" w:hAnsi="Arial" w:cs="Arial"/>
        <w:sz w:val="20"/>
        <w:szCs w:val="20"/>
      </w:rPr>
      <w:fldChar w:fldCharType="end"/>
    </w:r>
    <w:r w:rsidRPr="00A32E67">
      <w:rPr>
        <w:rFonts w:ascii="Arial" w:hAnsi="Arial" w:cs="Arial"/>
        <w:sz w:val="20"/>
        <w:szCs w:val="20"/>
      </w:rPr>
      <w:t xml:space="preserve"> sur </w:t>
    </w:r>
    <w:r w:rsidRPr="00A32E67">
      <w:rPr>
        <w:rFonts w:ascii="Arial" w:hAnsi="Arial" w:cs="Arial"/>
        <w:sz w:val="20"/>
        <w:szCs w:val="20"/>
      </w:rPr>
      <w:fldChar w:fldCharType="begin"/>
    </w:r>
    <w:r w:rsidRPr="00A32E67">
      <w:rPr>
        <w:rFonts w:ascii="Arial" w:hAnsi="Arial" w:cs="Arial"/>
        <w:sz w:val="20"/>
        <w:szCs w:val="20"/>
      </w:rPr>
      <w:instrText xml:space="preserve"> NUMPAGES </w:instrText>
    </w:r>
    <w:r w:rsidRPr="00A32E67">
      <w:rPr>
        <w:rFonts w:ascii="Arial" w:hAnsi="Arial" w:cs="Arial"/>
        <w:sz w:val="20"/>
        <w:szCs w:val="20"/>
      </w:rPr>
      <w:fldChar w:fldCharType="separate"/>
    </w:r>
    <w:r w:rsidR="00D22974">
      <w:rPr>
        <w:rFonts w:ascii="Arial" w:hAnsi="Arial" w:cs="Arial"/>
        <w:noProof/>
        <w:sz w:val="20"/>
        <w:szCs w:val="20"/>
      </w:rPr>
      <w:t>31</w:t>
    </w:r>
    <w:r w:rsidRPr="00A32E67">
      <w:rPr>
        <w:rFonts w:ascii="Arial" w:hAnsi="Arial" w:cs="Arial"/>
        <w:sz w:val="20"/>
        <w:szCs w:val="20"/>
      </w:rPr>
      <w:fldChar w:fldCharType="end"/>
    </w:r>
  </w:p>
  <w:p w14:paraId="13200FFB" w14:textId="77777777" w:rsidR="00845282" w:rsidRDefault="00845282"/>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44C39" w14:textId="77777777" w:rsidR="00845282" w:rsidRDefault="00845282">
    <w:pPr>
      <w:pStyle w:val="Pieddepage"/>
    </w:pPr>
    <w:r>
      <w:rPr>
        <w:noProof/>
      </w:rPr>
      <w:drawing>
        <wp:inline distT="0" distB="0" distL="0" distR="0" wp14:anchorId="156ADFD1" wp14:editId="401911B1">
          <wp:extent cx="6553200" cy="977900"/>
          <wp:effectExtent l="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
                    <a:extLst>
                      <a:ext uri="{28A0092B-C50C-407E-A947-70E740481C1C}">
                        <a14:useLocalDpi xmlns:a14="http://schemas.microsoft.com/office/drawing/2010/main" val="0"/>
                      </a:ext>
                    </a:extLst>
                  </a:blip>
                  <a:srcRect t="47321" r="3667" b="30884"/>
                  <a:stretch>
                    <a:fillRect/>
                  </a:stretch>
                </pic:blipFill>
                <pic:spPr bwMode="auto">
                  <a:xfrm>
                    <a:off x="0" y="0"/>
                    <a:ext cx="6553200" cy="9779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A4BD02" w14:textId="77777777" w:rsidR="00F14C35" w:rsidRDefault="00F14C35">
      <w:r>
        <w:separator/>
      </w:r>
    </w:p>
  </w:footnote>
  <w:footnote w:type="continuationSeparator" w:id="0">
    <w:p w14:paraId="5765F439" w14:textId="77777777" w:rsidR="00F14C35" w:rsidRDefault="00F14C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096E3" w14:textId="77777777" w:rsidR="00845282" w:rsidRDefault="00845282" w:rsidP="00A32E67">
    <w:pPr>
      <w:pStyle w:val="En-tte"/>
    </w:pPr>
    <w:r w:rsidRPr="00692173">
      <w:rPr>
        <w:rFonts w:ascii="Arial" w:hAnsi="Arial" w:cs="Arial"/>
        <w:noProof/>
      </w:rPr>
      <w:drawing>
        <wp:anchor distT="0" distB="0" distL="114300" distR="114300" simplePos="0" relativeHeight="251662336" behindDoc="0" locked="0" layoutInCell="1" allowOverlap="1" wp14:anchorId="2119C93E" wp14:editId="754A082B">
          <wp:simplePos x="0" y="0"/>
          <wp:positionH relativeFrom="margin">
            <wp:posOffset>4586605</wp:posOffset>
          </wp:positionH>
          <wp:positionV relativeFrom="margin">
            <wp:posOffset>-53975</wp:posOffset>
          </wp:positionV>
          <wp:extent cx="2654300" cy="6731000"/>
          <wp:effectExtent l="0" t="0" r="0" b="0"/>
          <wp:wrapSquare wrapText="bothSides"/>
          <wp:docPr id="19" name="Image 19" descr="RGB_MASTER_A0_portrait_03_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GB_MASTER_A0_portrait_03_straight"/>
                  <pic:cNvPicPr>
                    <a:picLocks noChangeAspect="1" noChangeArrowheads="1"/>
                  </pic:cNvPicPr>
                </pic:nvPicPr>
                <pic:blipFill rotWithShape="1">
                  <a:blip r:embed="rId1">
                    <a:extLst>
                      <a:ext uri="{28A0092B-C50C-407E-A947-70E740481C1C}">
                        <a14:useLocalDpi xmlns:a14="http://schemas.microsoft.com/office/drawing/2010/main" val="0"/>
                      </a:ext>
                    </a:extLst>
                  </a:blip>
                  <a:srcRect l="31733" r="12480"/>
                  <a:stretch/>
                </pic:blipFill>
                <pic:spPr bwMode="auto">
                  <a:xfrm>
                    <a:off x="0" y="0"/>
                    <a:ext cx="2654300" cy="673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Arial"/>
        <w:noProof/>
      </w:rPr>
      <w:drawing>
        <wp:inline distT="0" distB="0" distL="0" distR="0" wp14:anchorId="34283FC0" wp14:editId="07227269">
          <wp:extent cx="3225800" cy="30843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tar Public - large.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3223126" cy="30818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42D11" w14:textId="77777777" w:rsidR="00845282" w:rsidRDefault="0084528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D901F" w14:textId="77777777" w:rsidR="00845282" w:rsidRDefault="00845282" w:rsidP="00CE52E7">
    <w:pPr>
      <w:tabs>
        <w:tab w:val="center" w:pos="5400"/>
      </w:tabs>
      <w:rPr>
        <w:rFonts w:cs="Arial"/>
        <w:i/>
        <w:sz w:val="18"/>
        <w:szCs w:val="18"/>
      </w:rPr>
    </w:pPr>
    <w:r>
      <w:rPr>
        <w:rFonts w:cs="Arial"/>
        <w:noProof/>
      </w:rPr>
      <w:drawing>
        <wp:inline distT="0" distB="0" distL="0" distR="0" wp14:anchorId="33619F4C" wp14:editId="4328F5CF">
          <wp:extent cx="2306320" cy="220519"/>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tar Public - lar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31895" cy="222964"/>
                  </a:xfrm>
                  <a:prstGeom prst="rect">
                    <a:avLst/>
                  </a:prstGeom>
                </pic:spPr>
              </pic:pic>
            </a:graphicData>
          </a:graphic>
        </wp:inline>
      </w:drawing>
    </w:r>
    <w:r>
      <w:rPr>
        <w:sz w:val="20"/>
        <w:szCs w:val="20"/>
      </w:rPr>
      <w:tab/>
    </w:r>
    <w:r>
      <w:rPr>
        <w:sz w:val="20"/>
        <w:szCs w:val="20"/>
      </w:rPr>
      <w:tab/>
    </w:r>
    <w:r>
      <w:rPr>
        <w:rFonts w:cs="Arial"/>
        <w:i/>
        <w:sz w:val="18"/>
        <w:szCs w:val="18"/>
      </w:rPr>
      <w:tab/>
    </w:r>
  </w:p>
  <w:p w14:paraId="1C5EE668" w14:textId="77777777" w:rsidR="00845282" w:rsidRPr="00CE52E7" w:rsidRDefault="00845282" w:rsidP="00CE52E7">
    <w:pPr>
      <w:tabs>
        <w:tab w:val="center" w:pos="5400"/>
      </w:tabs>
      <w:rPr>
        <w:rFonts w:cs="Arial"/>
        <w:i/>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B439F" w14:textId="77777777" w:rsidR="00845282" w:rsidRDefault="008452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6B0D654"/>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FD08E460"/>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58A2B610"/>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70D0725A"/>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C58631E8"/>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9140B0A"/>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B42EEA0"/>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6ECEAA0"/>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C8DEF8"/>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9CA0130"/>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593039D"/>
    <w:multiLevelType w:val="hybridMultilevel"/>
    <w:tmpl w:val="A1025F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A935691"/>
    <w:multiLevelType w:val="hybridMultilevel"/>
    <w:tmpl w:val="BAB8CEC4"/>
    <w:lvl w:ilvl="0" w:tplc="0409000F">
      <w:start w:val="1"/>
      <w:numFmt w:val="decimal"/>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27E88"/>
    <w:multiLevelType w:val="hybridMultilevel"/>
    <w:tmpl w:val="150002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0C4A3327"/>
    <w:multiLevelType w:val="hybridMultilevel"/>
    <w:tmpl w:val="32868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A2563D"/>
    <w:multiLevelType w:val="hybridMultilevel"/>
    <w:tmpl w:val="D158A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F6730F"/>
    <w:multiLevelType w:val="hybridMultilevel"/>
    <w:tmpl w:val="7D687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204867"/>
    <w:multiLevelType w:val="hybridMultilevel"/>
    <w:tmpl w:val="115A2D78"/>
    <w:lvl w:ilvl="0" w:tplc="CE42595E">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1726DAB"/>
    <w:multiLevelType w:val="hybridMultilevel"/>
    <w:tmpl w:val="846ED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B83F4A"/>
    <w:multiLevelType w:val="hybridMultilevel"/>
    <w:tmpl w:val="5658F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B70145"/>
    <w:multiLevelType w:val="hybridMultilevel"/>
    <w:tmpl w:val="BAB8CEC4"/>
    <w:lvl w:ilvl="0" w:tplc="0409000F">
      <w:start w:val="1"/>
      <w:numFmt w:val="decimal"/>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AF53BB"/>
    <w:multiLevelType w:val="hybridMultilevel"/>
    <w:tmpl w:val="115A2D78"/>
    <w:lvl w:ilvl="0" w:tplc="CE42595E">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1CC563B6"/>
    <w:multiLevelType w:val="hybridMultilevel"/>
    <w:tmpl w:val="C89CA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9C2647"/>
    <w:multiLevelType w:val="hybridMultilevel"/>
    <w:tmpl w:val="CC66E64A"/>
    <w:lvl w:ilvl="0" w:tplc="887A4AE0">
      <w:start w:val="1"/>
      <w:numFmt w:val="decimal"/>
      <w:lvlText w:val="%1."/>
      <w:lvlJc w:val="left"/>
      <w:pPr>
        <w:ind w:left="720" w:hanging="360"/>
      </w:pPr>
      <w:rPr>
        <w:rFonts w:ascii="MS Shell Dlg 2" w:hAnsi="MS Shell Dlg 2"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5D10D7"/>
    <w:multiLevelType w:val="multilevel"/>
    <w:tmpl w:val="6C4AB9D2"/>
    <w:styleLink w:val="StyleStyleItemsderponseStyleAvecpucesHirarchisationG"/>
    <w:lvl w:ilvl="0">
      <w:start w:val="1"/>
      <w:numFmt w:val="decimalZero"/>
      <w:lvlText w:val="%1"/>
      <w:lvlJc w:val="left"/>
      <w:pPr>
        <w:tabs>
          <w:tab w:val="num" w:pos="930"/>
        </w:tabs>
        <w:ind w:left="930" w:hanging="360"/>
      </w:pPr>
      <w:rPr>
        <w:rFonts w:ascii="Arial" w:hAnsi="Arial"/>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4E75A10"/>
    <w:multiLevelType w:val="hybridMultilevel"/>
    <w:tmpl w:val="1EA04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FB599F"/>
    <w:multiLevelType w:val="hybridMultilevel"/>
    <w:tmpl w:val="2B62A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C504D3"/>
    <w:multiLevelType w:val="hybridMultilevel"/>
    <w:tmpl w:val="3906E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C741E31"/>
    <w:multiLevelType w:val="hybridMultilevel"/>
    <w:tmpl w:val="DA12A6CC"/>
    <w:lvl w:ilvl="0" w:tplc="040C000F">
      <w:start w:val="1"/>
      <w:numFmt w:val="decimal"/>
      <w:lvlText w:val="%1."/>
      <w:lvlJc w:val="left"/>
      <w:pPr>
        <w:tabs>
          <w:tab w:val="num" w:pos="1429"/>
        </w:tabs>
        <w:ind w:left="1429" w:hanging="360"/>
      </w:pPr>
    </w:lvl>
    <w:lvl w:ilvl="1" w:tplc="040C0019" w:tentative="1">
      <w:start w:val="1"/>
      <w:numFmt w:val="lowerLetter"/>
      <w:lvlText w:val="%2."/>
      <w:lvlJc w:val="left"/>
      <w:pPr>
        <w:tabs>
          <w:tab w:val="num" w:pos="2149"/>
        </w:tabs>
        <w:ind w:left="2149" w:hanging="360"/>
      </w:pPr>
    </w:lvl>
    <w:lvl w:ilvl="2" w:tplc="040C001B" w:tentative="1">
      <w:start w:val="1"/>
      <w:numFmt w:val="lowerRoman"/>
      <w:lvlText w:val="%3."/>
      <w:lvlJc w:val="right"/>
      <w:pPr>
        <w:tabs>
          <w:tab w:val="num" w:pos="2869"/>
        </w:tabs>
        <w:ind w:left="2869" w:hanging="180"/>
      </w:pPr>
    </w:lvl>
    <w:lvl w:ilvl="3" w:tplc="040C000F" w:tentative="1">
      <w:start w:val="1"/>
      <w:numFmt w:val="decimal"/>
      <w:lvlText w:val="%4."/>
      <w:lvlJc w:val="left"/>
      <w:pPr>
        <w:tabs>
          <w:tab w:val="num" w:pos="3589"/>
        </w:tabs>
        <w:ind w:left="3589" w:hanging="360"/>
      </w:pPr>
    </w:lvl>
    <w:lvl w:ilvl="4" w:tplc="040C0019" w:tentative="1">
      <w:start w:val="1"/>
      <w:numFmt w:val="lowerLetter"/>
      <w:lvlText w:val="%5."/>
      <w:lvlJc w:val="left"/>
      <w:pPr>
        <w:tabs>
          <w:tab w:val="num" w:pos="4309"/>
        </w:tabs>
        <w:ind w:left="4309" w:hanging="360"/>
      </w:pPr>
    </w:lvl>
    <w:lvl w:ilvl="5" w:tplc="040C001B" w:tentative="1">
      <w:start w:val="1"/>
      <w:numFmt w:val="lowerRoman"/>
      <w:lvlText w:val="%6."/>
      <w:lvlJc w:val="right"/>
      <w:pPr>
        <w:tabs>
          <w:tab w:val="num" w:pos="5029"/>
        </w:tabs>
        <w:ind w:left="5029" w:hanging="180"/>
      </w:pPr>
    </w:lvl>
    <w:lvl w:ilvl="6" w:tplc="040C000F" w:tentative="1">
      <w:start w:val="1"/>
      <w:numFmt w:val="decimal"/>
      <w:lvlText w:val="%7."/>
      <w:lvlJc w:val="left"/>
      <w:pPr>
        <w:tabs>
          <w:tab w:val="num" w:pos="5749"/>
        </w:tabs>
        <w:ind w:left="5749" w:hanging="360"/>
      </w:pPr>
    </w:lvl>
    <w:lvl w:ilvl="7" w:tplc="040C0019" w:tentative="1">
      <w:start w:val="1"/>
      <w:numFmt w:val="lowerLetter"/>
      <w:lvlText w:val="%8."/>
      <w:lvlJc w:val="left"/>
      <w:pPr>
        <w:tabs>
          <w:tab w:val="num" w:pos="6469"/>
        </w:tabs>
        <w:ind w:left="6469" w:hanging="360"/>
      </w:pPr>
    </w:lvl>
    <w:lvl w:ilvl="8" w:tplc="040C001B" w:tentative="1">
      <w:start w:val="1"/>
      <w:numFmt w:val="lowerRoman"/>
      <w:lvlText w:val="%9."/>
      <w:lvlJc w:val="right"/>
      <w:pPr>
        <w:tabs>
          <w:tab w:val="num" w:pos="7189"/>
        </w:tabs>
        <w:ind w:left="7189" w:hanging="180"/>
      </w:pPr>
    </w:lvl>
  </w:abstractNum>
  <w:abstractNum w:abstractNumId="28" w15:restartNumberingAfterBreak="0">
    <w:nsid w:val="2E5A63CA"/>
    <w:multiLevelType w:val="hybridMultilevel"/>
    <w:tmpl w:val="F1284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522B27"/>
    <w:multiLevelType w:val="hybridMultilevel"/>
    <w:tmpl w:val="8752D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9E48CE"/>
    <w:multiLevelType w:val="hybridMultilevel"/>
    <w:tmpl w:val="BAB8CEC4"/>
    <w:lvl w:ilvl="0" w:tplc="0409000F">
      <w:start w:val="1"/>
      <w:numFmt w:val="decimal"/>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B23351"/>
    <w:multiLevelType w:val="hybridMultilevel"/>
    <w:tmpl w:val="150002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385317CD"/>
    <w:multiLevelType w:val="multilevel"/>
    <w:tmpl w:val="6C4AB9D2"/>
    <w:styleLink w:val="Itemsderponse"/>
    <w:lvl w:ilvl="0">
      <w:start w:val="1"/>
      <w:numFmt w:val="decimal"/>
      <w:lvlText w:val="%1"/>
      <w:lvlJc w:val="left"/>
      <w:pPr>
        <w:tabs>
          <w:tab w:val="num" w:pos="930"/>
        </w:tabs>
        <w:ind w:left="360" w:hanging="360"/>
      </w:pPr>
      <w:rPr>
        <w:rFonts w:ascii="Arial" w:hAnsi="Arial"/>
        <w:color w:val="auto"/>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C9A234B"/>
    <w:multiLevelType w:val="hybridMultilevel"/>
    <w:tmpl w:val="3780BA7E"/>
    <w:styleLink w:val="ItemsderponseStyleAvecpuces"/>
    <w:lvl w:ilvl="0" w:tplc="56A42E8A">
      <w:start w:val="1"/>
      <w:numFmt w:val="decimal"/>
      <w:lvlText w:val="%1"/>
      <w:lvlJc w:val="left"/>
      <w:pPr>
        <w:tabs>
          <w:tab w:val="num" w:pos="1080"/>
        </w:tabs>
        <w:ind w:left="1080" w:hanging="360"/>
      </w:pPr>
      <w:rPr>
        <w:rFonts w:ascii="Arial" w:hAnsi="Arial" w:hint="default"/>
        <w:b w:val="0"/>
        <w:i w:val="0"/>
        <w:color w:val="auto"/>
      </w:rPr>
    </w:lvl>
    <w:lvl w:ilvl="1" w:tplc="C4C653CC" w:tentative="1">
      <w:start w:val="1"/>
      <w:numFmt w:val="lowerLetter"/>
      <w:lvlText w:val="%2."/>
      <w:lvlJc w:val="left"/>
      <w:pPr>
        <w:tabs>
          <w:tab w:val="num" w:pos="-675"/>
        </w:tabs>
        <w:ind w:left="-675" w:hanging="360"/>
      </w:pPr>
    </w:lvl>
    <w:lvl w:ilvl="2" w:tplc="400EE1AA" w:tentative="1">
      <w:start w:val="1"/>
      <w:numFmt w:val="lowerRoman"/>
      <w:lvlText w:val="%3."/>
      <w:lvlJc w:val="right"/>
      <w:pPr>
        <w:tabs>
          <w:tab w:val="num" w:pos="45"/>
        </w:tabs>
        <w:ind w:left="45" w:hanging="180"/>
      </w:pPr>
    </w:lvl>
    <w:lvl w:ilvl="3" w:tplc="F5A0C718" w:tentative="1">
      <w:start w:val="1"/>
      <w:numFmt w:val="decimal"/>
      <w:lvlText w:val="%4."/>
      <w:lvlJc w:val="left"/>
      <w:pPr>
        <w:tabs>
          <w:tab w:val="num" w:pos="765"/>
        </w:tabs>
        <w:ind w:left="765" w:hanging="360"/>
      </w:pPr>
    </w:lvl>
    <w:lvl w:ilvl="4" w:tplc="80CEE3D0" w:tentative="1">
      <w:start w:val="1"/>
      <w:numFmt w:val="lowerLetter"/>
      <w:lvlText w:val="%5."/>
      <w:lvlJc w:val="left"/>
      <w:pPr>
        <w:tabs>
          <w:tab w:val="num" w:pos="1485"/>
        </w:tabs>
        <w:ind w:left="1485" w:hanging="360"/>
      </w:pPr>
    </w:lvl>
    <w:lvl w:ilvl="5" w:tplc="60503C68" w:tentative="1">
      <w:start w:val="1"/>
      <w:numFmt w:val="lowerRoman"/>
      <w:lvlText w:val="%6."/>
      <w:lvlJc w:val="right"/>
      <w:pPr>
        <w:tabs>
          <w:tab w:val="num" w:pos="2205"/>
        </w:tabs>
        <w:ind w:left="2205" w:hanging="180"/>
      </w:pPr>
    </w:lvl>
    <w:lvl w:ilvl="6" w:tplc="E2F45EEC" w:tentative="1">
      <w:start w:val="1"/>
      <w:numFmt w:val="decimal"/>
      <w:lvlText w:val="%7."/>
      <w:lvlJc w:val="left"/>
      <w:pPr>
        <w:tabs>
          <w:tab w:val="num" w:pos="2925"/>
        </w:tabs>
        <w:ind w:left="2925" w:hanging="360"/>
      </w:pPr>
    </w:lvl>
    <w:lvl w:ilvl="7" w:tplc="E4D2D672" w:tentative="1">
      <w:start w:val="1"/>
      <w:numFmt w:val="lowerLetter"/>
      <w:lvlText w:val="%8."/>
      <w:lvlJc w:val="left"/>
      <w:pPr>
        <w:tabs>
          <w:tab w:val="num" w:pos="3645"/>
        </w:tabs>
        <w:ind w:left="3645" w:hanging="360"/>
      </w:pPr>
    </w:lvl>
    <w:lvl w:ilvl="8" w:tplc="93464CD8" w:tentative="1">
      <w:start w:val="1"/>
      <w:numFmt w:val="lowerRoman"/>
      <w:lvlText w:val="%9."/>
      <w:lvlJc w:val="right"/>
      <w:pPr>
        <w:tabs>
          <w:tab w:val="num" w:pos="4365"/>
        </w:tabs>
        <w:ind w:left="4365" w:hanging="180"/>
      </w:pPr>
    </w:lvl>
  </w:abstractNum>
  <w:abstractNum w:abstractNumId="34" w15:restartNumberingAfterBreak="0">
    <w:nsid w:val="3CEF5889"/>
    <w:multiLevelType w:val="hybridMultilevel"/>
    <w:tmpl w:val="BAB8CEC4"/>
    <w:lvl w:ilvl="0" w:tplc="0409000F">
      <w:start w:val="1"/>
      <w:numFmt w:val="decimal"/>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066AA0"/>
    <w:multiLevelType w:val="hybridMultilevel"/>
    <w:tmpl w:val="DC125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01D609F"/>
    <w:multiLevelType w:val="hybridMultilevel"/>
    <w:tmpl w:val="BAB8CEC4"/>
    <w:lvl w:ilvl="0" w:tplc="0409000F">
      <w:start w:val="1"/>
      <w:numFmt w:val="decimal"/>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530753"/>
    <w:multiLevelType w:val="hybridMultilevel"/>
    <w:tmpl w:val="CC66E64A"/>
    <w:lvl w:ilvl="0" w:tplc="887A4AE0">
      <w:start w:val="1"/>
      <w:numFmt w:val="decimal"/>
      <w:lvlText w:val="%1."/>
      <w:lvlJc w:val="left"/>
      <w:pPr>
        <w:ind w:left="720" w:hanging="360"/>
      </w:pPr>
      <w:rPr>
        <w:rFonts w:ascii="MS Shell Dlg 2" w:hAnsi="MS Shell Dlg 2"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032975"/>
    <w:multiLevelType w:val="hybridMultilevel"/>
    <w:tmpl w:val="F4F02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25D0A9B"/>
    <w:multiLevelType w:val="hybridMultilevel"/>
    <w:tmpl w:val="251AC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B41AB7"/>
    <w:multiLevelType w:val="hybridMultilevel"/>
    <w:tmpl w:val="437EB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CB1773"/>
    <w:multiLevelType w:val="hybridMultilevel"/>
    <w:tmpl w:val="BAB8CEC4"/>
    <w:lvl w:ilvl="0" w:tplc="0409000F">
      <w:start w:val="1"/>
      <w:numFmt w:val="decimal"/>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CC1F23"/>
    <w:multiLevelType w:val="hybridMultilevel"/>
    <w:tmpl w:val="816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96132CF"/>
    <w:multiLevelType w:val="hybridMultilevel"/>
    <w:tmpl w:val="F1284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9A976CE"/>
    <w:multiLevelType w:val="hybridMultilevel"/>
    <w:tmpl w:val="82B03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EE7CB4"/>
    <w:multiLevelType w:val="hybridMultilevel"/>
    <w:tmpl w:val="CEF4E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E2D20B0"/>
    <w:multiLevelType w:val="hybridMultilevel"/>
    <w:tmpl w:val="0882A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172ED4"/>
    <w:multiLevelType w:val="hybridMultilevel"/>
    <w:tmpl w:val="115A2D78"/>
    <w:lvl w:ilvl="0" w:tplc="CE42595E">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60EF6D80"/>
    <w:multiLevelType w:val="hybridMultilevel"/>
    <w:tmpl w:val="BAB8CEC4"/>
    <w:lvl w:ilvl="0" w:tplc="0409000F">
      <w:start w:val="1"/>
      <w:numFmt w:val="decimal"/>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3BD1830"/>
    <w:multiLevelType w:val="hybridMultilevel"/>
    <w:tmpl w:val="2B62A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5390F95"/>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1" w15:restartNumberingAfterBreak="0">
    <w:nsid w:val="663C53C3"/>
    <w:multiLevelType w:val="hybridMultilevel"/>
    <w:tmpl w:val="F862512C"/>
    <w:lvl w:ilvl="0" w:tplc="D568A71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68236308"/>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3" w15:restartNumberingAfterBreak="0">
    <w:nsid w:val="693E3C0B"/>
    <w:multiLevelType w:val="hybridMultilevel"/>
    <w:tmpl w:val="46768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3B2263"/>
    <w:multiLevelType w:val="multilevel"/>
    <w:tmpl w:val="040C0023"/>
    <w:styleLink w:val="ArticleSection"/>
    <w:lvl w:ilvl="0">
      <w:start w:val="1"/>
      <w:numFmt w:val="upperRoman"/>
      <w:pStyle w:val="Titre1"/>
      <w:lvlText w:val="Article %1."/>
      <w:lvlJc w:val="left"/>
      <w:pPr>
        <w:tabs>
          <w:tab w:val="num" w:pos="1440"/>
        </w:tabs>
        <w:ind w:left="0" w:firstLine="0"/>
      </w:pPr>
    </w:lvl>
    <w:lvl w:ilvl="1">
      <w:start w:val="1"/>
      <w:numFmt w:val="decimalZero"/>
      <w:pStyle w:val="Titre2"/>
      <w:isLgl/>
      <w:lvlText w:val="Section %1.%2"/>
      <w:lvlJc w:val="left"/>
      <w:pPr>
        <w:tabs>
          <w:tab w:val="num" w:pos="1440"/>
        </w:tabs>
        <w:ind w:left="0" w:firstLine="0"/>
      </w:pPr>
    </w:lvl>
    <w:lvl w:ilvl="2">
      <w:start w:val="1"/>
      <w:numFmt w:val="lowerLetter"/>
      <w:pStyle w:val="Titre3"/>
      <w:lvlText w:val="(%3)"/>
      <w:lvlJc w:val="left"/>
      <w:pPr>
        <w:tabs>
          <w:tab w:val="num" w:pos="720"/>
        </w:tabs>
        <w:ind w:left="720" w:hanging="432"/>
      </w:pPr>
    </w:lvl>
    <w:lvl w:ilvl="3">
      <w:start w:val="1"/>
      <w:numFmt w:val="lowerRoman"/>
      <w:pStyle w:val="Titre4"/>
      <w:lvlText w:val="(%4)"/>
      <w:lvlJc w:val="right"/>
      <w:pPr>
        <w:tabs>
          <w:tab w:val="num" w:pos="864"/>
        </w:tabs>
        <w:ind w:left="864" w:hanging="144"/>
      </w:pPr>
    </w:lvl>
    <w:lvl w:ilvl="4">
      <w:start w:val="1"/>
      <w:numFmt w:val="decimal"/>
      <w:pStyle w:val="Titre5"/>
      <w:lvlText w:val="%5)"/>
      <w:lvlJc w:val="left"/>
      <w:pPr>
        <w:tabs>
          <w:tab w:val="num" w:pos="1008"/>
        </w:tabs>
        <w:ind w:left="1008" w:hanging="432"/>
      </w:pPr>
    </w:lvl>
    <w:lvl w:ilvl="5">
      <w:start w:val="1"/>
      <w:numFmt w:val="lowerLetter"/>
      <w:pStyle w:val="Titre6"/>
      <w:lvlText w:val="%6)"/>
      <w:lvlJc w:val="left"/>
      <w:pPr>
        <w:tabs>
          <w:tab w:val="num" w:pos="1152"/>
        </w:tabs>
        <w:ind w:left="1152" w:hanging="432"/>
      </w:pPr>
    </w:lvl>
    <w:lvl w:ilvl="6">
      <w:start w:val="1"/>
      <w:numFmt w:val="lowerRoman"/>
      <w:pStyle w:val="Titre7"/>
      <w:lvlText w:val="%7)"/>
      <w:lvlJc w:val="right"/>
      <w:pPr>
        <w:tabs>
          <w:tab w:val="num" w:pos="1296"/>
        </w:tabs>
        <w:ind w:left="1296" w:hanging="288"/>
      </w:pPr>
    </w:lvl>
    <w:lvl w:ilvl="7">
      <w:start w:val="1"/>
      <w:numFmt w:val="lowerLetter"/>
      <w:pStyle w:val="Titre8"/>
      <w:lvlText w:val="%8."/>
      <w:lvlJc w:val="left"/>
      <w:pPr>
        <w:tabs>
          <w:tab w:val="num" w:pos="1440"/>
        </w:tabs>
        <w:ind w:left="1440" w:hanging="432"/>
      </w:pPr>
    </w:lvl>
    <w:lvl w:ilvl="8">
      <w:start w:val="1"/>
      <w:numFmt w:val="lowerRoman"/>
      <w:pStyle w:val="Titre9"/>
      <w:lvlText w:val="%9."/>
      <w:lvlJc w:val="right"/>
      <w:pPr>
        <w:tabs>
          <w:tab w:val="num" w:pos="1584"/>
        </w:tabs>
        <w:ind w:left="1584" w:hanging="144"/>
      </w:pPr>
    </w:lvl>
  </w:abstractNum>
  <w:abstractNum w:abstractNumId="55" w15:restartNumberingAfterBreak="0">
    <w:nsid w:val="6CCB6FC2"/>
    <w:multiLevelType w:val="hybridMultilevel"/>
    <w:tmpl w:val="FA927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DBA4E3E"/>
    <w:multiLevelType w:val="hybridMultilevel"/>
    <w:tmpl w:val="BAB8CEC4"/>
    <w:lvl w:ilvl="0" w:tplc="0409000F">
      <w:start w:val="1"/>
      <w:numFmt w:val="decimal"/>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E283E9B"/>
    <w:multiLevelType w:val="hybridMultilevel"/>
    <w:tmpl w:val="BAB8CEC4"/>
    <w:lvl w:ilvl="0" w:tplc="0409000F">
      <w:start w:val="1"/>
      <w:numFmt w:val="decimal"/>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040197F"/>
    <w:multiLevelType w:val="hybridMultilevel"/>
    <w:tmpl w:val="F8AA5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15F271D"/>
    <w:multiLevelType w:val="hybridMultilevel"/>
    <w:tmpl w:val="641875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15:restartNumberingAfterBreak="0">
    <w:nsid w:val="71F50BBC"/>
    <w:multiLevelType w:val="hybridMultilevel"/>
    <w:tmpl w:val="A644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22412EE"/>
    <w:multiLevelType w:val="hybridMultilevel"/>
    <w:tmpl w:val="E2E63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6741751"/>
    <w:multiLevelType w:val="hybridMultilevel"/>
    <w:tmpl w:val="5DD891C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AA14938"/>
    <w:multiLevelType w:val="hybridMultilevel"/>
    <w:tmpl w:val="BAB8CEC4"/>
    <w:lvl w:ilvl="0" w:tplc="0409000F">
      <w:start w:val="1"/>
      <w:numFmt w:val="decimal"/>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BC633D5"/>
    <w:multiLevelType w:val="hybridMultilevel"/>
    <w:tmpl w:val="A0EAB03E"/>
    <w:lvl w:ilvl="0" w:tplc="0409000F">
      <w:start w:val="1"/>
      <w:numFmt w:val="decimal"/>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D1404C"/>
    <w:multiLevelType w:val="hybridMultilevel"/>
    <w:tmpl w:val="CE066E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2"/>
  </w:num>
  <w:num w:numId="2">
    <w:abstractNumId w:val="50"/>
  </w:num>
  <w:num w:numId="3">
    <w:abstractNumId w:val="54"/>
  </w:num>
  <w:num w:numId="4">
    <w:abstractNumId w:val="32"/>
  </w:num>
  <w:num w:numId="5">
    <w:abstractNumId w:val="33"/>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23"/>
  </w:num>
  <w:num w:numId="17">
    <w:abstractNumId w:val="54"/>
  </w:num>
  <w:num w:numId="18">
    <w:abstractNumId w:val="27"/>
  </w:num>
  <w:num w:numId="19">
    <w:abstractNumId w:val="12"/>
  </w:num>
  <w:num w:numId="20">
    <w:abstractNumId w:val="47"/>
    <w:lvlOverride w:ilvl="0">
      <w:startOverride w:val="1"/>
    </w:lvlOverride>
  </w:num>
  <w:num w:numId="21">
    <w:abstractNumId w:val="47"/>
    <w:lvlOverride w:ilvl="0">
      <w:startOverride w:val="1"/>
    </w:lvlOverride>
  </w:num>
  <w:num w:numId="22">
    <w:abstractNumId w:val="47"/>
    <w:lvlOverride w:ilvl="0">
      <w:startOverride w:val="1"/>
    </w:lvlOverride>
  </w:num>
  <w:num w:numId="23">
    <w:abstractNumId w:val="47"/>
    <w:lvlOverride w:ilvl="0">
      <w:startOverride w:val="1"/>
    </w:lvlOverride>
  </w:num>
  <w:num w:numId="24">
    <w:abstractNumId w:val="47"/>
    <w:lvlOverride w:ilvl="0">
      <w:startOverride w:val="1"/>
    </w:lvlOverride>
  </w:num>
  <w:num w:numId="25">
    <w:abstractNumId w:val="59"/>
  </w:num>
  <w:num w:numId="26">
    <w:abstractNumId w:val="65"/>
  </w:num>
  <w:num w:numId="27">
    <w:abstractNumId w:val="47"/>
    <w:lvlOverride w:ilvl="0">
      <w:startOverride w:val="1"/>
    </w:lvlOverride>
  </w:num>
  <w:num w:numId="28">
    <w:abstractNumId w:val="10"/>
  </w:num>
  <w:num w:numId="29">
    <w:abstractNumId w:val="47"/>
    <w:lvlOverride w:ilvl="0">
      <w:startOverride w:val="1"/>
    </w:lvlOverride>
  </w:num>
  <w:num w:numId="30">
    <w:abstractNumId w:val="31"/>
  </w:num>
  <w:num w:numId="31">
    <w:abstractNumId w:val="51"/>
  </w:num>
  <w:num w:numId="32">
    <w:abstractNumId w:val="60"/>
  </w:num>
  <w:num w:numId="33">
    <w:abstractNumId w:val="18"/>
  </w:num>
  <w:num w:numId="34">
    <w:abstractNumId w:val="62"/>
  </w:num>
  <w:num w:numId="35">
    <w:abstractNumId w:val="42"/>
  </w:num>
  <w:num w:numId="36">
    <w:abstractNumId w:val="38"/>
  </w:num>
  <w:num w:numId="37">
    <w:abstractNumId w:val="13"/>
  </w:num>
  <w:num w:numId="38">
    <w:abstractNumId w:val="55"/>
  </w:num>
  <w:num w:numId="39">
    <w:abstractNumId w:val="35"/>
  </w:num>
  <w:num w:numId="40">
    <w:abstractNumId w:val="43"/>
  </w:num>
  <w:num w:numId="41">
    <w:abstractNumId w:val="24"/>
  </w:num>
  <w:num w:numId="42">
    <w:abstractNumId w:val="16"/>
  </w:num>
  <w:num w:numId="43">
    <w:abstractNumId w:val="20"/>
  </w:num>
  <w:num w:numId="44">
    <w:abstractNumId w:val="17"/>
  </w:num>
  <w:num w:numId="45">
    <w:abstractNumId w:val="29"/>
  </w:num>
  <w:num w:numId="46">
    <w:abstractNumId w:val="39"/>
  </w:num>
  <w:num w:numId="47">
    <w:abstractNumId w:val="26"/>
  </w:num>
  <w:num w:numId="48">
    <w:abstractNumId w:val="15"/>
  </w:num>
  <w:num w:numId="49">
    <w:abstractNumId w:val="14"/>
  </w:num>
  <w:num w:numId="50">
    <w:abstractNumId w:val="64"/>
  </w:num>
  <w:num w:numId="51">
    <w:abstractNumId w:val="41"/>
  </w:num>
  <w:num w:numId="52">
    <w:abstractNumId w:val="11"/>
  </w:num>
  <w:num w:numId="53">
    <w:abstractNumId w:val="48"/>
  </w:num>
  <w:num w:numId="54">
    <w:abstractNumId w:val="19"/>
  </w:num>
  <w:num w:numId="55">
    <w:abstractNumId w:val="63"/>
  </w:num>
  <w:num w:numId="56">
    <w:abstractNumId w:val="56"/>
  </w:num>
  <w:num w:numId="57">
    <w:abstractNumId w:val="30"/>
  </w:num>
  <w:num w:numId="58">
    <w:abstractNumId w:val="34"/>
  </w:num>
  <w:num w:numId="59">
    <w:abstractNumId w:val="57"/>
  </w:num>
  <w:num w:numId="60">
    <w:abstractNumId w:val="36"/>
  </w:num>
  <w:num w:numId="61">
    <w:abstractNumId w:val="45"/>
  </w:num>
  <w:num w:numId="62">
    <w:abstractNumId w:val="28"/>
  </w:num>
  <w:num w:numId="63">
    <w:abstractNumId w:val="37"/>
  </w:num>
  <w:num w:numId="64">
    <w:abstractNumId w:val="22"/>
  </w:num>
  <w:num w:numId="65">
    <w:abstractNumId w:val="61"/>
  </w:num>
  <w:num w:numId="66">
    <w:abstractNumId w:val="44"/>
  </w:num>
  <w:num w:numId="67">
    <w:abstractNumId w:val="49"/>
  </w:num>
  <w:num w:numId="68">
    <w:abstractNumId w:val="53"/>
  </w:num>
  <w:num w:numId="69">
    <w:abstractNumId w:val="21"/>
  </w:num>
  <w:num w:numId="70">
    <w:abstractNumId w:val="58"/>
  </w:num>
  <w:num w:numId="71">
    <w:abstractNumId w:val="46"/>
  </w:num>
  <w:num w:numId="72">
    <w:abstractNumId w:val="40"/>
  </w:num>
  <w:num w:numId="73">
    <w:abstractNumId w:val="25"/>
  </w:num>
  <w:numIdMacAtCleanup w:val="7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drine Lyser">
    <w15:presenceInfo w15:providerId="AD" w15:userId="S-1-5-21-3569255166-3711921035-3486062074-2975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6C1"/>
    <w:rsid w:val="00012F5F"/>
    <w:rsid w:val="000154DD"/>
    <w:rsid w:val="00020E16"/>
    <w:rsid w:val="00021C8D"/>
    <w:rsid w:val="000237C2"/>
    <w:rsid w:val="00024ADC"/>
    <w:rsid w:val="000305CC"/>
    <w:rsid w:val="00034458"/>
    <w:rsid w:val="00041BEC"/>
    <w:rsid w:val="000471AE"/>
    <w:rsid w:val="00055EA6"/>
    <w:rsid w:val="000634BF"/>
    <w:rsid w:val="0006364B"/>
    <w:rsid w:val="00063A8B"/>
    <w:rsid w:val="00064938"/>
    <w:rsid w:val="000662EC"/>
    <w:rsid w:val="00072F29"/>
    <w:rsid w:val="00077733"/>
    <w:rsid w:val="00080410"/>
    <w:rsid w:val="00080E21"/>
    <w:rsid w:val="00081055"/>
    <w:rsid w:val="000819A0"/>
    <w:rsid w:val="00082C09"/>
    <w:rsid w:val="000839F4"/>
    <w:rsid w:val="00084267"/>
    <w:rsid w:val="00090F54"/>
    <w:rsid w:val="000921EA"/>
    <w:rsid w:val="000925B4"/>
    <w:rsid w:val="00093239"/>
    <w:rsid w:val="00094857"/>
    <w:rsid w:val="00097ACC"/>
    <w:rsid w:val="000A1F84"/>
    <w:rsid w:val="000A22C4"/>
    <w:rsid w:val="000A3E3B"/>
    <w:rsid w:val="000A432C"/>
    <w:rsid w:val="000A4DA7"/>
    <w:rsid w:val="000A5258"/>
    <w:rsid w:val="000B17E7"/>
    <w:rsid w:val="000B3966"/>
    <w:rsid w:val="000B77A2"/>
    <w:rsid w:val="000C1E31"/>
    <w:rsid w:val="000D3DAC"/>
    <w:rsid w:val="000D76A1"/>
    <w:rsid w:val="000E2526"/>
    <w:rsid w:val="000F1523"/>
    <w:rsid w:val="000F389C"/>
    <w:rsid w:val="000F427B"/>
    <w:rsid w:val="0010379E"/>
    <w:rsid w:val="001040A8"/>
    <w:rsid w:val="0010459F"/>
    <w:rsid w:val="00110B7F"/>
    <w:rsid w:val="00112530"/>
    <w:rsid w:val="00113A63"/>
    <w:rsid w:val="00115663"/>
    <w:rsid w:val="0012154D"/>
    <w:rsid w:val="001233BA"/>
    <w:rsid w:val="00127ACA"/>
    <w:rsid w:val="00133C44"/>
    <w:rsid w:val="001436AE"/>
    <w:rsid w:val="00152225"/>
    <w:rsid w:val="00154A52"/>
    <w:rsid w:val="00167965"/>
    <w:rsid w:val="00167E86"/>
    <w:rsid w:val="001704A4"/>
    <w:rsid w:val="001744E9"/>
    <w:rsid w:val="001749DD"/>
    <w:rsid w:val="00176356"/>
    <w:rsid w:val="00176A86"/>
    <w:rsid w:val="00177334"/>
    <w:rsid w:val="00177385"/>
    <w:rsid w:val="0017744B"/>
    <w:rsid w:val="00177521"/>
    <w:rsid w:val="0018127E"/>
    <w:rsid w:val="00181792"/>
    <w:rsid w:val="00182CB4"/>
    <w:rsid w:val="0019656A"/>
    <w:rsid w:val="001972E5"/>
    <w:rsid w:val="001A1913"/>
    <w:rsid w:val="001A2FC6"/>
    <w:rsid w:val="001A4E44"/>
    <w:rsid w:val="001A55CE"/>
    <w:rsid w:val="001A5E45"/>
    <w:rsid w:val="001A6554"/>
    <w:rsid w:val="001B2198"/>
    <w:rsid w:val="001B4A71"/>
    <w:rsid w:val="001B6C66"/>
    <w:rsid w:val="001B71E5"/>
    <w:rsid w:val="001C1393"/>
    <w:rsid w:val="001C2632"/>
    <w:rsid w:val="001C2925"/>
    <w:rsid w:val="001C4A75"/>
    <w:rsid w:val="001C69C6"/>
    <w:rsid w:val="001D2260"/>
    <w:rsid w:val="001D28C1"/>
    <w:rsid w:val="001E7218"/>
    <w:rsid w:val="001F0D6F"/>
    <w:rsid w:val="001F4FFD"/>
    <w:rsid w:val="0020334B"/>
    <w:rsid w:val="00203E28"/>
    <w:rsid w:val="002053F8"/>
    <w:rsid w:val="00211106"/>
    <w:rsid w:val="00211AC9"/>
    <w:rsid w:val="00213776"/>
    <w:rsid w:val="0021465F"/>
    <w:rsid w:val="0021537D"/>
    <w:rsid w:val="00217290"/>
    <w:rsid w:val="00222031"/>
    <w:rsid w:val="002241F2"/>
    <w:rsid w:val="002310CE"/>
    <w:rsid w:val="00242273"/>
    <w:rsid w:val="00243081"/>
    <w:rsid w:val="00244836"/>
    <w:rsid w:val="00250BF7"/>
    <w:rsid w:val="002734F7"/>
    <w:rsid w:val="00275F61"/>
    <w:rsid w:val="002762F4"/>
    <w:rsid w:val="0027680B"/>
    <w:rsid w:val="002769DC"/>
    <w:rsid w:val="002776C1"/>
    <w:rsid w:val="002822B3"/>
    <w:rsid w:val="002823C9"/>
    <w:rsid w:val="00283EC2"/>
    <w:rsid w:val="002872AA"/>
    <w:rsid w:val="00291445"/>
    <w:rsid w:val="00293D28"/>
    <w:rsid w:val="002A0F31"/>
    <w:rsid w:val="002A32E8"/>
    <w:rsid w:val="002A6CC7"/>
    <w:rsid w:val="002B2F1B"/>
    <w:rsid w:val="002B3C2F"/>
    <w:rsid w:val="002B5203"/>
    <w:rsid w:val="002C42F2"/>
    <w:rsid w:val="002C4B18"/>
    <w:rsid w:val="002C64DA"/>
    <w:rsid w:val="002D2942"/>
    <w:rsid w:val="002D4AF6"/>
    <w:rsid w:val="002D5189"/>
    <w:rsid w:val="002D6A43"/>
    <w:rsid w:val="002D742E"/>
    <w:rsid w:val="002E18C1"/>
    <w:rsid w:val="002E3B85"/>
    <w:rsid w:val="002E4DE1"/>
    <w:rsid w:val="002F237B"/>
    <w:rsid w:val="002F5896"/>
    <w:rsid w:val="003033CA"/>
    <w:rsid w:val="003068DC"/>
    <w:rsid w:val="003110C0"/>
    <w:rsid w:val="003126B3"/>
    <w:rsid w:val="00314089"/>
    <w:rsid w:val="00315F3B"/>
    <w:rsid w:val="0031679B"/>
    <w:rsid w:val="00316CAF"/>
    <w:rsid w:val="00321C43"/>
    <w:rsid w:val="00334F82"/>
    <w:rsid w:val="00335DF1"/>
    <w:rsid w:val="003456B7"/>
    <w:rsid w:val="00346993"/>
    <w:rsid w:val="00346D89"/>
    <w:rsid w:val="0035322D"/>
    <w:rsid w:val="003552E6"/>
    <w:rsid w:val="003573F2"/>
    <w:rsid w:val="003578D9"/>
    <w:rsid w:val="00365F2C"/>
    <w:rsid w:val="00366AE3"/>
    <w:rsid w:val="0037245D"/>
    <w:rsid w:val="00375D27"/>
    <w:rsid w:val="00377AA9"/>
    <w:rsid w:val="00391753"/>
    <w:rsid w:val="00394369"/>
    <w:rsid w:val="00394C6D"/>
    <w:rsid w:val="00397E97"/>
    <w:rsid w:val="003A5C2B"/>
    <w:rsid w:val="003A701A"/>
    <w:rsid w:val="003A746E"/>
    <w:rsid w:val="003A7DD0"/>
    <w:rsid w:val="003B1628"/>
    <w:rsid w:val="003B6F22"/>
    <w:rsid w:val="003B78E3"/>
    <w:rsid w:val="003C067E"/>
    <w:rsid w:val="003C14B8"/>
    <w:rsid w:val="003C5773"/>
    <w:rsid w:val="003C6C27"/>
    <w:rsid w:val="003D3994"/>
    <w:rsid w:val="003E0105"/>
    <w:rsid w:val="003F4D7B"/>
    <w:rsid w:val="003F5722"/>
    <w:rsid w:val="004045D8"/>
    <w:rsid w:val="004176B8"/>
    <w:rsid w:val="004229F1"/>
    <w:rsid w:val="00423681"/>
    <w:rsid w:val="00424388"/>
    <w:rsid w:val="00426C48"/>
    <w:rsid w:val="004319E7"/>
    <w:rsid w:val="0043341A"/>
    <w:rsid w:val="00434E38"/>
    <w:rsid w:val="00440551"/>
    <w:rsid w:val="004409E3"/>
    <w:rsid w:val="004437C1"/>
    <w:rsid w:val="00447014"/>
    <w:rsid w:val="00450ED4"/>
    <w:rsid w:val="00452C7D"/>
    <w:rsid w:val="00453300"/>
    <w:rsid w:val="00454D54"/>
    <w:rsid w:val="00463DEC"/>
    <w:rsid w:val="004679D1"/>
    <w:rsid w:val="004748FD"/>
    <w:rsid w:val="0048192D"/>
    <w:rsid w:val="00481DF5"/>
    <w:rsid w:val="0048251F"/>
    <w:rsid w:val="0048758A"/>
    <w:rsid w:val="00491BAD"/>
    <w:rsid w:val="004A0A6C"/>
    <w:rsid w:val="004A5490"/>
    <w:rsid w:val="004A6B2A"/>
    <w:rsid w:val="004A7AEF"/>
    <w:rsid w:val="004B29D4"/>
    <w:rsid w:val="004B51D5"/>
    <w:rsid w:val="004B58EF"/>
    <w:rsid w:val="004C1FBA"/>
    <w:rsid w:val="004C2E3E"/>
    <w:rsid w:val="004C578B"/>
    <w:rsid w:val="004C692F"/>
    <w:rsid w:val="004C6D4C"/>
    <w:rsid w:val="004D0DD3"/>
    <w:rsid w:val="004D4C3C"/>
    <w:rsid w:val="004E192B"/>
    <w:rsid w:val="004E385E"/>
    <w:rsid w:val="004E4159"/>
    <w:rsid w:val="004E7B4F"/>
    <w:rsid w:val="004F50CA"/>
    <w:rsid w:val="005012FB"/>
    <w:rsid w:val="00502919"/>
    <w:rsid w:val="005103CF"/>
    <w:rsid w:val="00523DCB"/>
    <w:rsid w:val="00533D00"/>
    <w:rsid w:val="00534E7C"/>
    <w:rsid w:val="00536763"/>
    <w:rsid w:val="005400A7"/>
    <w:rsid w:val="00541EA4"/>
    <w:rsid w:val="00542FCE"/>
    <w:rsid w:val="00543018"/>
    <w:rsid w:val="00550D2D"/>
    <w:rsid w:val="00557F71"/>
    <w:rsid w:val="00564B0A"/>
    <w:rsid w:val="0057080B"/>
    <w:rsid w:val="00571934"/>
    <w:rsid w:val="00574A36"/>
    <w:rsid w:val="005761BF"/>
    <w:rsid w:val="00582581"/>
    <w:rsid w:val="00584505"/>
    <w:rsid w:val="005928CE"/>
    <w:rsid w:val="005A0224"/>
    <w:rsid w:val="005A05FC"/>
    <w:rsid w:val="005A407F"/>
    <w:rsid w:val="005A4E0E"/>
    <w:rsid w:val="005A5602"/>
    <w:rsid w:val="005A5BA6"/>
    <w:rsid w:val="005B029B"/>
    <w:rsid w:val="005B0BE1"/>
    <w:rsid w:val="005B0CF6"/>
    <w:rsid w:val="005B1DFE"/>
    <w:rsid w:val="005B50D6"/>
    <w:rsid w:val="005B5DE3"/>
    <w:rsid w:val="005C0AB7"/>
    <w:rsid w:val="005C1DFE"/>
    <w:rsid w:val="005C332B"/>
    <w:rsid w:val="005C38F1"/>
    <w:rsid w:val="005D2245"/>
    <w:rsid w:val="005D33C7"/>
    <w:rsid w:val="005D4C47"/>
    <w:rsid w:val="005D76CC"/>
    <w:rsid w:val="005E2FAB"/>
    <w:rsid w:val="005E453C"/>
    <w:rsid w:val="005E7EE2"/>
    <w:rsid w:val="005F4E39"/>
    <w:rsid w:val="005F6D61"/>
    <w:rsid w:val="005F6F5B"/>
    <w:rsid w:val="005F7B48"/>
    <w:rsid w:val="005F7EDF"/>
    <w:rsid w:val="00605686"/>
    <w:rsid w:val="00612C67"/>
    <w:rsid w:val="006210C7"/>
    <w:rsid w:val="00621F49"/>
    <w:rsid w:val="0062762D"/>
    <w:rsid w:val="00634C8F"/>
    <w:rsid w:val="006353C3"/>
    <w:rsid w:val="00641CB0"/>
    <w:rsid w:val="00644CF0"/>
    <w:rsid w:val="00662A7D"/>
    <w:rsid w:val="006672BA"/>
    <w:rsid w:val="0067392B"/>
    <w:rsid w:val="00680684"/>
    <w:rsid w:val="00680BD9"/>
    <w:rsid w:val="00681E3F"/>
    <w:rsid w:val="0068533D"/>
    <w:rsid w:val="00687C04"/>
    <w:rsid w:val="006A7B7E"/>
    <w:rsid w:val="006C26D1"/>
    <w:rsid w:val="006C58E5"/>
    <w:rsid w:val="006D04D4"/>
    <w:rsid w:val="006D2FAF"/>
    <w:rsid w:val="006D5678"/>
    <w:rsid w:val="006E0206"/>
    <w:rsid w:val="006E049E"/>
    <w:rsid w:val="006E152A"/>
    <w:rsid w:val="006E220D"/>
    <w:rsid w:val="006E2B61"/>
    <w:rsid w:val="006F02A8"/>
    <w:rsid w:val="006F5860"/>
    <w:rsid w:val="006F7A5D"/>
    <w:rsid w:val="00700581"/>
    <w:rsid w:val="00702182"/>
    <w:rsid w:val="0070367F"/>
    <w:rsid w:val="00721E3F"/>
    <w:rsid w:val="007221F8"/>
    <w:rsid w:val="00722872"/>
    <w:rsid w:val="00724ABB"/>
    <w:rsid w:val="00725B7F"/>
    <w:rsid w:val="00732F4A"/>
    <w:rsid w:val="00733AE9"/>
    <w:rsid w:val="007430E0"/>
    <w:rsid w:val="0075135C"/>
    <w:rsid w:val="007516C0"/>
    <w:rsid w:val="00753527"/>
    <w:rsid w:val="007551C6"/>
    <w:rsid w:val="0075570B"/>
    <w:rsid w:val="00755BA4"/>
    <w:rsid w:val="007667A7"/>
    <w:rsid w:val="00766D4A"/>
    <w:rsid w:val="00771159"/>
    <w:rsid w:val="007748F0"/>
    <w:rsid w:val="007762CE"/>
    <w:rsid w:val="0077762D"/>
    <w:rsid w:val="007778CF"/>
    <w:rsid w:val="0078296F"/>
    <w:rsid w:val="0078443F"/>
    <w:rsid w:val="00787F75"/>
    <w:rsid w:val="00795CAA"/>
    <w:rsid w:val="007A5469"/>
    <w:rsid w:val="007B0D75"/>
    <w:rsid w:val="007B2D4D"/>
    <w:rsid w:val="007B615B"/>
    <w:rsid w:val="007B61D3"/>
    <w:rsid w:val="007C0338"/>
    <w:rsid w:val="007C0F0F"/>
    <w:rsid w:val="007D0600"/>
    <w:rsid w:val="007D1DCD"/>
    <w:rsid w:val="007D76E9"/>
    <w:rsid w:val="007E5B68"/>
    <w:rsid w:val="007E66FA"/>
    <w:rsid w:val="007F1CB1"/>
    <w:rsid w:val="007F45BE"/>
    <w:rsid w:val="00800BD2"/>
    <w:rsid w:val="0080105D"/>
    <w:rsid w:val="008037E0"/>
    <w:rsid w:val="008066D1"/>
    <w:rsid w:val="00811C4E"/>
    <w:rsid w:val="00816174"/>
    <w:rsid w:val="008163B1"/>
    <w:rsid w:val="0082184E"/>
    <w:rsid w:val="008303EC"/>
    <w:rsid w:val="0083288F"/>
    <w:rsid w:val="00835A7B"/>
    <w:rsid w:val="00836B79"/>
    <w:rsid w:val="00836F2D"/>
    <w:rsid w:val="00836F3B"/>
    <w:rsid w:val="0083797D"/>
    <w:rsid w:val="00837D57"/>
    <w:rsid w:val="00837FD1"/>
    <w:rsid w:val="00840403"/>
    <w:rsid w:val="00842109"/>
    <w:rsid w:val="00842CA6"/>
    <w:rsid w:val="00843E89"/>
    <w:rsid w:val="00845282"/>
    <w:rsid w:val="00845997"/>
    <w:rsid w:val="00846530"/>
    <w:rsid w:val="00847A80"/>
    <w:rsid w:val="00852F12"/>
    <w:rsid w:val="0086078D"/>
    <w:rsid w:val="00861AD9"/>
    <w:rsid w:val="008642BD"/>
    <w:rsid w:val="0086433F"/>
    <w:rsid w:val="008677AA"/>
    <w:rsid w:val="00867E72"/>
    <w:rsid w:val="00872BF7"/>
    <w:rsid w:val="008732EC"/>
    <w:rsid w:val="0087355B"/>
    <w:rsid w:val="00874DF0"/>
    <w:rsid w:val="00876B51"/>
    <w:rsid w:val="00877C5B"/>
    <w:rsid w:val="008817CD"/>
    <w:rsid w:val="0088232A"/>
    <w:rsid w:val="00885744"/>
    <w:rsid w:val="008909BA"/>
    <w:rsid w:val="00891F54"/>
    <w:rsid w:val="008937D1"/>
    <w:rsid w:val="008947DE"/>
    <w:rsid w:val="0089500F"/>
    <w:rsid w:val="00895CBE"/>
    <w:rsid w:val="008A1056"/>
    <w:rsid w:val="008A4A89"/>
    <w:rsid w:val="008A6DC5"/>
    <w:rsid w:val="008B1040"/>
    <w:rsid w:val="008B13F2"/>
    <w:rsid w:val="008B58AB"/>
    <w:rsid w:val="008C10F4"/>
    <w:rsid w:val="008C1201"/>
    <w:rsid w:val="008D7650"/>
    <w:rsid w:val="008D7C4E"/>
    <w:rsid w:val="008E24F3"/>
    <w:rsid w:val="008E3624"/>
    <w:rsid w:val="008E3E63"/>
    <w:rsid w:val="008E4E71"/>
    <w:rsid w:val="008E6457"/>
    <w:rsid w:val="008E7CBD"/>
    <w:rsid w:val="008F1C3B"/>
    <w:rsid w:val="008F5DB3"/>
    <w:rsid w:val="00902404"/>
    <w:rsid w:val="009028C9"/>
    <w:rsid w:val="00903F7F"/>
    <w:rsid w:val="00904163"/>
    <w:rsid w:val="009046D1"/>
    <w:rsid w:val="00905666"/>
    <w:rsid w:val="009058FF"/>
    <w:rsid w:val="00906247"/>
    <w:rsid w:val="00907808"/>
    <w:rsid w:val="00910C05"/>
    <w:rsid w:val="009168C2"/>
    <w:rsid w:val="00917342"/>
    <w:rsid w:val="009220D9"/>
    <w:rsid w:val="009227F8"/>
    <w:rsid w:val="00933C46"/>
    <w:rsid w:val="00937BD5"/>
    <w:rsid w:val="00943BEE"/>
    <w:rsid w:val="00946B79"/>
    <w:rsid w:val="009504A4"/>
    <w:rsid w:val="009550FC"/>
    <w:rsid w:val="009562FA"/>
    <w:rsid w:val="0096062A"/>
    <w:rsid w:val="00960F89"/>
    <w:rsid w:val="00966CF1"/>
    <w:rsid w:val="00967217"/>
    <w:rsid w:val="00967600"/>
    <w:rsid w:val="00967830"/>
    <w:rsid w:val="00972C66"/>
    <w:rsid w:val="00974ABF"/>
    <w:rsid w:val="00976A77"/>
    <w:rsid w:val="00976D94"/>
    <w:rsid w:val="00980ADE"/>
    <w:rsid w:val="00980C3A"/>
    <w:rsid w:val="00981229"/>
    <w:rsid w:val="00981408"/>
    <w:rsid w:val="00981BFF"/>
    <w:rsid w:val="00986B38"/>
    <w:rsid w:val="009873C8"/>
    <w:rsid w:val="009873CD"/>
    <w:rsid w:val="00990338"/>
    <w:rsid w:val="00991F19"/>
    <w:rsid w:val="0099363F"/>
    <w:rsid w:val="00994337"/>
    <w:rsid w:val="009959CB"/>
    <w:rsid w:val="009A45F4"/>
    <w:rsid w:val="009A57AD"/>
    <w:rsid w:val="009B4067"/>
    <w:rsid w:val="009B5414"/>
    <w:rsid w:val="009B5851"/>
    <w:rsid w:val="009B6C24"/>
    <w:rsid w:val="009C3510"/>
    <w:rsid w:val="009C37BE"/>
    <w:rsid w:val="009C4F6D"/>
    <w:rsid w:val="009E05E5"/>
    <w:rsid w:val="009E0DA6"/>
    <w:rsid w:val="009E191D"/>
    <w:rsid w:val="009E49E6"/>
    <w:rsid w:val="009E4B1B"/>
    <w:rsid w:val="009E6816"/>
    <w:rsid w:val="009F5E11"/>
    <w:rsid w:val="009F7FD6"/>
    <w:rsid w:val="00A007F8"/>
    <w:rsid w:val="00A01AE7"/>
    <w:rsid w:val="00A0225B"/>
    <w:rsid w:val="00A02B27"/>
    <w:rsid w:val="00A03158"/>
    <w:rsid w:val="00A07055"/>
    <w:rsid w:val="00A10396"/>
    <w:rsid w:val="00A1116C"/>
    <w:rsid w:val="00A15807"/>
    <w:rsid w:val="00A20532"/>
    <w:rsid w:val="00A22B31"/>
    <w:rsid w:val="00A275E6"/>
    <w:rsid w:val="00A2790E"/>
    <w:rsid w:val="00A32E67"/>
    <w:rsid w:val="00A34E93"/>
    <w:rsid w:val="00A37058"/>
    <w:rsid w:val="00A374DF"/>
    <w:rsid w:val="00A44853"/>
    <w:rsid w:val="00A45AFA"/>
    <w:rsid w:val="00A45B31"/>
    <w:rsid w:val="00A507B2"/>
    <w:rsid w:val="00A518D4"/>
    <w:rsid w:val="00A52C71"/>
    <w:rsid w:val="00A564A6"/>
    <w:rsid w:val="00A57A3F"/>
    <w:rsid w:val="00A6118F"/>
    <w:rsid w:val="00A61FB3"/>
    <w:rsid w:val="00A6578A"/>
    <w:rsid w:val="00A66BAE"/>
    <w:rsid w:val="00A67467"/>
    <w:rsid w:val="00A723E3"/>
    <w:rsid w:val="00A81CE0"/>
    <w:rsid w:val="00A81EB3"/>
    <w:rsid w:val="00A9102E"/>
    <w:rsid w:val="00A91660"/>
    <w:rsid w:val="00A91EEB"/>
    <w:rsid w:val="00A924C6"/>
    <w:rsid w:val="00AA1F34"/>
    <w:rsid w:val="00AA2312"/>
    <w:rsid w:val="00AA5623"/>
    <w:rsid w:val="00AB2569"/>
    <w:rsid w:val="00AB3340"/>
    <w:rsid w:val="00AB3B46"/>
    <w:rsid w:val="00AB4355"/>
    <w:rsid w:val="00AC4DB7"/>
    <w:rsid w:val="00AC5311"/>
    <w:rsid w:val="00AC5F14"/>
    <w:rsid w:val="00AD53E9"/>
    <w:rsid w:val="00AD7832"/>
    <w:rsid w:val="00AE03AA"/>
    <w:rsid w:val="00AE0696"/>
    <w:rsid w:val="00AE2463"/>
    <w:rsid w:val="00AE3223"/>
    <w:rsid w:val="00AF5D41"/>
    <w:rsid w:val="00B02104"/>
    <w:rsid w:val="00B03839"/>
    <w:rsid w:val="00B06769"/>
    <w:rsid w:val="00B13BCF"/>
    <w:rsid w:val="00B215DA"/>
    <w:rsid w:val="00B22B61"/>
    <w:rsid w:val="00B261F1"/>
    <w:rsid w:val="00B26587"/>
    <w:rsid w:val="00B35B4E"/>
    <w:rsid w:val="00B40F0E"/>
    <w:rsid w:val="00B41312"/>
    <w:rsid w:val="00B4168D"/>
    <w:rsid w:val="00B46E5D"/>
    <w:rsid w:val="00B54441"/>
    <w:rsid w:val="00B54458"/>
    <w:rsid w:val="00B55CE7"/>
    <w:rsid w:val="00B60530"/>
    <w:rsid w:val="00B628E5"/>
    <w:rsid w:val="00B64046"/>
    <w:rsid w:val="00B66C36"/>
    <w:rsid w:val="00B70D51"/>
    <w:rsid w:val="00B71F22"/>
    <w:rsid w:val="00B76C13"/>
    <w:rsid w:val="00B91BCB"/>
    <w:rsid w:val="00B920D7"/>
    <w:rsid w:val="00B979FC"/>
    <w:rsid w:val="00BB1F73"/>
    <w:rsid w:val="00BB76B1"/>
    <w:rsid w:val="00BC1F62"/>
    <w:rsid w:val="00BC48AF"/>
    <w:rsid w:val="00BC7E8E"/>
    <w:rsid w:val="00BD3B0A"/>
    <w:rsid w:val="00BD463B"/>
    <w:rsid w:val="00BD51B5"/>
    <w:rsid w:val="00BE147D"/>
    <w:rsid w:val="00BE330C"/>
    <w:rsid w:val="00BE544B"/>
    <w:rsid w:val="00BE6260"/>
    <w:rsid w:val="00BE77FC"/>
    <w:rsid w:val="00BF3319"/>
    <w:rsid w:val="00BF69B1"/>
    <w:rsid w:val="00C055A6"/>
    <w:rsid w:val="00C064E4"/>
    <w:rsid w:val="00C06B8C"/>
    <w:rsid w:val="00C1408A"/>
    <w:rsid w:val="00C17D2F"/>
    <w:rsid w:val="00C253DA"/>
    <w:rsid w:val="00C313A1"/>
    <w:rsid w:val="00C33103"/>
    <w:rsid w:val="00C339AB"/>
    <w:rsid w:val="00C34448"/>
    <w:rsid w:val="00C361A8"/>
    <w:rsid w:val="00C42C85"/>
    <w:rsid w:val="00C42CEC"/>
    <w:rsid w:val="00C4473B"/>
    <w:rsid w:val="00C44C33"/>
    <w:rsid w:val="00C50DF2"/>
    <w:rsid w:val="00C53926"/>
    <w:rsid w:val="00C539F7"/>
    <w:rsid w:val="00C572C5"/>
    <w:rsid w:val="00C6488A"/>
    <w:rsid w:val="00C64D65"/>
    <w:rsid w:val="00C64F5A"/>
    <w:rsid w:val="00C666A3"/>
    <w:rsid w:val="00C710D3"/>
    <w:rsid w:val="00C733B3"/>
    <w:rsid w:val="00C77B15"/>
    <w:rsid w:val="00C81997"/>
    <w:rsid w:val="00C8271F"/>
    <w:rsid w:val="00C832B7"/>
    <w:rsid w:val="00C864AD"/>
    <w:rsid w:val="00C90C03"/>
    <w:rsid w:val="00C94EF3"/>
    <w:rsid w:val="00C95107"/>
    <w:rsid w:val="00CA3910"/>
    <w:rsid w:val="00CB1E52"/>
    <w:rsid w:val="00CB2842"/>
    <w:rsid w:val="00CB4080"/>
    <w:rsid w:val="00CB4805"/>
    <w:rsid w:val="00CC00E9"/>
    <w:rsid w:val="00CC6CFA"/>
    <w:rsid w:val="00CC73A1"/>
    <w:rsid w:val="00CD08C6"/>
    <w:rsid w:val="00CD11C7"/>
    <w:rsid w:val="00CD4CCA"/>
    <w:rsid w:val="00CD7C58"/>
    <w:rsid w:val="00CD7DB4"/>
    <w:rsid w:val="00CE1B9E"/>
    <w:rsid w:val="00CE52E7"/>
    <w:rsid w:val="00CE564A"/>
    <w:rsid w:val="00CF3B57"/>
    <w:rsid w:val="00D00FCE"/>
    <w:rsid w:val="00D10B94"/>
    <w:rsid w:val="00D1489D"/>
    <w:rsid w:val="00D15CDE"/>
    <w:rsid w:val="00D20682"/>
    <w:rsid w:val="00D21A96"/>
    <w:rsid w:val="00D22974"/>
    <w:rsid w:val="00D25210"/>
    <w:rsid w:val="00D254E3"/>
    <w:rsid w:val="00D26C66"/>
    <w:rsid w:val="00D31ECC"/>
    <w:rsid w:val="00D35324"/>
    <w:rsid w:val="00D36A05"/>
    <w:rsid w:val="00D36A57"/>
    <w:rsid w:val="00D40543"/>
    <w:rsid w:val="00D4063B"/>
    <w:rsid w:val="00D41D85"/>
    <w:rsid w:val="00D42EE1"/>
    <w:rsid w:val="00D44984"/>
    <w:rsid w:val="00D454C8"/>
    <w:rsid w:val="00D468B2"/>
    <w:rsid w:val="00D507B1"/>
    <w:rsid w:val="00D55EF3"/>
    <w:rsid w:val="00D56922"/>
    <w:rsid w:val="00D57514"/>
    <w:rsid w:val="00D6026B"/>
    <w:rsid w:val="00D608A7"/>
    <w:rsid w:val="00D61EAF"/>
    <w:rsid w:val="00D64B3F"/>
    <w:rsid w:val="00D6606B"/>
    <w:rsid w:val="00D6683E"/>
    <w:rsid w:val="00D67612"/>
    <w:rsid w:val="00D7054D"/>
    <w:rsid w:val="00D70C3E"/>
    <w:rsid w:val="00D70DA9"/>
    <w:rsid w:val="00D72EC1"/>
    <w:rsid w:val="00D73FAA"/>
    <w:rsid w:val="00D74B2E"/>
    <w:rsid w:val="00D8086C"/>
    <w:rsid w:val="00D81F3E"/>
    <w:rsid w:val="00D8271A"/>
    <w:rsid w:val="00D83F88"/>
    <w:rsid w:val="00D86132"/>
    <w:rsid w:val="00D86599"/>
    <w:rsid w:val="00D91233"/>
    <w:rsid w:val="00D950BA"/>
    <w:rsid w:val="00DA4120"/>
    <w:rsid w:val="00DB219D"/>
    <w:rsid w:val="00DB403D"/>
    <w:rsid w:val="00DB4883"/>
    <w:rsid w:val="00DC4373"/>
    <w:rsid w:val="00DC5208"/>
    <w:rsid w:val="00DC6458"/>
    <w:rsid w:val="00DC65FB"/>
    <w:rsid w:val="00DC7B77"/>
    <w:rsid w:val="00DD007C"/>
    <w:rsid w:val="00DD1915"/>
    <w:rsid w:val="00DD23B3"/>
    <w:rsid w:val="00DD25EE"/>
    <w:rsid w:val="00DD3DEA"/>
    <w:rsid w:val="00DD5AAB"/>
    <w:rsid w:val="00DE0E8E"/>
    <w:rsid w:val="00DE4AFA"/>
    <w:rsid w:val="00DF3583"/>
    <w:rsid w:val="00DF4BFB"/>
    <w:rsid w:val="00DF6273"/>
    <w:rsid w:val="00DF6296"/>
    <w:rsid w:val="00DF6788"/>
    <w:rsid w:val="00DF704F"/>
    <w:rsid w:val="00E043FD"/>
    <w:rsid w:val="00E04E40"/>
    <w:rsid w:val="00E1021D"/>
    <w:rsid w:val="00E1412E"/>
    <w:rsid w:val="00E207CF"/>
    <w:rsid w:val="00E20826"/>
    <w:rsid w:val="00E22DDC"/>
    <w:rsid w:val="00E24ECA"/>
    <w:rsid w:val="00E339CD"/>
    <w:rsid w:val="00E36469"/>
    <w:rsid w:val="00E41106"/>
    <w:rsid w:val="00E42F7E"/>
    <w:rsid w:val="00E4555A"/>
    <w:rsid w:val="00E46B3D"/>
    <w:rsid w:val="00E509CB"/>
    <w:rsid w:val="00E55224"/>
    <w:rsid w:val="00E564B7"/>
    <w:rsid w:val="00E62E97"/>
    <w:rsid w:val="00E63F9A"/>
    <w:rsid w:val="00E64965"/>
    <w:rsid w:val="00E714A7"/>
    <w:rsid w:val="00E714B4"/>
    <w:rsid w:val="00E74F01"/>
    <w:rsid w:val="00E80F0F"/>
    <w:rsid w:val="00E81F65"/>
    <w:rsid w:val="00E82782"/>
    <w:rsid w:val="00E85141"/>
    <w:rsid w:val="00E869EE"/>
    <w:rsid w:val="00E948CC"/>
    <w:rsid w:val="00E966DB"/>
    <w:rsid w:val="00E96F48"/>
    <w:rsid w:val="00EA1896"/>
    <w:rsid w:val="00EA2704"/>
    <w:rsid w:val="00EA34F4"/>
    <w:rsid w:val="00EC12F4"/>
    <w:rsid w:val="00EC17F2"/>
    <w:rsid w:val="00EC31C9"/>
    <w:rsid w:val="00EC36DE"/>
    <w:rsid w:val="00ED0FA3"/>
    <w:rsid w:val="00ED30FC"/>
    <w:rsid w:val="00ED57BF"/>
    <w:rsid w:val="00ED6B39"/>
    <w:rsid w:val="00EE0393"/>
    <w:rsid w:val="00EE05BD"/>
    <w:rsid w:val="00EE344F"/>
    <w:rsid w:val="00EE790A"/>
    <w:rsid w:val="00EF005E"/>
    <w:rsid w:val="00EF3677"/>
    <w:rsid w:val="00EF3CCC"/>
    <w:rsid w:val="00EF78CE"/>
    <w:rsid w:val="00EF7C10"/>
    <w:rsid w:val="00F0305C"/>
    <w:rsid w:val="00F05567"/>
    <w:rsid w:val="00F066E2"/>
    <w:rsid w:val="00F06D68"/>
    <w:rsid w:val="00F070B2"/>
    <w:rsid w:val="00F145B1"/>
    <w:rsid w:val="00F14C35"/>
    <w:rsid w:val="00F23637"/>
    <w:rsid w:val="00F247BC"/>
    <w:rsid w:val="00F27202"/>
    <w:rsid w:val="00F31D4B"/>
    <w:rsid w:val="00F40E16"/>
    <w:rsid w:val="00F41AF9"/>
    <w:rsid w:val="00F45BAC"/>
    <w:rsid w:val="00F45DCF"/>
    <w:rsid w:val="00F51827"/>
    <w:rsid w:val="00F54D65"/>
    <w:rsid w:val="00F56B0A"/>
    <w:rsid w:val="00F571D1"/>
    <w:rsid w:val="00F57582"/>
    <w:rsid w:val="00F70132"/>
    <w:rsid w:val="00F74CC3"/>
    <w:rsid w:val="00F831EA"/>
    <w:rsid w:val="00F8362C"/>
    <w:rsid w:val="00F91F31"/>
    <w:rsid w:val="00F92E7B"/>
    <w:rsid w:val="00F93A4E"/>
    <w:rsid w:val="00F96815"/>
    <w:rsid w:val="00F979DB"/>
    <w:rsid w:val="00FA1B9A"/>
    <w:rsid w:val="00FA315C"/>
    <w:rsid w:val="00FB345A"/>
    <w:rsid w:val="00FB3CEA"/>
    <w:rsid w:val="00FB50ED"/>
    <w:rsid w:val="00FC1A34"/>
    <w:rsid w:val="00FC3A45"/>
    <w:rsid w:val="00FC54F4"/>
    <w:rsid w:val="00FC575E"/>
    <w:rsid w:val="00FC674A"/>
    <w:rsid w:val="00FD0742"/>
    <w:rsid w:val="00FD2232"/>
    <w:rsid w:val="00FD4222"/>
    <w:rsid w:val="00FE1E46"/>
    <w:rsid w:val="00FE2192"/>
    <w:rsid w:val="00FE2FDE"/>
    <w:rsid w:val="00FE3395"/>
    <w:rsid w:val="00FE3F30"/>
    <w:rsid w:val="00FE4A25"/>
    <w:rsid w:val="00FF2312"/>
    <w:rsid w:val="00FF47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A47B30"/>
  <w15:docId w15:val="{5CE156A1-0150-477D-8B0B-85CB9336C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Gras,Rouge,Tout en majuscule + Arial Gras,Couleur personnalisée..."/>
    <w:qFormat/>
    <w:rsid w:val="004B58EF"/>
    <w:rPr>
      <w:rFonts w:ascii="Verdana" w:hAnsi="Verdana"/>
      <w:sz w:val="24"/>
      <w:szCs w:val="24"/>
    </w:rPr>
  </w:style>
  <w:style w:type="paragraph" w:styleId="Titre1">
    <w:name w:val="heading 1"/>
    <w:basedOn w:val="Normal"/>
    <w:next w:val="Normal"/>
    <w:rsid w:val="00481DF5"/>
    <w:pPr>
      <w:keepNext/>
      <w:numPr>
        <w:numId w:val="17"/>
      </w:numPr>
      <w:tabs>
        <w:tab w:val="clear" w:pos="1440"/>
        <w:tab w:val="num" w:pos="2846"/>
      </w:tabs>
      <w:spacing w:before="240" w:after="60"/>
      <w:ind w:left="2846" w:hanging="360"/>
      <w:outlineLvl w:val="0"/>
    </w:pPr>
    <w:rPr>
      <w:rFonts w:ascii="Arial Gras" w:hAnsi="Arial Gras" w:cs="Arial"/>
      <w:b/>
      <w:bCs/>
      <w:caps/>
      <w:color w:val="FF0000"/>
      <w:kern w:val="32"/>
    </w:rPr>
  </w:style>
  <w:style w:type="paragraph" w:styleId="Titre2">
    <w:name w:val="heading 2"/>
    <w:aliases w:val="Titre 2 Car1,Titre 2 Car Car"/>
    <w:basedOn w:val="Normal"/>
    <w:next w:val="Normal"/>
    <w:link w:val="Titre2Car"/>
    <w:qFormat/>
    <w:rsid w:val="00481DF5"/>
    <w:pPr>
      <w:keepNext/>
      <w:numPr>
        <w:ilvl w:val="1"/>
        <w:numId w:val="17"/>
      </w:numPr>
      <w:tabs>
        <w:tab w:val="clear" w:pos="1440"/>
        <w:tab w:val="num" w:pos="3566"/>
      </w:tabs>
      <w:spacing w:before="240" w:after="60"/>
      <w:ind w:left="3566" w:hanging="360"/>
      <w:outlineLvl w:val="1"/>
    </w:pPr>
    <w:rPr>
      <w:rFonts w:cs="Arial"/>
      <w:bCs/>
      <w:iCs/>
      <w:smallCaps/>
    </w:rPr>
  </w:style>
  <w:style w:type="paragraph" w:styleId="Titre3">
    <w:name w:val="heading 3"/>
    <w:basedOn w:val="Normal"/>
    <w:next w:val="Normal"/>
    <w:link w:val="Titre3Car"/>
    <w:uiPriority w:val="9"/>
    <w:qFormat/>
    <w:rsid w:val="00481DF5"/>
    <w:pPr>
      <w:keepNext/>
      <w:numPr>
        <w:ilvl w:val="2"/>
        <w:numId w:val="17"/>
      </w:numPr>
      <w:tabs>
        <w:tab w:val="clear" w:pos="720"/>
        <w:tab w:val="num" w:pos="4286"/>
      </w:tabs>
      <w:spacing w:before="240" w:after="60"/>
      <w:ind w:left="4286" w:hanging="180"/>
      <w:outlineLvl w:val="2"/>
    </w:pPr>
    <w:rPr>
      <w:rFonts w:cs="Arial"/>
      <w:b/>
      <w:bCs/>
      <w:szCs w:val="26"/>
    </w:rPr>
  </w:style>
  <w:style w:type="paragraph" w:styleId="Titre4">
    <w:name w:val="heading 4"/>
    <w:basedOn w:val="Normal"/>
    <w:next w:val="Normal"/>
    <w:qFormat/>
    <w:rsid w:val="00481DF5"/>
    <w:pPr>
      <w:keepNext/>
      <w:numPr>
        <w:ilvl w:val="3"/>
        <w:numId w:val="17"/>
      </w:numPr>
      <w:tabs>
        <w:tab w:val="clear" w:pos="864"/>
        <w:tab w:val="num" w:pos="5006"/>
      </w:tabs>
      <w:spacing w:before="240" w:after="60"/>
      <w:ind w:left="5006" w:hanging="360"/>
      <w:outlineLvl w:val="3"/>
    </w:pPr>
    <w:rPr>
      <w:rFonts w:ascii="Times New Roman" w:hAnsi="Times New Roman"/>
      <w:b/>
      <w:bCs/>
      <w:sz w:val="28"/>
      <w:szCs w:val="28"/>
    </w:rPr>
  </w:style>
  <w:style w:type="paragraph" w:styleId="Titre5">
    <w:name w:val="heading 5"/>
    <w:basedOn w:val="Normal"/>
    <w:next w:val="Normal"/>
    <w:qFormat/>
    <w:rsid w:val="00481DF5"/>
    <w:pPr>
      <w:numPr>
        <w:ilvl w:val="4"/>
        <w:numId w:val="17"/>
      </w:numPr>
      <w:tabs>
        <w:tab w:val="clear" w:pos="1008"/>
        <w:tab w:val="num" w:pos="5726"/>
      </w:tabs>
      <w:spacing w:before="240" w:after="60"/>
      <w:ind w:left="5726" w:hanging="360"/>
      <w:outlineLvl w:val="4"/>
    </w:pPr>
    <w:rPr>
      <w:b/>
      <w:bCs/>
      <w:i/>
      <w:iCs/>
      <w:sz w:val="26"/>
      <w:szCs w:val="26"/>
    </w:rPr>
  </w:style>
  <w:style w:type="paragraph" w:styleId="Titre6">
    <w:name w:val="heading 6"/>
    <w:basedOn w:val="Normal"/>
    <w:next w:val="Normal"/>
    <w:qFormat/>
    <w:rsid w:val="00481DF5"/>
    <w:pPr>
      <w:numPr>
        <w:ilvl w:val="5"/>
        <w:numId w:val="17"/>
      </w:numPr>
      <w:tabs>
        <w:tab w:val="clear" w:pos="1152"/>
        <w:tab w:val="num" w:pos="6446"/>
      </w:tabs>
      <w:spacing w:before="240" w:after="60"/>
      <w:ind w:left="6446" w:hanging="180"/>
      <w:outlineLvl w:val="5"/>
    </w:pPr>
    <w:rPr>
      <w:rFonts w:ascii="Times New Roman" w:hAnsi="Times New Roman"/>
      <w:b/>
      <w:bCs/>
      <w:sz w:val="22"/>
      <w:szCs w:val="22"/>
    </w:rPr>
  </w:style>
  <w:style w:type="paragraph" w:styleId="Titre7">
    <w:name w:val="heading 7"/>
    <w:basedOn w:val="Normal"/>
    <w:next w:val="Normal"/>
    <w:qFormat/>
    <w:rsid w:val="00481DF5"/>
    <w:pPr>
      <w:numPr>
        <w:ilvl w:val="6"/>
        <w:numId w:val="17"/>
      </w:numPr>
      <w:tabs>
        <w:tab w:val="clear" w:pos="1296"/>
        <w:tab w:val="num" w:pos="7166"/>
      </w:tabs>
      <w:spacing w:before="240" w:after="60"/>
      <w:ind w:left="7166" w:hanging="360"/>
      <w:outlineLvl w:val="6"/>
    </w:pPr>
    <w:rPr>
      <w:rFonts w:ascii="Times New Roman" w:hAnsi="Times New Roman"/>
    </w:rPr>
  </w:style>
  <w:style w:type="paragraph" w:styleId="Titre8">
    <w:name w:val="heading 8"/>
    <w:basedOn w:val="Normal"/>
    <w:next w:val="Normal"/>
    <w:qFormat/>
    <w:rsid w:val="00481DF5"/>
    <w:pPr>
      <w:numPr>
        <w:ilvl w:val="7"/>
        <w:numId w:val="17"/>
      </w:numPr>
      <w:tabs>
        <w:tab w:val="clear" w:pos="1440"/>
        <w:tab w:val="num" w:pos="7886"/>
      </w:tabs>
      <w:spacing w:before="240" w:after="60"/>
      <w:ind w:left="7886" w:hanging="360"/>
      <w:outlineLvl w:val="7"/>
    </w:pPr>
    <w:rPr>
      <w:rFonts w:ascii="Times New Roman" w:hAnsi="Times New Roman"/>
      <w:i/>
      <w:iCs/>
    </w:rPr>
  </w:style>
  <w:style w:type="paragraph" w:styleId="Titre9">
    <w:name w:val="heading 9"/>
    <w:basedOn w:val="Normal"/>
    <w:next w:val="Normal"/>
    <w:qFormat/>
    <w:rsid w:val="00481DF5"/>
    <w:pPr>
      <w:numPr>
        <w:ilvl w:val="8"/>
        <w:numId w:val="17"/>
      </w:numPr>
      <w:tabs>
        <w:tab w:val="clear" w:pos="1584"/>
        <w:tab w:val="num" w:pos="8606"/>
      </w:tabs>
      <w:spacing w:before="240" w:after="60"/>
      <w:ind w:left="8606" w:hanging="18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ANDCARD">
    <w:name w:val="(HAND CARD"/>
    <w:semiHidden/>
    <w:rsid w:val="00481DF5"/>
    <w:rPr>
      <w:sz w:val="22"/>
    </w:rPr>
  </w:style>
  <w:style w:type="numbering" w:styleId="111111">
    <w:name w:val="Outline List 2"/>
    <w:basedOn w:val="Aucuneliste"/>
    <w:semiHidden/>
    <w:rsid w:val="00481DF5"/>
    <w:pPr>
      <w:numPr>
        <w:numId w:val="1"/>
      </w:numPr>
    </w:pPr>
  </w:style>
  <w:style w:type="numbering" w:styleId="1ai">
    <w:name w:val="Outline List 1"/>
    <w:basedOn w:val="Aucuneliste"/>
    <w:semiHidden/>
    <w:rsid w:val="00481DF5"/>
    <w:pPr>
      <w:numPr>
        <w:numId w:val="2"/>
      </w:numPr>
    </w:pPr>
  </w:style>
  <w:style w:type="character" w:styleId="Accentuation">
    <w:name w:val="Emphasis"/>
    <w:basedOn w:val="Policepardfaut"/>
    <w:qFormat/>
    <w:rsid w:val="00481DF5"/>
    <w:rPr>
      <w:i/>
      <w:iCs/>
    </w:rPr>
  </w:style>
  <w:style w:type="character" w:styleId="AcronymeHTML">
    <w:name w:val="HTML Acronym"/>
    <w:basedOn w:val="Policepardfaut"/>
    <w:semiHidden/>
    <w:rsid w:val="00481DF5"/>
  </w:style>
  <w:style w:type="paragraph" w:styleId="Adressedestinataire">
    <w:name w:val="envelope address"/>
    <w:basedOn w:val="Normal"/>
    <w:semiHidden/>
    <w:rsid w:val="00481DF5"/>
    <w:pPr>
      <w:framePr w:w="7938" w:h="1985" w:hRule="exact" w:hSpace="141" w:wrap="auto" w:hAnchor="page" w:xAlign="center" w:yAlign="bottom"/>
      <w:ind w:left="2835"/>
    </w:pPr>
    <w:rPr>
      <w:rFonts w:cs="Arial"/>
    </w:rPr>
  </w:style>
  <w:style w:type="paragraph" w:styleId="Adresseexpditeur">
    <w:name w:val="envelope return"/>
    <w:basedOn w:val="Normal"/>
    <w:semiHidden/>
    <w:rsid w:val="00481DF5"/>
    <w:rPr>
      <w:rFonts w:cs="Arial"/>
      <w:sz w:val="20"/>
      <w:szCs w:val="20"/>
    </w:rPr>
  </w:style>
  <w:style w:type="paragraph" w:styleId="AdresseHTML">
    <w:name w:val="HTML Address"/>
    <w:basedOn w:val="Normal"/>
    <w:semiHidden/>
    <w:rsid w:val="00481DF5"/>
    <w:rPr>
      <w:i/>
      <w:iCs/>
    </w:rPr>
  </w:style>
  <w:style w:type="character" w:styleId="Appelnotedebasdep">
    <w:name w:val="footnote reference"/>
    <w:basedOn w:val="Policepardfaut"/>
    <w:semiHidden/>
    <w:rsid w:val="00481DF5"/>
    <w:rPr>
      <w:vertAlign w:val="superscript"/>
    </w:rPr>
  </w:style>
  <w:style w:type="numbering" w:styleId="ArticleSection">
    <w:name w:val="Outline List 3"/>
    <w:basedOn w:val="Aucuneliste"/>
    <w:semiHidden/>
    <w:rsid w:val="00481DF5"/>
    <w:pPr>
      <w:numPr>
        <w:numId w:val="3"/>
      </w:numPr>
    </w:pPr>
  </w:style>
  <w:style w:type="paragraph" w:customStyle="1" w:styleId="Corpsdetexte21">
    <w:name w:val="Corps de texte 21"/>
    <w:basedOn w:val="Normal"/>
    <w:semiHidden/>
    <w:rsid w:val="00481DF5"/>
    <w:pPr>
      <w:jc w:val="center"/>
    </w:pPr>
    <w:rPr>
      <w:rFonts w:ascii="Times New Roman" w:hAnsi="Times New Roman"/>
      <w:b/>
      <w:sz w:val="22"/>
      <w:szCs w:val="20"/>
    </w:rPr>
  </w:style>
  <w:style w:type="paragraph" w:customStyle="1" w:styleId="Brief">
    <w:name w:val="Brief"/>
    <w:basedOn w:val="Normal"/>
    <w:semiHidden/>
    <w:rsid w:val="00481DF5"/>
    <w:pPr>
      <w:tabs>
        <w:tab w:val="left" w:pos="709"/>
        <w:tab w:val="left" w:pos="1418"/>
        <w:tab w:val="left" w:pos="5783"/>
      </w:tabs>
      <w:spacing w:line="264" w:lineRule="atLeast"/>
    </w:pPr>
    <w:rPr>
      <w:rFonts w:ascii="Formata" w:hAnsi="Formata"/>
      <w:szCs w:val="20"/>
      <w:lang w:val="de-DE" w:eastAsia="de-DE"/>
    </w:rPr>
  </w:style>
  <w:style w:type="character" w:styleId="CitationHTML">
    <w:name w:val="HTML Cite"/>
    <w:basedOn w:val="Policepardfaut"/>
    <w:semiHidden/>
    <w:rsid w:val="00481DF5"/>
    <w:rPr>
      <w:i/>
      <w:iCs/>
    </w:rPr>
  </w:style>
  <w:style w:type="table" w:styleId="Tableauclassique1">
    <w:name w:val="Table Classic 1"/>
    <w:basedOn w:val="TableauNormal"/>
    <w:semiHidden/>
    <w:rsid w:val="00481DF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rsid w:val="00481DF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rsid w:val="00481DF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rsid w:val="00481DF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rsid w:val="00481DF5"/>
    <w:rPr>
      <w:rFonts w:ascii="Courier New" w:hAnsi="Courier New" w:cs="Courier New"/>
      <w:sz w:val="20"/>
      <w:szCs w:val="20"/>
    </w:rPr>
  </w:style>
  <w:style w:type="character" w:styleId="CodeHTML">
    <w:name w:val="HTML Code"/>
    <w:basedOn w:val="Policepardfaut"/>
    <w:semiHidden/>
    <w:rsid w:val="00481DF5"/>
    <w:rPr>
      <w:rFonts w:ascii="Courier New" w:hAnsi="Courier New" w:cs="Courier New"/>
      <w:sz w:val="20"/>
      <w:szCs w:val="20"/>
    </w:rPr>
  </w:style>
  <w:style w:type="paragraph" w:customStyle="1" w:styleId="a">
    <w:basedOn w:val="Normal"/>
    <w:rsid w:val="00D6026B"/>
    <w:pPr>
      <w:spacing w:after="160" w:line="240" w:lineRule="exact"/>
    </w:pPr>
    <w:rPr>
      <w:rFonts w:ascii="Tahoma" w:hAnsi="Tahoma"/>
      <w:sz w:val="20"/>
      <w:szCs w:val="20"/>
      <w:lang w:val="en-US" w:eastAsia="en-US"/>
    </w:rPr>
  </w:style>
  <w:style w:type="table" w:styleId="Colonnesdetableau1">
    <w:name w:val="Table Columns 1"/>
    <w:basedOn w:val="TableauNormal"/>
    <w:semiHidden/>
    <w:rsid w:val="00481DF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rsid w:val="00481DF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rsid w:val="00481DF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rsid w:val="00481DF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rsid w:val="00481DF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rsid w:val="00481DF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rsid w:val="00481DF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rsid w:val="00481DF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Commentaire">
    <w:name w:val="annotation text"/>
    <w:basedOn w:val="Normal"/>
    <w:link w:val="CommentaireCar"/>
    <w:uiPriority w:val="99"/>
    <w:semiHidden/>
    <w:rsid w:val="00481DF5"/>
    <w:rPr>
      <w:sz w:val="20"/>
      <w:szCs w:val="20"/>
    </w:rPr>
  </w:style>
  <w:style w:type="paragraph" w:customStyle="1" w:styleId="QuestionCarCarCar">
    <w:name w:val="Question Car Car Car"/>
    <w:basedOn w:val="Normal"/>
    <w:next w:val="Normal"/>
    <w:link w:val="QuestionCarCarCarCar"/>
    <w:semiHidden/>
    <w:rsid w:val="00481DF5"/>
    <w:rPr>
      <w:rFonts w:ascii="Arial Gras" w:hAnsi="Arial Gras"/>
      <w:b/>
    </w:rPr>
  </w:style>
  <w:style w:type="paragraph" w:customStyle="1" w:styleId="CONSIGNE">
    <w:name w:val="CONSIGNE"/>
    <w:basedOn w:val="QuestionCarCarCar"/>
    <w:semiHidden/>
    <w:rsid w:val="00481DF5"/>
    <w:pPr>
      <w:jc w:val="both"/>
    </w:pPr>
    <w:rPr>
      <w:rFonts w:ascii="Arial" w:hAnsi="Arial"/>
      <w:b w:val="0"/>
      <w:caps/>
      <w:color w:val="800000"/>
      <w:sz w:val="20"/>
      <w:szCs w:val="20"/>
    </w:rPr>
  </w:style>
  <w:style w:type="table" w:styleId="Tableaucontemporain">
    <w:name w:val="Table Contemporary"/>
    <w:basedOn w:val="TableauNormal"/>
    <w:semiHidden/>
    <w:rsid w:val="00481DF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link w:val="CorpsdetexteCar"/>
    <w:semiHidden/>
    <w:rsid w:val="00481DF5"/>
    <w:pPr>
      <w:spacing w:after="120"/>
    </w:pPr>
  </w:style>
  <w:style w:type="paragraph" w:styleId="Corpsdetexte2">
    <w:name w:val="Body Text 2"/>
    <w:basedOn w:val="Normal"/>
    <w:semiHidden/>
    <w:rsid w:val="00481DF5"/>
    <w:pPr>
      <w:spacing w:after="120" w:line="480" w:lineRule="auto"/>
    </w:pPr>
  </w:style>
  <w:style w:type="paragraph" w:styleId="Corpsdetexte3">
    <w:name w:val="Body Text 3"/>
    <w:basedOn w:val="Normal"/>
    <w:semiHidden/>
    <w:rsid w:val="00481DF5"/>
    <w:pPr>
      <w:spacing w:after="120"/>
    </w:pPr>
    <w:rPr>
      <w:sz w:val="16"/>
      <w:szCs w:val="16"/>
    </w:rPr>
  </w:style>
  <w:style w:type="paragraph" w:customStyle="1" w:styleId="Normal1">
    <w:name w:val="Normal1"/>
    <w:basedOn w:val="Normal"/>
    <w:semiHidden/>
    <w:rsid w:val="00481DF5"/>
    <w:pPr>
      <w:ind w:left="2124"/>
    </w:pPr>
  </w:style>
  <w:style w:type="paragraph" w:customStyle="1" w:styleId="Listeitems">
    <w:name w:val="Liste items"/>
    <w:basedOn w:val="Normal1"/>
    <w:semiHidden/>
    <w:rsid w:val="00481DF5"/>
    <w:pPr>
      <w:numPr>
        <w:ilvl w:val="4"/>
      </w:numPr>
      <w:ind w:left="2126"/>
    </w:pPr>
  </w:style>
  <w:style w:type="paragraph" w:customStyle="1" w:styleId="PROGRAMMATIONMODIFICATION">
    <w:name w:val="PROGRAMMATION MODIFICATION"/>
    <w:basedOn w:val="Listeitems"/>
    <w:qFormat/>
    <w:rsid w:val="00836F2D"/>
    <w:pPr>
      <w:ind w:left="0"/>
    </w:pPr>
    <w:rPr>
      <w:rFonts w:cs="Arial"/>
      <w:b/>
      <w:bCs/>
      <w:caps/>
      <w:color w:val="FF0000"/>
      <w:szCs w:val="20"/>
      <w:shd w:val="clear" w:color="auto" w:fill="FFFF00"/>
    </w:rPr>
  </w:style>
  <w:style w:type="paragraph" w:customStyle="1" w:styleId="FILTREMODIFICATION">
    <w:name w:val="FILTRE MODIFICATION"/>
    <w:basedOn w:val="Normal"/>
    <w:next w:val="Normal"/>
    <w:qFormat/>
    <w:rsid w:val="00836F2D"/>
    <w:pPr>
      <w:pBdr>
        <w:top w:val="single" w:sz="4" w:space="1" w:color="auto"/>
        <w:left w:val="single" w:sz="4" w:space="4" w:color="auto"/>
        <w:bottom w:val="single" w:sz="4" w:space="1" w:color="auto"/>
        <w:right w:val="single" w:sz="4" w:space="4" w:color="auto"/>
      </w:pBdr>
      <w:shd w:val="clear" w:color="auto" w:fill="FFFF00"/>
    </w:pPr>
    <w:rPr>
      <w:rFonts w:cs="Arial"/>
      <w:b/>
      <w:bCs/>
      <w:caps/>
      <w:color w:val="FF0000"/>
    </w:rPr>
  </w:style>
  <w:style w:type="paragraph" w:customStyle="1" w:styleId="Listeitemsmodification">
    <w:name w:val="Liste items modification"/>
    <w:basedOn w:val="Normal"/>
    <w:next w:val="Normal"/>
    <w:qFormat/>
    <w:rsid w:val="00481DF5"/>
    <w:pPr>
      <w:numPr>
        <w:ilvl w:val="4"/>
      </w:numPr>
      <w:shd w:val="clear" w:color="auto" w:fill="FFFF00"/>
      <w:ind w:left="2126"/>
    </w:pPr>
  </w:style>
  <w:style w:type="paragraph" w:customStyle="1" w:styleId="Questionmodification">
    <w:name w:val="Question modification"/>
    <w:basedOn w:val="Normal"/>
    <w:next w:val="Normal"/>
    <w:qFormat/>
    <w:rsid w:val="00A507B2"/>
    <w:pPr>
      <w:shd w:val="clear" w:color="auto" w:fill="FFFF00"/>
    </w:pPr>
    <w:rPr>
      <w:rFonts w:cs="Arial"/>
      <w:b/>
      <w:bCs/>
    </w:rPr>
  </w:style>
  <w:style w:type="paragraph" w:styleId="Date">
    <w:name w:val="Date"/>
    <w:basedOn w:val="Normal"/>
    <w:next w:val="Normal"/>
    <w:semiHidden/>
    <w:rsid w:val="00481DF5"/>
  </w:style>
  <w:style w:type="character" w:styleId="DfinitionHTML">
    <w:name w:val="HTML Definition"/>
    <w:basedOn w:val="Policepardfaut"/>
    <w:semiHidden/>
    <w:rsid w:val="00481DF5"/>
    <w:rPr>
      <w:i/>
      <w:iCs/>
    </w:rPr>
  </w:style>
  <w:style w:type="table" w:styleId="Effetsdetableau3D2">
    <w:name w:val="Table 3D effects 2"/>
    <w:basedOn w:val="TableauNormal"/>
    <w:semiHidden/>
    <w:rsid w:val="00481DF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rsid w:val="00481DF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rsid w:val="00481DF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rsid w:val="00481DF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uiPriority w:val="22"/>
    <w:qFormat/>
    <w:rsid w:val="00481DF5"/>
    <w:rPr>
      <w:b/>
      <w:bCs/>
    </w:rPr>
  </w:style>
  <w:style w:type="paragraph" w:styleId="En-tte">
    <w:name w:val="header"/>
    <w:basedOn w:val="Normal"/>
    <w:link w:val="En-tteCar"/>
    <w:rsid w:val="00481DF5"/>
    <w:pPr>
      <w:tabs>
        <w:tab w:val="center" w:pos="4536"/>
        <w:tab w:val="right" w:pos="9072"/>
      </w:tabs>
    </w:pPr>
  </w:style>
  <w:style w:type="paragraph" w:styleId="En-ttedemessage">
    <w:name w:val="Message Header"/>
    <w:basedOn w:val="Normal"/>
    <w:semiHidden/>
    <w:rsid w:val="00481DF5"/>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styleId="ExempleHTML">
    <w:name w:val="HTML Sample"/>
    <w:basedOn w:val="Policepardfaut"/>
    <w:semiHidden/>
    <w:rsid w:val="00481DF5"/>
    <w:rPr>
      <w:rFonts w:ascii="Courier New" w:hAnsi="Courier New" w:cs="Courier New"/>
    </w:rPr>
  </w:style>
  <w:style w:type="paragraph" w:customStyle="1" w:styleId="EXPTV1">
    <w:name w:val="EXPTV1"/>
    <w:semiHidden/>
    <w:rsid w:val="00481DF5"/>
    <w:rPr>
      <w:rFonts w:ascii="Arial" w:hAnsi="Arial"/>
      <w:sz w:val="24"/>
      <w:szCs w:val="24"/>
    </w:rPr>
  </w:style>
  <w:style w:type="paragraph" w:customStyle="1" w:styleId="FILTRE">
    <w:name w:val="FILTRE"/>
    <w:next w:val="Normal"/>
    <w:link w:val="FILTRECar2"/>
    <w:qFormat/>
    <w:rsid w:val="00836F2D"/>
    <w:pPr>
      <w:pBdr>
        <w:top w:val="single" w:sz="4" w:space="1" w:color="auto"/>
        <w:left w:val="single" w:sz="4" w:space="4" w:color="auto"/>
        <w:bottom w:val="single" w:sz="4" w:space="1" w:color="auto"/>
        <w:right w:val="single" w:sz="4" w:space="4" w:color="auto"/>
      </w:pBdr>
    </w:pPr>
    <w:rPr>
      <w:rFonts w:ascii="Verdana" w:hAnsi="Verdana" w:cs="Arial"/>
      <w:b/>
      <w:bCs/>
      <w:caps/>
      <w:color w:val="FF0000"/>
      <w:sz w:val="24"/>
      <w:szCs w:val="24"/>
    </w:rPr>
  </w:style>
  <w:style w:type="paragraph" w:customStyle="1" w:styleId="Filtre0">
    <w:name w:val="Filtre"/>
    <w:basedOn w:val="Normal"/>
    <w:semiHidden/>
    <w:rsid w:val="00481DF5"/>
    <w:pPr>
      <w:pBdr>
        <w:top w:val="single" w:sz="6" w:space="1" w:color="auto"/>
        <w:left w:val="single" w:sz="6" w:space="1" w:color="auto"/>
        <w:bottom w:val="single" w:sz="6" w:space="1" w:color="auto"/>
        <w:right w:val="single" w:sz="6" w:space="1" w:color="auto"/>
      </w:pBdr>
      <w:shd w:val="pct10" w:color="auto" w:fill="auto"/>
      <w:spacing w:before="60" w:after="60"/>
      <w:jc w:val="both"/>
    </w:pPr>
    <w:rPr>
      <w:rFonts w:cs="Arial"/>
      <w:b/>
      <w:bCs/>
      <w:i/>
      <w:iCs/>
      <w:sz w:val="22"/>
      <w:szCs w:val="22"/>
    </w:rPr>
  </w:style>
  <w:style w:type="paragraph" w:customStyle="1" w:styleId="FILTRECar">
    <w:name w:val="FILTRE Car"/>
    <w:next w:val="Normal"/>
    <w:link w:val="FILTRECarCar"/>
    <w:rsid w:val="00481DF5"/>
    <w:pPr>
      <w:pBdr>
        <w:top w:val="single" w:sz="4" w:space="1" w:color="auto"/>
        <w:left w:val="single" w:sz="4" w:space="4" w:color="auto"/>
        <w:bottom w:val="single" w:sz="4" w:space="1" w:color="auto"/>
        <w:right w:val="single" w:sz="4" w:space="4" w:color="auto"/>
      </w:pBdr>
    </w:pPr>
    <w:rPr>
      <w:rFonts w:ascii="Arial Gras" w:hAnsi="Arial Gras" w:cs="Arial"/>
      <w:b/>
      <w:bCs/>
      <w:caps/>
      <w:color w:val="FF0000"/>
      <w:sz w:val="24"/>
      <w:szCs w:val="24"/>
    </w:rPr>
  </w:style>
  <w:style w:type="character" w:customStyle="1" w:styleId="FILTRECarCar">
    <w:name w:val="FILTRE Car Car"/>
    <w:basedOn w:val="Policepardfaut"/>
    <w:link w:val="FILTRECar"/>
    <w:rsid w:val="00481DF5"/>
    <w:rPr>
      <w:rFonts w:ascii="Arial Gras" w:hAnsi="Arial Gras" w:cs="Arial"/>
      <w:b/>
      <w:bCs/>
      <w:caps/>
      <w:color w:val="FF0000"/>
      <w:sz w:val="24"/>
      <w:szCs w:val="24"/>
      <w:lang w:val="fr-FR" w:eastAsia="fr-FR" w:bidi="ar-SA"/>
    </w:rPr>
  </w:style>
  <w:style w:type="character" w:customStyle="1" w:styleId="FILTRECar1">
    <w:name w:val="FILTRE Car1"/>
    <w:basedOn w:val="Policepardfaut"/>
    <w:semiHidden/>
    <w:rsid w:val="00481DF5"/>
    <w:rPr>
      <w:rFonts w:ascii="Arial Gras" w:hAnsi="Arial Gras" w:cs="Arial"/>
      <w:b/>
      <w:bCs/>
      <w:caps/>
      <w:color w:val="FF0000"/>
      <w:sz w:val="24"/>
      <w:szCs w:val="24"/>
      <w:lang w:val="fr-FR" w:eastAsia="fr-FR" w:bidi="ar-SA"/>
    </w:rPr>
  </w:style>
  <w:style w:type="paragraph" w:styleId="Formuledepolitesse">
    <w:name w:val="Closing"/>
    <w:basedOn w:val="Normal"/>
    <w:semiHidden/>
    <w:rsid w:val="00481DF5"/>
    <w:pPr>
      <w:ind w:left="4252"/>
    </w:pPr>
  </w:style>
  <w:style w:type="table" w:styleId="Grilledetableau1">
    <w:name w:val="Table Grid 1"/>
    <w:basedOn w:val="TableauNormal"/>
    <w:semiHidden/>
    <w:rsid w:val="00481DF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rsid w:val="00481DF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rsid w:val="00481DF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rsid w:val="00481DF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rsid w:val="00481DF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rsid w:val="00481DF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rsid w:val="00481DF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rsid w:val="00481DF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aliases w:val="TABLEAU,Modèle de tableau"/>
    <w:basedOn w:val="TableauNormal"/>
    <w:uiPriority w:val="59"/>
    <w:rsid w:val="00481DF5"/>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semiHidden/>
    <w:rsid w:val="00481DF5"/>
    <w:rPr>
      <w:rFonts w:cs="Arial"/>
      <w:b/>
      <w:bCs/>
      <w:color w:val="FF0000"/>
      <w:sz w:val="22"/>
      <w:szCs w:val="22"/>
      <w:lang w:val="fr-CA"/>
    </w:rPr>
  </w:style>
  <w:style w:type="character" w:customStyle="1" w:styleId="inserttexte">
    <w:name w:val="insert texte"/>
    <w:basedOn w:val="Policepardfaut"/>
    <w:semiHidden/>
    <w:rsid w:val="00481DF5"/>
    <w:rPr>
      <w:rFonts w:ascii="Arial" w:hAnsi="Arial" w:cs="Arial" w:hint="default"/>
      <w:b/>
      <w:bCs w:val="0"/>
      <w:color w:val="FF008C"/>
      <w:sz w:val="24"/>
      <w:szCs w:val="24"/>
    </w:rPr>
  </w:style>
  <w:style w:type="paragraph" w:customStyle="1" w:styleId="InstructionInternaute">
    <w:name w:val="Instruction Internaute"/>
    <w:basedOn w:val="Normal"/>
    <w:next w:val="Normal"/>
    <w:semiHidden/>
    <w:rsid w:val="00481DF5"/>
    <w:rPr>
      <w:rFonts w:cs="Arial"/>
      <w:i/>
    </w:rPr>
  </w:style>
  <w:style w:type="paragraph" w:customStyle="1" w:styleId="INSTRUCTIONPROGRAMMATION">
    <w:name w:val="INSTRUCTION PROGRAMMATION"/>
    <w:basedOn w:val="Normal"/>
    <w:next w:val="Normal"/>
    <w:link w:val="INSTRUCTIONPROGRAMMATIONCar"/>
    <w:semiHidden/>
    <w:rsid w:val="00481DF5"/>
    <w:rPr>
      <w:rFonts w:ascii="Arial Gras" w:hAnsi="Arial Gras" w:cs="Arial"/>
      <w:b/>
      <w:caps/>
      <w:color w:val="FF0000"/>
    </w:rPr>
  </w:style>
  <w:style w:type="character" w:customStyle="1" w:styleId="INSTRUCTIONPROGRAMMATIONCar">
    <w:name w:val="INSTRUCTION PROGRAMMATION Car"/>
    <w:basedOn w:val="Policepardfaut"/>
    <w:link w:val="INSTRUCTIONPROGRAMMATION"/>
    <w:rsid w:val="00481DF5"/>
    <w:rPr>
      <w:rFonts w:ascii="Arial Gras" w:hAnsi="Arial Gras" w:cs="Arial"/>
      <w:b/>
      <w:caps/>
      <w:color w:val="FF0000"/>
      <w:sz w:val="24"/>
      <w:szCs w:val="24"/>
      <w:lang w:val="fr-FR" w:eastAsia="fr-FR" w:bidi="ar-SA"/>
    </w:rPr>
  </w:style>
  <w:style w:type="paragraph" w:customStyle="1" w:styleId="INSTRUCTIONSENQUETEUR">
    <w:name w:val="INSTRUCTIONS ENQUETEUR"/>
    <w:next w:val="Normal"/>
    <w:link w:val="INSTRUCTIONSENQUETEURCar9"/>
    <w:qFormat/>
    <w:rsid w:val="00836F2D"/>
    <w:rPr>
      <w:rFonts w:ascii="Verdana" w:hAnsi="Verdana" w:cs="Arial"/>
      <w:bCs/>
      <w:smallCaps/>
      <w:sz w:val="24"/>
      <w:szCs w:val="24"/>
    </w:rPr>
  </w:style>
  <w:style w:type="paragraph" w:customStyle="1" w:styleId="INSTRUCTIONSENQUETEURCar">
    <w:name w:val="INSTRUCTIONS ENQUETEUR Car"/>
    <w:next w:val="Listeitems"/>
    <w:link w:val="INSTRUCTIONSENQUETEURCarCar"/>
    <w:semiHidden/>
    <w:rsid w:val="00481DF5"/>
    <w:rPr>
      <w:rFonts w:ascii="Arial" w:hAnsi="Arial" w:cs="Arial"/>
      <w:bCs/>
      <w:smallCaps/>
      <w:sz w:val="24"/>
      <w:szCs w:val="24"/>
    </w:rPr>
  </w:style>
  <w:style w:type="character" w:customStyle="1" w:styleId="INSTRUCTIONSENQUETEURCarCar">
    <w:name w:val="INSTRUCTIONS ENQUETEUR Car Car"/>
    <w:basedOn w:val="Policepardfaut"/>
    <w:link w:val="INSTRUCTIONSENQUETEURCar"/>
    <w:rsid w:val="00481DF5"/>
    <w:rPr>
      <w:rFonts w:ascii="Arial" w:hAnsi="Arial" w:cs="Arial"/>
      <w:bCs/>
      <w:smallCaps/>
      <w:sz w:val="24"/>
      <w:szCs w:val="24"/>
      <w:lang w:val="fr-FR" w:eastAsia="fr-FR" w:bidi="ar-SA"/>
    </w:rPr>
  </w:style>
  <w:style w:type="character" w:customStyle="1" w:styleId="INSTRUCTIONSENQUETEURCarCarCar">
    <w:name w:val="INSTRUCTIONS ENQUETEUR Car Car Car"/>
    <w:basedOn w:val="Policepardfaut"/>
    <w:rsid w:val="00481DF5"/>
    <w:rPr>
      <w:rFonts w:ascii="Arial" w:hAnsi="Arial" w:cs="Arial"/>
      <w:bCs/>
      <w:smallCaps/>
      <w:sz w:val="24"/>
      <w:szCs w:val="24"/>
      <w:lang w:val="fr-FR" w:eastAsia="fr-FR" w:bidi="ar-SA"/>
    </w:rPr>
  </w:style>
  <w:style w:type="character" w:customStyle="1" w:styleId="INSTRUCTIONSENQUETEURCarCarCarCar">
    <w:name w:val="INSTRUCTIONS ENQUETEUR Car Car Car Car"/>
    <w:basedOn w:val="Policepardfaut"/>
    <w:rsid w:val="00481DF5"/>
    <w:rPr>
      <w:rFonts w:ascii="Arial" w:hAnsi="Arial" w:cs="Arial" w:hint="default"/>
      <w:bCs/>
      <w:smallCaps/>
      <w:sz w:val="24"/>
      <w:szCs w:val="24"/>
      <w:lang w:val="fr-FR" w:eastAsia="fr-FR" w:bidi="ar-SA"/>
    </w:rPr>
  </w:style>
  <w:style w:type="character" w:customStyle="1" w:styleId="INSTRUCTIONSENQUETEURCarCarCarCarCar">
    <w:name w:val="INSTRUCTIONS ENQUETEUR Car Car Car Car Car"/>
    <w:basedOn w:val="Policepardfaut"/>
    <w:semiHidden/>
    <w:rsid w:val="00481DF5"/>
    <w:rPr>
      <w:rFonts w:ascii="Arial" w:hAnsi="Arial" w:cs="Arial"/>
      <w:bCs/>
      <w:smallCaps/>
      <w:sz w:val="24"/>
      <w:szCs w:val="24"/>
      <w:lang w:val="fr-FR" w:eastAsia="fr-FR" w:bidi="ar-SA"/>
    </w:rPr>
  </w:style>
  <w:style w:type="character" w:customStyle="1" w:styleId="INSTRUCTIONSENQUETEURCarCarCarCarCarCar">
    <w:name w:val="INSTRUCTIONS ENQUETEUR Car Car Car Car Car Car"/>
    <w:basedOn w:val="Policepardfaut"/>
    <w:rsid w:val="00481DF5"/>
    <w:rPr>
      <w:rFonts w:ascii="Arial" w:hAnsi="Arial" w:cs="Arial"/>
      <w:bCs/>
      <w:smallCaps/>
      <w:sz w:val="24"/>
      <w:szCs w:val="24"/>
      <w:lang w:val="fr-FR" w:eastAsia="fr-FR" w:bidi="ar-SA"/>
    </w:rPr>
  </w:style>
  <w:style w:type="character" w:customStyle="1" w:styleId="INSTRUCTIONSENQUETEURCarCarCarCarCarCarCar">
    <w:name w:val="INSTRUCTIONS ENQUETEUR Car Car Car Car Car Car Car"/>
    <w:basedOn w:val="Policepardfaut"/>
    <w:rsid w:val="00481DF5"/>
    <w:rPr>
      <w:rFonts w:ascii="Arial" w:hAnsi="Arial" w:cs="Arial"/>
      <w:bCs/>
      <w:smallCaps/>
      <w:sz w:val="24"/>
      <w:szCs w:val="24"/>
      <w:lang w:val="fr-FR" w:eastAsia="fr-FR" w:bidi="ar-SA"/>
    </w:rPr>
  </w:style>
  <w:style w:type="character" w:customStyle="1" w:styleId="INSTRUCTIONSENQUETEURCarCarCarCarCarCarCarCar">
    <w:name w:val="INSTRUCTIONS ENQUETEUR Car Car Car Car Car Car Car Car"/>
    <w:basedOn w:val="Policepardfaut"/>
    <w:rsid w:val="00481DF5"/>
    <w:rPr>
      <w:rFonts w:ascii="Arial" w:hAnsi="Arial" w:cs="Arial" w:hint="default"/>
      <w:bCs/>
      <w:smallCaps/>
      <w:sz w:val="24"/>
      <w:szCs w:val="24"/>
      <w:lang w:val="fr-FR" w:eastAsia="fr-FR" w:bidi="ar-SA"/>
    </w:rPr>
  </w:style>
  <w:style w:type="character" w:customStyle="1" w:styleId="INSTRUCTIONSENQUETEURCarCarCarCar1">
    <w:name w:val="INSTRUCTIONS ENQUETEUR Car Car Car Car1"/>
    <w:basedOn w:val="Policepardfaut"/>
    <w:rsid w:val="00481DF5"/>
    <w:rPr>
      <w:rFonts w:ascii="Arial" w:hAnsi="Arial" w:cs="Arial"/>
      <w:bCs/>
      <w:smallCaps/>
      <w:sz w:val="24"/>
      <w:szCs w:val="24"/>
      <w:lang w:val="fr-FR" w:eastAsia="fr-FR" w:bidi="ar-SA"/>
    </w:rPr>
  </w:style>
  <w:style w:type="character" w:customStyle="1" w:styleId="INSTRUCTIONSENQUETEURCarCarCarCar1Car">
    <w:name w:val="INSTRUCTIONS ENQUETEUR Car Car Car Car1 Car"/>
    <w:basedOn w:val="Policepardfaut"/>
    <w:semiHidden/>
    <w:rsid w:val="00481DF5"/>
    <w:rPr>
      <w:rFonts w:ascii="Arial" w:hAnsi="Arial" w:cs="Arial"/>
      <w:bCs/>
      <w:smallCaps/>
      <w:sz w:val="24"/>
      <w:szCs w:val="24"/>
      <w:lang w:val="fr-FR" w:eastAsia="fr-FR" w:bidi="ar-SA"/>
    </w:rPr>
  </w:style>
  <w:style w:type="paragraph" w:customStyle="1" w:styleId="INSTRUCTIONSENQUETEURCarCarCarCar1CarCar">
    <w:name w:val="INSTRUCTIONS ENQUETEUR Car Car Car Car1 Car Car"/>
    <w:next w:val="Normal"/>
    <w:link w:val="INSTRUCTIONSENQUETEURCarCarCarCar1CarCarCar"/>
    <w:semiHidden/>
    <w:rsid w:val="00481DF5"/>
    <w:rPr>
      <w:rFonts w:ascii="Arial" w:hAnsi="Arial" w:cs="Arial"/>
      <w:bCs/>
      <w:smallCaps/>
      <w:sz w:val="24"/>
      <w:szCs w:val="24"/>
    </w:rPr>
  </w:style>
  <w:style w:type="character" w:customStyle="1" w:styleId="INSTRUCTIONSENQUETEURCarCarCarCar1CarCarCar">
    <w:name w:val="INSTRUCTIONS ENQUETEUR Car Car Car Car1 Car Car Car"/>
    <w:basedOn w:val="Policepardfaut"/>
    <w:link w:val="INSTRUCTIONSENQUETEURCarCarCarCar1CarCar"/>
    <w:rsid w:val="00481DF5"/>
    <w:rPr>
      <w:rFonts w:ascii="Arial" w:hAnsi="Arial" w:cs="Arial"/>
      <w:bCs/>
      <w:smallCaps/>
      <w:sz w:val="24"/>
      <w:szCs w:val="24"/>
      <w:lang w:val="fr-FR" w:eastAsia="fr-FR" w:bidi="ar-SA"/>
    </w:rPr>
  </w:style>
  <w:style w:type="paragraph" w:customStyle="1" w:styleId="INSTRUCTIONSENQUETEURCarCarCarCar1Car1">
    <w:name w:val="INSTRUCTIONS ENQUETEUR Car Car Car Car1 Car1"/>
    <w:next w:val="Normal"/>
    <w:link w:val="INSTRUCTIONSENQUETEURCarCarCarCar1Car1Car"/>
    <w:semiHidden/>
    <w:rsid w:val="00481DF5"/>
    <w:rPr>
      <w:rFonts w:ascii="Arial" w:hAnsi="Arial" w:cs="Arial"/>
      <w:bCs/>
      <w:smallCaps/>
      <w:sz w:val="24"/>
      <w:szCs w:val="24"/>
    </w:rPr>
  </w:style>
  <w:style w:type="character" w:customStyle="1" w:styleId="INSTRUCTIONSENQUETEURCarCarCarCar1Car1Car">
    <w:name w:val="INSTRUCTIONS ENQUETEUR Car Car Car Car1 Car1 Car"/>
    <w:basedOn w:val="Policepardfaut"/>
    <w:link w:val="INSTRUCTIONSENQUETEURCarCarCarCar1Car1"/>
    <w:rsid w:val="00481DF5"/>
    <w:rPr>
      <w:rFonts w:ascii="Arial" w:hAnsi="Arial" w:cs="Arial"/>
      <w:bCs/>
      <w:smallCaps/>
      <w:sz w:val="24"/>
      <w:szCs w:val="24"/>
      <w:lang w:val="fr-FR" w:eastAsia="fr-FR" w:bidi="ar-SA"/>
    </w:rPr>
  </w:style>
  <w:style w:type="character" w:customStyle="1" w:styleId="INSTRUCTIONSENQUETEURCarCarCar2">
    <w:name w:val="INSTRUCTIONS ENQUETEUR Car Car Car2"/>
    <w:basedOn w:val="Policepardfaut"/>
    <w:semiHidden/>
    <w:rsid w:val="00481DF5"/>
    <w:rPr>
      <w:rFonts w:ascii="Arial" w:hAnsi="Arial" w:cs="Arial"/>
      <w:bCs/>
      <w:smallCaps/>
      <w:sz w:val="24"/>
      <w:szCs w:val="24"/>
      <w:lang w:val="fr-FR" w:eastAsia="fr-FR" w:bidi="ar-SA"/>
    </w:rPr>
  </w:style>
  <w:style w:type="character" w:customStyle="1" w:styleId="INSTRUCTIONSENQUETEURCarCar1">
    <w:name w:val="INSTRUCTIONS ENQUETEUR Car Car1"/>
    <w:basedOn w:val="Policepardfaut"/>
    <w:semiHidden/>
    <w:rsid w:val="00481DF5"/>
    <w:rPr>
      <w:rFonts w:ascii="Arial" w:hAnsi="Arial" w:cs="Arial"/>
      <w:bCs/>
      <w:smallCaps/>
      <w:sz w:val="24"/>
      <w:szCs w:val="24"/>
      <w:lang w:val="fr-FR" w:eastAsia="fr-FR" w:bidi="ar-SA"/>
    </w:rPr>
  </w:style>
  <w:style w:type="character" w:customStyle="1" w:styleId="INSTRUCTIONSENQUETEURCarCar1Car">
    <w:name w:val="INSTRUCTIONS ENQUETEUR Car Car1 Car"/>
    <w:basedOn w:val="Policepardfaut"/>
    <w:rsid w:val="00A507B2"/>
    <w:rPr>
      <w:rFonts w:ascii="Verdana" w:eastAsia="Times New Roman" w:hAnsi="Verdana" w:cs="Arial"/>
      <w:bCs/>
      <w:smallCaps/>
      <w:sz w:val="24"/>
      <w:szCs w:val="24"/>
      <w:lang w:val="fr-FR" w:eastAsia="fr-FR" w:bidi="ar-SA"/>
    </w:rPr>
  </w:style>
  <w:style w:type="paragraph" w:customStyle="1" w:styleId="INSTRUCTIONSENQUETEURCar1">
    <w:name w:val="INSTRUCTIONS ENQUETEUR Car1"/>
    <w:next w:val="Listeitems"/>
    <w:link w:val="INSTRUCTIONSENQUETEURCar1Car"/>
    <w:semiHidden/>
    <w:rsid w:val="00481DF5"/>
    <w:rPr>
      <w:rFonts w:ascii="Arial" w:hAnsi="Arial" w:cs="Arial"/>
      <w:bCs/>
      <w:smallCaps/>
      <w:sz w:val="24"/>
      <w:szCs w:val="24"/>
    </w:rPr>
  </w:style>
  <w:style w:type="character" w:customStyle="1" w:styleId="INSTRUCTIONSENQUETEURCar1Car">
    <w:name w:val="INSTRUCTIONS ENQUETEUR Car1 Car"/>
    <w:basedOn w:val="Policepardfaut"/>
    <w:link w:val="INSTRUCTIONSENQUETEURCar1"/>
    <w:rsid w:val="00481DF5"/>
    <w:rPr>
      <w:rFonts w:ascii="Arial" w:hAnsi="Arial" w:cs="Arial"/>
      <w:bCs/>
      <w:smallCaps/>
      <w:sz w:val="24"/>
      <w:szCs w:val="24"/>
      <w:lang w:val="fr-FR" w:eastAsia="fr-FR" w:bidi="ar-SA"/>
    </w:rPr>
  </w:style>
  <w:style w:type="character" w:customStyle="1" w:styleId="INSTRUCTIONSENQUETEURCar1CarCar">
    <w:name w:val="INSTRUCTIONS ENQUETEUR Car1 Car Car"/>
    <w:basedOn w:val="Policepardfaut"/>
    <w:semiHidden/>
    <w:rsid w:val="00481DF5"/>
    <w:rPr>
      <w:rFonts w:ascii="Arial" w:eastAsia="Times New Roman" w:hAnsi="Arial" w:cs="Arial"/>
      <w:bCs/>
      <w:smallCaps/>
      <w:sz w:val="24"/>
      <w:szCs w:val="24"/>
      <w:lang w:val="fr-FR" w:eastAsia="fr-FR" w:bidi="ar-SA"/>
    </w:rPr>
  </w:style>
  <w:style w:type="character" w:customStyle="1" w:styleId="INSTRUCTIONSENQUETEURCar2">
    <w:name w:val="INSTRUCTIONS ENQUETEUR Car2"/>
    <w:basedOn w:val="Policepardfaut"/>
    <w:rsid w:val="00481DF5"/>
    <w:rPr>
      <w:rFonts w:ascii="Arial" w:hAnsi="Arial" w:cs="Arial"/>
      <w:bCs/>
      <w:smallCaps/>
      <w:sz w:val="24"/>
      <w:szCs w:val="24"/>
      <w:lang w:val="fr-FR" w:eastAsia="fr-FR" w:bidi="ar-SA"/>
    </w:rPr>
  </w:style>
  <w:style w:type="character" w:customStyle="1" w:styleId="INSTRUCTIONSENQUETEURCar3">
    <w:name w:val="INSTRUCTIONS ENQUETEUR Car3"/>
    <w:basedOn w:val="Policepardfaut"/>
    <w:semiHidden/>
    <w:rsid w:val="00481DF5"/>
    <w:rPr>
      <w:rFonts w:ascii="Arial" w:hAnsi="Arial" w:cs="Arial"/>
      <w:bCs/>
      <w:smallCaps/>
      <w:sz w:val="24"/>
      <w:szCs w:val="24"/>
      <w:lang w:val="fr-FR" w:eastAsia="fr-FR" w:bidi="ar-SA"/>
    </w:rPr>
  </w:style>
  <w:style w:type="character" w:customStyle="1" w:styleId="INSTRUCTIONSENQUETEURCar4">
    <w:name w:val="INSTRUCTIONS ENQUETEUR Car4"/>
    <w:basedOn w:val="Policepardfaut"/>
    <w:semiHidden/>
    <w:rsid w:val="00481DF5"/>
    <w:rPr>
      <w:rFonts w:ascii="Arial" w:hAnsi="Arial" w:cs="Arial"/>
      <w:bCs/>
      <w:smallCaps/>
      <w:sz w:val="24"/>
      <w:szCs w:val="24"/>
      <w:lang w:val="fr-FR" w:eastAsia="fr-FR" w:bidi="ar-SA"/>
    </w:rPr>
  </w:style>
  <w:style w:type="character" w:customStyle="1" w:styleId="INSTRUCTIONSENQUETEURCar5">
    <w:name w:val="INSTRUCTIONS ENQUETEUR Car5"/>
    <w:basedOn w:val="Policepardfaut"/>
    <w:semiHidden/>
    <w:rsid w:val="00481DF5"/>
    <w:rPr>
      <w:rFonts w:ascii="Arial" w:hAnsi="Arial" w:cs="Arial"/>
      <w:bCs/>
      <w:smallCaps/>
      <w:sz w:val="24"/>
      <w:szCs w:val="24"/>
      <w:lang w:val="fr-FR" w:eastAsia="fr-FR" w:bidi="ar-SA"/>
    </w:rPr>
  </w:style>
  <w:style w:type="character" w:customStyle="1" w:styleId="INSTRUCTIONSENQUETEURCar6">
    <w:name w:val="INSTRUCTIONS ENQUETEUR Car6"/>
    <w:basedOn w:val="Policepardfaut"/>
    <w:semiHidden/>
    <w:rsid w:val="00481DF5"/>
    <w:rPr>
      <w:rFonts w:ascii="Arial" w:hAnsi="Arial" w:cs="Arial"/>
      <w:bCs/>
      <w:smallCaps/>
      <w:sz w:val="24"/>
      <w:szCs w:val="24"/>
      <w:lang w:val="fr-FR" w:eastAsia="fr-FR" w:bidi="ar-SA"/>
    </w:rPr>
  </w:style>
  <w:style w:type="character" w:customStyle="1" w:styleId="INSTRUCTIONSENQUETEURCar7">
    <w:name w:val="INSTRUCTIONS ENQUETEUR Car7"/>
    <w:basedOn w:val="Policepardfaut"/>
    <w:semiHidden/>
    <w:rsid w:val="00481DF5"/>
    <w:rPr>
      <w:rFonts w:ascii="Arial" w:hAnsi="Arial" w:cs="Arial"/>
      <w:bCs/>
      <w:smallCaps/>
      <w:sz w:val="24"/>
      <w:szCs w:val="24"/>
      <w:lang w:val="fr-FR" w:eastAsia="fr-FR" w:bidi="ar-SA"/>
    </w:rPr>
  </w:style>
  <w:style w:type="character" w:customStyle="1" w:styleId="INSTRUCTIONSENQUETEURCar8">
    <w:name w:val="INSTRUCTIONS ENQUETEUR Car8"/>
    <w:basedOn w:val="Policepardfaut"/>
    <w:link w:val="INSTRUCTIONSENQUETEURCar8Car"/>
    <w:rsid w:val="00481DF5"/>
    <w:rPr>
      <w:rFonts w:ascii="Arial" w:hAnsi="Arial" w:cs="Arial"/>
      <w:bCs/>
      <w:smallCaps/>
      <w:sz w:val="24"/>
      <w:szCs w:val="24"/>
      <w:lang w:val="fr-FR" w:eastAsia="fr-FR" w:bidi="ar-SA"/>
    </w:rPr>
  </w:style>
  <w:style w:type="paragraph" w:customStyle="1" w:styleId="INSTRUCTIONSENQUETEURCar8Car">
    <w:name w:val="INSTRUCTIONS ENQUETEUR Car8 Car"/>
    <w:next w:val="Listeitems"/>
    <w:link w:val="INSTRUCTIONSENQUETEURCar8"/>
    <w:semiHidden/>
    <w:rsid w:val="00481DF5"/>
    <w:rPr>
      <w:rFonts w:ascii="Arial" w:hAnsi="Arial" w:cs="Arial"/>
      <w:bCs/>
      <w:smallCaps/>
      <w:sz w:val="24"/>
      <w:szCs w:val="24"/>
    </w:rPr>
  </w:style>
  <w:style w:type="character" w:customStyle="1" w:styleId="INSTRUCTIONSENQUETEURCar8CarCar">
    <w:name w:val="INSTRUCTIONS ENQUETEUR Car8 Car Car"/>
    <w:basedOn w:val="Policepardfaut"/>
    <w:semiHidden/>
    <w:rsid w:val="00481DF5"/>
    <w:rPr>
      <w:rFonts w:ascii="Arial" w:eastAsia="Times New Roman" w:hAnsi="Arial" w:cs="Arial"/>
      <w:bCs/>
      <w:smallCaps/>
      <w:sz w:val="24"/>
      <w:szCs w:val="24"/>
      <w:lang w:val="fr-FR" w:eastAsia="fr-FR" w:bidi="ar-SA"/>
    </w:rPr>
  </w:style>
  <w:style w:type="paragraph" w:customStyle="1" w:styleId="InstructionsInternaute">
    <w:name w:val="Instructions Internaute"/>
    <w:next w:val="Normal"/>
    <w:link w:val="InstructionsInternauteCar1"/>
    <w:autoRedefine/>
    <w:semiHidden/>
    <w:rsid w:val="00481DF5"/>
    <w:rPr>
      <w:rFonts w:ascii="Arial" w:hAnsi="Arial" w:cs="Arial"/>
      <w:bCs/>
      <w:i/>
      <w:sz w:val="24"/>
      <w:szCs w:val="24"/>
    </w:rPr>
  </w:style>
  <w:style w:type="paragraph" w:customStyle="1" w:styleId="InstructionsInternauteCar">
    <w:name w:val="Instructions Internaute Car"/>
    <w:next w:val="Normal"/>
    <w:link w:val="InstructionsInternauteCarCar1"/>
    <w:autoRedefine/>
    <w:semiHidden/>
    <w:rsid w:val="00481DF5"/>
    <w:rPr>
      <w:rFonts w:ascii="Arial" w:hAnsi="Arial" w:cs="Arial"/>
      <w:bCs/>
      <w:i/>
      <w:sz w:val="24"/>
      <w:szCs w:val="24"/>
    </w:rPr>
  </w:style>
  <w:style w:type="character" w:customStyle="1" w:styleId="InstructionsInternauteCarCar1">
    <w:name w:val="Instructions Internaute Car Car1"/>
    <w:basedOn w:val="Policepardfaut"/>
    <w:link w:val="InstructionsInternauteCar"/>
    <w:rsid w:val="00481DF5"/>
    <w:rPr>
      <w:rFonts w:ascii="Arial" w:hAnsi="Arial" w:cs="Arial"/>
      <w:bCs/>
      <w:i/>
      <w:sz w:val="24"/>
      <w:szCs w:val="24"/>
      <w:lang w:val="fr-FR" w:eastAsia="fr-FR" w:bidi="ar-SA"/>
    </w:rPr>
  </w:style>
  <w:style w:type="character" w:customStyle="1" w:styleId="InstructionsInternauteCar1">
    <w:name w:val="Instructions Internaute Car1"/>
    <w:basedOn w:val="Policepardfaut"/>
    <w:link w:val="InstructionsInternaute"/>
    <w:rsid w:val="00481DF5"/>
    <w:rPr>
      <w:rFonts w:ascii="Arial" w:hAnsi="Arial" w:cs="Arial"/>
      <w:bCs/>
      <w:i/>
      <w:sz w:val="24"/>
      <w:szCs w:val="24"/>
      <w:lang w:val="fr-FR" w:eastAsia="fr-FR" w:bidi="ar-SA"/>
    </w:rPr>
  </w:style>
  <w:style w:type="paragraph" w:customStyle="1" w:styleId="INSTRUCTIONSPROGRAMMATION">
    <w:name w:val="INSTRUCTIONS PROGRAMMATION"/>
    <w:next w:val="Normal1"/>
    <w:link w:val="INSTRUCTIONSPROGRAMMATIONCar"/>
    <w:qFormat/>
    <w:rsid w:val="00481DF5"/>
    <w:rPr>
      <w:rFonts w:ascii="Arial Gras" w:hAnsi="Arial Gras" w:cs="Arial"/>
      <w:b/>
      <w:bCs/>
      <w:caps/>
      <w:color w:val="FF0000"/>
      <w:sz w:val="24"/>
      <w:szCs w:val="24"/>
    </w:rPr>
  </w:style>
  <w:style w:type="character" w:customStyle="1" w:styleId="INSTRUCTIONSPROGRAMMATIONCar">
    <w:name w:val="INSTRUCTIONS PROGRAMMATION Car"/>
    <w:basedOn w:val="Policepardfaut"/>
    <w:link w:val="INSTRUCTIONSPROGRAMMATION"/>
    <w:rsid w:val="00481DF5"/>
    <w:rPr>
      <w:rFonts w:ascii="Arial Gras" w:hAnsi="Arial Gras" w:cs="Arial"/>
      <w:b/>
      <w:bCs/>
      <w:caps/>
      <w:color w:val="FF0000"/>
      <w:sz w:val="24"/>
      <w:szCs w:val="24"/>
      <w:lang w:val="fr-FR" w:eastAsia="fr-FR" w:bidi="ar-SA"/>
    </w:rPr>
  </w:style>
  <w:style w:type="paragraph" w:customStyle="1" w:styleId="INSTRUCTIONSPROGRAMMATIONCarCar">
    <w:name w:val="INSTRUCTIONS PROGRAMMATION Car Car"/>
    <w:next w:val="Normal"/>
    <w:semiHidden/>
    <w:rsid w:val="00481DF5"/>
    <w:rPr>
      <w:rFonts w:ascii="Arial Gras" w:hAnsi="Arial Gras" w:cs="Arial"/>
      <w:b/>
      <w:bCs/>
      <w:caps/>
      <w:color w:val="FF0000"/>
      <w:sz w:val="24"/>
      <w:szCs w:val="24"/>
    </w:rPr>
  </w:style>
  <w:style w:type="paragraph" w:customStyle="1" w:styleId="INSTRUCTIONSPROGRAMMATIONCarCarCar">
    <w:name w:val="INSTRUCTIONS PROGRAMMATION Car Car Car"/>
    <w:next w:val="Normal1"/>
    <w:semiHidden/>
    <w:rsid w:val="00481DF5"/>
    <w:rPr>
      <w:rFonts w:ascii="Arial Gras" w:hAnsi="Arial Gras" w:cs="Arial"/>
      <w:b/>
      <w:bCs/>
      <w:caps/>
      <w:color w:val="FF0000"/>
      <w:sz w:val="24"/>
      <w:szCs w:val="24"/>
    </w:rPr>
  </w:style>
  <w:style w:type="paragraph" w:customStyle="1" w:styleId="INSTRUCTIONSPROGRAMMATIONCarCarCarCar">
    <w:name w:val="INSTRUCTIONS PROGRAMMATION Car Car Car Car"/>
    <w:next w:val="Normal1"/>
    <w:link w:val="INSTRUCTIONSPROGRAMMATIONCarCarCarCarCar"/>
    <w:semiHidden/>
    <w:rsid w:val="00481DF5"/>
    <w:rPr>
      <w:rFonts w:ascii="Arial Gras" w:hAnsi="Arial Gras" w:cs="Arial"/>
      <w:b/>
      <w:bCs/>
      <w:caps/>
      <w:color w:val="FF0000"/>
      <w:sz w:val="24"/>
      <w:szCs w:val="24"/>
    </w:rPr>
  </w:style>
  <w:style w:type="character" w:customStyle="1" w:styleId="INSTRUCTIONSPROGRAMMATIONCarCarCarCarCar">
    <w:name w:val="INSTRUCTIONS PROGRAMMATION Car Car Car Car Car"/>
    <w:basedOn w:val="Policepardfaut"/>
    <w:link w:val="INSTRUCTIONSPROGRAMMATIONCarCarCarCar"/>
    <w:rsid w:val="00481DF5"/>
    <w:rPr>
      <w:rFonts w:ascii="Arial Gras" w:hAnsi="Arial Gras" w:cs="Arial"/>
      <w:b/>
      <w:bCs/>
      <w:caps/>
      <w:color w:val="FF0000"/>
      <w:sz w:val="24"/>
      <w:szCs w:val="24"/>
      <w:lang w:val="fr-FR" w:eastAsia="fr-FR" w:bidi="ar-SA"/>
    </w:rPr>
  </w:style>
  <w:style w:type="character" w:customStyle="1" w:styleId="INSTRUCTIONSPROGRAMMATIONCarCar1">
    <w:name w:val="INSTRUCTIONS PROGRAMMATION Car Car1"/>
    <w:basedOn w:val="Policepardfaut"/>
    <w:rsid w:val="00481DF5"/>
    <w:rPr>
      <w:rFonts w:ascii="Arial Gras" w:eastAsia="Times New Roman" w:hAnsi="Arial Gras" w:cs="Arial"/>
      <w:b/>
      <w:bCs/>
      <w:caps/>
      <w:color w:val="FF0000"/>
      <w:sz w:val="24"/>
      <w:szCs w:val="24"/>
      <w:lang w:val="fr-FR" w:eastAsia="fr-FR" w:bidi="ar-SA"/>
    </w:rPr>
  </w:style>
  <w:style w:type="character" w:customStyle="1" w:styleId="INSTRUCTIONSPROGRAMMATIONCarCar1Car">
    <w:name w:val="INSTRUCTIONS PROGRAMMATION Car Car1 Car"/>
    <w:basedOn w:val="Policepardfaut"/>
    <w:rsid w:val="00481DF5"/>
    <w:rPr>
      <w:rFonts w:ascii="Arial Gras" w:hAnsi="Arial Gras" w:cs="Arial"/>
      <w:b/>
      <w:bCs/>
      <w:caps/>
      <w:color w:val="FF0000"/>
      <w:sz w:val="24"/>
      <w:szCs w:val="24"/>
      <w:lang w:val="fr-FR" w:eastAsia="fr-FR" w:bidi="ar-SA"/>
    </w:rPr>
  </w:style>
  <w:style w:type="paragraph" w:customStyle="1" w:styleId="INSTRUCTIONSPROGRAMMATIONCarCar1CarCar">
    <w:name w:val="INSTRUCTIONS PROGRAMMATION Car Car1 Car Car"/>
    <w:next w:val="Normal"/>
    <w:link w:val="INSTRUCTIONSPROGRAMMATIONCarCar1CarCarCar"/>
    <w:semiHidden/>
    <w:rsid w:val="00481DF5"/>
    <w:rPr>
      <w:rFonts w:ascii="Arial Gras" w:hAnsi="Arial Gras" w:cs="Arial"/>
      <w:b/>
      <w:bCs/>
      <w:caps/>
      <w:color w:val="FF0000"/>
      <w:sz w:val="24"/>
      <w:szCs w:val="24"/>
    </w:rPr>
  </w:style>
  <w:style w:type="character" w:customStyle="1" w:styleId="INSTRUCTIONSPROGRAMMATIONCarCar1CarCarCar">
    <w:name w:val="INSTRUCTIONS PROGRAMMATION Car Car1 Car Car Car"/>
    <w:basedOn w:val="Policepardfaut"/>
    <w:link w:val="INSTRUCTIONSPROGRAMMATIONCarCar1CarCar"/>
    <w:rsid w:val="00481DF5"/>
    <w:rPr>
      <w:rFonts w:ascii="Arial Gras" w:hAnsi="Arial Gras" w:cs="Arial"/>
      <w:b/>
      <w:bCs/>
      <w:caps/>
      <w:color w:val="FF0000"/>
      <w:sz w:val="24"/>
      <w:szCs w:val="24"/>
      <w:lang w:val="fr-FR" w:eastAsia="fr-FR" w:bidi="ar-SA"/>
    </w:rPr>
  </w:style>
  <w:style w:type="character" w:customStyle="1" w:styleId="INSTRUCTIONSPROGRAMMATIONCar1">
    <w:name w:val="INSTRUCTIONS PROGRAMMATION Car1"/>
    <w:basedOn w:val="Policepardfaut"/>
    <w:rsid w:val="00481DF5"/>
    <w:rPr>
      <w:rFonts w:ascii="Arial Gras" w:hAnsi="Arial Gras" w:cs="Arial"/>
      <w:b/>
      <w:bCs/>
      <w:caps/>
      <w:color w:val="FF0000"/>
      <w:sz w:val="24"/>
      <w:szCs w:val="24"/>
      <w:lang w:val="fr-FR" w:eastAsia="fr-FR" w:bidi="ar-SA"/>
    </w:rPr>
  </w:style>
  <w:style w:type="character" w:customStyle="1" w:styleId="INSTRUCTIONSPROGRAMMATIONCar1Car">
    <w:name w:val="INSTRUCTIONS PROGRAMMATION Car1 Car"/>
    <w:basedOn w:val="Policepardfaut"/>
    <w:rsid w:val="00836F2D"/>
    <w:rPr>
      <w:rFonts w:ascii="Verdana" w:hAnsi="Verdana" w:cs="Arial"/>
      <w:b/>
      <w:bCs/>
      <w:caps/>
      <w:color w:val="FF0000"/>
      <w:sz w:val="24"/>
      <w:szCs w:val="24"/>
      <w:lang w:val="fr-FR" w:eastAsia="fr-FR" w:bidi="ar-SA"/>
    </w:rPr>
  </w:style>
  <w:style w:type="paragraph" w:customStyle="1" w:styleId="item">
    <w:name w:val="item"/>
    <w:basedOn w:val="Normal"/>
    <w:semiHidden/>
    <w:rsid w:val="00481DF5"/>
    <w:pPr>
      <w:keepLines/>
      <w:widowControl w:val="0"/>
      <w:tabs>
        <w:tab w:val="right" w:leader="dot" w:pos="8364"/>
        <w:tab w:val="left" w:pos="8647"/>
      </w:tabs>
      <w:ind w:left="1276" w:right="1701" w:hanging="227"/>
      <w:jc w:val="both"/>
    </w:pPr>
    <w:rPr>
      <w:rFonts w:ascii="CG Omega" w:hAnsi="CG Omega"/>
      <w:color w:val="0000FF"/>
      <w:sz w:val="20"/>
      <w:szCs w:val="20"/>
    </w:rPr>
  </w:style>
  <w:style w:type="numbering" w:customStyle="1" w:styleId="Itemsderponse">
    <w:name w:val="Items de réponse"/>
    <w:basedOn w:val="Aucuneliste"/>
    <w:rsid w:val="00481DF5"/>
    <w:pPr>
      <w:numPr>
        <w:numId w:val="4"/>
      </w:numPr>
    </w:pPr>
  </w:style>
  <w:style w:type="numbering" w:customStyle="1" w:styleId="ItemsderponseStyleAvecpuces">
    <w:name w:val="Items de réponse : Style Avec puces"/>
    <w:basedOn w:val="Aucuneliste"/>
    <w:semiHidden/>
    <w:rsid w:val="00481DF5"/>
    <w:pPr>
      <w:numPr>
        <w:numId w:val="5"/>
      </w:numPr>
    </w:pPr>
  </w:style>
  <w:style w:type="character" w:styleId="Lienhypertexte">
    <w:name w:val="Hyperlink"/>
    <w:basedOn w:val="Policepardfaut"/>
    <w:semiHidden/>
    <w:rsid w:val="00481DF5"/>
    <w:rPr>
      <w:color w:val="0000FF"/>
      <w:u w:val="single"/>
    </w:rPr>
  </w:style>
  <w:style w:type="character" w:styleId="Lienhypertextesuivivisit">
    <w:name w:val="FollowedHyperlink"/>
    <w:basedOn w:val="Policepardfaut"/>
    <w:semiHidden/>
    <w:rsid w:val="00481DF5"/>
    <w:rPr>
      <w:color w:val="800080"/>
      <w:u w:val="single"/>
    </w:rPr>
  </w:style>
  <w:style w:type="paragraph" w:styleId="Liste">
    <w:name w:val="List"/>
    <w:basedOn w:val="Normal"/>
    <w:semiHidden/>
    <w:rsid w:val="00481DF5"/>
    <w:pPr>
      <w:ind w:left="283" w:hanging="283"/>
    </w:pPr>
  </w:style>
  <w:style w:type="paragraph" w:styleId="Liste2">
    <w:name w:val="List 2"/>
    <w:basedOn w:val="Normal"/>
    <w:semiHidden/>
    <w:rsid w:val="00481DF5"/>
    <w:pPr>
      <w:ind w:left="566" w:hanging="283"/>
    </w:pPr>
  </w:style>
  <w:style w:type="paragraph" w:styleId="Liste3">
    <w:name w:val="List 3"/>
    <w:basedOn w:val="Normal"/>
    <w:semiHidden/>
    <w:rsid w:val="00481DF5"/>
    <w:pPr>
      <w:ind w:left="849" w:hanging="283"/>
    </w:pPr>
  </w:style>
  <w:style w:type="paragraph" w:styleId="Liste4">
    <w:name w:val="List 4"/>
    <w:basedOn w:val="Normal"/>
    <w:semiHidden/>
    <w:rsid w:val="00481DF5"/>
    <w:pPr>
      <w:ind w:left="1132" w:hanging="283"/>
    </w:pPr>
  </w:style>
  <w:style w:type="paragraph" w:styleId="Liste5">
    <w:name w:val="List 5"/>
    <w:basedOn w:val="Normal"/>
    <w:semiHidden/>
    <w:rsid w:val="00481DF5"/>
    <w:pPr>
      <w:ind w:left="1415" w:hanging="283"/>
    </w:pPr>
  </w:style>
  <w:style w:type="paragraph" w:styleId="Listenumros">
    <w:name w:val="List Number"/>
    <w:basedOn w:val="Normal"/>
    <w:semiHidden/>
    <w:rsid w:val="00481DF5"/>
    <w:pPr>
      <w:numPr>
        <w:numId w:val="6"/>
      </w:numPr>
      <w:tabs>
        <w:tab w:val="clear" w:pos="360"/>
        <w:tab w:val="num" w:pos="1068"/>
      </w:tabs>
      <w:ind w:left="1068"/>
    </w:pPr>
  </w:style>
  <w:style w:type="paragraph" w:styleId="Listenumros2">
    <w:name w:val="List Number 2"/>
    <w:basedOn w:val="Normal"/>
    <w:semiHidden/>
    <w:rsid w:val="00481DF5"/>
    <w:pPr>
      <w:numPr>
        <w:numId w:val="7"/>
      </w:numPr>
      <w:tabs>
        <w:tab w:val="clear" w:pos="643"/>
        <w:tab w:val="num" w:pos="360"/>
      </w:tabs>
      <w:ind w:left="360"/>
    </w:pPr>
  </w:style>
  <w:style w:type="paragraph" w:styleId="Listenumros3">
    <w:name w:val="List Number 3"/>
    <w:basedOn w:val="Normal"/>
    <w:semiHidden/>
    <w:rsid w:val="00481DF5"/>
    <w:pPr>
      <w:numPr>
        <w:numId w:val="8"/>
      </w:numPr>
      <w:tabs>
        <w:tab w:val="clear" w:pos="926"/>
        <w:tab w:val="num" w:pos="360"/>
      </w:tabs>
      <w:ind w:left="360"/>
    </w:pPr>
  </w:style>
  <w:style w:type="paragraph" w:styleId="Listenumros4">
    <w:name w:val="List Number 4"/>
    <w:basedOn w:val="Normal"/>
    <w:semiHidden/>
    <w:rsid w:val="00481DF5"/>
    <w:pPr>
      <w:numPr>
        <w:numId w:val="9"/>
      </w:numPr>
      <w:tabs>
        <w:tab w:val="clear" w:pos="1209"/>
        <w:tab w:val="num" w:pos="1440"/>
      </w:tabs>
      <w:ind w:left="0" w:firstLine="0"/>
    </w:pPr>
  </w:style>
  <w:style w:type="paragraph" w:styleId="Listenumros5">
    <w:name w:val="List Number 5"/>
    <w:basedOn w:val="Normal"/>
    <w:semiHidden/>
    <w:rsid w:val="00481DF5"/>
    <w:pPr>
      <w:numPr>
        <w:numId w:val="10"/>
      </w:numPr>
      <w:tabs>
        <w:tab w:val="clear" w:pos="1492"/>
        <w:tab w:val="num" w:pos="1068"/>
      </w:tabs>
      <w:ind w:left="1068"/>
    </w:pPr>
  </w:style>
  <w:style w:type="paragraph" w:styleId="Listepuces">
    <w:name w:val="List Bullet"/>
    <w:basedOn w:val="Normal"/>
    <w:autoRedefine/>
    <w:semiHidden/>
    <w:rsid w:val="00481DF5"/>
    <w:pPr>
      <w:numPr>
        <w:numId w:val="11"/>
      </w:numPr>
      <w:tabs>
        <w:tab w:val="clear" w:pos="360"/>
        <w:tab w:val="num" w:pos="1068"/>
      </w:tabs>
      <w:ind w:left="1068"/>
    </w:pPr>
  </w:style>
  <w:style w:type="paragraph" w:styleId="Listepuces2">
    <w:name w:val="List Bullet 2"/>
    <w:basedOn w:val="Normal"/>
    <w:autoRedefine/>
    <w:semiHidden/>
    <w:rsid w:val="00481DF5"/>
    <w:pPr>
      <w:numPr>
        <w:numId w:val="12"/>
      </w:numPr>
      <w:tabs>
        <w:tab w:val="clear" w:pos="643"/>
        <w:tab w:val="num" w:pos="1068"/>
      </w:tabs>
      <w:ind w:left="1068"/>
    </w:pPr>
  </w:style>
  <w:style w:type="paragraph" w:styleId="Listepuces3">
    <w:name w:val="List Bullet 3"/>
    <w:basedOn w:val="Normal"/>
    <w:autoRedefine/>
    <w:semiHidden/>
    <w:rsid w:val="00481DF5"/>
    <w:pPr>
      <w:numPr>
        <w:numId w:val="13"/>
      </w:numPr>
      <w:tabs>
        <w:tab w:val="clear" w:pos="926"/>
        <w:tab w:val="num" w:pos="1068"/>
      </w:tabs>
      <w:ind w:left="1068"/>
    </w:pPr>
  </w:style>
  <w:style w:type="paragraph" w:styleId="Listepuces4">
    <w:name w:val="List Bullet 4"/>
    <w:basedOn w:val="Normal"/>
    <w:autoRedefine/>
    <w:semiHidden/>
    <w:rsid w:val="00481DF5"/>
    <w:pPr>
      <w:numPr>
        <w:numId w:val="14"/>
      </w:numPr>
      <w:tabs>
        <w:tab w:val="clear" w:pos="1209"/>
        <w:tab w:val="num" w:pos="1080"/>
      </w:tabs>
      <w:ind w:left="1080"/>
    </w:pPr>
  </w:style>
  <w:style w:type="paragraph" w:styleId="Listepuces5">
    <w:name w:val="List Bullet 5"/>
    <w:basedOn w:val="Normal"/>
    <w:autoRedefine/>
    <w:semiHidden/>
    <w:rsid w:val="00481DF5"/>
    <w:pPr>
      <w:numPr>
        <w:numId w:val="15"/>
      </w:numPr>
      <w:tabs>
        <w:tab w:val="clear" w:pos="1492"/>
        <w:tab w:val="num" w:pos="360"/>
      </w:tabs>
      <w:ind w:left="360"/>
    </w:pPr>
  </w:style>
  <w:style w:type="paragraph" w:styleId="Listecontinue">
    <w:name w:val="List Continue"/>
    <w:basedOn w:val="Normal"/>
    <w:semiHidden/>
    <w:rsid w:val="00481DF5"/>
    <w:pPr>
      <w:spacing w:after="120"/>
      <w:ind w:left="283"/>
    </w:pPr>
  </w:style>
  <w:style w:type="paragraph" w:styleId="Listecontinue2">
    <w:name w:val="List Continue 2"/>
    <w:basedOn w:val="Normal"/>
    <w:semiHidden/>
    <w:rsid w:val="00481DF5"/>
    <w:pPr>
      <w:spacing w:after="120"/>
      <w:ind w:left="566"/>
    </w:pPr>
  </w:style>
  <w:style w:type="paragraph" w:styleId="Listecontinue3">
    <w:name w:val="List Continue 3"/>
    <w:basedOn w:val="Normal"/>
    <w:semiHidden/>
    <w:rsid w:val="00481DF5"/>
    <w:pPr>
      <w:spacing w:after="120"/>
      <w:ind w:left="849"/>
    </w:pPr>
  </w:style>
  <w:style w:type="paragraph" w:styleId="Listecontinue4">
    <w:name w:val="List Continue 4"/>
    <w:basedOn w:val="Normal"/>
    <w:semiHidden/>
    <w:rsid w:val="00481DF5"/>
    <w:pPr>
      <w:spacing w:after="120"/>
      <w:ind w:left="1132"/>
    </w:pPr>
  </w:style>
  <w:style w:type="paragraph" w:styleId="Listecontinue5">
    <w:name w:val="List Continue 5"/>
    <w:basedOn w:val="Normal"/>
    <w:semiHidden/>
    <w:rsid w:val="00481DF5"/>
    <w:pPr>
      <w:spacing w:after="120"/>
      <w:ind w:left="1415"/>
    </w:pPr>
  </w:style>
  <w:style w:type="paragraph" w:customStyle="1" w:styleId="Listederponses">
    <w:name w:val="Liste de réponses"/>
    <w:basedOn w:val="Normal"/>
    <w:link w:val="ListederponsesCar"/>
    <w:autoRedefine/>
    <w:semiHidden/>
    <w:rsid w:val="00481DF5"/>
    <w:pPr>
      <w:numPr>
        <w:ilvl w:val="4"/>
      </w:numPr>
      <w:ind w:left="567"/>
    </w:pPr>
  </w:style>
  <w:style w:type="character" w:customStyle="1" w:styleId="ListederponsesCar">
    <w:name w:val="Liste de réponses Car"/>
    <w:basedOn w:val="Policepardfaut"/>
    <w:link w:val="Listederponses"/>
    <w:rsid w:val="00481DF5"/>
    <w:rPr>
      <w:rFonts w:ascii="Arial" w:hAnsi="Arial"/>
      <w:sz w:val="24"/>
      <w:szCs w:val="24"/>
      <w:lang w:val="fr-FR" w:eastAsia="fr-FR" w:bidi="ar-SA"/>
    </w:rPr>
  </w:style>
  <w:style w:type="paragraph" w:customStyle="1" w:styleId="Listederponsesprnumrotes">
    <w:name w:val="Liste de réponses pré numérotées"/>
    <w:basedOn w:val="Normal"/>
    <w:autoRedefine/>
    <w:qFormat/>
    <w:rsid w:val="00543018"/>
    <w:rPr>
      <w:rFonts w:ascii="Arial" w:hAnsi="Arial" w:cs="Arial"/>
    </w:rPr>
  </w:style>
  <w:style w:type="paragraph" w:customStyle="1" w:styleId="listeditems">
    <w:name w:val="liste d'items"/>
    <w:basedOn w:val="Listecontinue"/>
    <w:next w:val="Normal"/>
    <w:link w:val="listeditemsCar"/>
    <w:autoRedefine/>
    <w:rsid w:val="00481DF5"/>
    <w:pPr>
      <w:spacing w:after="0"/>
      <w:ind w:left="0"/>
    </w:pPr>
    <w:rPr>
      <w:szCs w:val="20"/>
    </w:rPr>
  </w:style>
  <w:style w:type="character" w:customStyle="1" w:styleId="listeditemsCar">
    <w:name w:val="liste d'items Car"/>
    <w:basedOn w:val="Policepardfaut"/>
    <w:link w:val="listeditems"/>
    <w:rsid w:val="00481DF5"/>
    <w:rPr>
      <w:rFonts w:ascii="Arial" w:hAnsi="Arial"/>
      <w:sz w:val="24"/>
      <w:lang w:val="fr-FR" w:eastAsia="fr-FR" w:bidi="ar-SA"/>
    </w:rPr>
  </w:style>
  <w:style w:type="paragraph" w:customStyle="1" w:styleId="ListeitemsCar">
    <w:name w:val="Liste items Car"/>
    <w:basedOn w:val="Normal"/>
    <w:link w:val="ListeitemsCarCar1"/>
    <w:semiHidden/>
    <w:rsid w:val="00481DF5"/>
    <w:pPr>
      <w:numPr>
        <w:ilvl w:val="4"/>
      </w:numPr>
      <w:ind w:left="2126"/>
    </w:pPr>
  </w:style>
  <w:style w:type="character" w:customStyle="1" w:styleId="normalCarCar">
    <w:name w:val="normal Car Car"/>
    <w:basedOn w:val="Policepardfaut"/>
    <w:link w:val="normalCar"/>
    <w:rsid w:val="00481DF5"/>
    <w:rPr>
      <w:rFonts w:ascii="Arial" w:hAnsi="Arial"/>
      <w:sz w:val="24"/>
      <w:szCs w:val="24"/>
      <w:lang w:val="fr-FR" w:eastAsia="fr-FR" w:bidi="ar-SA"/>
    </w:rPr>
  </w:style>
  <w:style w:type="character" w:customStyle="1" w:styleId="ListeitemsCarCar">
    <w:name w:val="Liste items Car Car"/>
    <w:basedOn w:val="normalCarCar"/>
    <w:rsid w:val="00481DF5"/>
    <w:rPr>
      <w:rFonts w:ascii="Arial" w:hAnsi="Arial"/>
      <w:sz w:val="24"/>
      <w:szCs w:val="24"/>
      <w:lang w:val="fr-FR" w:eastAsia="fr-FR" w:bidi="ar-SA"/>
    </w:rPr>
  </w:style>
  <w:style w:type="paragraph" w:customStyle="1" w:styleId="normalCar">
    <w:name w:val="normal Car"/>
    <w:basedOn w:val="Normal"/>
    <w:link w:val="normalCarCar"/>
    <w:semiHidden/>
    <w:rsid w:val="00481DF5"/>
    <w:pPr>
      <w:ind w:left="2124"/>
    </w:pPr>
  </w:style>
  <w:style w:type="character" w:customStyle="1" w:styleId="ListeitemsCarCarCar">
    <w:name w:val="Liste items Car Car Car"/>
    <w:qFormat/>
    <w:rsid w:val="00836F2D"/>
    <w:rPr>
      <w:rFonts w:ascii="Verdana" w:hAnsi="Verdana"/>
      <w:sz w:val="24"/>
      <w:szCs w:val="24"/>
      <w:lang w:val="fr-FR" w:eastAsia="fr-FR" w:bidi="ar-SA"/>
    </w:rPr>
  </w:style>
  <w:style w:type="character" w:customStyle="1" w:styleId="ListeitemsCarCar1">
    <w:name w:val="Liste items Car Car1"/>
    <w:basedOn w:val="Policepardfaut"/>
    <w:link w:val="ListeitemsCar"/>
    <w:rsid w:val="00481DF5"/>
    <w:rPr>
      <w:rFonts w:ascii="Arial" w:hAnsi="Arial"/>
      <w:sz w:val="24"/>
      <w:szCs w:val="24"/>
      <w:lang w:val="fr-FR" w:eastAsia="fr-FR" w:bidi="ar-SA"/>
    </w:rPr>
  </w:style>
  <w:style w:type="character" w:styleId="MachinecrireHTML">
    <w:name w:val="HTML Typewriter"/>
    <w:basedOn w:val="Policepardfaut"/>
    <w:semiHidden/>
    <w:rsid w:val="00481DF5"/>
    <w:rPr>
      <w:rFonts w:ascii="Courier New" w:hAnsi="Courier New" w:cs="Courier New"/>
      <w:sz w:val="20"/>
      <w:szCs w:val="20"/>
    </w:rPr>
  </w:style>
  <w:style w:type="character" w:styleId="Marquedecommentaire">
    <w:name w:val="annotation reference"/>
    <w:basedOn w:val="Policepardfaut"/>
    <w:uiPriority w:val="99"/>
    <w:semiHidden/>
    <w:rsid w:val="00481DF5"/>
    <w:rPr>
      <w:sz w:val="16"/>
      <w:szCs w:val="16"/>
    </w:rPr>
  </w:style>
  <w:style w:type="table" w:customStyle="1" w:styleId="Modledetableau1">
    <w:name w:val="Modèle de tableau1"/>
    <w:basedOn w:val="TableauNormal"/>
    <w:next w:val="Grilledutableau"/>
    <w:semiHidden/>
    <w:rsid w:val="00481DF5"/>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481DF5"/>
    <w:rPr>
      <w:rFonts w:ascii="Times New Roman" w:hAnsi="Times New Roman"/>
    </w:rPr>
  </w:style>
  <w:style w:type="paragraph" w:customStyle="1" w:styleId="NormalGras">
    <w:name w:val="Normal + Gras"/>
    <w:basedOn w:val="Normal"/>
    <w:link w:val="NormalGrasCar"/>
    <w:semiHidden/>
    <w:rsid w:val="00481DF5"/>
    <w:rPr>
      <w:b/>
      <w:bCs/>
    </w:rPr>
  </w:style>
  <w:style w:type="character" w:customStyle="1" w:styleId="NormalGrasCar">
    <w:name w:val="Normal + Gras Car"/>
    <w:basedOn w:val="Policepardfaut"/>
    <w:link w:val="NormalGras"/>
    <w:rsid w:val="00481DF5"/>
    <w:rPr>
      <w:rFonts w:ascii="Arial" w:hAnsi="Arial"/>
      <w:b/>
      <w:bCs/>
      <w:sz w:val="24"/>
      <w:szCs w:val="24"/>
      <w:lang w:val="fr-FR" w:eastAsia="fr-FR" w:bidi="ar-SA"/>
    </w:rPr>
  </w:style>
  <w:style w:type="character" w:customStyle="1" w:styleId="normalCarCarCar">
    <w:name w:val="normal Car Car Car"/>
    <w:basedOn w:val="Policepardfaut"/>
    <w:rsid w:val="00481DF5"/>
    <w:rPr>
      <w:rFonts w:ascii="Arial" w:hAnsi="Arial"/>
      <w:sz w:val="24"/>
      <w:szCs w:val="24"/>
      <w:lang w:val="fr-FR" w:eastAsia="fr-FR" w:bidi="ar-SA"/>
    </w:rPr>
  </w:style>
  <w:style w:type="character" w:customStyle="1" w:styleId="normalCarCarCarCar">
    <w:name w:val="normal Car Car Car Car"/>
    <w:basedOn w:val="Policepardfaut"/>
    <w:rsid w:val="00481DF5"/>
    <w:rPr>
      <w:rFonts w:ascii="Arial" w:hAnsi="Arial"/>
      <w:sz w:val="24"/>
      <w:szCs w:val="24"/>
      <w:lang w:val="fr-FR" w:eastAsia="fr-FR" w:bidi="ar-SA"/>
    </w:rPr>
  </w:style>
  <w:style w:type="paragraph" w:styleId="Normalcentr">
    <w:name w:val="Block Text"/>
    <w:basedOn w:val="Normal"/>
    <w:semiHidden/>
    <w:rsid w:val="00481DF5"/>
    <w:pPr>
      <w:spacing w:after="120"/>
      <w:ind w:left="1440" w:right="1440"/>
    </w:pPr>
  </w:style>
  <w:style w:type="paragraph" w:styleId="Notedebasdepage">
    <w:name w:val="footnote text"/>
    <w:basedOn w:val="Normal"/>
    <w:semiHidden/>
    <w:rsid w:val="00481DF5"/>
    <w:pPr>
      <w:spacing w:line="264" w:lineRule="atLeast"/>
    </w:pPr>
    <w:rPr>
      <w:rFonts w:ascii="Formata" w:hAnsi="Formata"/>
      <w:sz w:val="20"/>
      <w:szCs w:val="20"/>
      <w:lang w:val="de-DE" w:eastAsia="de-DE"/>
    </w:rPr>
  </w:style>
  <w:style w:type="character" w:styleId="Numrodeligne">
    <w:name w:val="line number"/>
    <w:basedOn w:val="Policepardfaut"/>
    <w:semiHidden/>
    <w:rsid w:val="00481DF5"/>
  </w:style>
  <w:style w:type="character" w:styleId="Numrodepage">
    <w:name w:val="page number"/>
    <w:basedOn w:val="Policepardfaut"/>
    <w:semiHidden/>
    <w:rsid w:val="00481DF5"/>
    <w:rPr>
      <w:rFonts w:ascii="Arial" w:hAnsi="Arial"/>
      <w:b/>
      <w:sz w:val="18"/>
    </w:rPr>
  </w:style>
  <w:style w:type="paragraph" w:styleId="Objetducommentaire">
    <w:name w:val="annotation subject"/>
    <w:basedOn w:val="Commentaire"/>
    <w:next w:val="Commentaire"/>
    <w:link w:val="ObjetducommentaireCar"/>
    <w:uiPriority w:val="99"/>
    <w:semiHidden/>
    <w:rsid w:val="00481DF5"/>
    <w:rPr>
      <w:b/>
      <w:bCs/>
    </w:rPr>
  </w:style>
  <w:style w:type="paragraph" w:customStyle="1" w:styleId="OPENE">
    <w:name w:val="OPENE"/>
    <w:semiHidden/>
    <w:rsid w:val="00481DF5"/>
    <w:rPr>
      <w:rFonts w:ascii="Arial" w:hAnsi="Arial"/>
      <w:sz w:val="24"/>
      <w:szCs w:val="24"/>
    </w:rPr>
  </w:style>
  <w:style w:type="table" w:styleId="Tableauple1">
    <w:name w:val="Table Subtle 1"/>
    <w:basedOn w:val="TableauNormal"/>
    <w:semiHidden/>
    <w:rsid w:val="00481DF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rsid w:val="00481DF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PARTIE">
    <w:name w:val="PARTIE"/>
    <w:next w:val="Normal1"/>
    <w:qFormat/>
    <w:rsid w:val="00836F2D"/>
    <w:pPr>
      <w:pBdr>
        <w:top w:val="single" w:sz="4" w:space="1" w:color="auto"/>
        <w:left w:val="single" w:sz="4" w:space="4" w:color="auto"/>
        <w:bottom w:val="single" w:sz="4" w:space="1" w:color="auto"/>
        <w:right w:val="single" w:sz="4" w:space="4" w:color="auto"/>
      </w:pBdr>
      <w:shd w:val="clear" w:color="auto" w:fill="E6E6E6"/>
    </w:pPr>
    <w:rPr>
      <w:rFonts w:ascii="Verdana" w:hAnsi="Verdana" w:cs="Arial"/>
      <w:b/>
      <w:bCs/>
      <w:caps/>
      <w:sz w:val="24"/>
      <w:szCs w:val="24"/>
    </w:rPr>
  </w:style>
  <w:style w:type="paragraph" w:styleId="Pieddepage">
    <w:name w:val="footer"/>
    <w:basedOn w:val="Normal"/>
    <w:link w:val="PieddepageCar"/>
    <w:rsid w:val="00481DF5"/>
    <w:pPr>
      <w:tabs>
        <w:tab w:val="center" w:pos="4536"/>
        <w:tab w:val="right" w:pos="9072"/>
      </w:tabs>
    </w:pPr>
  </w:style>
  <w:style w:type="paragraph" w:styleId="PrformatHTML">
    <w:name w:val="HTML Preformatted"/>
    <w:basedOn w:val="Normal"/>
    <w:semiHidden/>
    <w:rsid w:val="00481DF5"/>
    <w:rPr>
      <w:rFonts w:ascii="Courier New" w:hAnsi="Courier New" w:cs="Courier New"/>
      <w:sz w:val="20"/>
      <w:szCs w:val="20"/>
    </w:rPr>
  </w:style>
  <w:style w:type="table" w:styleId="Tableauprofessionnel">
    <w:name w:val="Table Professional"/>
    <w:basedOn w:val="TableauNormal"/>
    <w:semiHidden/>
    <w:rsid w:val="00481DF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QFILTRE">
    <w:name w:val="QFILTRE"/>
    <w:semiHidden/>
    <w:rsid w:val="00481DF5"/>
    <w:rPr>
      <w:rFonts w:ascii="Arial" w:hAnsi="Arial"/>
      <w:sz w:val="24"/>
      <w:szCs w:val="24"/>
    </w:rPr>
  </w:style>
  <w:style w:type="paragraph" w:customStyle="1" w:styleId="QMULTI">
    <w:name w:val="QMULTI"/>
    <w:semiHidden/>
    <w:rsid w:val="00481DF5"/>
    <w:rPr>
      <w:rFonts w:ascii="Arial" w:hAnsi="Arial"/>
      <w:sz w:val="24"/>
      <w:szCs w:val="24"/>
    </w:rPr>
  </w:style>
  <w:style w:type="paragraph" w:customStyle="1" w:styleId="QUES">
    <w:name w:val="QUES"/>
    <w:basedOn w:val="Normal"/>
    <w:semiHidden/>
    <w:rsid w:val="00481DF5"/>
    <w:pPr>
      <w:ind w:left="450" w:hanging="450"/>
    </w:pPr>
    <w:rPr>
      <w:rFonts w:cs="Arial"/>
    </w:rPr>
  </w:style>
  <w:style w:type="paragraph" w:customStyle="1" w:styleId="question">
    <w:name w:val="question"/>
    <w:basedOn w:val="Normal"/>
    <w:semiHidden/>
    <w:rsid w:val="00481DF5"/>
    <w:pPr>
      <w:jc w:val="both"/>
    </w:pPr>
    <w:rPr>
      <w:rFonts w:cs="Arial"/>
      <w:b/>
      <w:bCs/>
      <w:sz w:val="20"/>
      <w:szCs w:val="20"/>
    </w:rPr>
  </w:style>
  <w:style w:type="paragraph" w:customStyle="1" w:styleId="Question0">
    <w:name w:val="Question"/>
    <w:aliases w:val="qq,q"/>
    <w:basedOn w:val="Normal"/>
    <w:next w:val="Normal"/>
    <w:link w:val="QuestionCar1"/>
    <w:qFormat/>
    <w:rsid w:val="00836F2D"/>
    <w:rPr>
      <w:b/>
    </w:rPr>
  </w:style>
  <w:style w:type="paragraph" w:customStyle="1" w:styleId="QuestionCar">
    <w:name w:val="Question Car"/>
    <w:basedOn w:val="Normal"/>
    <w:next w:val="INSTRUCTIONSENQUETEURCar1"/>
    <w:link w:val="QuestionCarCar"/>
    <w:semiHidden/>
    <w:rsid w:val="00481DF5"/>
    <w:rPr>
      <w:rFonts w:ascii="Arial Gras" w:hAnsi="Arial Gras"/>
      <w:b/>
    </w:rPr>
  </w:style>
  <w:style w:type="paragraph" w:customStyle="1" w:styleId="questionCar0">
    <w:name w:val="question Car"/>
    <w:basedOn w:val="Normal"/>
    <w:link w:val="questionCarCar1"/>
    <w:semiHidden/>
    <w:rsid w:val="00481DF5"/>
    <w:pPr>
      <w:jc w:val="both"/>
    </w:pPr>
    <w:rPr>
      <w:b/>
    </w:rPr>
  </w:style>
  <w:style w:type="character" w:customStyle="1" w:styleId="QuestionCarCar">
    <w:name w:val="Question Car Car"/>
    <w:basedOn w:val="Policepardfaut"/>
    <w:link w:val="QuestionCar"/>
    <w:rsid w:val="00481DF5"/>
    <w:rPr>
      <w:rFonts w:ascii="Arial Gras" w:hAnsi="Arial Gras"/>
      <w:b/>
      <w:sz w:val="24"/>
      <w:szCs w:val="24"/>
      <w:lang w:val="fr-FR" w:eastAsia="fr-FR" w:bidi="ar-SA"/>
    </w:rPr>
  </w:style>
  <w:style w:type="paragraph" w:customStyle="1" w:styleId="questionCarCar0">
    <w:name w:val="question Car Car"/>
    <w:basedOn w:val="Normal"/>
    <w:link w:val="questionCarCarCar0"/>
    <w:semiHidden/>
    <w:rsid w:val="00481DF5"/>
    <w:pPr>
      <w:jc w:val="both"/>
    </w:pPr>
    <w:rPr>
      <w:b/>
    </w:rPr>
  </w:style>
  <w:style w:type="character" w:customStyle="1" w:styleId="questionCarCarCar0">
    <w:name w:val="question Car Car Car"/>
    <w:basedOn w:val="Policepardfaut"/>
    <w:link w:val="questionCarCar0"/>
    <w:rsid w:val="00481DF5"/>
    <w:rPr>
      <w:rFonts w:ascii="Arial" w:hAnsi="Arial"/>
      <w:b/>
      <w:sz w:val="24"/>
      <w:szCs w:val="24"/>
      <w:lang w:val="fr-FR" w:eastAsia="fr-FR" w:bidi="ar-SA"/>
    </w:rPr>
  </w:style>
  <w:style w:type="character" w:customStyle="1" w:styleId="QuestionCarCarCarCar">
    <w:name w:val="Question Car Car Car Car"/>
    <w:basedOn w:val="Policepardfaut"/>
    <w:link w:val="QuestionCarCarCar"/>
    <w:rsid w:val="00481DF5"/>
    <w:rPr>
      <w:rFonts w:ascii="Arial Gras" w:hAnsi="Arial Gras"/>
      <w:b/>
      <w:sz w:val="24"/>
      <w:szCs w:val="24"/>
      <w:lang w:val="fr-FR" w:eastAsia="fr-FR" w:bidi="ar-SA"/>
    </w:rPr>
  </w:style>
  <w:style w:type="character" w:customStyle="1" w:styleId="questionCarCarCarCar0">
    <w:name w:val="question Car Car Car Car"/>
    <w:basedOn w:val="Policepardfaut"/>
    <w:semiHidden/>
    <w:rsid w:val="00481DF5"/>
    <w:rPr>
      <w:rFonts w:ascii="Arial" w:eastAsia="Times New Roman" w:hAnsi="Arial"/>
      <w:b/>
      <w:sz w:val="24"/>
      <w:szCs w:val="24"/>
      <w:lang w:val="fr-FR" w:eastAsia="fr-FR" w:bidi="ar-SA"/>
    </w:rPr>
  </w:style>
  <w:style w:type="paragraph" w:customStyle="1" w:styleId="QuestionCarCarCarCar1">
    <w:name w:val="Question Car Car Car Car1"/>
    <w:basedOn w:val="Normal"/>
    <w:next w:val="Normal"/>
    <w:link w:val="QuestionCarCarCarCar1Car"/>
    <w:semiHidden/>
    <w:rsid w:val="00481DF5"/>
    <w:rPr>
      <w:rFonts w:ascii="Arial Gras" w:hAnsi="Arial Gras"/>
      <w:b/>
    </w:rPr>
  </w:style>
  <w:style w:type="character" w:customStyle="1" w:styleId="QuestionCarCarCarCar1Car">
    <w:name w:val="Question Car Car Car Car1 Car"/>
    <w:basedOn w:val="Policepardfaut"/>
    <w:link w:val="QuestionCarCarCarCar1"/>
    <w:rsid w:val="00481DF5"/>
    <w:rPr>
      <w:rFonts w:ascii="Arial Gras" w:hAnsi="Arial Gras"/>
      <w:b/>
      <w:sz w:val="24"/>
      <w:szCs w:val="24"/>
      <w:lang w:val="fr-FR" w:eastAsia="fr-FR" w:bidi="ar-SA"/>
    </w:rPr>
  </w:style>
  <w:style w:type="character" w:customStyle="1" w:styleId="QuestionCarCarCar1">
    <w:name w:val="Question Car Car Car1"/>
    <w:basedOn w:val="Policepardfaut"/>
    <w:semiHidden/>
    <w:rsid w:val="00481DF5"/>
    <w:rPr>
      <w:rFonts w:ascii="Arial Gras" w:hAnsi="Arial Gras"/>
      <w:b/>
      <w:sz w:val="24"/>
      <w:szCs w:val="24"/>
      <w:lang w:val="fr-FR" w:eastAsia="fr-FR" w:bidi="ar-SA"/>
    </w:rPr>
  </w:style>
  <w:style w:type="character" w:customStyle="1" w:styleId="questionCarCar1">
    <w:name w:val="question Car Car1"/>
    <w:basedOn w:val="Policepardfaut"/>
    <w:link w:val="questionCar0"/>
    <w:rsid w:val="00481DF5"/>
    <w:rPr>
      <w:rFonts w:ascii="Arial" w:hAnsi="Arial"/>
      <w:b/>
      <w:sz w:val="24"/>
      <w:szCs w:val="24"/>
      <w:lang w:val="fr-FR" w:eastAsia="fr-FR" w:bidi="ar-SA"/>
    </w:rPr>
  </w:style>
  <w:style w:type="character" w:customStyle="1" w:styleId="QuestionCar1">
    <w:name w:val="Question Car1"/>
    <w:basedOn w:val="Policepardfaut"/>
    <w:link w:val="Question0"/>
    <w:rsid w:val="00836F2D"/>
    <w:rPr>
      <w:rFonts w:ascii="Verdana" w:hAnsi="Verdana"/>
      <w:b/>
      <w:sz w:val="24"/>
      <w:szCs w:val="24"/>
    </w:rPr>
  </w:style>
  <w:style w:type="paragraph" w:customStyle="1" w:styleId="questionCar10">
    <w:name w:val="question Car1"/>
    <w:basedOn w:val="Normal"/>
    <w:link w:val="questionCar1Car"/>
    <w:semiHidden/>
    <w:rsid w:val="00481DF5"/>
    <w:pPr>
      <w:jc w:val="both"/>
    </w:pPr>
    <w:rPr>
      <w:rFonts w:cs="Arial"/>
      <w:b/>
      <w:bCs/>
    </w:rPr>
  </w:style>
  <w:style w:type="character" w:customStyle="1" w:styleId="questionCar1Car">
    <w:name w:val="question Car1 Car"/>
    <w:basedOn w:val="Policepardfaut"/>
    <w:link w:val="questionCar10"/>
    <w:rsid w:val="00481DF5"/>
    <w:rPr>
      <w:rFonts w:ascii="Arial" w:hAnsi="Arial" w:cs="Arial"/>
      <w:b/>
      <w:bCs/>
      <w:sz w:val="24"/>
      <w:szCs w:val="24"/>
      <w:lang w:val="fr-FR" w:eastAsia="fr-FR" w:bidi="ar-SA"/>
    </w:rPr>
  </w:style>
  <w:style w:type="character" w:customStyle="1" w:styleId="QuestionCar2CarCar1">
    <w:name w:val="Question Car2 Car Car1"/>
    <w:basedOn w:val="Policepardfaut"/>
    <w:rsid w:val="00481DF5"/>
    <w:rPr>
      <w:rFonts w:ascii="Arial Gras" w:hAnsi="Arial Gras"/>
      <w:b/>
      <w:bCs/>
      <w:sz w:val="24"/>
    </w:rPr>
  </w:style>
  <w:style w:type="character" w:customStyle="1" w:styleId="QuestionCar2CarCar1Car">
    <w:name w:val="Question Car2 Car Car1 Car"/>
    <w:basedOn w:val="Policepardfaut"/>
    <w:rsid w:val="00481DF5"/>
    <w:rPr>
      <w:rFonts w:ascii="Arial Gras" w:hAnsi="Arial Gras"/>
      <w:b/>
      <w:sz w:val="24"/>
      <w:szCs w:val="24"/>
      <w:lang w:val="fr-FR" w:eastAsia="fr-FR" w:bidi="ar-SA"/>
    </w:rPr>
  </w:style>
  <w:style w:type="paragraph" w:customStyle="1" w:styleId="Questions">
    <w:name w:val="Questions"/>
    <w:basedOn w:val="Normal"/>
    <w:link w:val="QuestionsCar"/>
    <w:semiHidden/>
    <w:rsid w:val="00481DF5"/>
    <w:pPr>
      <w:jc w:val="both"/>
    </w:pPr>
    <w:rPr>
      <w:b/>
      <w:color w:val="0000FF"/>
      <w:sz w:val="22"/>
    </w:rPr>
  </w:style>
  <w:style w:type="character" w:customStyle="1" w:styleId="QuestionsCar">
    <w:name w:val="Questions Car"/>
    <w:basedOn w:val="Policepardfaut"/>
    <w:link w:val="Questions"/>
    <w:rsid w:val="00481DF5"/>
    <w:rPr>
      <w:rFonts w:ascii="Arial" w:hAnsi="Arial"/>
      <w:b/>
      <w:color w:val="0000FF"/>
      <w:sz w:val="22"/>
      <w:szCs w:val="24"/>
      <w:lang w:val="fr-FR" w:eastAsia="fr-FR" w:bidi="ar-SA"/>
    </w:rPr>
  </w:style>
  <w:style w:type="character" w:customStyle="1" w:styleId="QuestionsCarCar">
    <w:name w:val="Questions Car Car"/>
    <w:basedOn w:val="Policepardfaut"/>
    <w:semiHidden/>
    <w:rsid w:val="00481DF5"/>
    <w:rPr>
      <w:rFonts w:ascii="Arial" w:eastAsia="Times New Roman" w:hAnsi="Arial"/>
      <w:b/>
      <w:color w:val="0000FF"/>
      <w:sz w:val="22"/>
      <w:szCs w:val="3276"/>
      <w:lang w:val="fr-FR" w:eastAsia="fr-FR" w:bidi="ar-SA"/>
    </w:rPr>
  </w:style>
  <w:style w:type="paragraph" w:customStyle="1" w:styleId="RANDOM1">
    <w:name w:val="RANDOM1"/>
    <w:semiHidden/>
    <w:rsid w:val="00481DF5"/>
    <w:rPr>
      <w:rFonts w:ascii="Arial" w:hAnsi="Arial"/>
      <w:sz w:val="24"/>
      <w:szCs w:val="24"/>
    </w:rPr>
  </w:style>
  <w:style w:type="paragraph" w:customStyle="1" w:styleId="RANDOM2">
    <w:name w:val="RANDOM2"/>
    <w:semiHidden/>
    <w:rsid w:val="00481DF5"/>
    <w:rPr>
      <w:rFonts w:ascii="Arial" w:hAnsi="Arial"/>
      <w:sz w:val="24"/>
      <w:szCs w:val="24"/>
    </w:rPr>
  </w:style>
  <w:style w:type="paragraph" w:customStyle="1" w:styleId="RANDOM3">
    <w:name w:val="RANDOM3"/>
    <w:semiHidden/>
    <w:rsid w:val="00481DF5"/>
    <w:rPr>
      <w:rFonts w:ascii="Arial" w:hAnsi="Arial"/>
      <w:sz w:val="24"/>
      <w:szCs w:val="24"/>
    </w:rPr>
  </w:style>
  <w:style w:type="paragraph" w:customStyle="1" w:styleId="Remarques">
    <w:name w:val="Remarques"/>
    <w:basedOn w:val="Normal"/>
    <w:link w:val="RemarquesCar2"/>
    <w:autoRedefine/>
    <w:qFormat/>
    <w:rsid w:val="00836F2D"/>
    <w:pPr>
      <w:jc w:val="both"/>
    </w:pPr>
    <w:rPr>
      <w:b/>
      <w:color w:val="FF008C"/>
      <w:lang w:val="de-DE"/>
    </w:rPr>
  </w:style>
  <w:style w:type="paragraph" w:customStyle="1" w:styleId="REMARQUESCar">
    <w:name w:val="REMARQUES Car"/>
    <w:basedOn w:val="Normal"/>
    <w:autoRedefine/>
    <w:semiHidden/>
    <w:rsid w:val="00481DF5"/>
    <w:rPr>
      <w:rFonts w:ascii="Arial Gras" w:hAnsi="Arial Gras"/>
      <w:b/>
      <w:caps/>
      <w:color w:val="FF008C"/>
      <w:sz w:val="20"/>
      <w:szCs w:val="20"/>
    </w:rPr>
  </w:style>
  <w:style w:type="paragraph" w:customStyle="1" w:styleId="RemarquesCar0">
    <w:name w:val="Remarques Car"/>
    <w:basedOn w:val="Normal"/>
    <w:link w:val="RemarquesCarCar"/>
    <w:autoRedefine/>
    <w:semiHidden/>
    <w:rsid w:val="00481DF5"/>
    <w:pPr>
      <w:jc w:val="both"/>
    </w:pPr>
    <w:rPr>
      <w:rFonts w:ascii="Arial Gras" w:hAnsi="Arial Gras"/>
      <w:b/>
      <w:color w:val="FF008C"/>
    </w:rPr>
  </w:style>
  <w:style w:type="paragraph" w:customStyle="1" w:styleId="REMARQUESCarCar0">
    <w:name w:val="REMARQUES Car Car"/>
    <w:basedOn w:val="Normal"/>
    <w:link w:val="REMARQUESCarCarCar"/>
    <w:autoRedefine/>
    <w:semiHidden/>
    <w:rsid w:val="00481DF5"/>
    <w:rPr>
      <w:rFonts w:ascii="Arial Gras" w:hAnsi="Arial Gras"/>
      <w:b/>
      <w:caps/>
      <w:color w:val="FF008C"/>
    </w:rPr>
  </w:style>
  <w:style w:type="character" w:customStyle="1" w:styleId="RemarquesCarCar">
    <w:name w:val="Remarques Car Car"/>
    <w:basedOn w:val="Policepardfaut"/>
    <w:link w:val="RemarquesCar0"/>
    <w:rsid w:val="00481DF5"/>
    <w:rPr>
      <w:rFonts w:ascii="Arial Gras" w:hAnsi="Arial Gras"/>
      <w:b/>
      <w:color w:val="FF008C"/>
      <w:sz w:val="24"/>
      <w:szCs w:val="24"/>
      <w:lang w:val="fr-FR" w:eastAsia="fr-FR" w:bidi="ar-SA"/>
    </w:rPr>
  </w:style>
  <w:style w:type="character" w:customStyle="1" w:styleId="REMARQUESCarCarCar">
    <w:name w:val="REMARQUES Car Car Car"/>
    <w:basedOn w:val="Policepardfaut"/>
    <w:link w:val="REMARQUESCarCar0"/>
    <w:rsid w:val="00481DF5"/>
    <w:rPr>
      <w:rFonts w:ascii="Arial Gras" w:hAnsi="Arial Gras"/>
      <w:b/>
      <w:caps/>
      <w:color w:val="FF008C"/>
      <w:sz w:val="24"/>
      <w:szCs w:val="24"/>
      <w:lang w:val="fr-FR" w:eastAsia="fr-FR" w:bidi="ar-SA"/>
    </w:rPr>
  </w:style>
  <w:style w:type="character" w:customStyle="1" w:styleId="RemarquesCarCarCar0">
    <w:name w:val="Remarques Car Car Car"/>
    <w:basedOn w:val="Policepardfaut"/>
    <w:semiHidden/>
    <w:rsid w:val="00481DF5"/>
    <w:rPr>
      <w:rFonts w:ascii="Arial Gras" w:hAnsi="Arial Gras"/>
      <w:b/>
      <w:color w:val="FF008C"/>
      <w:sz w:val="24"/>
      <w:szCs w:val="24"/>
      <w:lang w:val="fr-FR" w:eastAsia="fr-FR" w:bidi="ar-SA"/>
    </w:rPr>
  </w:style>
  <w:style w:type="character" w:customStyle="1" w:styleId="RemarquesCarCarCarCar">
    <w:name w:val="Remarques Car Car Car Car"/>
    <w:basedOn w:val="Policepardfaut"/>
    <w:rsid w:val="00481DF5"/>
    <w:rPr>
      <w:rFonts w:ascii="Arial Gras" w:eastAsia="Times New Roman" w:hAnsi="Arial Gras"/>
      <w:b/>
      <w:color w:val="FF008C"/>
      <w:sz w:val="24"/>
      <w:szCs w:val="24"/>
      <w:lang w:val="fr-FR" w:eastAsia="fr-FR" w:bidi="ar-SA"/>
    </w:rPr>
  </w:style>
  <w:style w:type="paragraph" w:customStyle="1" w:styleId="RemarquesCar1">
    <w:name w:val="Remarques Car1"/>
    <w:basedOn w:val="Normal"/>
    <w:link w:val="RemarquesCar1Car"/>
    <w:autoRedefine/>
    <w:semiHidden/>
    <w:rsid w:val="00481DF5"/>
    <w:pPr>
      <w:jc w:val="both"/>
    </w:pPr>
    <w:rPr>
      <w:b/>
      <w:lang w:val="de-DE"/>
    </w:rPr>
  </w:style>
  <w:style w:type="paragraph" w:customStyle="1" w:styleId="REMARQUESCar10">
    <w:name w:val="REMARQUES Car1"/>
    <w:basedOn w:val="Normal"/>
    <w:link w:val="REMARQUESCar1Car0"/>
    <w:autoRedefine/>
    <w:semiHidden/>
    <w:rsid w:val="00481DF5"/>
    <w:pPr>
      <w:jc w:val="both"/>
    </w:pPr>
    <w:rPr>
      <w:rFonts w:ascii="Arial Gras" w:hAnsi="Arial Gras"/>
      <w:b/>
      <w:caps/>
      <w:color w:val="FF008C"/>
    </w:rPr>
  </w:style>
  <w:style w:type="character" w:customStyle="1" w:styleId="RemarquesCar1Car">
    <w:name w:val="Remarques Car1 Car"/>
    <w:basedOn w:val="Policepardfaut"/>
    <w:link w:val="RemarquesCar1"/>
    <w:rsid w:val="00481DF5"/>
    <w:rPr>
      <w:rFonts w:ascii="Arial" w:hAnsi="Arial"/>
      <w:b/>
      <w:sz w:val="24"/>
      <w:szCs w:val="24"/>
      <w:lang w:val="de-DE" w:eastAsia="fr-FR" w:bidi="ar-SA"/>
    </w:rPr>
  </w:style>
  <w:style w:type="character" w:customStyle="1" w:styleId="REMARQUESCar1Car0">
    <w:name w:val="REMARQUES Car1 Car"/>
    <w:basedOn w:val="Policepardfaut"/>
    <w:link w:val="REMARQUESCar10"/>
    <w:rsid w:val="00481DF5"/>
    <w:rPr>
      <w:rFonts w:ascii="Arial Gras" w:hAnsi="Arial Gras"/>
      <w:b/>
      <w:caps/>
      <w:color w:val="FF008C"/>
      <w:sz w:val="24"/>
      <w:szCs w:val="24"/>
      <w:lang w:val="fr-FR" w:eastAsia="fr-FR" w:bidi="ar-SA"/>
    </w:rPr>
  </w:style>
  <w:style w:type="character" w:customStyle="1" w:styleId="RemarquesCar2">
    <w:name w:val="Remarques Car2"/>
    <w:basedOn w:val="Policepardfaut"/>
    <w:link w:val="Remarques"/>
    <w:rsid w:val="00836F2D"/>
    <w:rPr>
      <w:rFonts w:ascii="Verdana" w:hAnsi="Verdana"/>
      <w:b/>
      <w:color w:val="FF008C"/>
      <w:sz w:val="24"/>
      <w:szCs w:val="24"/>
      <w:lang w:val="de-DE"/>
    </w:rPr>
  </w:style>
  <w:style w:type="paragraph" w:customStyle="1" w:styleId="Rponses">
    <w:name w:val="Réponses"/>
    <w:basedOn w:val="Normal"/>
    <w:semiHidden/>
    <w:rsid w:val="00481DF5"/>
    <w:pPr>
      <w:tabs>
        <w:tab w:val="left" w:leader="dot" w:pos="6804"/>
      </w:tabs>
      <w:spacing w:before="60" w:after="60"/>
      <w:ind w:left="1134"/>
      <w:jc w:val="both"/>
    </w:pPr>
    <w:rPr>
      <w:color w:val="0000FF"/>
      <w:sz w:val="22"/>
      <w:szCs w:val="20"/>
    </w:rPr>
  </w:style>
  <w:style w:type="paragraph" w:styleId="Retrait1religne">
    <w:name w:val="Body Text First Indent"/>
    <w:basedOn w:val="Corpsdetexte"/>
    <w:semiHidden/>
    <w:rsid w:val="00481DF5"/>
    <w:pPr>
      <w:ind w:firstLine="210"/>
    </w:pPr>
  </w:style>
  <w:style w:type="paragraph" w:styleId="Retraitcorpsdetexte">
    <w:name w:val="Body Text Indent"/>
    <w:basedOn w:val="Normal"/>
    <w:semiHidden/>
    <w:rsid w:val="00481DF5"/>
    <w:pPr>
      <w:spacing w:after="120"/>
      <w:ind w:left="283"/>
    </w:pPr>
  </w:style>
  <w:style w:type="paragraph" w:styleId="Retraitcorpsdetexte2">
    <w:name w:val="Body Text Indent 2"/>
    <w:basedOn w:val="Normal"/>
    <w:semiHidden/>
    <w:rsid w:val="00481DF5"/>
    <w:pPr>
      <w:spacing w:after="120" w:line="480" w:lineRule="auto"/>
      <w:ind w:left="283"/>
    </w:pPr>
  </w:style>
  <w:style w:type="paragraph" w:styleId="Retraitcorpsdetexte3">
    <w:name w:val="Body Text Indent 3"/>
    <w:basedOn w:val="Normal"/>
    <w:semiHidden/>
    <w:rsid w:val="00481DF5"/>
    <w:pPr>
      <w:spacing w:after="120"/>
      <w:ind w:left="283"/>
    </w:pPr>
    <w:rPr>
      <w:sz w:val="16"/>
      <w:szCs w:val="16"/>
    </w:rPr>
  </w:style>
  <w:style w:type="paragraph" w:styleId="Retraitcorpset1relig">
    <w:name w:val="Body Text First Indent 2"/>
    <w:basedOn w:val="Retraitcorpsdetexte"/>
    <w:semiHidden/>
    <w:rsid w:val="00481DF5"/>
    <w:pPr>
      <w:ind w:firstLine="210"/>
    </w:pPr>
  </w:style>
  <w:style w:type="paragraph" w:styleId="Retraitnormal">
    <w:name w:val="Normal Indent"/>
    <w:basedOn w:val="Normal"/>
    <w:semiHidden/>
    <w:rsid w:val="00481DF5"/>
    <w:pPr>
      <w:ind w:left="708"/>
    </w:pPr>
  </w:style>
  <w:style w:type="paragraph" w:customStyle="1" w:styleId="ROTATE1">
    <w:name w:val="ROTATE1"/>
    <w:semiHidden/>
    <w:rsid w:val="00481DF5"/>
    <w:rPr>
      <w:rFonts w:ascii="Arial" w:hAnsi="Arial"/>
      <w:sz w:val="24"/>
      <w:szCs w:val="24"/>
    </w:rPr>
  </w:style>
  <w:style w:type="paragraph" w:customStyle="1" w:styleId="ROTATE2">
    <w:name w:val="ROTATE2"/>
    <w:semiHidden/>
    <w:rsid w:val="00481DF5"/>
    <w:rPr>
      <w:rFonts w:ascii="Arial" w:hAnsi="Arial"/>
      <w:sz w:val="24"/>
      <w:szCs w:val="24"/>
    </w:rPr>
  </w:style>
  <w:style w:type="paragraph" w:customStyle="1" w:styleId="ROTATE3">
    <w:name w:val="ROTATE3"/>
    <w:semiHidden/>
    <w:rsid w:val="00481DF5"/>
    <w:rPr>
      <w:rFonts w:ascii="Arial" w:hAnsi="Arial"/>
      <w:sz w:val="24"/>
      <w:szCs w:val="24"/>
    </w:rPr>
  </w:style>
  <w:style w:type="paragraph" w:styleId="Salutations">
    <w:name w:val="Salutation"/>
    <w:basedOn w:val="Normal"/>
    <w:next w:val="Normal"/>
    <w:semiHidden/>
    <w:rsid w:val="00481DF5"/>
  </w:style>
  <w:style w:type="paragraph" w:styleId="Signature">
    <w:name w:val="Signature"/>
    <w:basedOn w:val="Normal"/>
    <w:semiHidden/>
    <w:rsid w:val="00481DF5"/>
    <w:pPr>
      <w:ind w:left="4252"/>
    </w:pPr>
  </w:style>
  <w:style w:type="paragraph" w:styleId="Signaturelectronique">
    <w:name w:val="E-mail Signature"/>
    <w:basedOn w:val="Normal"/>
    <w:semiHidden/>
    <w:rsid w:val="00481DF5"/>
  </w:style>
  <w:style w:type="paragraph" w:customStyle="1" w:styleId="SignetSommaire">
    <w:name w:val="Signet Sommaire"/>
    <w:basedOn w:val="Normal"/>
    <w:next w:val="Normal"/>
    <w:semiHidden/>
    <w:rsid w:val="00481DF5"/>
    <w:pPr>
      <w:spacing w:after="900" w:line="280" w:lineRule="atLeast"/>
      <w:jc w:val="center"/>
    </w:pPr>
    <w:rPr>
      <w:rFonts w:ascii="Times New Roman" w:hAnsi="Times New Roman"/>
      <w:b/>
      <w:i/>
      <w:smallCaps/>
      <w:spacing w:val="90"/>
      <w:sz w:val="46"/>
      <w:szCs w:val="20"/>
    </w:rPr>
  </w:style>
  <w:style w:type="table" w:styleId="Tableausimple1">
    <w:name w:val="Table Simple 1"/>
    <w:basedOn w:val="TableauNormal"/>
    <w:semiHidden/>
    <w:rsid w:val="00481DF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rsid w:val="00481DF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rsid w:val="00481DF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Sous-titre">
    <w:name w:val="Subtitle"/>
    <w:basedOn w:val="Normal"/>
    <w:qFormat/>
    <w:rsid w:val="00481DF5"/>
    <w:pPr>
      <w:spacing w:after="60"/>
      <w:jc w:val="center"/>
      <w:outlineLvl w:val="1"/>
    </w:pPr>
    <w:rPr>
      <w:rFonts w:cs="Arial"/>
    </w:rPr>
  </w:style>
  <w:style w:type="paragraph" w:customStyle="1" w:styleId="style1">
    <w:name w:val="style 1"/>
    <w:basedOn w:val="Normal"/>
    <w:next w:val="Titre1"/>
    <w:semiHidden/>
    <w:rsid w:val="00481DF5"/>
    <w:pPr>
      <w:tabs>
        <w:tab w:val="decimal" w:leader="dot" w:pos="8931"/>
      </w:tabs>
    </w:pPr>
    <w:rPr>
      <w:b/>
      <w:color w:val="FF008C"/>
      <w:szCs w:val="20"/>
    </w:rPr>
  </w:style>
  <w:style w:type="numbering" w:customStyle="1" w:styleId="StyleStyleItemsderponseStyleAvecpucesHirarchisationG">
    <w:name w:val="Style Style Items de réponse : Style Avec puces + Hiérarchisation G..."/>
    <w:basedOn w:val="Aucuneliste"/>
    <w:semiHidden/>
    <w:rsid w:val="00481DF5"/>
    <w:pPr>
      <w:numPr>
        <w:numId w:val="16"/>
      </w:numPr>
    </w:pPr>
  </w:style>
  <w:style w:type="paragraph" w:customStyle="1" w:styleId="StyleTitre1Avant12ptEncadrementSimpleCouleurperso">
    <w:name w:val="Style Titre 1 + Avant : 12 pt Encadrement : (Simple Couleur perso..."/>
    <w:basedOn w:val="Titre1"/>
    <w:autoRedefine/>
    <w:semiHidden/>
    <w:rsid w:val="00481DF5"/>
    <w:pPr>
      <w:numPr>
        <w:numId w:val="0"/>
      </w:numPr>
      <w:tabs>
        <w:tab w:val="num" w:pos="643"/>
      </w:tabs>
      <w:ind w:left="643" w:hanging="360"/>
    </w:pPr>
    <w:rPr>
      <w:rFonts w:cs="Times New Roman"/>
      <w:sz w:val="32"/>
      <w:szCs w:val="20"/>
    </w:rPr>
  </w:style>
  <w:style w:type="paragraph" w:customStyle="1" w:styleId="Style2">
    <w:name w:val="Style2"/>
    <w:semiHidden/>
    <w:rsid w:val="00481DF5"/>
    <w:pPr>
      <w:tabs>
        <w:tab w:val="left" w:leader="dot" w:pos="4962"/>
      </w:tabs>
      <w:ind w:left="567"/>
    </w:pPr>
    <w:rPr>
      <w:rFonts w:ascii="CG Omega" w:hAnsi="CG Omega"/>
      <w:noProof/>
    </w:rPr>
  </w:style>
  <w:style w:type="table" w:styleId="Tableauliste1">
    <w:name w:val="Table List 1"/>
    <w:basedOn w:val="TableauNormal"/>
    <w:semiHidden/>
    <w:rsid w:val="00481DF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481DF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481DF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481DF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481DF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rsid w:val="00481DF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481DF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481DF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ext">
    <w:name w:val="text"/>
    <w:aliases w:val="TX"/>
    <w:basedOn w:val="Normal"/>
    <w:semiHidden/>
    <w:rsid w:val="00481DF5"/>
    <w:pPr>
      <w:tabs>
        <w:tab w:val="left" w:pos="6480"/>
        <w:tab w:val="right" w:leader="hyphen" w:pos="9360"/>
        <w:tab w:val="right" w:pos="10080"/>
      </w:tabs>
      <w:spacing w:after="200" w:line="260" w:lineRule="atLeast"/>
      <w:ind w:right="720"/>
    </w:pPr>
    <w:rPr>
      <w:rFonts w:ascii="Helvetica" w:hAnsi="Helvetica"/>
      <w:sz w:val="20"/>
      <w:szCs w:val="20"/>
      <w:lang w:val="en-US"/>
    </w:rPr>
  </w:style>
  <w:style w:type="paragraph" w:styleId="Textebrut">
    <w:name w:val="Plain Text"/>
    <w:basedOn w:val="Normal"/>
    <w:link w:val="TextebrutCar"/>
    <w:uiPriority w:val="99"/>
    <w:rsid w:val="00481DF5"/>
    <w:rPr>
      <w:rFonts w:ascii="Courier New" w:hAnsi="Courier New" w:cs="Courier New"/>
      <w:sz w:val="20"/>
      <w:szCs w:val="20"/>
    </w:rPr>
  </w:style>
  <w:style w:type="paragraph" w:styleId="Textedebulles">
    <w:name w:val="Balloon Text"/>
    <w:basedOn w:val="Normal"/>
    <w:link w:val="TextedebullesCar"/>
    <w:uiPriority w:val="99"/>
    <w:semiHidden/>
    <w:rsid w:val="00481DF5"/>
    <w:rPr>
      <w:rFonts w:ascii="Tahoma" w:hAnsi="Tahoma" w:cs="Tahoma"/>
      <w:sz w:val="16"/>
      <w:szCs w:val="16"/>
    </w:rPr>
  </w:style>
  <w:style w:type="table" w:styleId="Thmedutableau">
    <w:name w:val="Table Theme"/>
    <w:basedOn w:val="TableauNormal"/>
    <w:semiHidden/>
    <w:rsid w:val="00481D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qFormat/>
    <w:rsid w:val="00481DF5"/>
    <w:pPr>
      <w:spacing w:before="240" w:after="60"/>
      <w:jc w:val="center"/>
      <w:outlineLvl w:val="0"/>
    </w:pPr>
    <w:rPr>
      <w:rFonts w:cs="Arial"/>
      <w:b/>
      <w:bCs/>
      <w:kern w:val="28"/>
      <w:sz w:val="32"/>
      <w:szCs w:val="32"/>
    </w:rPr>
  </w:style>
  <w:style w:type="character" w:customStyle="1" w:styleId="Titre2Car">
    <w:name w:val="Titre 2 Car"/>
    <w:aliases w:val="Titre 2 Car1 Car,Titre 2 Car Car Car"/>
    <w:basedOn w:val="Policepardfaut"/>
    <w:link w:val="Titre2"/>
    <w:rsid w:val="00481DF5"/>
    <w:rPr>
      <w:rFonts w:ascii="Verdana" w:hAnsi="Verdana" w:cs="Arial"/>
      <w:bCs/>
      <w:iCs/>
      <w:smallCaps/>
      <w:sz w:val="24"/>
      <w:szCs w:val="24"/>
    </w:rPr>
  </w:style>
  <w:style w:type="paragraph" w:styleId="Titredenote">
    <w:name w:val="Note Heading"/>
    <w:basedOn w:val="Normal"/>
    <w:next w:val="Normal"/>
    <w:semiHidden/>
    <w:rsid w:val="00481DF5"/>
  </w:style>
  <w:style w:type="paragraph" w:styleId="TM1">
    <w:name w:val="toc 1"/>
    <w:basedOn w:val="Normal"/>
    <w:next w:val="Normal"/>
    <w:autoRedefine/>
    <w:semiHidden/>
    <w:rsid w:val="00481DF5"/>
    <w:pPr>
      <w:spacing w:before="120" w:after="120"/>
    </w:pPr>
    <w:rPr>
      <w:b/>
      <w:color w:val="FF0066"/>
    </w:rPr>
  </w:style>
  <w:style w:type="paragraph" w:styleId="TM2">
    <w:name w:val="toc 2"/>
    <w:basedOn w:val="Normal"/>
    <w:next w:val="Normal"/>
    <w:autoRedefine/>
    <w:semiHidden/>
    <w:rsid w:val="00481DF5"/>
    <w:pPr>
      <w:ind w:left="240"/>
    </w:pPr>
    <w:rPr>
      <w:color w:val="333333"/>
      <w:sz w:val="20"/>
    </w:rPr>
  </w:style>
  <w:style w:type="paragraph" w:styleId="TM3">
    <w:name w:val="toc 3"/>
    <w:basedOn w:val="Normal"/>
    <w:next w:val="Normal"/>
    <w:autoRedefine/>
    <w:semiHidden/>
    <w:rsid w:val="00481DF5"/>
    <w:pPr>
      <w:ind w:left="480"/>
    </w:pPr>
    <w:rPr>
      <w:rFonts w:ascii="Times New Roman" w:hAnsi="Times New Roman"/>
    </w:rPr>
  </w:style>
  <w:style w:type="paragraph" w:styleId="TM4">
    <w:name w:val="toc 4"/>
    <w:basedOn w:val="Normal"/>
    <w:next w:val="Normal"/>
    <w:autoRedefine/>
    <w:semiHidden/>
    <w:rsid w:val="00481DF5"/>
    <w:pPr>
      <w:ind w:left="720"/>
    </w:pPr>
    <w:rPr>
      <w:rFonts w:ascii="Times New Roman" w:hAnsi="Times New Roman"/>
    </w:rPr>
  </w:style>
  <w:style w:type="paragraph" w:styleId="TM5">
    <w:name w:val="toc 5"/>
    <w:basedOn w:val="Normal"/>
    <w:next w:val="Normal"/>
    <w:autoRedefine/>
    <w:semiHidden/>
    <w:rsid w:val="00481DF5"/>
    <w:pPr>
      <w:ind w:left="960"/>
    </w:pPr>
    <w:rPr>
      <w:rFonts w:ascii="Times New Roman" w:hAnsi="Times New Roman"/>
    </w:rPr>
  </w:style>
  <w:style w:type="paragraph" w:styleId="TM6">
    <w:name w:val="toc 6"/>
    <w:basedOn w:val="Normal"/>
    <w:next w:val="Normal"/>
    <w:autoRedefine/>
    <w:semiHidden/>
    <w:rsid w:val="00481DF5"/>
    <w:pPr>
      <w:ind w:left="1200"/>
    </w:pPr>
    <w:rPr>
      <w:rFonts w:ascii="Times New Roman" w:hAnsi="Times New Roman"/>
    </w:rPr>
  </w:style>
  <w:style w:type="paragraph" w:styleId="TM7">
    <w:name w:val="toc 7"/>
    <w:basedOn w:val="Normal"/>
    <w:next w:val="Normal"/>
    <w:autoRedefine/>
    <w:semiHidden/>
    <w:rsid w:val="00481DF5"/>
    <w:pPr>
      <w:ind w:left="1440"/>
    </w:pPr>
    <w:rPr>
      <w:rFonts w:ascii="Times New Roman" w:hAnsi="Times New Roman"/>
    </w:rPr>
  </w:style>
  <w:style w:type="paragraph" w:styleId="TM8">
    <w:name w:val="toc 8"/>
    <w:basedOn w:val="Normal"/>
    <w:next w:val="Normal"/>
    <w:autoRedefine/>
    <w:semiHidden/>
    <w:rsid w:val="00481DF5"/>
    <w:pPr>
      <w:ind w:left="1680"/>
    </w:pPr>
    <w:rPr>
      <w:rFonts w:ascii="Times New Roman" w:hAnsi="Times New Roman"/>
    </w:rPr>
  </w:style>
  <w:style w:type="paragraph" w:styleId="TM9">
    <w:name w:val="toc 9"/>
    <w:basedOn w:val="Normal"/>
    <w:next w:val="Normal"/>
    <w:autoRedefine/>
    <w:semiHidden/>
    <w:rsid w:val="00481DF5"/>
    <w:pPr>
      <w:ind w:left="1920"/>
    </w:pPr>
    <w:rPr>
      <w:rFonts w:ascii="Times New Roman" w:hAnsi="Times New Roman"/>
    </w:rPr>
  </w:style>
  <w:style w:type="character" w:styleId="VariableHTML">
    <w:name w:val="HTML Variable"/>
    <w:basedOn w:val="Policepardfaut"/>
    <w:semiHidden/>
    <w:rsid w:val="00481DF5"/>
    <w:rPr>
      <w:i/>
      <w:iCs/>
    </w:rPr>
  </w:style>
  <w:style w:type="table" w:styleId="Tableauweb1">
    <w:name w:val="Table Web 1"/>
    <w:basedOn w:val="TableauNormal"/>
    <w:semiHidden/>
    <w:rsid w:val="00481DF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rsid w:val="00481DF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rsid w:val="00481DF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arCarCarCarCarCarCarCarCarCar">
    <w:name w:val="Car Car Car Car Car Car Car Car Car Car"/>
    <w:basedOn w:val="Normal"/>
    <w:rsid w:val="005B029B"/>
    <w:pPr>
      <w:spacing w:after="160" w:line="240" w:lineRule="exact"/>
    </w:pPr>
    <w:rPr>
      <w:rFonts w:ascii="Tahoma" w:hAnsi="Tahoma"/>
      <w:sz w:val="20"/>
      <w:szCs w:val="20"/>
      <w:lang w:val="en-US" w:eastAsia="en-US"/>
    </w:rPr>
  </w:style>
  <w:style w:type="character" w:customStyle="1" w:styleId="QuestionCar2">
    <w:name w:val="Question Car2"/>
    <w:basedOn w:val="Policepardfaut"/>
    <w:rsid w:val="00584505"/>
    <w:rPr>
      <w:rFonts w:ascii="Arial Gras" w:hAnsi="Arial Gras"/>
      <w:b/>
      <w:sz w:val="24"/>
      <w:szCs w:val="24"/>
      <w:lang w:val="fr-FR" w:eastAsia="fr-FR" w:bidi="ar-SA"/>
    </w:rPr>
  </w:style>
  <w:style w:type="character" w:customStyle="1" w:styleId="FILTRECarCarCarCar">
    <w:name w:val="FILTRE Car Car Car Car"/>
    <w:basedOn w:val="Policepardfaut"/>
    <w:rsid w:val="00584505"/>
    <w:rPr>
      <w:rFonts w:ascii="Arial Gras" w:hAnsi="Arial Gras" w:cs="Arial"/>
      <w:b/>
      <w:bCs/>
      <w:caps/>
      <w:color w:val="FF0000"/>
      <w:sz w:val="24"/>
      <w:szCs w:val="24"/>
      <w:lang w:val="fr-FR" w:eastAsia="fr-FR" w:bidi="ar-SA"/>
    </w:rPr>
  </w:style>
  <w:style w:type="character" w:customStyle="1" w:styleId="PROGRAMMATION">
    <w:name w:val="PROGRAMMATION"/>
    <w:qFormat/>
    <w:rsid w:val="00A507B2"/>
    <w:rPr>
      <w:rFonts w:ascii="Verdana" w:hAnsi="Verdana" w:cs="Arial"/>
      <w:b/>
      <w:bCs/>
      <w:caps/>
      <w:smallCaps w:val="0"/>
      <w:color w:val="FF0000"/>
      <w:sz w:val="24"/>
      <w:szCs w:val="24"/>
      <w:lang w:val="fr-FR" w:eastAsia="fr-FR" w:bidi="ar-SA"/>
    </w:rPr>
  </w:style>
  <w:style w:type="character" w:customStyle="1" w:styleId="INSTRUCTIONSENQUETEURCar9">
    <w:name w:val="INSTRUCTIONS ENQUETEUR Car9"/>
    <w:link w:val="INSTRUCTIONSENQUETEUR"/>
    <w:rsid w:val="00836F2D"/>
    <w:rPr>
      <w:rFonts w:ascii="Verdana" w:hAnsi="Verdana" w:cs="Arial"/>
      <w:bCs/>
      <w:smallCaps/>
      <w:sz w:val="24"/>
      <w:szCs w:val="24"/>
    </w:rPr>
  </w:style>
  <w:style w:type="paragraph" w:styleId="Paragraphedeliste">
    <w:name w:val="List Paragraph"/>
    <w:basedOn w:val="Normal"/>
    <w:link w:val="ParagraphedelisteCar"/>
    <w:uiPriority w:val="34"/>
    <w:qFormat/>
    <w:rsid w:val="00842109"/>
    <w:pPr>
      <w:ind w:left="720"/>
      <w:contextualSpacing/>
    </w:pPr>
  </w:style>
  <w:style w:type="character" w:customStyle="1" w:styleId="PieddepageCar">
    <w:name w:val="Pied de page Car"/>
    <w:link w:val="Pieddepage"/>
    <w:rsid w:val="00836F2D"/>
    <w:rPr>
      <w:rFonts w:ascii="Arial" w:hAnsi="Arial"/>
      <w:sz w:val="24"/>
      <w:szCs w:val="24"/>
    </w:rPr>
  </w:style>
  <w:style w:type="paragraph" w:customStyle="1" w:styleId="questionspacing">
    <w:name w:val="question spacing"/>
    <w:basedOn w:val="Normal"/>
    <w:next w:val="Normal"/>
    <w:rsid w:val="008037E0"/>
    <w:rPr>
      <w:rFonts w:ascii="Times New Roman" w:hAnsi="Times New Roman"/>
      <w:sz w:val="12"/>
      <w:szCs w:val="12"/>
    </w:rPr>
  </w:style>
  <w:style w:type="character" w:customStyle="1" w:styleId="CorpsdetexteCar">
    <w:name w:val="Corps de texte Car"/>
    <w:basedOn w:val="Policepardfaut"/>
    <w:link w:val="Corpsdetexte"/>
    <w:semiHidden/>
    <w:rsid w:val="00346D89"/>
    <w:rPr>
      <w:rFonts w:ascii="Verdana" w:hAnsi="Verdana"/>
      <w:sz w:val="24"/>
      <w:szCs w:val="24"/>
    </w:rPr>
  </w:style>
  <w:style w:type="character" w:customStyle="1" w:styleId="TextebrutCar">
    <w:name w:val="Texte brut Car"/>
    <w:basedOn w:val="Policepardfaut"/>
    <w:link w:val="Textebrut"/>
    <w:uiPriority w:val="99"/>
    <w:rsid w:val="004A0A6C"/>
    <w:rPr>
      <w:rFonts w:ascii="Courier New" w:hAnsi="Courier New" w:cs="Courier New"/>
    </w:rPr>
  </w:style>
  <w:style w:type="character" w:customStyle="1" w:styleId="CommentaireCar">
    <w:name w:val="Commentaire Car"/>
    <w:basedOn w:val="Policepardfaut"/>
    <w:link w:val="Commentaire"/>
    <w:uiPriority w:val="99"/>
    <w:semiHidden/>
    <w:rsid w:val="00917342"/>
    <w:rPr>
      <w:rFonts w:ascii="Verdana" w:hAnsi="Verdana"/>
    </w:rPr>
  </w:style>
  <w:style w:type="character" w:customStyle="1" w:styleId="En-tteCar">
    <w:name w:val="En-tête Car"/>
    <w:basedOn w:val="Policepardfaut"/>
    <w:link w:val="En-tte"/>
    <w:rsid w:val="00974ABF"/>
    <w:rPr>
      <w:rFonts w:ascii="Verdana" w:hAnsi="Verdana"/>
      <w:sz w:val="24"/>
      <w:szCs w:val="24"/>
    </w:rPr>
  </w:style>
  <w:style w:type="character" w:customStyle="1" w:styleId="ObjetducommentaireCar">
    <w:name w:val="Objet du commentaire Car"/>
    <w:basedOn w:val="CommentaireCar"/>
    <w:link w:val="Objetducommentaire"/>
    <w:uiPriority w:val="99"/>
    <w:semiHidden/>
    <w:rsid w:val="004C692F"/>
    <w:rPr>
      <w:rFonts w:ascii="Verdana" w:hAnsi="Verdana"/>
      <w:b/>
      <w:bCs/>
    </w:rPr>
  </w:style>
  <w:style w:type="character" w:customStyle="1" w:styleId="TextedebullesCar">
    <w:name w:val="Texte de bulles Car"/>
    <w:basedOn w:val="Policepardfaut"/>
    <w:link w:val="Textedebulles"/>
    <w:uiPriority w:val="99"/>
    <w:semiHidden/>
    <w:rsid w:val="004C692F"/>
    <w:rPr>
      <w:rFonts w:ascii="Tahoma" w:hAnsi="Tahoma" w:cs="Tahoma"/>
      <w:sz w:val="16"/>
      <w:szCs w:val="16"/>
    </w:rPr>
  </w:style>
  <w:style w:type="paragraph" w:customStyle="1" w:styleId="Libellquestion">
    <w:name w:val="Libellé question"/>
    <w:basedOn w:val="Textebrut"/>
    <w:rsid w:val="004C692F"/>
    <w:pPr>
      <w:spacing w:before="240" w:after="60"/>
    </w:pPr>
    <w:rPr>
      <w:rFonts w:ascii="Arial" w:eastAsia="MS Mincho" w:hAnsi="Arial" w:cs="Arial"/>
    </w:rPr>
  </w:style>
  <w:style w:type="character" w:customStyle="1" w:styleId="INSTRUCTIONSPROGRAMMATIONCar1Car1">
    <w:name w:val="INSTRUCTIONS PROGRAMMATION Car1 Car1"/>
    <w:basedOn w:val="Policepardfaut"/>
    <w:rsid w:val="00E55224"/>
    <w:rPr>
      <w:rFonts w:ascii="Arial Gras" w:hAnsi="Arial Gras" w:cs="Arial"/>
      <w:b/>
      <w:bCs/>
      <w:caps/>
      <w:color w:val="FF0000"/>
      <w:sz w:val="24"/>
      <w:szCs w:val="24"/>
      <w:lang w:val="fr-FR" w:eastAsia="fr-FR" w:bidi="ar-SA"/>
    </w:rPr>
  </w:style>
  <w:style w:type="character" w:customStyle="1" w:styleId="ListeprnumroteditemsCar">
    <w:name w:val="Liste prénumérotée d'items Car"/>
    <w:link w:val="Listeprnumroteditems"/>
    <w:locked/>
    <w:rsid w:val="001C1393"/>
  </w:style>
  <w:style w:type="paragraph" w:customStyle="1" w:styleId="Listeprnumroteditems">
    <w:name w:val="Liste prénumérotée d'items"/>
    <w:basedOn w:val="Normal"/>
    <w:link w:val="ListeprnumroteditemsCar"/>
    <w:autoRedefine/>
    <w:rsid w:val="001C1393"/>
    <w:pPr>
      <w:jc w:val="both"/>
    </w:pPr>
    <w:rPr>
      <w:rFonts w:ascii="Times New Roman" w:hAnsi="Times New Roman"/>
      <w:sz w:val="20"/>
      <w:szCs w:val="20"/>
    </w:rPr>
  </w:style>
  <w:style w:type="paragraph" w:customStyle="1" w:styleId="Intitul">
    <w:name w:val="Intitulé"/>
    <w:basedOn w:val="Normal"/>
    <w:qFormat/>
    <w:rsid w:val="001C1393"/>
    <w:pPr>
      <w:jc w:val="both"/>
    </w:pPr>
    <w:rPr>
      <w:rFonts w:asciiTheme="minorHAnsi" w:eastAsiaTheme="minorHAnsi" w:hAnsiTheme="minorHAnsi" w:cstheme="minorBidi"/>
      <w:b/>
      <w:sz w:val="22"/>
      <w:szCs w:val="22"/>
      <w:lang w:eastAsia="en-US"/>
    </w:rPr>
  </w:style>
  <w:style w:type="paragraph" w:customStyle="1" w:styleId="Lignes">
    <w:name w:val="Lignes"/>
    <w:basedOn w:val="Normal"/>
    <w:uiPriority w:val="99"/>
    <w:qFormat/>
    <w:rsid w:val="001C1393"/>
    <w:pPr>
      <w:jc w:val="both"/>
    </w:pPr>
    <w:rPr>
      <w:rFonts w:asciiTheme="minorHAnsi" w:eastAsiaTheme="minorHAnsi" w:hAnsiTheme="minorHAnsi" w:cstheme="minorBidi"/>
      <w:sz w:val="22"/>
      <w:szCs w:val="22"/>
      <w:lang w:eastAsia="en-US"/>
    </w:rPr>
  </w:style>
  <w:style w:type="paragraph" w:customStyle="1" w:styleId="m-5444377097243254702msoplaintext">
    <w:name w:val="m_-5444377097243254702msoplaintext"/>
    <w:basedOn w:val="Normal"/>
    <w:rsid w:val="001C1393"/>
    <w:pPr>
      <w:spacing w:before="100" w:beforeAutospacing="1" w:after="100" w:afterAutospacing="1"/>
    </w:pPr>
    <w:rPr>
      <w:rFonts w:ascii="Times New Roman" w:hAnsi="Times New Roman"/>
    </w:rPr>
  </w:style>
  <w:style w:type="character" w:customStyle="1" w:styleId="Titre3Car">
    <w:name w:val="Titre 3 Car"/>
    <w:basedOn w:val="Policepardfaut"/>
    <w:link w:val="Titre3"/>
    <w:uiPriority w:val="9"/>
    <w:rsid w:val="001C1393"/>
    <w:rPr>
      <w:rFonts w:ascii="Verdana" w:hAnsi="Verdana" w:cs="Arial"/>
      <w:b/>
      <w:bCs/>
      <w:sz w:val="24"/>
      <w:szCs w:val="26"/>
    </w:rPr>
  </w:style>
  <w:style w:type="character" w:customStyle="1" w:styleId="qu">
    <w:name w:val="qu"/>
    <w:basedOn w:val="Policepardfaut"/>
    <w:rsid w:val="001C1393"/>
  </w:style>
  <w:style w:type="character" w:customStyle="1" w:styleId="gd">
    <w:name w:val="gd"/>
    <w:basedOn w:val="Policepardfaut"/>
    <w:rsid w:val="001C1393"/>
  </w:style>
  <w:style w:type="character" w:customStyle="1" w:styleId="g3">
    <w:name w:val="g3"/>
    <w:basedOn w:val="Policepardfaut"/>
    <w:rsid w:val="001C1393"/>
  </w:style>
  <w:style w:type="character" w:customStyle="1" w:styleId="hb">
    <w:name w:val="hb"/>
    <w:basedOn w:val="Policepardfaut"/>
    <w:rsid w:val="001C1393"/>
  </w:style>
  <w:style w:type="character" w:customStyle="1" w:styleId="g2">
    <w:name w:val="g2"/>
    <w:basedOn w:val="Policepardfaut"/>
    <w:rsid w:val="001C1393"/>
  </w:style>
  <w:style w:type="character" w:customStyle="1" w:styleId="FILTRECar2">
    <w:name w:val="FILTRE Car2"/>
    <w:link w:val="FILTRE"/>
    <w:rsid w:val="001C1393"/>
    <w:rPr>
      <w:rFonts w:ascii="Verdana" w:hAnsi="Verdana" w:cs="Arial"/>
      <w:b/>
      <w:bCs/>
      <w:caps/>
      <w:color w:val="FF0000"/>
      <w:sz w:val="24"/>
      <w:szCs w:val="24"/>
    </w:rPr>
  </w:style>
  <w:style w:type="character" w:customStyle="1" w:styleId="ParagraphedelisteCar">
    <w:name w:val="Paragraphe de liste Car"/>
    <w:basedOn w:val="Policepardfaut"/>
    <w:link w:val="Paragraphedeliste"/>
    <w:uiPriority w:val="34"/>
    <w:locked/>
    <w:rsid w:val="001C1393"/>
    <w:rPr>
      <w:rFonts w:ascii="Verdana" w:hAnsi="Verdana"/>
      <w:sz w:val="24"/>
      <w:szCs w:val="24"/>
    </w:rPr>
  </w:style>
  <w:style w:type="paragraph" w:customStyle="1" w:styleId="partie0">
    <w:name w:val="partie0"/>
    <w:basedOn w:val="Normal"/>
    <w:rsid w:val="00154A52"/>
    <w:pPr>
      <w:shd w:val="clear" w:color="auto" w:fill="E6E6E6"/>
    </w:pPr>
    <w:rPr>
      <w:rFonts w:ascii="Arial Gras" w:hAnsi="Arial Gras"/>
      <w:b/>
      <w:bCs/>
      <w:caps/>
    </w:rPr>
  </w:style>
  <w:style w:type="character" w:customStyle="1" w:styleId="consigne0">
    <w:name w:val="consigne"/>
    <w:basedOn w:val="Policepardfaut"/>
    <w:rsid w:val="00104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183">
      <w:bodyDiv w:val="1"/>
      <w:marLeft w:val="0"/>
      <w:marRight w:val="0"/>
      <w:marTop w:val="0"/>
      <w:marBottom w:val="0"/>
      <w:divBdr>
        <w:top w:val="none" w:sz="0" w:space="0" w:color="auto"/>
        <w:left w:val="none" w:sz="0" w:space="0" w:color="auto"/>
        <w:bottom w:val="none" w:sz="0" w:space="0" w:color="auto"/>
        <w:right w:val="none" w:sz="0" w:space="0" w:color="auto"/>
      </w:divBdr>
    </w:div>
    <w:div w:id="46800437">
      <w:bodyDiv w:val="1"/>
      <w:marLeft w:val="0"/>
      <w:marRight w:val="0"/>
      <w:marTop w:val="0"/>
      <w:marBottom w:val="0"/>
      <w:divBdr>
        <w:top w:val="none" w:sz="0" w:space="0" w:color="auto"/>
        <w:left w:val="none" w:sz="0" w:space="0" w:color="auto"/>
        <w:bottom w:val="none" w:sz="0" w:space="0" w:color="auto"/>
        <w:right w:val="none" w:sz="0" w:space="0" w:color="auto"/>
      </w:divBdr>
    </w:div>
    <w:div w:id="118768096">
      <w:bodyDiv w:val="1"/>
      <w:marLeft w:val="0"/>
      <w:marRight w:val="0"/>
      <w:marTop w:val="0"/>
      <w:marBottom w:val="0"/>
      <w:divBdr>
        <w:top w:val="none" w:sz="0" w:space="0" w:color="auto"/>
        <w:left w:val="none" w:sz="0" w:space="0" w:color="auto"/>
        <w:bottom w:val="none" w:sz="0" w:space="0" w:color="auto"/>
        <w:right w:val="none" w:sz="0" w:space="0" w:color="auto"/>
      </w:divBdr>
    </w:div>
    <w:div w:id="137455153">
      <w:bodyDiv w:val="1"/>
      <w:marLeft w:val="0"/>
      <w:marRight w:val="0"/>
      <w:marTop w:val="0"/>
      <w:marBottom w:val="0"/>
      <w:divBdr>
        <w:top w:val="none" w:sz="0" w:space="0" w:color="auto"/>
        <w:left w:val="none" w:sz="0" w:space="0" w:color="auto"/>
        <w:bottom w:val="none" w:sz="0" w:space="0" w:color="auto"/>
        <w:right w:val="none" w:sz="0" w:space="0" w:color="auto"/>
      </w:divBdr>
    </w:div>
    <w:div w:id="160197540">
      <w:bodyDiv w:val="1"/>
      <w:marLeft w:val="0"/>
      <w:marRight w:val="0"/>
      <w:marTop w:val="0"/>
      <w:marBottom w:val="0"/>
      <w:divBdr>
        <w:top w:val="none" w:sz="0" w:space="0" w:color="auto"/>
        <w:left w:val="none" w:sz="0" w:space="0" w:color="auto"/>
        <w:bottom w:val="none" w:sz="0" w:space="0" w:color="auto"/>
        <w:right w:val="none" w:sz="0" w:space="0" w:color="auto"/>
      </w:divBdr>
    </w:div>
    <w:div w:id="180049423">
      <w:bodyDiv w:val="1"/>
      <w:marLeft w:val="0"/>
      <w:marRight w:val="0"/>
      <w:marTop w:val="0"/>
      <w:marBottom w:val="0"/>
      <w:divBdr>
        <w:top w:val="none" w:sz="0" w:space="0" w:color="auto"/>
        <w:left w:val="none" w:sz="0" w:space="0" w:color="auto"/>
        <w:bottom w:val="none" w:sz="0" w:space="0" w:color="auto"/>
        <w:right w:val="none" w:sz="0" w:space="0" w:color="auto"/>
      </w:divBdr>
    </w:div>
    <w:div w:id="240212183">
      <w:bodyDiv w:val="1"/>
      <w:marLeft w:val="0"/>
      <w:marRight w:val="0"/>
      <w:marTop w:val="0"/>
      <w:marBottom w:val="0"/>
      <w:divBdr>
        <w:top w:val="none" w:sz="0" w:space="0" w:color="auto"/>
        <w:left w:val="none" w:sz="0" w:space="0" w:color="auto"/>
        <w:bottom w:val="none" w:sz="0" w:space="0" w:color="auto"/>
        <w:right w:val="none" w:sz="0" w:space="0" w:color="auto"/>
      </w:divBdr>
    </w:div>
    <w:div w:id="259605381">
      <w:bodyDiv w:val="1"/>
      <w:marLeft w:val="0"/>
      <w:marRight w:val="0"/>
      <w:marTop w:val="0"/>
      <w:marBottom w:val="0"/>
      <w:divBdr>
        <w:top w:val="none" w:sz="0" w:space="0" w:color="auto"/>
        <w:left w:val="none" w:sz="0" w:space="0" w:color="auto"/>
        <w:bottom w:val="none" w:sz="0" w:space="0" w:color="auto"/>
        <w:right w:val="none" w:sz="0" w:space="0" w:color="auto"/>
      </w:divBdr>
    </w:div>
    <w:div w:id="267464955">
      <w:bodyDiv w:val="1"/>
      <w:marLeft w:val="0"/>
      <w:marRight w:val="0"/>
      <w:marTop w:val="0"/>
      <w:marBottom w:val="0"/>
      <w:divBdr>
        <w:top w:val="none" w:sz="0" w:space="0" w:color="auto"/>
        <w:left w:val="none" w:sz="0" w:space="0" w:color="auto"/>
        <w:bottom w:val="none" w:sz="0" w:space="0" w:color="auto"/>
        <w:right w:val="none" w:sz="0" w:space="0" w:color="auto"/>
      </w:divBdr>
    </w:div>
    <w:div w:id="281302455">
      <w:bodyDiv w:val="1"/>
      <w:marLeft w:val="0"/>
      <w:marRight w:val="0"/>
      <w:marTop w:val="0"/>
      <w:marBottom w:val="0"/>
      <w:divBdr>
        <w:top w:val="none" w:sz="0" w:space="0" w:color="auto"/>
        <w:left w:val="none" w:sz="0" w:space="0" w:color="auto"/>
        <w:bottom w:val="none" w:sz="0" w:space="0" w:color="auto"/>
        <w:right w:val="none" w:sz="0" w:space="0" w:color="auto"/>
      </w:divBdr>
      <w:divsChild>
        <w:div w:id="1605116287">
          <w:marLeft w:val="0"/>
          <w:marRight w:val="0"/>
          <w:marTop w:val="0"/>
          <w:marBottom w:val="0"/>
          <w:divBdr>
            <w:top w:val="none" w:sz="0" w:space="0" w:color="auto"/>
            <w:left w:val="none" w:sz="0" w:space="0" w:color="auto"/>
            <w:bottom w:val="none" w:sz="0" w:space="0" w:color="auto"/>
            <w:right w:val="none" w:sz="0" w:space="0" w:color="auto"/>
          </w:divBdr>
          <w:divsChild>
            <w:div w:id="7277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9361">
      <w:bodyDiv w:val="1"/>
      <w:marLeft w:val="0"/>
      <w:marRight w:val="0"/>
      <w:marTop w:val="0"/>
      <w:marBottom w:val="0"/>
      <w:divBdr>
        <w:top w:val="none" w:sz="0" w:space="0" w:color="auto"/>
        <w:left w:val="none" w:sz="0" w:space="0" w:color="auto"/>
        <w:bottom w:val="none" w:sz="0" w:space="0" w:color="auto"/>
        <w:right w:val="none" w:sz="0" w:space="0" w:color="auto"/>
      </w:divBdr>
    </w:div>
    <w:div w:id="294458236">
      <w:bodyDiv w:val="1"/>
      <w:marLeft w:val="0"/>
      <w:marRight w:val="0"/>
      <w:marTop w:val="0"/>
      <w:marBottom w:val="0"/>
      <w:divBdr>
        <w:top w:val="none" w:sz="0" w:space="0" w:color="auto"/>
        <w:left w:val="none" w:sz="0" w:space="0" w:color="auto"/>
        <w:bottom w:val="none" w:sz="0" w:space="0" w:color="auto"/>
        <w:right w:val="none" w:sz="0" w:space="0" w:color="auto"/>
      </w:divBdr>
    </w:div>
    <w:div w:id="298922154">
      <w:bodyDiv w:val="1"/>
      <w:marLeft w:val="0"/>
      <w:marRight w:val="0"/>
      <w:marTop w:val="0"/>
      <w:marBottom w:val="0"/>
      <w:divBdr>
        <w:top w:val="none" w:sz="0" w:space="0" w:color="auto"/>
        <w:left w:val="none" w:sz="0" w:space="0" w:color="auto"/>
        <w:bottom w:val="none" w:sz="0" w:space="0" w:color="auto"/>
        <w:right w:val="none" w:sz="0" w:space="0" w:color="auto"/>
      </w:divBdr>
    </w:div>
    <w:div w:id="315958730">
      <w:bodyDiv w:val="1"/>
      <w:marLeft w:val="0"/>
      <w:marRight w:val="0"/>
      <w:marTop w:val="0"/>
      <w:marBottom w:val="0"/>
      <w:divBdr>
        <w:top w:val="none" w:sz="0" w:space="0" w:color="auto"/>
        <w:left w:val="none" w:sz="0" w:space="0" w:color="auto"/>
        <w:bottom w:val="none" w:sz="0" w:space="0" w:color="auto"/>
        <w:right w:val="none" w:sz="0" w:space="0" w:color="auto"/>
      </w:divBdr>
    </w:div>
    <w:div w:id="337855512">
      <w:bodyDiv w:val="1"/>
      <w:marLeft w:val="0"/>
      <w:marRight w:val="0"/>
      <w:marTop w:val="0"/>
      <w:marBottom w:val="0"/>
      <w:divBdr>
        <w:top w:val="none" w:sz="0" w:space="0" w:color="auto"/>
        <w:left w:val="none" w:sz="0" w:space="0" w:color="auto"/>
        <w:bottom w:val="none" w:sz="0" w:space="0" w:color="auto"/>
        <w:right w:val="none" w:sz="0" w:space="0" w:color="auto"/>
      </w:divBdr>
    </w:div>
    <w:div w:id="343674541">
      <w:bodyDiv w:val="1"/>
      <w:marLeft w:val="0"/>
      <w:marRight w:val="0"/>
      <w:marTop w:val="0"/>
      <w:marBottom w:val="0"/>
      <w:divBdr>
        <w:top w:val="none" w:sz="0" w:space="0" w:color="auto"/>
        <w:left w:val="none" w:sz="0" w:space="0" w:color="auto"/>
        <w:bottom w:val="none" w:sz="0" w:space="0" w:color="auto"/>
        <w:right w:val="none" w:sz="0" w:space="0" w:color="auto"/>
      </w:divBdr>
    </w:div>
    <w:div w:id="361982982">
      <w:bodyDiv w:val="1"/>
      <w:marLeft w:val="0"/>
      <w:marRight w:val="0"/>
      <w:marTop w:val="0"/>
      <w:marBottom w:val="0"/>
      <w:divBdr>
        <w:top w:val="none" w:sz="0" w:space="0" w:color="auto"/>
        <w:left w:val="none" w:sz="0" w:space="0" w:color="auto"/>
        <w:bottom w:val="none" w:sz="0" w:space="0" w:color="auto"/>
        <w:right w:val="none" w:sz="0" w:space="0" w:color="auto"/>
      </w:divBdr>
    </w:div>
    <w:div w:id="371459593">
      <w:bodyDiv w:val="1"/>
      <w:marLeft w:val="0"/>
      <w:marRight w:val="0"/>
      <w:marTop w:val="0"/>
      <w:marBottom w:val="0"/>
      <w:divBdr>
        <w:top w:val="none" w:sz="0" w:space="0" w:color="auto"/>
        <w:left w:val="none" w:sz="0" w:space="0" w:color="auto"/>
        <w:bottom w:val="none" w:sz="0" w:space="0" w:color="auto"/>
        <w:right w:val="none" w:sz="0" w:space="0" w:color="auto"/>
      </w:divBdr>
    </w:div>
    <w:div w:id="385225188">
      <w:bodyDiv w:val="1"/>
      <w:marLeft w:val="0"/>
      <w:marRight w:val="0"/>
      <w:marTop w:val="0"/>
      <w:marBottom w:val="0"/>
      <w:divBdr>
        <w:top w:val="none" w:sz="0" w:space="0" w:color="auto"/>
        <w:left w:val="none" w:sz="0" w:space="0" w:color="auto"/>
        <w:bottom w:val="none" w:sz="0" w:space="0" w:color="auto"/>
        <w:right w:val="none" w:sz="0" w:space="0" w:color="auto"/>
      </w:divBdr>
    </w:div>
    <w:div w:id="442189589">
      <w:bodyDiv w:val="1"/>
      <w:marLeft w:val="0"/>
      <w:marRight w:val="0"/>
      <w:marTop w:val="0"/>
      <w:marBottom w:val="0"/>
      <w:divBdr>
        <w:top w:val="none" w:sz="0" w:space="0" w:color="auto"/>
        <w:left w:val="none" w:sz="0" w:space="0" w:color="auto"/>
        <w:bottom w:val="none" w:sz="0" w:space="0" w:color="auto"/>
        <w:right w:val="none" w:sz="0" w:space="0" w:color="auto"/>
      </w:divBdr>
    </w:div>
    <w:div w:id="445929500">
      <w:bodyDiv w:val="1"/>
      <w:marLeft w:val="0"/>
      <w:marRight w:val="0"/>
      <w:marTop w:val="0"/>
      <w:marBottom w:val="0"/>
      <w:divBdr>
        <w:top w:val="none" w:sz="0" w:space="0" w:color="auto"/>
        <w:left w:val="none" w:sz="0" w:space="0" w:color="auto"/>
        <w:bottom w:val="none" w:sz="0" w:space="0" w:color="auto"/>
        <w:right w:val="none" w:sz="0" w:space="0" w:color="auto"/>
      </w:divBdr>
    </w:div>
    <w:div w:id="460541459">
      <w:bodyDiv w:val="1"/>
      <w:marLeft w:val="0"/>
      <w:marRight w:val="0"/>
      <w:marTop w:val="0"/>
      <w:marBottom w:val="0"/>
      <w:divBdr>
        <w:top w:val="none" w:sz="0" w:space="0" w:color="auto"/>
        <w:left w:val="none" w:sz="0" w:space="0" w:color="auto"/>
        <w:bottom w:val="none" w:sz="0" w:space="0" w:color="auto"/>
        <w:right w:val="none" w:sz="0" w:space="0" w:color="auto"/>
      </w:divBdr>
    </w:div>
    <w:div w:id="490171571">
      <w:bodyDiv w:val="1"/>
      <w:marLeft w:val="0"/>
      <w:marRight w:val="0"/>
      <w:marTop w:val="0"/>
      <w:marBottom w:val="0"/>
      <w:divBdr>
        <w:top w:val="none" w:sz="0" w:space="0" w:color="auto"/>
        <w:left w:val="none" w:sz="0" w:space="0" w:color="auto"/>
        <w:bottom w:val="none" w:sz="0" w:space="0" w:color="auto"/>
        <w:right w:val="none" w:sz="0" w:space="0" w:color="auto"/>
      </w:divBdr>
    </w:div>
    <w:div w:id="503470047">
      <w:bodyDiv w:val="1"/>
      <w:marLeft w:val="0"/>
      <w:marRight w:val="0"/>
      <w:marTop w:val="0"/>
      <w:marBottom w:val="0"/>
      <w:divBdr>
        <w:top w:val="none" w:sz="0" w:space="0" w:color="auto"/>
        <w:left w:val="none" w:sz="0" w:space="0" w:color="auto"/>
        <w:bottom w:val="none" w:sz="0" w:space="0" w:color="auto"/>
        <w:right w:val="none" w:sz="0" w:space="0" w:color="auto"/>
      </w:divBdr>
    </w:div>
    <w:div w:id="503906883">
      <w:bodyDiv w:val="1"/>
      <w:marLeft w:val="0"/>
      <w:marRight w:val="0"/>
      <w:marTop w:val="0"/>
      <w:marBottom w:val="0"/>
      <w:divBdr>
        <w:top w:val="none" w:sz="0" w:space="0" w:color="auto"/>
        <w:left w:val="none" w:sz="0" w:space="0" w:color="auto"/>
        <w:bottom w:val="none" w:sz="0" w:space="0" w:color="auto"/>
        <w:right w:val="none" w:sz="0" w:space="0" w:color="auto"/>
      </w:divBdr>
    </w:div>
    <w:div w:id="524758112">
      <w:bodyDiv w:val="1"/>
      <w:marLeft w:val="0"/>
      <w:marRight w:val="0"/>
      <w:marTop w:val="0"/>
      <w:marBottom w:val="0"/>
      <w:divBdr>
        <w:top w:val="none" w:sz="0" w:space="0" w:color="auto"/>
        <w:left w:val="none" w:sz="0" w:space="0" w:color="auto"/>
        <w:bottom w:val="none" w:sz="0" w:space="0" w:color="auto"/>
        <w:right w:val="none" w:sz="0" w:space="0" w:color="auto"/>
      </w:divBdr>
    </w:div>
    <w:div w:id="525291010">
      <w:bodyDiv w:val="1"/>
      <w:marLeft w:val="0"/>
      <w:marRight w:val="0"/>
      <w:marTop w:val="0"/>
      <w:marBottom w:val="0"/>
      <w:divBdr>
        <w:top w:val="none" w:sz="0" w:space="0" w:color="auto"/>
        <w:left w:val="none" w:sz="0" w:space="0" w:color="auto"/>
        <w:bottom w:val="none" w:sz="0" w:space="0" w:color="auto"/>
        <w:right w:val="none" w:sz="0" w:space="0" w:color="auto"/>
      </w:divBdr>
    </w:div>
    <w:div w:id="605187586">
      <w:bodyDiv w:val="1"/>
      <w:marLeft w:val="0"/>
      <w:marRight w:val="0"/>
      <w:marTop w:val="0"/>
      <w:marBottom w:val="0"/>
      <w:divBdr>
        <w:top w:val="none" w:sz="0" w:space="0" w:color="auto"/>
        <w:left w:val="none" w:sz="0" w:space="0" w:color="auto"/>
        <w:bottom w:val="none" w:sz="0" w:space="0" w:color="auto"/>
        <w:right w:val="none" w:sz="0" w:space="0" w:color="auto"/>
      </w:divBdr>
    </w:div>
    <w:div w:id="605428497">
      <w:bodyDiv w:val="1"/>
      <w:marLeft w:val="0"/>
      <w:marRight w:val="0"/>
      <w:marTop w:val="0"/>
      <w:marBottom w:val="0"/>
      <w:divBdr>
        <w:top w:val="none" w:sz="0" w:space="0" w:color="auto"/>
        <w:left w:val="none" w:sz="0" w:space="0" w:color="auto"/>
        <w:bottom w:val="none" w:sz="0" w:space="0" w:color="auto"/>
        <w:right w:val="none" w:sz="0" w:space="0" w:color="auto"/>
      </w:divBdr>
    </w:div>
    <w:div w:id="628317379">
      <w:bodyDiv w:val="1"/>
      <w:marLeft w:val="0"/>
      <w:marRight w:val="0"/>
      <w:marTop w:val="0"/>
      <w:marBottom w:val="0"/>
      <w:divBdr>
        <w:top w:val="none" w:sz="0" w:space="0" w:color="auto"/>
        <w:left w:val="none" w:sz="0" w:space="0" w:color="auto"/>
        <w:bottom w:val="none" w:sz="0" w:space="0" w:color="auto"/>
        <w:right w:val="none" w:sz="0" w:space="0" w:color="auto"/>
      </w:divBdr>
    </w:div>
    <w:div w:id="628630276">
      <w:bodyDiv w:val="1"/>
      <w:marLeft w:val="0"/>
      <w:marRight w:val="0"/>
      <w:marTop w:val="0"/>
      <w:marBottom w:val="0"/>
      <w:divBdr>
        <w:top w:val="none" w:sz="0" w:space="0" w:color="auto"/>
        <w:left w:val="none" w:sz="0" w:space="0" w:color="auto"/>
        <w:bottom w:val="none" w:sz="0" w:space="0" w:color="auto"/>
        <w:right w:val="none" w:sz="0" w:space="0" w:color="auto"/>
      </w:divBdr>
    </w:div>
    <w:div w:id="647511136">
      <w:bodyDiv w:val="1"/>
      <w:marLeft w:val="0"/>
      <w:marRight w:val="0"/>
      <w:marTop w:val="0"/>
      <w:marBottom w:val="0"/>
      <w:divBdr>
        <w:top w:val="none" w:sz="0" w:space="0" w:color="auto"/>
        <w:left w:val="none" w:sz="0" w:space="0" w:color="auto"/>
        <w:bottom w:val="none" w:sz="0" w:space="0" w:color="auto"/>
        <w:right w:val="none" w:sz="0" w:space="0" w:color="auto"/>
      </w:divBdr>
    </w:div>
    <w:div w:id="656880296">
      <w:bodyDiv w:val="1"/>
      <w:marLeft w:val="0"/>
      <w:marRight w:val="0"/>
      <w:marTop w:val="0"/>
      <w:marBottom w:val="0"/>
      <w:divBdr>
        <w:top w:val="none" w:sz="0" w:space="0" w:color="auto"/>
        <w:left w:val="none" w:sz="0" w:space="0" w:color="auto"/>
        <w:bottom w:val="none" w:sz="0" w:space="0" w:color="auto"/>
        <w:right w:val="none" w:sz="0" w:space="0" w:color="auto"/>
      </w:divBdr>
    </w:div>
    <w:div w:id="694313230">
      <w:bodyDiv w:val="1"/>
      <w:marLeft w:val="0"/>
      <w:marRight w:val="0"/>
      <w:marTop w:val="0"/>
      <w:marBottom w:val="0"/>
      <w:divBdr>
        <w:top w:val="none" w:sz="0" w:space="0" w:color="auto"/>
        <w:left w:val="none" w:sz="0" w:space="0" w:color="auto"/>
        <w:bottom w:val="none" w:sz="0" w:space="0" w:color="auto"/>
        <w:right w:val="none" w:sz="0" w:space="0" w:color="auto"/>
      </w:divBdr>
    </w:div>
    <w:div w:id="696585898">
      <w:bodyDiv w:val="1"/>
      <w:marLeft w:val="0"/>
      <w:marRight w:val="0"/>
      <w:marTop w:val="0"/>
      <w:marBottom w:val="0"/>
      <w:divBdr>
        <w:top w:val="none" w:sz="0" w:space="0" w:color="auto"/>
        <w:left w:val="none" w:sz="0" w:space="0" w:color="auto"/>
        <w:bottom w:val="none" w:sz="0" w:space="0" w:color="auto"/>
        <w:right w:val="none" w:sz="0" w:space="0" w:color="auto"/>
      </w:divBdr>
    </w:div>
    <w:div w:id="697200915">
      <w:bodyDiv w:val="1"/>
      <w:marLeft w:val="0"/>
      <w:marRight w:val="0"/>
      <w:marTop w:val="0"/>
      <w:marBottom w:val="0"/>
      <w:divBdr>
        <w:top w:val="none" w:sz="0" w:space="0" w:color="auto"/>
        <w:left w:val="none" w:sz="0" w:space="0" w:color="auto"/>
        <w:bottom w:val="none" w:sz="0" w:space="0" w:color="auto"/>
        <w:right w:val="none" w:sz="0" w:space="0" w:color="auto"/>
      </w:divBdr>
    </w:div>
    <w:div w:id="719785598">
      <w:bodyDiv w:val="1"/>
      <w:marLeft w:val="0"/>
      <w:marRight w:val="0"/>
      <w:marTop w:val="0"/>
      <w:marBottom w:val="0"/>
      <w:divBdr>
        <w:top w:val="none" w:sz="0" w:space="0" w:color="auto"/>
        <w:left w:val="none" w:sz="0" w:space="0" w:color="auto"/>
        <w:bottom w:val="none" w:sz="0" w:space="0" w:color="auto"/>
        <w:right w:val="none" w:sz="0" w:space="0" w:color="auto"/>
      </w:divBdr>
    </w:div>
    <w:div w:id="740719003">
      <w:bodyDiv w:val="1"/>
      <w:marLeft w:val="0"/>
      <w:marRight w:val="0"/>
      <w:marTop w:val="0"/>
      <w:marBottom w:val="0"/>
      <w:divBdr>
        <w:top w:val="none" w:sz="0" w:space="0" w:color="auto"/>
        <w:left w:val="none" w:sz="0" w:space="0" w:color="auto"/>
        <w:bottom w:val="none" w:sz="0" w:space="0" w:color="auto"/>
        <w:right w:val="none" w:sz="0" w:space="0" w:color="auto"/>
      </w:divBdr>
    </w:div>
    <w:div w:id="761608344">
      <w:bodyDiv w:val="1"/>
      <w:marLeft w:val="0"/>
      <w:marRight w:val="0"/>
      <w:marTop w:val="0"/>
      <w:marBottom w:val="0"/>
      <w:divBdr>
        <w:top w:val="none" w:sz="0" w:space="0" w:color="auto"/>
        <w:left w:val="none" w:sz="0" w:space="0" w:color="auto"/>
        <w:bottom w:val="none" w:sz="0" w:space="0" w:color="auto"/>
        <w:right w:val="none" w:sz="0" w:space="0" w:color="auto"/>
      </w:divBdr>
    </w:div>
    <w:div w:id="765929520">
      <w:bodyDiv w:val="1"/>
      <w:marLeft w:val="0"/>
      <w:marRight w:val="0"/>
      <w:marTop w:val="0"/>
      <w:marBottom w:val="0"/>
      <w:divBdr>
        <w:top w:val="none" w:sz="0" w:space="0" w:color="auto"/>
        <w:left w:val="none" w:sz="0" w:space="0" w:color="auto"/>
        <w:bottom w:val="none" w:sz="0" w:space="0" w:color="auto"/>
        <w:right w:val="none" w:sz="0" w:space="0" w:color="auto"/>
      </w:divBdr>
    </w:div>
    <w:div w:id="793214321">
      <w:bodyDiv w:val="1"/>
      <w:marLeft w:val="0"/>
      <w:marRight w:val="0"/>
      <w:marTop w:val="0"/>
      <w:marBottom w:val="0"/>
      <w:divBdr>
        <w:top w:val="none" w:sz="0" w:space="0" w:color="auto"/>
        <w:left w:val="none" w:sz="0" w:space="0" w:color="auto"/>
        <w:bottom w:val="none" w:sz="0" w:space="0" w:color="auto"/>
        <w:right w:val="none" w:sz="0" w:space="0" w:color="auto"/>
      </w:divBdr>
    </w:div>
    <w:div w:id="823620686">
      <w:bodyDiv w:val="1"/>
      <w:marLeft w:val="0"/>
      <w:marRight w:val="0"/>
      <w:marTop w:val="0"/>
      <w:marBottom w:val="0"/>
      <w:divBdr>
        <w:top w:val="none" w:sz="0" w:space="0" w:color="auto"/>
        <w:left w:val="none" w:sz="0" w:space="0" w:color="auto"/>
        <w:bottom w:val="none" w:sz="0" w:space="0" w:color="auto"/>
        <w:right w:val="none" w:sz="0" w:space="0" w:color="auto"/>
      </w:divBdr>
    </w:div>
    <w:div w:id="849484832">
      <w:bodyDiv w:val="1"/>
      <w:marLeft w:val="0"/>
      <w:marRight w:val="0"/>
      <w:marTop w:val="0"/>
      <w:marBottom w:val="0"/>
      <w:divBdr>
        <w:top w:val="none" w:sz="0" w:space="0" w:color="auto"/>
        <w:left w:val="none" w:sz="0" w:space="0" w:color="auto"/>
        <w:bottom w:val="none" w:sz="0" w:space="0" w:color="auto"/>
        <w:right w:val="none" w:sz="0" w:space="0" w:color="auto"/>
      </w:divBdr>
    </w:div>
    <w:div w:id="853499274">
      <w:bodyDiv w:val="1"/>
      <w:marLeft w:val="0"/>
      <w:marRight w:val="0"/>
      <w:marTop w:val="0"/>
      <w:marBottom w:val="0"/>
      <w:divBdr>
        <w:top w:val="none" w:sz="0" w:space="0" w:color="auto"/>
        <w:left w:val="none" w:sz="0" w:space="0" w:color="auto"/>
        <w:bottom w:val="none" w:sz="0" w:space="0" w:color="auto"/>
        <w:right w:val="none" w:sz="0" w:space="0" w:color="auto"/>
      </w:divBdr>
    </w:div>
    <w:div w:id="909460297">
      <w:bodyDiv w:val="1"/>
      <w:marLeft w:val="0"/>
      <w:marRight w:val="0"/>
      <w:marTop w:val="0"/>
      <w:marBottom w:val="0"/>
      <w:divBdr>
        <w:top w:val="none" w:sz="0" w:space="0" w:color="auto"/>
        <w:left w:val="none" w:sz="0" w:space="0" w:color="auto"/>
        <w:bottom w:val="none" w:sz="0" w:space="0" w:color="auto"/>
        <w:right w:val="none" w:sz="0" w:space="0" w:color="auto"/>
      </w:divBdr>
    </w:div>
    <w:div w:id="918633026">
      <w:bodyDiv w:val="1"/>
      <w:marLeft w:val="0"/>
      <w:marRight w:val="0"/>
      <w:marTop w:val="0"/>
      <w:marBottom w:val="0"/>
      <w:divBdr>
        <w:top w:val="none" w:sz="0" w:space="0" w:color="auto"/>
        <w:left w:val="none" w:sz="0" w:space="0" w:color="auto"/>
        <w:bottom w:val="none" w:sz="0" w:space="0" w:color="auto"/>
        <w:right w:val="none" w:sz="0" w:space="0" w:color="auto"/>
      </w:divBdr>
    </w:div>
    <w:div w:id="918638219">
      <w:bodyDiv w:val="1"/>
      <w:marLeft w:val="0"/>
      <w:marRight w:val="0"/>
      <w:marTop w:val="0"/>
      <w:marBottom w:val="0"/>
      <w:divBdr>
        <w:top w:val="none" w:sz="0" w:space="0" w:color="auto"/>
        <w:left w:val="none" w:sz="0" w:space="0" w:color="auto"/>
        <w:bottom w:val="none" w:sz="0" w:space="0" w:color="auto"/>
        <w:right w:val="none" w:sz="0" w:space="0" w:color="auto"/>
      </w:divBdr>
    </w:div>
    <w:div w:id="933511630">
      <w:bodyDiv w:val="1"/>
      <w:marLeft w:val="0"/>
      <w:marRight w:val="0"/>
      <w:marTop w:val="0"/>
      <w:marBottom w:val="0"/>
      <w:divBdr>
        <w:top w:val="none" w:sz="0" w:space="0" w:color="auto"/>
        <w:left w:val="none" w:sz="0" w:space="0" w:color="auto"/>
        <w:bottom w:val="none" w:sz="0" w:space="0" w:color="auto"/>
        <w:right w:val="none" w:sz="0" w:space="0" w:color="auto"/>
      </w:divBdr>
    </w:div>
    <w:div w:id="971863779">
      <w:bodyDiv w:val="1"/>
      <w:marLeft w:val="0"/>
      <w:marRight w:val="0"/>
      <w:marTop w:val="0"/>
      <w:marBottom w:val="0"/>
      <w:divBdr>
        <w:top w:val="none" w:sz="0" w:space="0" w:color="auto"/>
        <w:left w:val="none" w:sz="0" w:space="0" w:color="auto"/>
        <w:bottom w:val="none" w:sz="0" w:space="0" w:color="auto"/>
        <w:right w:val="none" w:sz="0" w:space="0" w:color="auto"/>
      </w:divBdr>
      <w:divsChild>
        <w:div w:id="1038159537">
          <w:marLeft w:val="0"/>
          <w:marRight w:val="0"/>
          <w:marTop w:val="0"/>
          <w:marBottom w:val="0"/>
          <w:divBdr>
            <w:top w:val="none" w:sz="0" w:space="0" w:color="auto"/>
            <w:left w:val="none" w:sz="0" w:space="0" w:color="auto"/>
            <w:bottom w:val="none" w:sz="0" w:space="0" w:color="auto"/>
            <w:right w:val="none" w:sz="0" w:space="0" w:color="auto"/>
          </w:divBdr>
        </w:div>
      </w:divsChild>
    </w:div>
    <w:div w:id="997225239">
      <w:bodyDiv w:val="1"/>
      <w:marLeft w:val="0"/>
      <w:marRight w:val="0"/>
      <w:marTop w:val="0"/>
      <w:marBottom w:val="0"/>
      <w:divBdr>
        <w:top w:val="none" w:sz="0" w:space="0" w:color="auto"/>
        <w:left w:val="none" w:sz="0" w:space="0" w:color="auto"/>
        <w:bottom w:val="none" w:sz="0" w:space="0" w:color="auto"/>
        <w:right w:val="none" w:sz="0" w:space="0" w:color="auto"/>
      </w:divBdr>
    </w:div>
    <w:div w:id="1031221341">
      <w:bodyDiv w:val="1"/>
      <w:marLeft w:val="0"/>
      <w:marRight w:val="0"/>
      <w:marTop w:val="0"/>
      <w:marBottom w:val="0"/>
      <w:divBdr>
        <w:top w:val="none" w:sz="0" w:space="0" w:color="auto"/>
        <w:left w:val="none" w:sz="0" w:space="0" w:color="auto"/>
        <w:bottom w:val="none" w:sz="0" w:space="0" w:color="auto"/>
        <w:right w:val="none" w:sz="0" w:space="0" w:color="auto"/>
      </w:divBdr>
    </w:div>
    <w:div w:id="1031343720">
      <w:bodyDiv w:val="1"/>
      <w:marLeft w:val="0"/>
      <w:marRight w:val="0"/>
      <w:marTop w:val="0"/>
      <w:marBottom w:val="0"/>
      <w:divBdr>
        <w:top w:val="none" w:sz="0" w:space="0" w:color="auto"/>
        <w:left w:val="none" w:sz="0" w:space="0" w:color="auto"/>
        <w:bottom w:val="none" w:sz="0" w:space="0" w:color="auto"/>
        <w:right w:val="none" w:sz="0" w:space="0" w:color="auto"/>
      </w:divBdr>
    </w:div>
    <w:div w:id="1032416272">
      <w:bodyDiv w:val="1"/>
      <w:marLeft w:val="0"/>
      <w:marRight w:val="0"/>
      <w:marTop w:val="0"/>
      <w:marBottom w:val="0"/>
      <w:divBdr>
        <w:top w:val="none" w:sz="0" w:space="0" w:color="auto"/>
        <w:left w:val="none" w:sz="0" w:space="0" w:color="auto"/>
        <w:bottom w:val="none" w:sz="0" w:space="0" w:color="auto"/>
        <w:right w:val="none" w:sz="0" w:space="0" w:color="auto"/>
      </w:divBdr>
    </w:div>
    <w:div w:id="1071466684">
      <w:bodyDiv w:val="1"/>
      <w:marLeft w:val="0"/>
      <w:marRight w:val="0"/>
      <w:marTop w:val="0"/>
      <w:marBottom w:val="0"/>
      <w:divBdr>
        <w:top w:val="none" w:sz="0" w:space="0" w:color="auto"/>
        <w:left w:val="none" w:sz="0" w:space="0" w:color="auto"/>
        <w:bottom w:val="none" w:sz="0" w:space="0" w:color="auto"/>
        <w:right w:val="none" w:sz="0" w:space="0" w:color="auto"/>
      </w:divBdr>
    </w:div>
    <w:div w:id="1126117547">
      <w:bodyDiv w:val="1"/>
      <w:marLeft w:val="0"/>
      <w:marRight w:val="0"/>
      <w:marTop w:val="0"/>
      <w:marBottom w:val="0"/>
      <w:divBdr>
        <w:top w:val="none" w:sz="0" w:space="0" w:color="auto"/>
        <w:left w:val="none" w:sz="0" w:space="0" w:color="auto"/>
        <w:bottom w:val="none" w:sz="0" w:space="0" w:color="auto"/>
        <w:right w:val="none" w:sz="0" w:space="0" w:color="auto"/>
      </w:divBdr>
    </w:div>
    <w:div w:id="1275988773">
      <w:bodyDiv w:val="1"/>
      <w:marLeft w:val="0"/>
      <w:marRight w:val="0"/>
      <w:marTop w:val="0"/>
      <w:marBottom w:val="0"/>
      <w:divBdr>
        <w:top w:val="none" w:sz="0" w:space="0" w:color="auto"/>
        <w:left w:val="none" w:sz="0" w:space="0" w:color="auto"/>
        <w:bottom w:val="none" w:sz="0" w:space="0" w:color="auto"/>
        <w:right w:val="none" w:sz="0" w:space="0" w:color="auto"/>
      </w:divBdr>
    </w:div>
    <w:div w:id="1279995765">
      <w:bodyDiv w:val="1"/>
      <w:marLeft w:val="0"/>
      <w:marRight w:val="0"/>
      <w:marTop w:val="0"/>
      <w:marBottom w:val="0"/>
      <w:divBdr>
        <w:top w:val="none" w:sz="0" w:space="0" w:color="auto"/>
        <w:left w:val="none" w:sz="0" w:space="0" w:color="auto"/>
        <w:bottom w:val="none" w:sz="0" w:space="0" w:color="auto"/>
        <w:right w:val="none" w:sz="0" w:space="0" w:color="auto"/>
      </w:divBdr>
    </w:div>
    <w:div w:id="1280835881">
      <w:bodyDiv w:val="1"/>
      <w:marLeft w:val="0"/>
      <w:marRight w:val="0"/>
      <w:marTop w:val="0"/>
      <w:marBottom w:val="0"/>
      <w:divBdr>
        <w:top w:val="none" w:sz="0" w:space="0" w:color="auto"/>
        <w:left w:val="none" w:sz="0" w:space="0" w:color="auto"/>
        <w:bottom w:val="none" w:sz="0" w:space="0" w:color="auto"/>
        <w:right w:val="none" w:sz="0" w:space="0" w:color="auto"/>
      </w:divBdr>
    </w:div>
    <w:div w:id="1296527132">
      <w:bodyDiv w:val="1"/>
      <w:marLeft w:val="0"/>
      <w:marRight w:val="0"/>
      <w:marTop w:val="0"/>
      <w:marBottom w:val="0"/>
      <w:divBdr>
        <w:top w:val="none" w:sz="0" w:space="0" w:color="auto"/>
        <w:left w:val="none" w:sz="0" w:space="0" w:color="auto"/>
        <w:bottom w:val="none" w:sz="0" w:space="0" w:color="auto"/>
        <w:right w:val="none" w:sz="0" w:space="0" w:color="auto"/>
      </w:divBdr>
    </w:div>
    <w:div w:id="1315183054">
      <w:bodyDiv w:val="1"/>
      <w:marLeft w:val="0"/>
      <w:marRight w:val="0"/>
      <w:marTop w:val="0"/>
      <w:marBottom w:val="0"/>
      <w:divBdr>
        <w:top w:val="none" w:sz="0" w:space="0" w:color="auto"/>
        <w:left w:val="none" w:sz="0" w:space="0" w:color="auto"/>
        <w:bottom w:val="none" w:sz="0" w:space="0" w:color="auto"/>
        <w:right w:val="none" w:sz="0" w:space="0" w:color="auto"/>
      </w:divBdr>
    </w:div>
    <w:div w:id="1322660864">
      <w:bodyDiv w:val="1"/>
      <w:marLeft w:val="0"/>
      <w:marRight w:val="0"/>
      <w:marTop w:val="0"/>
      <w:marBottom w:val="0"/>
      <w:divBdr>
        <w:top w:val="none" w:sz="0" w:space="0" w:color="auto"/>
        <w:left w:val="none" w:sz="0" w:space="0" w:color="auto"/>
        <w:bottom w:val="none" w:sz="0" w:space="0" w:color="auto"/>
        <w:right w:val="none" w:sz="0" w:space="0" w:color="auto"/>
      </w:divBdr>
    </w:div>
    <w:div w:id="1378502997">
      <w:bodyDiv w:val="1"/>
      <w:marLeft w:val="0"/>
      <w:marRight w:val="0"/>
      <w:marTop w:val="0"/>
      <w:marBottom w:val="0"/>
      <w:divBdr>
        <w:top w:val="none" w:sz="0" w:space="0" w:color="auto"/>
        <w:left w:val="none" w:sz="0" w:space="0" w:color="auto"/>
        <w:bottom w:val="none" w:sz="0" w:space="0" w:color="auto"/>
        <w:right w:val="none" w:sz="0" w:space="0" w:color="auto"/>
      </w:divBdr>
    </w:div>
    <w:div w:id="1387219953">
      <w:bodyDiv w:val="1"/>
      <w:marLeft w:val="0"/>
      <w:marRight w:val="0"/>
      <w:marTop w:val="0"/>
      <w:marBottom w:val="0"/>
      <w:divBdr>
        <w:top w:val="none" w:sz="0" w:space="0" w:color="auto"/>
        <w:left w:val="none" w:sz="0" w:space="0" w:color="auto"/>
        <w:bottom w:val="none" w:sz="0" w:space="0" w:color="auto"/>
        <w:right w:val="none" w:sz="0" w:space="0" w:color="auto"/>
      </w:divBdr>
    </w:div>
    <w:div w:id="1400833480">
      <w:bodyDiv w:val="1"/>
      <w:marLeft w:val="0"/>
      <w:marRight w:val="0"/>
      <w:marTop w:val="0"/>
      <w:marBottom w:val="0"/>
      <w:divBdr>
        <w:top w:val="none" w:sz="0" w:space="0" w:color="auto"/>
        <w:left w:val="none" w:sz="0" w:space="0" w:color="auto"/>
        <w:bottom w:val="none" w:sz="0" w:space="0" w:color="auto"/>
        <w:right w:val="none" w:sz="0" w:space="0" w:color="auto"/>
      </w:divBdr>
    </w:div>
    <w:div w:id="1496724708">
      <w:bodyDiv w:val="1"/>
      <w:marLeft w:val="0"/>
      <w:marRight w:val="0"/>
      <w:marTop w:val="0"/>
      <w:marBottom w:val="0"/>
      <w:divBdr>
        <w:top w:val="none" w:sz="0" w:space="0" w:color="auto"/>
        <w:left w:val="none" w:sz="0" w:space="0" w:color="auto"/>
        <w:bottom w:val="none" w:sz="0" w:space="0" w:color="auto"/>
        <w:right w:val="none" w:sz="0" w:space="0" w:color="auto"/>
      </w:divBdr>
    </w:div>
    <w:div w:id="1539048931">
      <w:bodyDiv w:val="1"/>
      <w:marLeft w:val="0"/>
      <w:marRight w:val="0"/>
      <w:marTop w:val="0"/>
      <w:marBottom w:val="0"/>
      <w:divBdr>
        <w:top w:val="none" w:sz="0" w:space="0" w:color="auto"/>
        <w:left w:val="none" w:sz="0" w:space="0" w:color="auto"/>
        <w:bottom w:val="none" w:sz="0" w:space="0" w:color="auto"/>
        <w:right w:val="none" w:sz="0" w:space="0" w:color="auto"/>
      </w:divBdr>
    </w:div>
    <w:div w:id="1556549162">
      <w:bodyDiv w:val="1"/>
      <w:marLeft w:val="0"/>
      <w:marRight w:val="0"/>
      <w:marTop w:val="0"/>
      <w:marBottom w:val="0"/>
      <w:divBdr>
        <w:top w:val="none" w:sz="0" w:space="0" w:color="auto"/>
        <w:left w:val="none" w:sz="0" w:space="0" w:color="auto"/>
        <w:bottom w:val="none" w:sz="0" w:space="0" w:color="auto"/>
        <w:right w:val="none" w:sz="0" w:space="0" w:color="auto"/>
      </w:divBdr>
    </w:div>
    <w:div w:id="1560633469">
      <w:bodyDiv w:val="1"/>
      <w:marLeft w:val="0"/>
      <w:marRight w:val="0"/>
      <w:marTop w:val="0"/>
      <w:marBottom w:val="0"/>
      <w:divBdr>
        <w:top w:val="none" w:sz="0" w:space="0" w:color="auto"/>
        <w:left w:val="none" w:sz="0" w:space="0" w:color="auto"/>
        <w:bottom w:val="none" w:sz="0" w:space="0" w:color="auto"/>
        <w:right w:val="none" w:sz="0" w:space="0" w:color="auto"/>
      </w:divBdr>
    </w:div>
    <w:div w:id="1607350497">
      <w:bodyDiv w:val="1"/>
      <w:marLeft w:val="0"/>
      <w:marRight w:val="0"/>
      <w:marTop w:val="0"/>
      <w:marBottom w:val="0"/>
      <w:divBdr>
        <w:top w:val="none" w:sz="0" w:space="0" w:color="auto"/>
        <w:left w:val="none" w:sz="0" w:space="0" w:color="auto"/>
        <w:bottom w:val="none" w:sz="0" w:space="0" w:color="auto"/>
        <w:right w:val="none" w:sz="0" w:space="0" w:color="auto"/>
      </w:divBdr>
    </w:div>
    <w:div w:id="1609268548">
      <w:bodyDiv w:val="1"/>
      <w:marLeft w:val="0"/>
      <w:marRight w:val="0"/>
      <w:marTop w:val="0"/>
      <w:marBottom w:val="0"/>
      <w:divBdr>
        <w:top w:val="none" w:sz="0" w:space="0" w:color="auto"/>
        <w:left w:val="none" w:sz="0" w:space="0" w:color="auto"/>
        <w:bottom w:val="none" w:sz="0" w:space="0" w:color="auto"/>
        <w:right w:val="none" w:sz="0" w:space="0" w:color="auto"/>
      </w:divBdr>
    </w:div>
    <w:div w:id="1645039283">
      <w:bodyDiv w:val="1"/>
      <w:marLeft w:val="0"/>
      <w:marRight w:val="0"/>
      <w:marTop w:val="0"/>
      <w:marBottom w:val="0"/>
      <w:divBdr>
        <w:top w:val="none" w:sz="0" w:space="0" w:color="auto"/>
        <w:left w:val="none" w:sz="0" w:space="0" w:color="auto"/>
        <w:bottom w:val="none" w:sz="0" w:space="0" w:color="auto"/>
        <w:right w:val="none" w:sz="0" w:space="0" w:color="auto"/>
      </w:divBdr>
    </w:div>
    <w:div w:id="1649432868">
      <w:bodyDiv w:val="1"/>
      <w:marLeft w:val="0"/>
      <w:marRight w:val="0"/>
      <w:marTop w:val="0"/>
      <w:marBottom w:val="0"/>
      <w:divBdr>
        <w:top w:val="none" w:sz="0" w:space="0" w:color="auto"/>
        <w:left w:val="none" w:sz="0" w:space="0" w:color="auto"/>
        <w:bottom w:val="none" w:sz="0" w:space="0" w:color="auto"/>
        <w:right w:val="none" w:sz="0" w:space="0" w:color="auto"/>
      </w:divBdr>
    </w:div>
    <w:div w:id="1668939925">
      <w:bodyDiv w:val="1"/>
      <w:marLeft w:val="0"/>
      <w:marRight w:val="0"/>
      <w:marTop w:val="0"/>
      <w:marBottom w:val="0"/>
      <w:divBdr>
        <w:top w:val="none" w:sz="0" w:space="0" w:color="auto"/>
        <w:left w:val="none" w:sz="0" w:space="0" w:color="auto"/>
        <w:bottom w:val="none" w:sz="0" w:space="0" w:color="auto"/>
        <w:right w:val="none" w:sz="0" w:space="0" w:color="auto"/>
      </w:divBdr>
    </w:div>
    <w:div w:id="1771929175">
      <w:bodyDiv w:val="1"/>
      <w:marLeft w:val="0"/>
      <w:marRight w:val="0"/>
      <w:marTop w:val="0"/>
      <w:marBottom w:val="0"/>
      <w:divBdr>
        <w:top w:val="none" w:sz="0" w:space="0" w:color="auto"/>
        <w:left w:val="none" w:sz="0" w:space="0" w:color="auto"/>
        <w:bottom w:val="none" w:sz="0" w:space="0" w:color="auto"/>
        <w:right w:val="none" w:sz="0" w:space="0" w:color="auto"/>
      </w:divBdr>
    </w:div>
    <w:div w:id="1778479806">
      <w:bodyDiv w:val="1"/>
      <w:marLeft w:val="0"/>
      <w:marRight w:val="0"/>
      <w:marTop w:val="0"/>
      <w:marBottom w:val="0"/>
      <w:divBdr>
        <w:top w:val="none" w:sz="0" w:space="0" w:color="auto"/>
        <w:left w:val="none" w:sz="0" w:space="0" w:color="auto"/>
        <w:bottom w:val="none" w:sz="0" w:space="0" w:color="auto"/>
        <w:right w:val="none" w:sz="0" w:space="0" w:color="auto"/>
      </w:divBdr>
    </w:div>
    <w:div w:id="1853453971">
      <w:bodyDiv w:val="1"/>
      <w:marLeft w:val="0"/>
      <w:marRight w:val="0"/>
      <w:marTop w:val="0"/>
      <w:marBottom w:val="0"/>
      <w:divBdr>
        <w:top w:val="none" w:sz="0" w:space="0" w:color="auto"/>
        <w:left w:val="none" w:sz="0" w:space="0" w:color="auto"/>
        <w:bottom w:val="none" w:sz="0" w:space="0" w:color="auto"/>
        <w:right w:val="none" w:sz="0" w:space="0" w:color="auto"/>
      </w:divBdr>
    </w:div>
    <w:div w:id="1915894846">
      <w:bodyDiv w:val="1"/>
      <w:marLeft w:val="0"/>
      <w:marRight w:val="0"/>
      <w:marTop w:val="0"/>
      <w:marBottom w:val="0"/>
      <w:divBdr>
        <w:top w:val="none" w:sz="0" w:space="0" w:color="auto"/>
        <w:left w:val="none" w:sz="0" w:space="0" w:color="auto"/>
        <w:bottom w:val="none" w:sz="0" w:space="0" w:color="auto"/>
        <w:right w:val="none" w:sz="0" w:space="0" w:color="auto"/>
      </w:divBdr>
    </w:div>
    <w:div w:id="1990203849">
      <w:bodyDiv w:val="1"/>
      <w:marLeft w:val="0"/>
      <w:marRight w:val="0"/>
      <w:marTop w:val="0"/>
      <w:marBottom w:val="0"/>
      <w:divBdr>
        <w:top w:val="none" w:sz="0" w:space="0" w:color="auto"/>
        <w:left w:val="none" w:sz="0" w:space="0" w:color="auto"/>
        <w:bottom w:val="none" w:sz="0" w:space="0" w:color="auto"/>
        <w:right w:val="none" w:sz="0" w:space="0" w:color="auto"/>
      </w:divBdr>
    </w:div>
    <w:div w:id="2012488526">
      <w:bodyDiv w:val="1"/>
      <w:marLeft w:val="0"/>
      <w:marRight w:val="0"/>
      <w:marTop w:val="0"/>
      <w:marBottom w:val="0"/>
      <w:divBdr>
        <w:top w:val="none" w:sz="0" w:space="0" w:color="auto"/>
        <w:left w:val="none" w:sz="0" w:space="0" w:color="auto"/>
        <w:bottom w:val="none" w:sz="0" w:space="0" w:color="auto"/>
        <w:right w:val="none" w:sz="0" w:space="0" w:color="auto"/>
      </w:divBdr>
    </w:div>
    <w:div w:id="2017034132">
      <w:bodyDiv w:val="1"/>
      <w:marLeft w:val="0"/>
      <w:marRight w:val="0"/>
      <w:marTop w:val="0"/>
      <w:marBottom w:val="0"/>
      <w:divBdr>
        <w:top w:val="none" w:sz="0" w:space="0" w:color="auto"/>
        <w:left w:val="none" w:sz="0" w:space="0" w:color="auto"/>
        <w:bottom w:val="none" w:sz="0" w:space="0" w:color="auto"/>
        <w:right w:val="none" w:sz="0" w:space="0" w:color="auto"/>
      </w:divBdr>
    </w:div>
    <w:div w:id="2102142877">
      <w:bodyDiv w:val="1"/>
      <w:marLeft w:val="0"/>
      <w:marRight w:val="0"/>
      <w:marTop w:val="0"/>
      <w:marBottom w:val="0"/>
      <w:divBdr>
        <w:top w:val="none" w:sz="0" w:space="0" w:color="auto"/>
        <w:left w:val="none" w:sz="0" w:space="0" w:color="auto"/>
        <w:bottom w:val="none" w:sz="0" w:space="0" w:color="auto"/>
        <w:right w:val="none" w:sz="0" w:space="0" w:color="auto"/>
      </w:divBdr>
    </w:div>
    <w:div w:id="2122449711">
      <w:bodyDiv w:val="1"/>
      <w:marLeft w:val="0"/>
      <w:marRight w:val="0"/>
      <w:marTop w:val="0"/>
      <w:marBottom w:val="0"/>
      <w:divBdr>
        <w:top w:val="none" w:sz="0" w:space="0" w:color="auto"/>
        <w:left w:val="none" w:sz="0" w:space="0" w:color="auto"/>
        <w:bottom w:val="none" w:sz="0" w:space="0" w:color="auto"/>
        <w:right w:val="none" w:sz="0" w:space="0" w:color="auto"/>
      </w:divBdr>
    </w:div>
    <w:div w:id="2133353931">
      <w:bodyDiv w:val="1"/>
      <w:marLeft w:val="0"/>
      <w:marRight w:val="0"/>
      <w:marTop w:val="0"/>
      <w:marBottom w:val="0"/>
      <w:divBdr>
        <w:top w:val="none" w:sz="0" w:space="0" w:color="auto"/>
        <w:left w:val="none" w:sz="0" w:space="0" w:color="auto"/>
        <w:bottom w:val="none" w:sz="0" w:space="0" w:color="auto"/>
        <w:right w:val="none" w:sz="0" w:space="0" w:color="auto"/>
      </w:divBdr>
    </w:div>
    <w:div w:id="214592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4.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4.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dile.pierron\AppData\Roaming\Microsoft\Templates\TNS%20Sofres\Mod&#232;le%20de%20questionnaire%20Cap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60A04-C71E-46BD-8E22-64D9399C8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de questionnaire Capi.dotx</Template>
  <TotalTime>27</TotalTime>
  <Pages>31</Pages>
  <Words>6115</Words>
  <Characters>33633</Characters>
  <Application>Microsoft Office Word</Application>
  <DocSecurity>0</DocSecurity>
  <Lines>280</Lines>
  <Paragraphs>79</Paragraphs>
  <ScaleCrop>false</ScaleCrop>
  <HeadingPairs>
    <vt:vector size="2" baseType="variant">
      <vt:variant>
        <vt:lpstr>Titre</vt:lpstr>
      </vt:variant>
      <vt:variant>
        <vt:i4>1</vt:i4>
      </vt:variant>
    </vt:vector>
  </HeadingPairs>
  <TitlesOfParts>
    <vt:vector size="1" baseType="lpstr">
      <vt:lpstr>modèle questionnaire CATI CAPI</vt:lpstr>
    </vt:vector>
  </TitlesOfParts>
  <Company>TNS SOFRES</Company>
  <LinksUpToDate>false</LinksUpToDate>
  <CharactersWithSpaces>39669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questionnaire CATI CAPI</dc:title>
  <dc:creator>Odile Pierron</dc:creator>
  <cp:keywords>capi, modèle, questionnaire, macro, oxygène</cp:keywords>
  <dc:description>JANVIER 2013 MODIFICATION 1ERE PAGE</dc:description>
  <cp:lastModifiedBy>Sandrine Lyser</cp:lastModifiedBy>
  <cp:revision>15</cp:revision>
  <cp:lastPrinted>2009-02-16T11:51:00Z</cp:lastPrinted>
  <dcterms:created xsi:type="dcterms:W3CDTF">2022-04-27T12:30:00Z</dcterms:created>
  <dcterms:modified xsi:type="dcterms:W3CDTF">2025-01-30T10:10:00Z</dcterms:modified>
</cp:coreProperties>
</file>